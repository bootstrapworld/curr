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7CDA6" w14:textId="77777777" w:rsidR="006A3E35" w:rsidRDefault="00117E79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3 - </w:t>
      </w:r>
      <w:r w:rsidR="006A3E35">
        <w:rPr>
          <w:rFonts w:ascii="Helvetica Neue" w:eastAsia="Helvetica Neue" w:hAnsi="Helvetica Neue" w:cs="Helvetica Neue"/>
          <w:b/>
          <w:sz w:val="36"/>
          <w:szCs w:val="36"/>
        </w:rPr>
        <w:t xml:space="preserve">Worksheet </w:t>
      </w:r>
      <w:r>
        <w:rPr>
          <w:rFonts w:ascii="Helvetica Neue" w:eastAsia="Helvetica Neue" w:hAnsi="Helvetica Neue" w:cs="Helvetica Neue"/>
          <w:b/>
          <w:sz w:val="36"/>
          <w:szCs w:val="36"/>
        </w:rPr>
        <w:t>3: Practice Problems</w:t>
      </w:r>
    </w:p>
    <w:p w14:paraId="28593ACA" w14:textId="5954A7AC" w:rsidR="006A3E35" w:rsidRDefault="000A6FCB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DE5687" wp14:editId="6ED76A01">
                <wp:simplePos x="0" y="0"/>
                <wp:positionH relativeFrom="column">
                  <wp:posOffset>4114800</wp:posOffset>
                </wp:positionH>
                <wp:positionV relativeFrom="paragraph">
                  <wp:posOffset>251969</wp:posOffset>
                </wp:positionV>
                <wp:extent cx="3195655" cy="1930540"/>
                <wp:effectExtent l="0" t="0" r="0" b="0"/>
                <wp:wrapSquare wrapText="bothSides"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655" cy="193054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 Box 90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8D46D" w14:textId="66036A37" w:rsidR="000A6FCB" w:rsidRDefault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47444" w14:textId="712BFDF4" w:rsidR="000A6FCB" w:rsidRDefault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E5687" id="Group 92" o:spid="_x0000_s1026" style="position:absolute;left:0;text-align:left;margin-left:324pt;margin-top:19.85pt;width:251.65pt;height:152pt;z-index:251669504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4A&#10;2BrDAAAA2wAAAA8AAABkcnMvZG93bnJldi54bWxEj92KwjAUhO8XfIdwBG9E0xURrUbRxYVFQfDn&#10;AY7Nsa02JyXJan37jSDs5TAz3zCzRWMqcSfnS8sKPvsJCOLM6pJzBafjd28MwgdkjZVlUvAkD4t5&#10;62OGqbYP3tP9EHIRIexTVFCEUKdS+qwgg75va+LoXawzGKJ0udQOHxFuKjlIkpE0WHJcKLCmr4Ky&#10;2+HXKDhLGYa7ZP2062Z4dV3jNiu7VarTbpZTEIGa8B9+t3+0gvEEXl/iD5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gDYGsMAAADbAAAADwAAAAAAAAAAAAAAAACcAgAA&#10;ZHJzL2Rvd25yZXYueG1sUEsFBgAAAAAEAAQA9wAAAIwDAAAAAA==&#10;">
                  <v:imagedata r:id="rId8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0" o:spid="_x0000_s1028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9yJpwgAA&#10;ANsAAAAPAAAAZHJzL2Rvd25yZXYueG1sRE/LasJAFN0X+g/DLXTXTGxFNGaUtiB0Y6nxsb5krplg&#10;5k7IjDHN13cWBZeH887Xg21ET52vHSuYJCkI4tLpmisFh/3mZQ7CB2SNjWNS8Ese1qvHhxwz7W68&#10;o74IlYgh7DNUYEJoMyl9aciiT1xLHLmz6yyGCLtK6g5vMdw28jVNZ9JizbHBYEufhspLcbUKfsxh&#10;18/64/f0bfxo99uxPI3olXp+Gt6XIAIN4S7+d39pBYu4Pn6JP0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3ImnCAAAA2wAAAA8AAAAAAAAAAAAAAAAAlwIAAGRycy9kb3du&#10;cmV2LnhtbFBLBQYAAAAABAAEAPUAAACGAwAAAAA=&#10;" filled="f" stroked="f">
                  <v:textbox style="layout-flow:vertical-ideographic">
                    <w:txbxContent>
                      <w:p w14:paraId="7EA8D46D" w14:textId="66036A37" w:rsidR="000A6FCB" w:rsidRDefault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91" o:spid="_x0000_s1029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<v:textbox>
                    <w:txbxContent>
                      <w:p w14:paraId="39847444" w14:textId="712BFDF4" w:rsidR="000A6FCB" w:rsidRDefault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7E79">
        <w:rPr>
          <w:rFonts w:ascii="Helvetica Neue" w:eastAsia="Helvetica Neue" w:hAnsi="Helvetica Neue" w:cs="Helvetica Neue"/>
          <w:b/>
          <w:sz w:val="28"/>
          <w:szCs w:val="28"/>
        </w:rPr>
        <w:t>Uniform Acceleration</w:t>
      </w:r>
    </w:p>
    <w:p w14:paraId="023116ED" w14:textId="2AD1DA46" w:rsidR="00117E79" w:rsidRPr="00117E79" w:rsidRDefault="00117E79" w:rsidP="00117E79">
      <w:pPr>
        <w:pStyle w:val="physcells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r w:rsidRPr="00117E79">
        <w:rPr>
          <w:rFonts w:ascii="Times New Roman" w:hAnsi="Times New Roman"/>
        </w:rPr>
        <w:t>A poorly tuned Geo Metro can accelerate from rest to a speed of</w:t>
      </w:r>
      <w:r w:rsidR="000A6FCB">
        <w:rPr>
          <w:rFonts w:ascii="Times New Roman" w:hAnsi="Times New Roman"/>
        </w:rPr>
        <w:t xml:space="preserve"> </w:t>
      </w:r>
      <w:r w:rsidRPr="00117E79">
        <w:rPr>
          <w:rFonts w:ascii="Times New Roman" w:hAnsi="Times New Roman"/>
        </w:rPr>
        <w:t xml:space="preserve">28 m/s in 20 s. </w:t>
      </w:r>
    </w:p>
    <w:p w14:paraId="304936C6" w14:textId="7FBE23AC" w:rsidR="00117E79" w:rsidRPr="00117E79" w:rsidRDefault="00117E79" w:rsidP="00117E79">
      <w:pPr>
        <w:pStyle w:val="physcells"/>
        <w:ind w:firstLine="0"/>
        <w:rPr>
          <w:rFonts w:ascii="Times New Roman" w:hAnsi="Times New Roman"/>
        </w:rPr>
      </w:pPr>
      <w:r w:rsidRPr="00117E79">
        <w:rPr>
          <w:rFonts w:ascii="Times New Roman" w:hAnsi="Times New Roman"/>
        </w:rPr>
        <w:t>a) What is the average acceleration of the car?</w:t>
      </w:r>
    </w:p>
    <w:p w14:paraId="03C71803" w14:textId="42EBC466" w:rsidR="00117E79" w:rsidRPr="00117E79" w:rsidRDefault="00117E79" w:rsidP="00117E79">
      <w:pPr>
        <w:pStyle w:val="indent"/>
      </w:pPr>
      <w:r w:rsidRPr="00117E79">
        <w:t>b) What distance does it travel in this time?</w:t>
      </w:r>
    </w:p>
    <w:p w14:paraId="07F0D98D" w14:textId="77777777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3DD69B03" w14:textId="0AA6BEAD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6D05A30B" w14:textId="084BCE47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0C4CDEDA" w14:textId="5F4163B9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7C0DFC6D" w14:textId="44F9463D" w:rsidR="00117E79" w:rsidRPr="00117E79" w:rsidRDefault="00117E79" w:rsidP="00117E79">
      <w:pPr>
        <w:pStyle w:val="physcells"/>
        <w:rPr>
          <w:rFonts w:ascii="Times New Roman" w:hAnsi="Times New Roman"/>
          <w:szCs w:val="24"/>
        </w:rPr>
      </w:pPr>
    </w:p>
    <w:p w14:paraId="3F99DA62" w14:textId="4C217CED" w:rsidR="00117E79" w:rsidRPr="00117E79" w:rsidRDefault="00117E79" w:rsidP="00117E79">
      <w:pPr>
        <w:pStyle w:val="physcells"/>
        <w:rPr>
          <w:rFonts w:ascii="Times New Roman" w:hAnsi="Times New Roman"/>
          <w:szCs w:val="24"/>
        </w:rPr>
      </w:pPr>
    </w:p>
    <w:p w14:paraId="1F582A5E" w14:textId="5ADE7ACE" w:rsidR="00A26334" w:rsidRDefault="000A6FCB" w:rsidP="00117E7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5F8ACD" wp14:editId="143C1601">
                <wp:simplePos x="0" y="0"/>
                <wp:positionH relativeFrom="column">
                  <wp:posOffset>4110355</wp:posOffset>
                </wp:positionH>
                <wp:positionV relativeFrom="paragraph">
                  <wp:posOffset>186055</wp:posOffset>
                </wp:positionV>
                <wp:extent cx="3195320" cy="1930400"/>
                <wp:effectExtent l="0" t="0" r="0" b="0"/>
                <wp:wrapSquare wrapText="bothSides"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 Box 95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8A0AC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8A68C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F8ACD" id="Group 93" o:spid="_x0000_s1030" style="position:absolute;margin-left:323.65pt;margin-top:14.65pt;width:251.6pt;height:152pt;z-index:251671552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">
                <v:shape id="Picture 94" o:spid="_x0000_s1031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XY&#10;4VnDAAAA2wAAAA8AAABkcnMvZG93bnJldi54bWxEj91qAjEUhO8LvkM4gjei2cpSdDWKFoXSguDP&#10;Axw3x93VzcmSRF3fvikIvRxm5htmtmhNLe7kfGVZwfswAUGcW11xoeB42AzGIHxA1lhbJgVP8rCY&#10;d95mmGn74B3d96EQEcI+QwVlCE0mpc9LMuiHtiGO3tk6gyFKV0jt8BHhppajJPmQBiuOCyU29FlS&#10;ft3fjIKTlCHdJuunXbfpxfWN+17ZH6V63XY5BRGoDf/hV/tLK5ik8Pcl/gA5/wU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djhWcMAAADbAAAADwAAAAAAAAAAAAAAAACcAgAA&#10;ZHJzL2Rvd25yZXYueG1sUEsFBgAAAAAEAAQA9wAAAIwDAAAAAA==&#10;">
                  <v:imagedata r:id="rId8" o:title=""/>
                  <v:path arrowok="t"/>
                </v:shape>
                <v:shape id="Text Box 95" o:spid="_x0000_s1032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IHxxAAA&#10;ANsAAAAPAAAAZHJzL2Rvd25yZXYueG1sRI9Pa8JAFMTvgt9heYI33VhbsamrWEHw0uK/9vzIPrPB&#10;7NuQXWOaT98tFDwOM/MbZrFqbSkaqn3hWMFknIAgzpwuOFdwPm1HcxA+IGssHZOCH/KwWvZ7C0y1&#10;u/OBmmPIRYSwT1GBCaFKpfSZIYt+7Cri6F1cbTFEWedS13iPcFvKpySZSYsFxwWDFW0MZdfjzSrY&#10;m/OhmTVfn8/T7r06fXTZd4deqeGgXb+BCNSGR/i/vdMKXl/g70v8AXL5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CB8cQAAADbAAAADwAAAAAAAAAAAAAAAACXAgAAZHJzL2Rv&#10;d25yZXYueG1sUEsFBgAAAAAEAAQA9QAAAIgDAAAAAA==&#10;" filled="f" stroked="f">
                  <v:textbox style="layout-flow:vertical-ideographic">
                    <w:txbxContent>
                      <w:p w14:paraId="04E8A0AC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96" o:spid="_x0000_s1033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<v:textbox>
                    <w:txbxContent>
                      <w:p w14:paraId="6B68A68C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7E79" w:rsidRPr="00117E79">
        <w:rPr>
          <w:rFonts w:ascii="Times New Roman" w:hAnsi="Times New Roman" w:cs="Times New Roman"/>
          <w:sz w:val="24"/>
          <w:szCs w:val="24"/>
        </w:rPr>
        <w:t>2.</w:t>
      </w:r>
      <w:r w:rsidR="00117E79" w:rsidRPr="00117E79">
        <w:rPr>
          <w:rFonts w:ascii="Times New Roman" w:hAnsi="Times New Roman" w:cs="Times New Roman"/>
          <w:sz w:val="24"/>
          <w:szCs w:val="24"/>
        </w:rPr>
        <w:tab/>
        <w:t>At t = 0</w:t>
      </w:r>
      <w:r w:rsidR="00A26334">
        <w:rPr>
          <w:rFonts w:ascii="Times New Roman" w:hAnsi="Times New Roman" w:cs="Times New Roman"/>
          <w:sz w:val="24"/>
          <w:szCs w:val="24"/>
        </w:rPr>
        <w:t>,</w:t>
      </w:r>
      <w:r w:rsidR="00117E79" w:rsidRPr="00117E79">
        <w:rPr>
          <w:rFonts w:ascii="Times New Roman" w:hAnsi="Times New Roman" w:cs="Times New Roman"/>
          <w:sz w:val="24"/>
          <w:szCs w:val="24"/>
        </w:rPr>
        <w:t xml:space="preserve"> a car has a speed of 30 m/s.  </w:t>
      </w:r>
    </w:p>
    <w:p w14:paraId="0C5BB3F4" w14:textId="7A4C4420" w:rsidR="00117E79" w:rsidRDefault="00A26334" w:rsidP="00117E7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7E79" w:rsidRPr="00117E79">
        <w:rPr>
          <w:rFonts w:ascii="Times New Roman" w:hAnsi="Times New Roman" w:cs="Times New Roman"/>
          <w:sz w:val="24"/>
          <w:szCs w:val="24"/>
        </w:rPr>
        <w:t>At t = 6 s, its speed is 14 m/s.</w:t>
      </w:r>
    </w:p>
    <w:p w14:paraId="35133CA8" w14:textId="5CF2D732" w:rsidR="00117E79" w:rsidRPr="00117E79" w:rsidRDefault="00117E79" w:rsidP="00117E79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7E79">
        <w:rPr>
          <w:rFonts w:ascii="Times New Roman" w:hAnsi="Times New Roman" w:cs="Times New Roman"/>
          <w:sz w:val="24"/>
          <w:szCs w:val="24"/>
        </w:rPr>
        <w:t>What is its average acceleration during this time interval?</w:t>
      </w:r>
    </w:p>
    <w:p w14:paraId="3E0AC888" w14:textId="77777777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3EBBD888" w14:textId="77777777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476EAC0D" w14:textId="3076F5D3" w:rsidR="00117E79" w:rsidRPr="00117E79" w:rsidRDefault="00117E79" w:rsidP="00117E79">
      <w:pPr>
        <w:pStyle w:val="physcells"/>
        <w:jc w:val="right"/>
        <w:rPr>
          <w:rFonts w:ascii="Times New Roman" w:hAnsi="Times New Roman"/>
        </w:rPr>
      </w:pPr>
    </w:p>
    <w:p w14:paraId="7BCB55F8" w14:textId="49DAEABE" w:rsidR="00117E79" w:rsidRPr="00117E79" w:rsidRDefault="00117E79" w:rsidP="00117E79">
      <w:pPr>
        <w:pStyle w:val="physcells"/>
        <w:ind w:left="0" w:firstLine="0"/>
        <w:rPr>
          <w:rFonts w:ascii="Times New Roman" w:hAnsi="Times New Roman"/>
        </w:rPr>
      </w:pPr>
    </w:p>
    <w:p w14:paraId="42AE16D6" w14:textId="3C2FBC8C" w:rsidR="00117E79" w:rsidRPr="00117E79" w:rsidRDefault="00117E79" w:rsidP="00117E79">
      <w:pPr>
        <w:pStyle w:val="physcells"/>
        <w:ind w:left="0" w:firstLine="0"/>
        <w:rPr>
          <w:rFonts w:ascii="Times New Roman" w:hAnsi="Times New Roman"/>
        </w:rPr>
      </w:pPr>
    </w:p>
    <w:p w14:paraId="2BAEE071" w14:textId="509B547F" w:rsidR="00117E79" w:rsidRPr="00117E79" w:rsidRDefault="00117E79" w:rsidP="00117E79">
      <w:pPr>
        <w:pStyle w:val="physcells"/>
        <w:ind w:left="0" w:firstLine="0"/>
        <w:rPr>
          <w:rFonts w:ascii="Times New Roman" w:hAnsi="Times New Roman"/>
        </w:rPr>
      </w:pPr>
    </w:p>
    <w:p w14:paraId="6EE51A93" w14:textId="3AD5CC7A" w:rsidR="00117E79" w:rsidRPr="00117E79" w:rsidRDefault="00117E79" w:rsidP="00117E79">
      <w:pPr>
        <w:pStyle w:val="physcells"/>
        <w:ind w:left="0" w:firstLine="0"/>
        <w:rPr>
          <w:rFonts w:ascii="Times New Roman" w:hAnsi="Times New Roman"/>
        </w:rPr>
      </w:pPr>
    </w:p>
    <w:p w14:paraId="66397D33" w14:textId="09D2962D" w:rsidR="00117E79" w:rsidRPr="00117E79" w:rsidRDefault="00117E79" w:rsidP="00117E79">
      <w:pPr>
        <w:pStyle w:val="physcells"/>
        <w:ind w:left="0" w:firstLine="0"/>
        <w:rPr>
          <w:rFonts w:ascii="Times New Roman" w:hAnsi="Times New Roman"/>
          <w:szCs w:val="24"/>
        </w:rPr>
      </w:pPr>
    </w:p>
    <w:p w14:paraId="4684FAD9" w14:textId="59B7EB8E" w:rsidR="00117E79" w:rsidRPr="00117E79" w:rsidRDefault="000A6FCB" w:rsidP="00117E79">
      <w:pPr>
        <w:pStyle w:val="physcells"/>
        <w:ind w:left="0" w:firstLine="0"/>
        <w:rPr>
          <w:rFonts w:ascii="Times New Roman" w:hAnsi="Times New Roman"/>
          <w:szCs w:val="24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0EB6B0" wp14:editId="19CD9F0D">
                <wp:simplePos x="0" y="0"/>
                <wp:positionH relativeFrom="column">
                  <wp:posOffset>4110355</wp:posOffset>
                </wp:positionH>
                <wp:positionV relativeFrom="paragraph">
                  <wp:posOffset>121285</wp:posOffset>
                </wp:positionV>
                <wp:extent cx="3195320" cy="1930400"/>
                <wp:effectExtent l="0" t="0" r="0" b="0"/>
                <wp:wrapSquare wrapText="bothSides"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657FD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A6BA3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EB6B0" id="Group 97" o:spid="_x0000_s1034" style="position:absolute;margin-left:323.65pt;margin-top:9.55pt;width:251.6pt;height:152pt;z-index:251673600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">
                <v:shape id="Picture 98" o:spid="_x0000_s1035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SV&#10;61zBAAAA2wAAAA8AAABkcnMvZG93bnJldi54bWxET91qwjAUvhf2DuEMdiM2dRRxtVHmUBAHgs4H&#10;ODZnbbfmpCSZrW9vLgZefnz/xWowrbiS841lBdMkBUFcWt1wpeD8tZ3MQfiArLG1TApu5GG1fBoV&#10;mGvb85Gup1CJGMI+RwV1CF0upS9rMugT2xFH7ts6gyFCV0ntsI/hppWvaTqTBhuODTV29FFT+Xv6&#10;MwouUobskG5udjNkP25s3H5tP5V6eR7eFyACDeEh/nfvtIK3ODZ+iT9ALu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SV61zBAAAA2wAAAA8AAAAAAAAAAAAAAAAAnAIAAGRy&#10;cy9kb3ducmV2LnhtbFBLBQYAAAAABAAEAPcAAACKAwAAAAA=&#10;">
                  <v:imagedata r:id="rId8" o:title=""/>
                  <v:path arrowok="t"/>
                </v:shape>
                <v:shape id="Text Box 99" o:spid="_x0000_s1036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Yv0wwAA&#10;ANsAAAAPAAAAZHJzL2Rvd25yZXYueG1sRI9Pa8JAFMTvgt9heUJvurEVqdFVtFDoxeL/8yP7zAaz&#10;b0N2G9N8+q4g9DjMzG+Yxaq1pWio9oVjBeNRAoI4c7rgXMHp+Dl8B+EDssbSMSn4JQ+rZb+3wFS7&#10;O++pOYRcRAj7FBWYEKpUSp8ZsuhHriKO3tXVFkOUdS51jfcIt6V8TZKptFhwXDBY0Yeh7Hb4sQp2&#10;5rRvps35e/LWbarjtssuHXqlXgbteg4iUBv+w8/2l1Ywm8Hj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zYv0wwAAANsAAAAPAAAAAAAAAAAAAAAAAJcCAABkcnMvZG93&#10;bnJldi54bWxQSwUGAAAAAAQABAD1AAAAhwMAAAAA&#10;" filled="f" stroked="f">
                  <v:textbox style="layout-flow:vertical-ideographic">
                    <w:txbxContent>
                      <w:p w14:paraId="6F7657FD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100" o:spid="_x0000_s1037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<v:textbox>
                    <w:txbxContent>
                      <w:p w14:paraId="2A1A6BA3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983131" w14:textId="330A3980" w:rsidR="00117E79" w:rsidRPr="00117E79" w:rsidRDefault="00117E79" w:rsidP="00117E79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117E79">
        <w:rPr>
          <w:rFonts w:ascii="Times New Roman" w:hAnsi="Times New Roman" w:cs="Times New Roman"/>
          <w:sz w:val="24"/>
          <w:szCs w:val="24"/>
        </w:rPr>
        <w:t>A bear spies some honey and takes off from rest, accelerating at a rate of 2.0 m/s</w:t>
      </w:r>
      <w:r w:rsidRPr="00117E79">
        <w:rPr>
          <w:rFonts w:ascii="Times New Roman" w:hAnsi="Times New Roman" w:cs="Times New Roman"/>
          <w:position w:val="6"/>
          <w:sz w:val="24"/>
          <w:szCs w:val="24"/>
        </w:rPr>
        <w:t>2</w:t>
      </w:r>
      <w:r w:rsidRPr="00117E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</w:t>
      </w:r>
      <w:r w:rsidRPr="00117E79">
        <w:rPr>
          <w:rFonts w:ascii="Times New Roman" w:hAnsi="Times New Roman" w:cs="Times New Roman"/>
          <w:sz w:val="24"/>
          <w:szCs w:val="24"/>
        </w:rPr>
        <w:t xml:space="preserve">f the </w:t>
      </w:r>
      <w:r w:rsidR="006723EE">
        <w:rPr>
          <w:rFonts w:ascii="Times New Roman" w:hAnsi="Times New Roman" w:cs="Times New Roman"/>
          <w:sz w:val="24"/>
          <w:szCs w:val="24"/>
        </w:rPr>
        <w:t>bear runs for 4 seconds before reaching the honey, how far away was the hive</w:t>
      </w:r>
      <w:bookmarkStart w:id="0" w:name="_GoBack"/>
      <w:bookmarkEnd w:id="0"/>
      <w:r w:rsidRPr="00117E79">
        <w:rPr>
          <w:rFonts w:ascii="Times New Roman" w:hAnsi="Times New Roman" w:cs="Times New Roman"/>
          <w:sz w:val="24"/>
          <w:szCs w:val="24"/>
        </w:rPr>
        <w:t>?</w:t>
      </w:r>
    </w:p>
    <w:p w14:paraId="47A42740" w14:textId="77777777" w:rsidR="00117E79" w:rsidRPr="00117E79" w:rsidRDefault="00117E79" w:rsidP="00117E79">
      <w:pPr>
        <w:pStyle w:val="physcells"/>
        <w:rPr>
          <w:rFonts w:ascii="Times New Roman" w:hAnsi="Times New Roman"/>
          <w:szCs w:val="24"/>
        </w:rPr>
      </w:pPr>
    </w:p>
    <w:p w14:paraId="7F82A53A" w14:textId="77777777" w:rsidR="00117E79" w:rsidRPr="00117E79" w:rsidRDefault="00117E79" w:rsidP="00117E79">
      <w:pPr>
        <w:pStyle w:val="physcells"/>
        <w:jc w:val="right"/>
        <w:rPr>
          <w:rFonts w:ascii="Times New Roman" w:hAnsi="Times New Roman"/>
        </w:rPr>
      </w:pPr>
    </w:p>
    <w:p w14:paraId="5209A040" w14:textId="77777777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56558C98" w14:textId="68C75550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2AFF78CA" w14:textId="77777777" w:rsidR="00117E79" w:rsidRPr="00117E79" w:rsidRDefault="00117E79" w:rsidP="00117E79">
      <w:pPr>
        <w:pStyle w:val="physcells"/>
        <w:rPr>
          <w:rFonts w:ascii="Times New Roman" w:hAnsi="Times New Roman"/>
        </w:rPr>
      </w:pPr>
    </w:p>
    <w:p w14:paraId="25C9A17F" w14:textId="5C69A7B0" w:rsidR="00117E79" w:rsidRPr="00117E79" w:rsidRDefault="00117E79" w:rsidP="00117E79">
      <w:pPr>
        <w:pStyle w:val="physcells"/>
        <w:rPr>
          <w:rFonts w:ascii="Times New Roman" w:hAnsi="Times New Roman"/>
          <w:szCs w:val="24"/>
        </w:rPr>
      </w:pPr>
    </w:p>
    <w:p w14:paraId="43453CE2" w14:textId="37124FB1" w:rsidR="00117E79" w:rsidRPr="00117E79" w:rsidRDefault="00117E79" w:rsidP="00117E79">
      <w:pPr>
        <w:pStyle w:val="physcells"/>
        <w:rPr>
          <w:rFonts w:ascii="Times New Roman" w:hAnsi="Times New Roman"/>
          <w:szCs w:val="24"/>
        </w:rPr>
      </w:pPr>
    </w:p>
    <w:p w14:paraId="523D8956" w14:textId="3E886684" w:rsidR="00117E79" w:rsidRPr="00117E79" w:rsidRDefault="000A6FCB" w:rsidP="00117E79">
      <w:pPr>
        <w:pStyle w:val="physcells"/>
        <w:rPr>
          <w:rFonts w:ascii="Times New Roman" w:hAnsi="Times New Roman"/>
          <w:szCs w:val="24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A03F4E" wp14:editId="354EC50A">
                <wp:simplePos x="0" y="0"/>
                <wp:positionH relativeFrom="column">
                  <wp:posOffset>4110990</wp:posOffset>
                </wp:positionH>
                <wp:positionV relativeFrom="paragraph">
                  <wp:posOffset>-88111</wp:posOffset>
                </wp:positionV>
                <wp:extent cx="3195320" cy="1930400"/>
                <wp:effectExtent l="0" t="0" r="0" b="0"/>
                <wp:wrapSquare wrapText="bothSides"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203ED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D82A7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03F4E" id="Group 101" o:spid="_x0000_s1038" style="position:absolute;left:0;text-align:left;margin-left:323.7pt;margin-top:-6.9pt;width:251.6pt;height:152pt;z-index:251675648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">
                <v:shape id="Picture 102" o:spid="_x0000_s1039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fU&#10;sibCAAAA3AAAAA8AAABkcnMvZG93bnJldi54bWxET91qwjAUvh/4DuEIuxmaTGSMalp0KAwHg6kP&#10;cGyObbU5KUnU+vZmMNjd+fh+z7zobSuu5EPjWMPrWIEgLp1puNKw361H7yBCRDbYOiYNdwpQ5IOn&#10;OWbG3fiHrttYiRTCIUMNdYxdJmUoa7IYxq4jTtzReYsxQV9J4/GWwm0rJ0q9SYsNp4YaO/qoqTxv&#10;L1bDQco4/Varu1v105N/sX6zdF9aPw/7xQxEpD7+i//cnybNVxP4fSZdIPMH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X1LImwgAAANwAAAAPAAAAAAAAAAAAAAAAAJwCAABk&#10;cnMvZG93bnJldi54bWxQSwUGAAAAAAQABAD3AAAAiwMAAAAA&#10;">
                  <v:imagedata r:id="rId8" o:title=""/>
                  <v:path arrowok="t"/>
                </v:shape>
                <v:shape id="Text Box 103" o:spid="_x0000_s1040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0zvwgAA&#10;ANwAAAAPAAAAZHJzL2Rvd25yZXYueG1sRE9Na8JAEL0L/odlBG+6sRaR6Cq1IHixVGN7HrJjNjQ7&#10;G7JrjPn13ULB2zze56y3na1ES40vHSuYTRMQxLnTJRcKLtl+sgThA7LGyjEpeJCH7WY4WGOq3Z1P&#10;1J5DIWII+xQVmBDqVEqfG7Lop64mjtzVNRZDhE0hdYP3GG4r+ZIkC2mx5NhgsKZ3Q/nP+WYVfJrL&#10;qV20Xx+v835XZ8c+/+7RKzUedW8rEIG68BT/uw86zk/m8PdMvE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/TO/CAAAA3AAAAA8AAAAAAAAAAAAAAAAAlwIAAGRycy9kb3du&#10;cmV2LnhtbFBLBQYAAAAABAAEAPUAAACGAwAAAAA=&#10;" filled="f" stroked="f">
                  <v:textbox style="layout-flow:vertical-ideographic">
                    <w:txbxContent>
                      <w:p w14:paraId="4BF203ED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104" o:spid="_x0000_s1041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xnjwgAA&#10;ANwAAAAPAAAAZHJzL2Rvd25yZXYueG1sRE9La8JAEL4X+h+WKfRWdytp0egmFEvBU6VWBW9DdvLA&#10;7GzIbk38964g9DYf33OW+WhbcabeN441vE4UCOLCmYYrDbvfr5cZCB+QDbaOScOFPOTZ48MSU+MG&#10;/qHzNlQihrBPUUMdQpdK6YuaLPqJ64gjV7reYoiwr6TpcYjhtpVTpd6lxYZjQ40drWoqTts/q2H/&#10;XR4PidpUn/atG9yoJNu51Pr5afxYgAg0hn/x3b02cb5K4PZMvE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rGePCAAAA3AAAAA8AAAAAAAAAAAAAAAAAlwIAAGRycy9kb3du&#10;cmV2LnhtbFBLBQYAAAAABAAEAPUAAACGAwAAAAA=&#10;" filled="f" stroked="f">
                  <v:textbox>
                    <w:txbxContent>
                      <w:p w14:paraId="1E8D82A7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7E79" w:rsidRPr="00117E79">
        <w:rPr>
          <w:rFonts w:ascii="Times New Roman" w:hAnsi="Times New Roman"/>
          <w:szCs w:val="24"/>
        </w:rPr>
        <w:t>4.</w:t>
      </w:r>
      <w:r w:rsidR="00117E79" w:rsidRPr="00117E79">
        <w:rPr>
          <w:rFonts w:ascii="Times New Roman" w:hAnsi="Times New Roman"/>
          <w:szCs w:val="24"/>
        </w:rPr>
        <w:tab/>
        <w:t>A bus moving at 20 m/s (t = 0) slows at a rate of 4 m/s each second.</w:t>
      </w:r>
    </w:p>
    <w:p w14:paraId="1DCA7CEA" w14:textId="1128909D" w:rsidR="00117E79" w:rsidRPr="00117E79" w:rsidRDefault="00117E79" w:rsidP="00117E79">
      <w:pPr>
        <w:pStyle w:val="physcells"/>
        <w:ind w:firstLine="0"/>
        <w:rPr>
          <w:rFonts w:ascii="Times New Roman" w:hAnsi="Times New Roman"/>
          <w:szCs w:val="24"/>
        </w:rPr>
      </w:pPr>
      <w:r w:rsidRPr="00117E79">
        <w:rPr>
          <w:rFonts w:ascii="Times New Roman" w:hAnsi="Times New Roman"/>
          <w:szCs w:val="24"/>
        </w:rPr>
        <w:t>a) How long does it take the bus to stop?</w:t>
      </w:r>
    </w:p>
    <w:p w14:paraId="7C26DA39" w14:textId="77777777" w:rsidR="00117E79" w:rsidRPr="00117E79" w:rsidRDefault="00117E79" w:rsidP="00117E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17E79">
        <w:rPr>
          <w:rFonts w:ascii="Times New Roman" w:hAnsi="Times New Roman" w:cs="Times New Roman"/>
          <w:sz w:val="24"/>
          <w:szCs w:val="24"/>
        </w:rPr>
        <w:t>b) How far does it travel while braking?</w:t>
      </w:r>
    </w:p>
    <w:p w14:paraId="798EA5E7" w14:textId="5055BDA1" w:rsidR="00117E79" w:rsidRPr="00117E79" w:rsidRDefault="00117E79" w:rsidP="00117E79">
      <w:pPr>
        <w:rPr>
          <w:rFonts w:ascii="Times New Roman" w:hAnsi="Times New Roman" w:cs="Times New Roman"/>
        </w:rPr>
      </w:pPr>
    </w:p>
    <w:p w14:paraId="707F9004" w14:textId="0CC6CFE3" w:rsidR="00117E79" w:rsidRPr="00117E79" w:rsidRDefault="00117E79" w:rsidP="00117E79">
      <w:pPr>
        <w:rPr>
          <w:rFonts w:ascii="Times New Roman" w:hAnsi="Times New Roman" w:cs="Times New Roman"/>
        </w:rPr>
      </w:pPr>
      <w:r w:rsidRPr="00117E79">
        <w:rPr>
          <w:rFonts w:ascii="Times New Roman" w:hAnsi="Times New Roman" w:cs="Times New Roman"/>
        </w:rPr>
        <w:br w:type="page"/>
      </w:r>
    </w:p>
    <w:p w14:paraId="68C4E874" w14:textId="7A5183A9" w:rsidR="00117E79" w:rsidRDefault="000A6FCB" w:rsidP="00117E79">
      <w:pPr>
        <w:tabs>
          <w:tab w:val="left" w:pos="360"/>
        </w:tabs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74D097" wp14:editId="1B8373A4">
                <wp:simplePos x="0" y="0"/>
                <wp:positionH relativeFrom="column">
                  <wp:posOffset>4040617</wp:posOffset>
                </wp:positionH>
                <wp:positionV relativeFrom="paragraph">
                  <wp:posOffset>-481</wp:posOffset>
                </wp:positionV>
                <wp:extent cx="3195320" cy="1930400"/>
                <wp:effectExtent l="0" t="0" r="0" b="0"/>
                <wp:wrapSquare wrapText="bothSides"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3F190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6D982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4D097" id="Group 105" o:spid="_x0000_s1042" style="position:absolute;margin-left:318.15pt;margin-top:0;width:251.6pt;height:152pt;z-index:251677696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">
                <v:shape id="Picture 106" o:spid="_x0000_s1043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jv&#10;tCXBAAAA3AAAAA8AAABkcnMvZG93bnJldi54bWxET9tqAjEQfRf8hzCCL0WTioisRtFiobRQ8PIB&#10;42bcXd1MliTV9e8bQfBtDuc682Vra3ElHyrHGt6HCgRx7kzFhYbD/nMwBREissHaMWm4U4DlotuZ&#10;Y2bcjbd03cVCpBAOGWooY2wyKUNeksUwdA1x4k7OW4wJ+kIaj7cUbms5UmoiLVacGkps6KOk/LL7&#10;sxqOUsbxr9rc3aYdn/2b9d9r96N1v9euZiAitfElfrq/TJqvJvB4Jl0gF/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jvtCXBAAAA3AAAAA8AAAAAAAAAAAAAAAAAnAIAAGRy&#10;cy9kb3ducmV2LnhtbFBLBQYAAAAABAAEAPcAAACKAwAAAAA=&#10;">
                  <v:imagedata r:id="rId8" o:title=""/>
                  <v:path arrowok="t"/>
                </v:shape>
                <v:shape id="Text Box 107" o:spid="_x0000_s1044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ErswwAA&#10;ANwAAAAPAAAAZHJzL2Rvd25yZXYueG1sRE9La8JAEL4L/Q/LFHrTTVtRidlIWyj0UqnP85Ads8Hs&#10;bMhuY5pf7woFb/PxPSdb9bYWHbW+cqzgeZKAIC6crrhUsN99jhcgfEDWWDsmBX/kYZU/jDJMtbvw&#10;hrptKEUMYZ+iAhNCk0rpC0MW/cQ1xJE7udZiiLAtpW7xEsNtLV+SZCYtVhwbDDb0Yag4b3+tgh+z&#10;33Sz7rCevg7vze57KI4DeqWeHvu3JYhAfbiL/91fOs5P5nB7Jl4g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hErswwAAANwAAAAPAAAAAAAAAAAAAAAAAJcCAABkcnMvZG93&#10;bnJldi54bWxQSwUGAAAAAAQABAD1AAAAhwMAAAAA&#10;" filled="f" stroked="f">
                  <v:textbox style="layout-flow:vertical-ideographic">
                    <w:txbxContent>
                      <w:p w14:paraId="0D13F190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108" o:spid="_x0000_s1045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5126D982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7E79" w:rsidRPr="00117E79">
        <w:rPr>
          <w:rFonts w:ascii="Times New Roman" w:hAnsi="Times New Roman" w:cs="Times New Roman"/>
        </w:rPr>
        <w:t>5</w:t>
      </w:r>
      <w:r w:rsidR="00117E79" w:rsidRPr="00117E79">
        <w:rPr>
          <w:rFonts w:ascii="Times New Roman" w:hAnsi="Times New Roman" w:cs="Times New Roman"/>
          <w:sz w:val="24"/>
          <w:szCs w:val="24"/>
        </w:rPr>
        <w:t>.</w:t>
      </w:r>
      <w:r w:rsidR="00117E79" w:rsidRPr="00117E79">
        <w:rPr>
          <w:rFonts w:ascii="Times New Roman" w:hAnsi="Times New Roman" w:cs="Times New Roman"/>
          <w:sz w:val="24"/>
          <w:szCs w:val="24"/>
        </w:rPr>
        <w:tab/>
        <w:t>A physics student skis down a hill, accelerating at a constant 2.0 m/s</w:t>
      </w:r>
      <w:r w:rsidR="00117E79" w:rsidRPr="00117E79">
        <w:rPr>
          <w:rFonts w:ascii="Times New Roman" w:hAnsi="Times New Roman" w:cs="Times New Roman"/>
          <w:position w:val="6"/>
          <w:sz w:val="24"/>
          <w:szCs w:val="24"/>
        </w:rPr>
        <w:t>2</w:t>
      </w:r>
      <w:r w:rsidR="00117E79" w:rsidRPr="00117E79">
        <w:rPr>
          <w:rFonts w:ascii="Times New Roman" w:hAnsi="Times New Roman" w:cs="Times New Roman"/>
          <w:sz w:val="24"/>
          <w:szCs w:val="24"/>
        </w:rPr>
        <w:t>.</w:t>
      </w:r>
      <w:r w:rsidR="00117E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6A5D8" w14:textId="16A02EBF" w:rsidR="00117E79" w:rsidRPr="00117E79" w:rsidRDefault="00117E79" w:rsidP="00117E79">
      <w:pPr>
        <w:tabs>
          <w:tab w:val="left" w:pos="360"/>
        </w:tabs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7E79">
        <w:rPr>
          <w:rFonts w:ascii="Times New Roman" w:hAnsi="Times New Roman" w:cs="Times New Roman"/>
          <w:sz w:val="24"/>
          <w:szCs w:val="24"/>
        </w:rPr>
        <w:t>If it takes her 15 s</w:t>
      </w:r>
      <w:r w:rsidR="000A6FCB">
        <w:rPr>
          <w:rFonts w:ascii="Times New Roman" w:hAnsi="Times New Roman" w:cs="Times New Roman"/>
          <w:sz w:val="24"/>
          <w:szCs w:val="24"/>
        </w:rPr>
        <w:t>econds</w:t>
      </w:r>
      <w:r w:rsidRPr="00117E79">
        <w:rPr>
          <w:rFonts w:ascii="Times New Roman" w:hAnsi="Times New Roman" w:cs="Times New Roman"/>
          <w:sz w:val="24"/>
          <w:szCs w:val="24"/>
        </w:rPr>
        <w:t xml:space="preserve"> to reach the bottom, what is the length of </w:t>
      </w:r>
      <w:r w:rsidR="000A6FCB">
        <w:rPr>
          <w:rFonts w:ascii="Times New Roman" w:hAnsi="Times New Roman" w:cs="Times New Roman"/>
          <w:sz w:val="24"/>
          <w:szCs w:val="24"/>
        </w:rPr>
        <w:t>her trip down the side of the mountain</w:t>
      </w:r>
      <w:r w:rsidRPr="00117E79">
        <w:rPr>
          <w:rFonts w:ascii="Times New Roman" w:hAnsi="Times New Roman" w:cs="Times New Roman"/>
          <w:sz w:val="24"/>
          <w:szCs w:val="24"/>
        </w:rPr>
        <w:t>?</w:t>
      </w:r>
    </w:p>
    <w:p w14:paraId="30E54B67" w14:textId="55B1FED9" w:rsidR="00117E79" w:rsidRPr="00117E79" w:rsidRDefault="00117E79" w:rsidP="00117E79">
      <w:pPr>
        <w:rPr>
          <w:rFonts w:ascii="Times New Roman" w:hAnsi="Times New Roman" w:cs="Times New Roman"/>
        </w:rPr>
      </w:pPr>
    </w:p>
    <w:p w14:paraId="678A7287" w14:textId="7777777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45588327" w14:textId="75CB4D3A" w:rsidR="00117E79" w:rsidRPr="00117E79" w:rsidRDefault="00117E79" w:rsidP="00117E79">
      <w:pPr>
        <w:rPr>
          <w:rFonts w:ascii="Times New Roman" w:hAnsi="Times New Roman" w:cs="Times New Roman"/>
        </w:rPr>
      </w:pPr>
    </w:p>
    <w:p w14:paraId="6FAC4E66" w14:textId="161F5A31" w:rsidR="00117E79" w:rsidRPr="00117E79" w:rsidRDefault="00117E79" w:rsidP="00117E79">
      <w:pPr>
        <w:rPr>
          <w:rFonts w:ascii="Times New Roman" w:hAnsi="Times New Roman" w:cs="Times New Roman"/>
        </w:rPr>
      </w:pPr>
    </w:p>
    <w:p w14:paraId="4FB686FB" w14:textId="0DA803F6" w:rsidR="00117E79" w:rsidRDefault="00117E79" w:rsidP="00117E79">
      <w:pPr>
        <w:rPr>
          <w:rFonts w:ascii="Times New Roman" w:hAnsi="Times New Roman" w:cs="Times New Roman"/>
        </w:rPr>
      </w:pPr>
    </w:p>
    <w:p w14:paraId="364AE468" w14:textId="77777777" w:rsidR="000A6FCB" w:rsidRPr="00117E79" w:rsidRDefault="000A6FCB" w:rsidP="00117E79">
      <w:pPr>
        <w:rPr>
          <w:rFonts w:ascii="Times New Roman" w:hAnsi="Times New Roman" w:cs="Times New Roman"/>
        </w:rPr>
      </w:pPr>
    </w:p>
    <w:p w14:paraId="28651DAE" w14:textId="71AA9321" w:rsidR="00117E79" w:rsidRPr="00117E79" w:rsidRDefault="000A6FCB" w:rsidP="00117E79">
      <w:pPr>
        <w:rPr>
          <w:rFonts w:ascii="Times New Roman" w:hAnsi="Times New Roman" w:cs="Times New Roman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B5EC5F" wp14:editId="732AB371">
                <wp:simplePos x="0" y="0"/>
                <wp:positionH relativeFrom="column">
                  <wp:posOffset>4041140</wp:posOffset>
                </wp:positionH>
                <wp:positionV relativeFrom="paragraph">
                  <wp:posOffset>31750</wp:posOffset>
                </wp:positionV>
                <wp:extent cx="3195320" cy="1930400"/>
                <wp:effectExtent l="0" t="0" r="0" b="0"/>
                <wp:wrapSquare wrapText="bothSides"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Text Box 111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EC680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1F4D7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5EC5F" id="Group 109" o:spid="_x0000_s1046" style="position:absolute;margin-left:318.2pt;margin-top:2.5pt;width:251.6pt;height:152pt;z-index:251679744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">
                <v:shape id="Picture 110" o:spid="_x0000_s1047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2T&#10;HxfFAAAA3AAAAA8AAABkcnMvZG93bnJldi54bWxEj9FqwkAQRd+F/sMyhb6IbiwiJWYjbbEgFgSt&#10;HzBmp0na7GzY3Wr8+86D4NsM9869Z4rV4Dp1phBbzwZm0wwUceVty7WB49fH5AVUTMgWO89k4EoR&#10;VuXDqMDc+gvv6XxItZIQjjkaaFLqc61j1ZDDOPU9sWjfPjhMsoZa24AXCXedfs6yhXbYsjQ02NN7&#10;Q9Xv4c8ZOGmd5rtsffXrYf4Txi5s3/ynMU+Pw+sSVKIh3c23640V/JngyzMygS7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Nkx8XxQAAANwAAAAPAAAAAAAAAAAAAAAAAJwC&#10;AABkcnMvZG93bnJldi54bWxQSwUGAAAAAAQABAD3AAAAjgMAAAAA&#10;">
                  <v:imagedata r:id="rId8" o:title=""/>
                  <v:path arrowok="t"/>
                </v:shape>
                <v:shape id="Text Box 111" o:spid="_x0000_s1048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+OHewgAA&#10;ANwAAAAPAAAAZHJzL2Rvd25yZXYueG1sRE/JasMwEL0X8g9iAr01stsQghvZtIVCLgnNeh6sqWVq&#10;jYylOI6/vioUcpvHW2dVDLYRPXW+dqwgnSUgiEuna64UHA+fT0sQPiBrbByTght5KPLJwwoz7a68&#10;o34fKhFD2GeowITQZlL60pBFP3MtceS+XWcxRNhVUnd4jeG2kc9JspAWa44NBlv6MFT+7C9WwZc5&#10;7vpFf9rOX8b39rAZy/OIXqnH6fD2CiLQEO7if/dax/lpCn/PxAtk/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D44d7CAAAA3AAAAA8AAAAAAAAAAAAAAAAAlwIAAGRycy9kb3du&#10;cmV2LnhtbFBLBQYAAAAABAAEAPUAAACGAwAAAAA=&#10;" filled="f" stroked="f">
                  <v:textbox style="layout-flow:vertical-ideographic">
                    <w:txbxContent>
                      <w:p w14:paraId="5D7EC680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112" o:spid="_x0000_s1049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F7LR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J/O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XstHCAAAA3AAAAA8AAAAAAAAAAAAAAAAAlwIAAGRycy9kb3du&#10;cmV2LnhtbFBLBQYAAAAABAAEAPUAAACGAwAAAAA=&#10;" filled="f" stroked="f">
                  <v:textbox>
                    <w:txbxContent>
                      <w:p w14:paraId="6391F4D7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A307586" w14:textId="427E2BFC" w:rsidR="00117E79" w:rsidRPr="00117E79" w:rsidRDefault="00117E79" w:rsidP="00117E79">
      <w:pPr>
        <w:pStyle w:val="physcells"/>
        <w:rPr>
          <w:rFonts w:ascii="Times New Roman" w:hAnsi="Times New Roman"/>
          <w:szCs w:val="24"/>
        </w:rPr>
      </w:pPr>
      <w:r w:rsidRPr="00117E79">
        <w:rPr>
          <w:rFonts w:ascii="Times New Roman" w:hAnsi="Times New Roman"/>
        </w:rPr>
        <w:t>6.</w:t>
      </w:r>
      <w:r w:rsidRPr="00117E79">
        <w:rPr>
          <w:rFonts w:ascii="Times New Roman" w:hAnsi="Times New Roman"/>
        </w:rPr>
        <w:tab/>
        <w:t>A dog runs down his driveway with an initial speed of 5 m/s for 8 s, then uniformly increases his speed to 10 m/s in 5 s.</w:t>
      </w:r>
    </w:p>
    <w:p w14:paraId="4019834D" w14:textId="77777777" w:rsidR="00117E79" w:rsidRPr="00117E79" w:rsidRDefault="00117E79" w:rsidP="00117E79">
      <w:pPr>
        <w:pStyle w:val="physcells"/>
        <w:ind w:firstLine="0"/>
        <w:rPr>
          <w:rFonts w:ascii="Times New Roman" w:hAnsi="Times New Roman"/>
          <w:szCs w:val="24"/>
        </w:rPr>
      </w:pPr>
      <w:r w:rsidRPr="00117E79">
        <w:rPr>
          <w:rFonts w:ascii="Times New Roman" w:hAnsi="Times New Roman"/>
          <w:szCs w:val="24"/>
        </w:rPr>
        <w:t>a)</w:t>
      </w:r>
      <w:r w:rsidRPr="00117E79">
        <w:rPr>
          <w:rFonts w:ascii="Times New Roman" w:hAnsi="Times New Roman"/>
          <w:szCs w:val="24"/>
        </w:rPr>
        <w:tab/>
        <w:t>What was his acceleration during the 2nd part of the motion?</w:t>
      </w:r>
    </w:p>
    <w:p w14:paraId="2DCEF0D9" w14:textId="722E60A2" w:rsidR="00117E79" w:rsidRPr="00117E79" w:rsidRDefault="00117E79" w:rsidP="00117E7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7E79">
        <w:rPr>
          <w:rFonts w:ascii="Times New Roman" w:hAnsi="Times New Roman" w:cs="Times New Roman"/>
          <w:sz w:val="24"/>
          <w:szCs w:val="24"/>
        </w:rPr>
        <w:t>How long is the driveway?</w:t>
      </w:r>
    </w:p>
    <w:p w14:paraId="76FA806F" w14:textId="7777777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031E06BB" w14:textId="78FB3DEC" w:rsidR="00117E79" w:rsidRPr="00117E79" w:rsidRDefault="00117E79" w:rsidP="00117E79">
      <w:pPr>
        <w:rPr>
          <w:rFonts w:ascii="Times New Roman" w:hAnsi="Times New Roman" w:cs="Times New Roman"/>
        </w:rPr>
      </w:pPr>
    </w:p>
    <w:p w14:paraId="31F4F6B2" w14:textId="7777777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729D1634" w14:textId="7E093CEE" w:rsidR="00117E79" w:rsidRPr="00117E79" w:rsidRDefault="00117E79" w:rsidP="00117E79">
      <w:pPr>
        <w:rPr>
          <w:rFonts w:ascii="Times New Roman" w:hAnsi="Times New Roman" w:cs="Times New Roman"/>
        </w:rPr>
      </w:pPr>
    </w:p>
    <w:p w14:paraId="0F69AC53" w14:textId="4018B8B0" w:rsidR="00117E79" w:rsidRPr="00117E79" w:rsidRDefault="00117E79" w:rsidP="00117E79">
      <w:pPr>
        <w:rPr>
          <w:rFonts w:ascii="Times New Roman" w:hAnsi="Times New Roman" w:cs="Times New Roman"/>
        </w:rPr>
      </w:pPr>
    </w:p>
    <w:p w14:paraId="6404A120" w14:textId="5A77B9A4" w:rsidR="00117E79" w:rsidRPr="00117E79" w:rsidRDefault="000A6FCB" w:rsidP="00117E79">
      <w:pPr>
        <w:rPr>
          <w:rFonts w:ascii="Times New Roman" w:hAnsi="Times New Roman" w:cs="Times New Roman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B746D3" wp14:editId="7B7B11E1">
                <wp:simplePos x="0" y="0"/>
                <wp:positionH relativeFrom="column">
                  <wp:posOffset>4119992</wp:posOffset>
                </wp:positionH>
                <wp:positionV relativeFrom="paragraph">
                  <wp:posOffset>128661</wp:posOffset>
                </wp:positionV>
                <wp:extent cx="3195320" cy="1930400"/>
                <wp:effectExtent l="0" t="0" r="0" b="0"/>
                <wp:wrapSquare wrapText="bothSides"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 Box 115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9FAEC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C0D53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746D3" id="Group 113" o:spid="_x0000_s1050" style="position:absolute;margin-left:324.4pt;margin-top:10.15pt;width:251.6pt;height:152pt;z-index:251681792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">
                <v:shape id="Picture 114" o:spid="_x0000_s1051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Ko&#10;GRTCAAAA3AAAAA8AAABkcnMvZG93bnJldi54bWxET9tqwkAQfS/4D8sIfSm6UUIp0VW0RCgtFKp+&#10;wJgdk2h2Nuxuc/n7bqHQtzmc66y3g2lER87XlhUs5gkI4sLqmksF59Nh9gLCB2SNjWVSMJKH7Wby&#10;sMZM256/qDuGUsQQ9hkqqEJoMyl9UZFBP7ctceSu1hkMEbpSaod9DDeNXCbJszRYc2yosKXXior7&#10;8dsouEgZ0s8kH20+pDf3ZNz73n4o9TgddisQgYbwL/5zv+k4f5HC7zPxArn5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yqBkUwgAAANwAAAAPAAAAAAAAAAAAAAAAAJwCAABk&#10;cnMvZG93bnJldi54bWxQSwUGAAAAAAQABAD3AAAAiwMAAAAA&#10;">
                  <v:imagedata r:id="rId8" o:title=""/>
                  <v:path arrowok="t"/>
                </v:shape>
                <v:shape id="Text Box 115" o:spid="_x0000_s1052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+fdwwAA&#10;ANwAAAAPAAAAZHJzL2Rvd25yZXYueG1sRE9La8JAEL4X/A/LCL3VjVpF0mxEC0IvLb7a85CdZoPZ&#10;2ZDdxjS/vlsQvM3H95xs3dtadNT6yrGC6SQBQVw4XXGp4HzaPa1A+ICssXZMCn7JwzofPWSYanfl&#10;A3XHUIoYwj5FBSaEJpXSF4Ys+olriCP37VqLIcK2lLrFawy3tZwlyVJarDg2GGzo1VBxOf5YBXtz&#10;PnTL7vPjeT5sm9P7UHwN6JV6HPebFxCB+nAX39xvOs6fLuD/mXiBz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w+fdwwAAANwAAAAPAAAAAAAAAAAAAAAAAJcCAABkcnMvZG93&#10;bnJldi54bWxQSwUGAAAAAAQABAD1AAAAhwMAAAAA&#10;" filled="f" stroked="f">
                  <v:textbox style="layout-flow:vertical-ideographic">
                    <w:txbxContent>
                      <w:p w14:paraId="61D9FAEC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116" o:spid="_x0000_s1053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<v:textbox>
                    <w:txbxContent>
                      <w:p w14:paraId="027C0D53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0A63293" w14:textId="7D3F4553" w:rsidR="00117E79" w:rsidRDefault="00117E79" w:rsidP="00117E79">
      <w:pPr>
        <w:pStyle w:val="physcells"/>
        <w:rPr>
          <w:rFonts w:ascii="Times New Roman" w:hAnsi="Times New Roman"/>
        </w:rPr>
      </w:pPr>
      <w:r w:rsidRPr="00117E79">
        <w:rPr>
          <w:rFonts w:ascii="Times New Roman" w:hAnsi="Times New Roman"/>
        </w:rPr>
        <w:t>7.</w:t>
      </w:r>
      <w:r w:rsidRPr="00117E79">
        <w:rPr>
          <w:rFonts w:ascii="Times New Roman" w:hAnsi="Times New Roman"/>
        </w:rPr>
        <w:tab/>
        <w:t>A mountain goat starts a rock slide and the rocks crash down the slope 100 m.</w:t>
      </w:r>
      <w:r>
        <w:rPr>
          <w:rFonts w:ascii="Times New Roman" w:hAnsi="Times New Roman"/>
        </w:rPr>
        <w:t xml:space="preserve"> </w:t>
      </w:r>
    </w:p>
    <w:p w14:paraId="22EF0519" w14:textId="511E2D7B" w:rsidR="00117E79" w:rsidRPr="00117E79" w:rsidRDefault="00117E79" w:rsidP="00117E79">
      <w:pPr>
        <w:pStyle w:val="physcells"/>
        <w:ind w:firstLine="0"/>
        <w:rPr>
          <w:rFonts w:ascii="Times New Roman" w:hAnsi="Times New Roman"/>
          <w:szCs w:val="24"/>
        </w:rPr>
      </w:pPr>
      <w:r w:rsidRPr="00117E79">
        <w:rPr>
          <w:rFonts w:ascii="Times New Roman" w:hAnsi="Times New Roman"/>
          <w:szCs w:val="24"/>
        </w:rPr>
        <w:t>If the rocks reach the bottom in 5 s, what is their acceleration?</w:t>
      </w:r>
    </w:p>
    <w:p w14:paraId="46A365CD" w14:textId="7777777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05853B86" w14:textId="7777777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6349332F" w14:textId="75C890DD" w:rsidR="00117E79" w:rsidRPr="00117E79" w:rsidRDefault="00117E79" w:rsidP="00117E79">
      <w:pPr>
        <w:rPr>
          <w:rFonts w:ascii="Times New Roman" w:hAnsi="Times New Roman" w:cs="Times New Roman"/>
        </w:rPr>
      </w:pPr>
    </w:p>
    <w:p w14:paraId="0A3D7210" w14:textId="7777777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724D7712" w14:textId="1E714107" w:rsidR="00117E79" w:rsidRPr="00117E79" w:rsidRDefault="00117E79" w:rsidP="00117E79">
      <w:pPr>
        <w:rPr>
          <w:rFonts w:ascii="Times New Roman" w:hAnsi="Times New Roman" w:cs="Times New Roman"/>
        </w:rPr>
      </w:pPr>
    </w:p>
    <w:p w14:paraId="20DDF4A3" w14:textId="1A96BBE2" w:rsidR="00117E79" w:rsidRPr="00117E79" w:rsidRDefault="00117E79" w:rsidP="00117E79">
      <w:pPr>
        <w:rPr>
          <w:rFonts w:ascii="Times New Roman" w:hAnsi="Times New Roman" w:cs="Times New Roman"/>
        </w:rPr>
      </w:pPr>
    </w:p>
    <w:p w14:paraId="558C8D01" w14:textId="16A20840" w:rsidR="00117E79" w:rsidRPr="00117E79" w:rsidRDefault="00117E79" w:rsidP="00117E79">
      <w:pPr>
        <w:rPr>
          <w:rFonts w:ascii="Times New Roman" w:hAnsi="Times New Roman" w:cs="Times New Roman"/>
        </w:rPr>
      </w:pPr>
    </w:p>
    <w:p w14:paraId="0C0A4EB6" w14:textId="61234B27" w:rsidR="00117E79" w:rsidRPr="00117E79" w:rsidRDefault="000A6FCB" w:rsidP="00117E79">
      <w:pPr>
        <w:pStyle w:val="physcells"/>
        <w:rPr>
          <w:rFonts w:ascii="Times New Roman" w:hAnsi="Times New Roman"/>
        </w:rPr>
      </w:pPr>
      <w:r>
        <w:rPr>
          <w:rFonts w:ascii="Helvetica Neue" w:eastAsia="Helvetica Neue" w:hAnsi="Helvetica Neue" w:cs="Helvetica Neue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113C48" wp14:editId="493AF6F0">
                <wp:simplePos x="0" y="0"/>
                <wp:positionH relativeFrom="column">
                  <wp:posOffset>4119992</wp:posOffset>
                </wp:positionH>
                <wp:positionV relativeFrom="paragraph">
                  <wp:posOffset>173892</wp:posOffset>
                </wp:positionV>
                <wp:extent cx="3195320" cy="1930400"/>
                <wp:effectExtent l="0" t="0" r="0" b="0"/>
                <wp:wrapSquare wrapText="bothSides"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1930400"/>
                          <a:chOff x="0" y="0"/>
                          <a:chExt cx="3195655" cy="193054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0"/>
                            <a:ext cx="2850515" cy="1799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 Box 119"/>
                        <wps:cNvSpPr txBox="1"/>
                        <wps:spPr>
                          <a:xfrm flipH="1" flipV="1">
                            <a:off x="0" y="100484"/>
                            <a:ext cx="34861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7532C" w14:textId="77777777" w:rsidR="000A6FCB" w:rsidRDefault="000A6FCB" w:rsidP="000A6FCB">
                              <w:r>
                                <w:t>Velocity (m/s)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798655" y="1587640"/>
                            <a:ext cx="1397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EAB54" w14:textId="77777777" w:rsidR="000A6FCB" w:rsidRDefault="000A6FCB" w:rsidP="000A6FCB">
                              <w:r>
                                <w:t>Time 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3C48" id="Group 117" o:spid="_x0000_s1054" style="position:absolute;left:0;text-align:left;margin-left:324.4pt;margin-top:13.7pt;width:251.6pt;height:152pt;z-index:251683840" coordsize="3195655,1930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">
                <v:shape id="Picture 118" o:spid="_x0000_s1055" type="#_x0000_t75" style="position:absolute;left:140677;width:2850515;height:179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l&#10;ExHFAAAA3AAAAA8AAABkcnMvZG93bnJldi54bWxEj9FqwkAQRd+F/sMyhb6IbiwiJWYjbbEgFgSt&#10;HzBmp0na7GzY3Wr8+86D4NsM9869Z4rV4Dp1phBbzwZm0wwUceVty7WB49fH5AVUTMgWO89k4EoR&#10;VuXDqMDc+gvv6XxItZIQjjkaaFLqc61j1ZDDOPU9sWjfPjhMsoZa24AXCXedfs6yhXbYsjQ02NN7&#10;Q9Xv4c8ZOGmd5rtsffXrYf4Txi5s3/ynMU+Pw+sSVKIh3c23640V/JnQyjMygS7/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z5RMRxQAAANwAAAAPAAAAAAAAAAAAAAAAAJwC&#10;AABkcnMvZG93bnJldi54bWxQSwUGAAAAAAQABAD3AAAAjgMAAAAA&#10;">
                  <v:imagedata r:id="rId8" o:title=""/>
                  <v:path arrowok="t"/>
                </v:shape>
                <v:shape id="Text Box 119" o:spid="_x0000_s1056" type="#_x0000_t202" style="position:absolute;top:100484;width:348615;height:1028700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ju3YwwAA&#10;ANwAAAAPAAAAZHJzL2Rvd25yZXYueG1sRE9La8JAEL4X/A/LCL3VjVpE02xEC0IvLb7a85CdZoPZ&#10;2ZDdxjS/vlsQvM3H95xs3dtadNT6yrGC6SQBQVw4XXGp4HzaPS1B+ICssXZMCn7JwzofPWSYanfl&#10;A3XHUIoYwj5FBSaEJpXSF4Ys+olriCP37VqLIcK2lLrFawy3tZwlyUJarDg2GGzo1VBxOf5YBXtz&#10;PnSL7vPjeT5sm9P7UHwN6JV6HPebFxCB+nAX39xvOs6fruD/mXiBz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ju3YwwAAANwAAAAPAAAAAAAAAAAAAAAAAJcCAABkcnMvZG93&#10;bnJldi54bWxQSwUGAAAAAAQABAD1AAAAhwMAAAAA&#10;" filled="f" stroked="f">
                  <v:textbox style="layout-flow:vertical-ideographic">
                    <w:txbxContent>
                      <w:p w14:paraId="7F57532C" w14:textId="77777777" w:rsidR="000A6FCB" w:rsidRDefault="000A6FCB" w:rsidP="000A6FCB">
                        <w:r>
                          <w:t>Velocity (m/s)</w:t>
                        </w:r>
                      </w:p>
                    </w:txbxContent>
                  </v:textbox>
                </v:shape>
                <v:shape id="Text Box 120" o:spid="_x0000_s1057" type="#_x0000_t202" style="position:absolute;left:1798655;top:1587640;width:1397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<v:textbox>
                    <w:txbxContent>
                      <w:p w14:paraId="541EAB54" w14:textId="77777777" w:rsidR="000A6FCB" w:rsidRDefault="000A6FCB" w:rsidP="000A6FCB">
                        <w:r>
                          <w:t>Time (s)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17E79" w:rsidRPr="00117E79">
        <w:rPr>
          <w:rFonts w:ascii="Times New Roman" w:hAnsi="Times New Roman"/>
        </w:rPr>
        <w:t>8.</w:t>
      </w:r>
      <w:r w:rsidR="00117E79" w:rsidRPr="00117E79">
        <w:rPr>
          <w:rFonts w:ascii="Times New Roman" w:hAnsi="Times New Roman"/>
        </w:rPr>
        <w:tab/>
        <w:t>A car whose initial speed is 30 m/s slows uniformly to 10 m/s in 5 seconds.</w:t>
      </w:r>
    </w:p>
    <w:p w14:paraId="027A4C73" w14:textId="65131E1F" w:rsidR="00117E79" w:rsidRPr="00117E79" w:rsidRDefault="00117E79" w:rsidP="00117E79">
      <w:pPr>
        <w:pStyle w:val="physcells"/>
        <w:ind w:firstLine="0"/>
        <w:rPr>
          <w:rFonts w:ascii="Times New Roman" w:hAnsi="Times New Roman"/>
          <w:szCs w:val="24"/>
        </w:rPr>
      </w:pPr>
      <w:r w:rsidRPr="00117E79">
        <w:rPr>
          <w:rFonts w:ascii="Times New Roman" w:hAnsi="Times New Roman"/>
        </w:rPr>
        <w:t>a)</w:t>
      </w:r>
      <w:r w:rsidRPr="00117E79">
        <w:rPr>
          <w:rFonts w:ascii="Times New Roman" w:hAnsi="Times New Roman"/>
        </w:rPr>
        <w:tab/>
        <w:t>Determine the acceleration of the car.</w:t>
      </w:r>
    </w:p>
    <w:p w14:paraId="28D39153" w14:textId="77777777" w:rsidR="00117E79" w:rsidRPr="00117E79" w:rsidRDefault="00117E79" w:rsidP="00117E79">
      <w:pPr>
        <w:ind w:left="360"/>
        <w:rPr>
          <w:rFonts w:ascii="Times New Roman" w:hAnsi="Times New Roman" w:cs="Times New Roman"/>
          <w:sz w:val="24"/>
          <w:szCs w:val="24"/>
        </w:rPr>
      </w:pPr>
      <w:r w:rsidRPr="00117E79">
        <w:rPr>
          <w:rFonts w:ascii="Times New Roman" w:hAnsi="Times New Roman" w:cs="Times New Roman"/>
          <w:sz w:val="24"/>
          <w:szCs w:val="24"/>
        </w:rPr>
        <w:t>b)</w:t>
      </w:r>
      <w:r w:rsidRPr="00117E79">
        <w:rPr>
          <w:rFonts w:ascii="Times New Roman" w:hAnsi="Times New Roman" w:cs="Times New Roman"/>
          <w:sz w:val="24"/>
          <w:szCs w:val="24"/>
        </w:rPr>
        <w:tab/>
        <w:t>Determine the distance it travels in the 3rd second</w:t>
      </w:r>
      <w:r w:rsidRPr="00117E7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17E79">
        <w:rPr>
          <w:rFonts w:ascii="Times New Roman" w:hAnsi="Times New Roman" w:cs="Times New Roman"/>
          <w:sz w:val="24"/>
          <w:szCs w:val="24"/>
        </w:rPr>
        <w:tab/>
        <w:t>(t = 2s to t = 3s).</w:t>
      </w:r>
    </w:p>
    <w:p w14:paraId="577AE3D0" w14:textId="77777777" w:rsidR="00C26C6B" w:rsidRPr="00117E79" w:rsidRDefault="00D770C4">
      <w:pPr>
        <w:rPr>
          <w:rFonts w:ascii="Times New Roman" w:hAnsi="Times New Roman" w:cs="Times New Roman"/>
        </w:rPr>
      </w:pPr>
    </w:p>
    <w:sectPr w:rsidR="00C26C6B" w:rsidRPr="00117E79" w:rsidSect="009D4D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E310F" w14:textId="77777777" w:rsidR="00396547" w:rsidRDefault="00396547" w:rsidP="006A3E35">
      <w:pPr>
        <w:spacing w:line="240" w:lineRule="auto"/>
      </w:pPr>
      <w:r>
        <w:separator/>
      </w:r>
    </w:p>
  </w:endnote>
  <w:endnote w:type="continuationSeparator" w:id="0">
    <w:p w14:paraId="4CDECE8D" w14:textId="77777777" w:rsidR="00396547" w:rsidRDefault="00396547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8061B" w14:textId="77777777" w:rsidR="009D4D9E" w:rsidRDefault="009D4D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BC8AF" w14:textId="77777777" w:rsidR="006A3E35" w:rsidRDefault="00D93889" w:rsidP="00BC3681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6723EE">
        <w:rPr>
          <w:noProof/>
        </w:rPr>
        <w:t>09_U3_WS3-const accel problems.docx</w:t>
      </w:r>
    </w:fldSimple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D770C4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42055" w14:textId="77777777" w:rsidR="009D4D9E" w:rsidRDefault="00D93889" w:rsidP="009D4D9E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6723EE">
        <w:rPr>
          <w:noProof/>
        </w:rPr>
        <w:t>09_U3_WS3-const accel problems.docx</w:t>
      </w:r>
    </w:fldSimple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 w:rsidR="00D770C4"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23994A5A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9D449" w14:textId="77777777" w:rsidR="00396547" w:rsidRDefault="00396547" w:rsidP="006A3E35">
      <w:pPr>
        <w:spacing w:line="240" w:lineRule="auto"/>
      </w:pPr>
      <w:r>
        <w:separator/>
      </w:r>
    </w:p>
  </w:footnote>
  <w:footnote w:type="continuationSeparator" w:id="0">
    <w:p w14:paraId="08644FD2" w14:textId="77777777" w:rsidR="00396547" w:rsidRDefault="00396547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8098B" w14:textId="77777777" w:rsidR="009D4D9E" w:rsidRDefault="009D4D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852E2" w14:textId="77777777" w:rsidR="006A3E35" w:rsidRPr="009D4D9E" w:rsidRDefault="006A3E35" w:rsidP="009D4D9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C765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428523B7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08B7FBE6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79"/>
    <w:rsid w:val="000A6FCB"/>
    <w:rsid w:val="00117E79"/>
    <w:rsid w:val="003609C2"/>
    <w:rsid w:val="00396547"/>
    <w:rsid w:val="00613188"/>
    <w:rsid w:val="006723EE"/>
    <w:rsid w:val="006A3E35"/>
    <w:rsid w:val="006E5328"/>
    <w:rsid w:val="009D4D9E"/>
    <w:rsid w:val="00A26334"/>
    <w:rsid w:val="00B36855"/>
    <w:rsid w:val="00BC3681"/>
    <w:rsid w:val="00CF1F55"/>
    <w:rsid w:val="00D770C4"/>
    <w:rsid w:val="00D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830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117E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customStyle="1" w:styleId="physcells">
    <w:name w:val="phys cells"/>
    <w:basedOn w:val="Normal"/>
    <w:rsid w:val="00117E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360" w:hanging="360"/>
    </w:pPr>
    <w:rPr>
      <w:rFonts w:ascii="Helvetica" w:eastAsia="Times New Roman" w:hAnsi="Helvetica" w:cs="Times New Roman"/>
      <w:color w:val="auto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30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4</cp:revision>
  <cp:lastPrinted>2018-04-04T15:00:00Z</cp:lastPrinted>
  <dcterms:created xsi:type="dcterms:W3CDTF">2018-02-13T18:54:00Z</dcterms:created>
  <dcterms:modified xsi:type="dcterms:W3CDTF">2018-04-05T15:35:00Z</dcterms:modified>
</cp:coreProperties>
</file>