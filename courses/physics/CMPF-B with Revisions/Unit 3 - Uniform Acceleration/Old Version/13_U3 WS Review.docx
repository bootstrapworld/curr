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ED9D8" w14:textId="77777777" w:rsidR="006A3E35" w:rsidRDefault="00A309D3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Unit 3: Worksheet Review</w:t>
      </w:r>
    </w:p>
    <w:p w14:paraId="1EC80DE9" w14:textId="77777777" w:rsidR="00A309D3" w:rsidRDefault="00A309D3" w:rsidP="00A309D3">
      <w:pPr>
        <w:pStyle w:val="Title1"/>
        <w:jc w:val="left"/>
        <w:rPr>
          <w:rFonts w:ascii="Times New Roman" w:hAnsi="Times New Roman"/>
          <w:bCs/>
          <w:sz w:val="24"/>
          <w:szCs w:val="24"/>
          <w:lang w:bidi="en-US"/>
        </w:rPr>
      </w:pP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3D6937B" wp14:editId="79E4A3C1">
                <wp:simplePos x="0" y="0"/>
                <wp:positionH relativeFrom="column">
                  <wp:posOffset>412938</wp:posOffset>
                </wp:positionH>
                <wp:positionV relativeFrom="paragraph">
                  <wp:posOffset>12121</wp:posOffset>
                </wp:positionV>
                <wp:extent cx="5911850" cy="2713990"/>
                <wp:effectExtent l="0" t="0" r="31750" b="3810"/>
                <wp:wrapNone/>
                <wp:docPr id="257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2713990"/>
                          <a:chOff x="1183" y="1859"/>
                          <a:chExt cx="9310" cy="4274"/>
                        </a:xfrm>
                      </wpg:grpSpPr>
                      <wps:wsp>
                        <wps:cNvPr id="25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587" y="1859"/>
                            <a:ext cx="2132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F4DDF" w14:textId="77777777" w:rsidR="00A309D3" w:rsidRPr="00A36E9A" w:rsidRDefault="00A309D3" w:rsidP="00A309D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36E9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position vs time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9" name="Line 85"/>
                        <wps:cNvCnPr/>
                        <wps:spPr bwMode="auto">
                          <a:xfrm>
                            <a:off x="2669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86"/>
                        <wps:cNvCnPr/>
                        <wps:spPr bwMode="auto">
                          <a:xfrm>
                            <a:off x="3521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87"/>
                        <wps:cNvCnPr/>
                        <wps:spPr bwMode="auto">
                          <a:xfrm>
                            <a:off x="4373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88"/>
                        <wps:cNvCnPr/>
                        <wps:spPr bwMode="auto">
                          <a:xfrm>
                            <a:off x="5225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89"/>
                        <wps:cNvCnPr/>
                        <wps:spPr bwMode="auto">
                          <a:xfrm>
                            <a:off x="6065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90"/>
                        <wps:cNvCnPr/>
                        <wps:spPr bwMode="auto">
                          <a:xfrm>
                            <a:off x="6917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91"/>
                        <wps:cNvCnPr/>
                        <wps:spPr bwMode="auto">
                          <a:xfrm>
                            <a:off x="7769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9999F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92"/>
                        <wps:cNvCnPr/>
                        <wps:spPr bwMode="auto">
                          <a:xfrm>
                            <a:off x="8621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93"/>
                        <wps:cNvCnPr/>
                        <wps:spPr bwMode="auto">
                          <a:xfrm>
                            <a:off x="9473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94"/>
                        <wps:cNvCnPr/>
                        <wps:spPr bwMode="auto">
                          <a:xfrm>
                            <a:off x="10325" y="2291"/>
                            <a:ext cx="0" cy="330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95"/>
                        <wps:cNvCnPr/>
                        <wps:spPr bwMode="auto">
                          <a:xfrm>
                            <a:off x="1817" y="5039"/>
                            <a:ext cx="8676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96"/>
                        <wps:cNvCnPr/>
                        <wps:spPr bwMode="auto">
                          <a:xfrm>
                            <a:off x="1817" y="4487"/>
                            <a:ext cx="8676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97"/>
                        <wps:cNvCnPr/>
                        <wps:spPr bwMode="auto">
                          <a:xfrm>
                            <a:off x="1817" y="3947"/>
                            <a:ext cx="8676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98"/>
                        <wps:cNvCnPr/>
                        <wps:spPr bwMode="auto">
                          <a:xfrm>
                            <a:off x="1817" y="3395"/>
                            <a:ext cx="8676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99"/>
                        <wps:cNvCnPr/>
                        <wps:spPr bwMode="auto">
                          <a:xfrm>
                            <a:off x="1817" y="2843"/>
                            <a:ext cx="8676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80808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769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2F48D" w14:textId="77777777" w:rsidR="00A309D3" w:rsidRDefault="00A309D3" w:rsidP="00A309D3"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621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B879B" w14:textId="77777777" w:rsidR="00A309D3" w:rsidRDefault="00A309D3" w:rsidP="00A309D3"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473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AB0B2" w14:textId="77777777" w:rsidR="00A309D3" w:rsidRDefault="00A309D3" w:rsidP="00A309D3"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325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EC752" w14:textId="77777777" w:rsidR="00A309D3" w:rsidRDefault="00A309D3" w:rsidP="00A309D3"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177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40D93" w14:textId="77777777" w:rsidR="00A309D3" w:rsidRDefault="00A309D3" w:rsidP="00A309D3"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9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6017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F18BF" w14:textId="77777777" w:rsidR="00A309D3" w:rsidRDefault="00A309D3" w:rsidP="00A309D3"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6869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FB453" w14:textId="77777777" w:rsidR="00A309D3" w:rsidRDefault="00A309D3" w:rsidP="00A309D3"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1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7721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CECB9" w14:textId="77777777" w:rsidR="00A309D3" w:rsidRDefault="00A309D3" w:rsidP="00A309D3"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8573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C87DF" w14:textId="77777777" w:rsidR="00A309D3" w:rsidRDefault="00A309D3" w:rsidP="00A309D3"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25" y="5639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950DC" w14:textId="77777777" w:rsidR="00A309D3" w:rsidRDefault="00A309D3" w:rsidP="00A309D3">
                              <w:r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17" y="5639"/>
                            <a:ext cx="223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522DB" w14:textId="77777777" w:rsidR="00A309D3" w:rsidRDefault="00A309D3" w:rsidP="00A309D3">
                              <w:r>
                                <w:rPr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625" y="5483"/>
                            <a:ext cx="112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5600A" w14:textId="77777777" w:rsidR="00A309D3" w:rsidRDefault="00A309D3" w:rsidP="00A309D3"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517" y="4931"/>
                            <a:ext cx="223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50F1C" w14:textId="77777777" w:rsidR="00A309D3" w:rsidRDefault="00A309D3" w:rsidP="00A309D3">
                              <w:r>
                                <w:rPr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517" y="4379"/>
                            <a:ext cx="223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60454" w14:textId="77777777" w:rsidR="00A309D3" w:rsidRDefault="00A309D3" w:rsidP="00A309D3">
                              <w:r>
                                <w:rPr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517" y="3827"/>
                            <a:ext cx="223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E638" w14:textId="77777777" w:rsidR="00A309D3" w:rsidRDefault="00A309D3" w:rsidP="00A309D3">
                              <w:r>
                                <w:rPr>
                                  <w:sz w:val="20"/>
                                  <w:szCs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517" y="3287"/>
                            <a:ext cx="223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25B26" w14:textId="77777777" w:rsidR="00A309D3" w:rsidRDefault="00A309D3" w:rsidP="00A309D3">
                              <w:r>
                                <w:rPr>
                                  <w:sz w:val="20"/>
                                  <w:szCs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517" y="2735"/>
                            <a:ext cx="223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89A94" w14:textId="77777777" w:rsidR="00A309D3" w:rsidRDefault="00A309D3" w:rsidP="00A309D3">
                              <w:r>
                                <w:rPr>
                                  <w:sz w:val="20"/>
                                  <w:szCs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657" y="5842"/>
                            <a:ext cx="783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4FB79" w14:textId="77777777" w:rsidR="00A309D3" w:rsidRDefault="00A309D3" w:rsidP="00A309D3">
                              <w:r>
                                <w:rPr>
                                  <w:b/>
                                  <w:bCs/>
                                </w:rPr>
                                <w:t>time (s)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183" y="3407"/>
                            <a:ext cx="521" cy="1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40A8D" w14:textId="77777777" w:rsidR="00A309D3" w:rsidRDefault="00A309D3" w:rsidP="00A309D3">
                              <w:r>
                                <w:rPr>
                                  <w:b/>
                                  <w:bCs/>
                                </w:rPr>
                                <w:t>position (m)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>
                          <a:noAutofit/>
                        </wps:bodyPr>
                      </wps:wsp>
                      <wps:wsp>
                        <wps:cNvPr id="309" name="Line 119"/>
                        <wps:cNvCnPr/>
                        <wps:spPr bwMode="auto">
                          <a:xfrm>
                            <a:off x="1817" y="5591"/>
                            <a:ext cx="8628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121"/>
                        <wps:cNvCnPr/>
                        <wps:spPr bwMode="auto">
                          <a:xfrm flipV="1">
                            <a:off x="2669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122"/>
                        <wps:cNvCnPr/>
                        <wps:spPr bwMode="auto">
                          <a:xfrm flipV="1">
                            <a:off x="3521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123"/>
                        <wps:cNvCnPr/>
                        <wps:spPr bwMode="auto">
                          <a:xfrm flipV="1">
                            <a:off x="4373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124"/>
                        <wps:cNvCnPr/>
                        <wps:spPr bwMode="auto">
                          <a:xfrm flipV="1">
                            <a:off x="5225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125"/>
                        <wps:cNvCnPr/>
                        <wps:spPr bwMode="auto">
                          <a:xfrm flipV="1">
                            <a:off x="6065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126"/>
                        <wps:cNvCnPr/>
                        <wps:spPr bwMode="auto">
                          <a:xfrm flipV="1">
                            <a:off x="6917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127"/>
                        <wps:cNvCnPr/>
                        <wps:spPr bwMode="auto">
                          <a:xfrm flipV="1">
                            <a:off x="7769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128"/>
                        <wps:cNvCnPr/>
                        <wps:spPr bwMode="auto">
                          <a:xfrm flipV="1">
                            <a:off x="8621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129"/>
                        <wps:cNvCnPr/>
                        <wps:spPr bwMode="auto">
                          <a:xfrm flipV="1">
                            <a:off x="9473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130"/>
                        <wps:cNvCnPr/>
                        <wps:spPr bwMode="auto">
                          <a:xfrm flipV="1">
                            <a:off x="10325" y="5507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31"/>
                        <wps:cNvCnPr/>
                        <wps:spPr bwMode="auto">
                          <a:xfrm>
                            <a:off x="1817" y="2267"/>
                            <a:ext cx="1" cy="3312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33"/>
                        <wps:cNvCnPr/>
                        <wps:spPr bwMode="auto">
                          <a:xfrm>
                            <a:off x="1745" y="5039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34"/>
                        <wps:cNvCnPr/>
                        <wps:spPr bwMode="auto">
                          <a:xfrm>
                            <a:off x="1745" y="4487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35"/>
                        <wps:cNvCnPr/>
                        <wps:spPr bwMode="auto">
                          <a:xfrm>
                            <a:off x="1745" y="3947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36"/>
                        <wps:cNvCnPr/>
                        <wps:spPr bwMode="auto">
                          <a:xfrm>
                            <a:off x="1745" y="3395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37"/>
                        <wps:cNvCnPr/>
                        <wps:spPr bwMode="auto">
                          <a:xfrm>
                            <a:off x="1745" y="2843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769" y="5543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6017" y="3479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277" y="2795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621" y="5003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4325" y="4139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5177" y="3779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6869" y="3227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7721" y="3035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8573" y="2903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47"/>
                        <wps:cNvSpPr>
                          <a:spLocks/>
                        </wps:cNvSpPr>
                        <wps:spPr bwMode="auto">
                          <a:xfrm>
                            <a:off x="1817" y="2843"/>
                            <a:ext cx="8676" cy="2748"/>
                          </a:xfrm>
                          <a:custGeom>
                            <a:avLst/>
                            <a:gdLst>
                              <a:gd name="T0" fmla="*/ 132 w 8676"/>
                              <a:gd name="T1" fmla="*/ 2664 h 2748"/>
                              <a:gd name="T2" fmla="*/ 276 w 8676"/>
                              <a:gd name="T3" fmla="*/ 2568 h 2748"/>
                              <a:gd name="T4" fmla="*/ 420 w 8676"/>
                              <a:gd name="T5" fmla="*/ 2484 h 2748"/>
                              <a:gd name="T6" fmla="*/ 564 w 8676"/>
                              <a:gd name="T7" fmla="*/ 2400 h 2748"/>
                              <a:gd name="T8" fmla="*/ 708 w 8676"/>
                              <a:gd name="T9" fmla="*/ 2304 h 2748"/>
                              <a:gd name="T10" fmla="*/ 852 w 8676"/>
                              <a:gd name="T11" fmla="*/ 2220 h 2748"/>
                              <a:gd name="T12" fmla="*/ 996 w 8676"/>
                              <a:gd name="T13" fmla="*/ 2136 h 2748"/>
                              <a:gd name="T14" fmla="*/ 1140 w 8676"/>
                              <a:gd name="T15" fmla="*/ 2064 h 2748"/>
                              <a:gd name="T16" fmla="*/ 1284 w 8676"/>
                              <a:gd name="T17" fmla="*/ 1980 h 2748"/>
                              <a:gd name="T18" fmla="*/ 1428 w 8676"/>
                              <a:gd name="T19" fmla="*/ 1908 h 2748"/>
                              <a:gd name="T20" fmla="*/ 1572 w 8676"/>
                              <a:gd name="T21" fmla="*/ 1824 h 2748"/>
                              <a:gd name="T22" fmla="*/ 1716 w 8676"/>
                              <a:gd name="T23" fmla="*/ 1752 h 2748"/>
                              <a:gd name="T24" fmla="*/ 1860 w 8676"/>
                              <a:gd name="T25" fmla="*/ 1680 h 2748"/>
                              <a:gd name="T26" fmla="*/ 2004 w 8676"/>
                              <a:gd name="T27" fmla="*/ 1608 h 2748"/>
                              <a:gd name="T28" fmla="*/ 2148 w 8676"/>
                              <a:gd name="T29" fmla="*/ 1536 h 2748"/>
                              <a:gd name="T30" fmla="*/ 2292 w 8676"/>
                              <a:gd name="T31" fmla="*/ 1464 h 2748"/>
                              <a:gd name="T32" fmla="*/ 2436 w 8676"/>
                              <a:gd name="T33" fmla="*/ 1404 h 2748"/>
                              <a:gd name="T34" fmla="*/ 2580 w 8676"/>
                              <a:gd name="T35" fmla="*/ 1332 h 2748"/>
                              <a:gd name="T36" fmla="*/ 2724 w 8676"/>
                              <a:gd name="T37" fmla="*/ 1272 h 2748"/>
                              <a:gd name="T38" fmla="*/ 2868 w 8676"/>
                              <a:gd name="T39" fmla="*/ 1212 h 2748"/>
                              <a:gd name="T40" fmla="*/ 3012 w 8676"/>
                              <a:gd name="T41" fmla="*/ 1140 h 2748"/>
                              <a:gd name="T42" fmla="*/ 3156 w 8676"/>
                              <a:gd name="T43" fmla="*/ 1080 h 2748"/>
                              <a:gd name="T44" fmla="*/ 3300 w 8676"/>
                              <a:gd name="T45" fmla="*/ 1032 h 2748"/>
                              <a:gd name="T46" fmla="*/ 3444 w 8676"/>
                              <a:gd name="T47" fmla="*/ 972 h 2748"/>
                              <a:gd name="T48" fmla="*/ 3588 w 8676"/>
                              <a:gd name="T49" fmla="*/ 912 h 2748"/>
                              <a:gd name="T50" fmla="*/ 3732 w 8676"/>
                              <a:gd name="T51" fmla="*/ 864 h 2748"/>
                              <a:gd name="T52" fmla="*/ 3876 w 8676"/>
                              <a:gd name="T53" fmla="*/ 816 h 2748"/>
                              <a:gd name="T54" fmla="*/ 4020 w 8676"/>
                              <a:gd name="T55" fmla="*/ 768 h 2748"/>
                              <a:gd name="T56" fmla="*/ 4164 w 8676"/>
                              <a:gd name="T57" fmla="*/ 720 h 2748"/>
                              <a:gd name="T58" fmla="*/ 4308 w 8676"/>
                              <a:gd name="T59" fmla="*/ 672 h 2748"/>
                              <a:gd name="T60" fmla="*/ 4452 w 8676"/>
                              <a:gd name="T61" fmla="*/ 624 h 2748"/>
                              <a:gd name="T62" fmla="*/ 4596 w 8676"/>
                              <a:gd name="T63" fmla="*/ 576 h 2748"/>
                              <a:gd name="T64" fmla="*/ 4740 w 8676"/>
                              <a:gd name="T65" fmla="*/ 540 h 2748"/>
                              <a:gd name="T66" fmla="*/ 4884 w 8676"/>
                              <a:gd name="T67" fmla="*/ 492 h 2748"/>
                              <a:gd name="T68" fmla="*/ 5028 w 8676"/>
                              <a:gd name="T69" fmla="*/ 456 h 2748"/>
                              <a:gd name="T70" fmla="*/ 5172 w 8676"/>
                              <a:gd name="T71" fmla="*/ 420 h 2748"/>
                              <a:gd name="T72" fmla="*/ 5316 w 8676"/>
                              <a:gd name="T73" fmla="*/ 384 h 2748"/>
                              <a:gd name="T74" fmla="*/ 5460 w 8676"/>
                              <a:gd name="T75" fmla="*/ 348 h 2748"/>
                              <a:gd name="T76" fmla="*/ 5604 w 8676"/>
                              <a:gd name="T77" fmla="*/ 324 h 2748"/>
                              <a:gd name="T78" fmla="*/ 5748 w 8676"/>
                              <a:gd name="T79" fmla="*/ 288 h 2748"/>
                              <a:gd name="T80" fmla="*/ 5892 w 8676"/>
                              <a:gd name="T81" fmla="*/ 252 h 2748"/>
                              <a:gd name="T82" fmla="*/ 6036 w 8676"/>
                              <a:gd name="T83" fmla="*/ 228 h 2748"/>
                              <a:gd name="T84" fmla="*/ 6180 w 8676"/>
                              <a:gd name="T85" fmla="*/ 204 h 2748"/>
                              <a:gd name="T86" fmla="*/ 6324 w 8676"/>
                              <a:gd name="T87" fmla="*/ 180 h 2748"/>
                              <a:gd name="T88" fmla="*/ 6468 w 8676"/>
                              <a:gd name="T89" fmla="*/ 156 h 2748"/>
                              <a:gd name="T90" fmla="*/ 6612 w 8676"/>
                              <a:gd name="T91" fmla="*/ 132 h 2748"/>
                              <a:gd name="T92" fmla="*/ 6756 w 8676"/>
                              <a:gd name="T93" fmla="*/ 120 h 2748"/>
                              <a:gd name="T94" fmla="*/ 6900 w 8676"/>
                              <a:gd name="T95" fmla="*/ 96 h 2748"/>
                              <a:gd name="T96" fmla="*/ 7044 w 8676"/>
                              <a:gd name="T97" fmla="*/ 84 h 2748"/>
                              <a:gd name="T98" fmla="*/ 7188 w 8676"/>
                              <a:gd name="T99" fmla="*/ 60 h 2748"/>
                              <a:gd name="T100" fmla="*/ 7332 w 8676"/>
                              <a:gd name="T101" fmla="*/ 48 h 2748"/>
                              <a:gd name="T102" fmla="*/ 7476 w 8676"/>
                              <a:gd name="T103" fmla="*/ 36 h 2748"/>
                              <a:gd name="T104" fmla="*/ 7620 w 8676"/>
                              <a:gd name="T105" fmla="*/ 24 h 2748"/>
                              <a:gd name="T106" fmla="*/ 7764 w 8676"/>
                              <a:gd name="T107" fmla="*/ 24 h 2748"/>
                              <a:gd name="T108" fmla="*/ 7908 w 8676"/>
                              <a:gd name="T109" fmla="*/ 12 h 2748"/>
                              <a:gd name="T110" fmla="*/ 8052 w 8676"/>
                              <a:gd name="T111" fmla="*/ 0 h 2748"/>
                              <a:gd name="T112" fmla="*/ 8196 w 8676"/>
                              <a:gd name="T113" fmla="*/ 0 h 2748"/>
                              <a:gd name="T114" fmla="*/ 8340 w 8676"/>
                              <a:gd name="T115" fmla="*/ 0 h 2748"/>
                              <a:gd name="T116" fmla="*/ 8484 w 8676"/>
                              <a:gd name="T117" fmla="*/ 0 h 2748"/>
                              <a:gd name="T118" fmla="*/ 8628 w 8676"/>
                              <a:gd name="T119" fmla="*/ 0 h 2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8676" h="2748">
                                <a:moveTo>
                                  <a:pt x="0" y="2748"/>
                                </a:moveTo>
                                <a:lnTo>
                                  <a:pt x="12" y="2736"/>
                                </a:lnTo>
                                <a:lnTo>
                                  <a:pt x="24" y="2736"/>
                                </a:lnTo>
                                <a:lnTo>
                                  <a:pt x="36" y="2724"/>
                                </a:lnTo>
                                <a:lnTo>
                                  <a:pt x="48" y="2712"/>
                                </a:lnTo>
                                <a:lnTo>
                                  <a:pt x="60" y="2712"/>
                                </a:lnTo>
                                <a:lnTo>
                                  <a:pt x="72" y="2700"/>
                                </a:lnTo>
                                <a:lnTo>
                                  <a:pt x="84" y="2688"/>
                                </a:lnTo>
                                <a:lnTo>
                                  <a:pt x="96" y="2688"/>
                                </a:lnTo>
                                <a:lnTo>
                                  <a:pt x="108" y="2676"/>
                                </a:lnTo>
                                <a:lnTo>
                                  <a:pt x="120" y="2676"/>
                                </a:lnTo>
                                <a:lnTo>
                                  <a:pt x="132" y="2664"/>
                                </a:lnTo>
                                <a:lnTo>
                                  <a:pt x="144" y="2652"/>
                                </a:lnTo>
                                <a:lnTo>
                                  <a:pt x="156" y="2652"/>
                                </a:lnTo>
                                <a:lnTo>
                                  <a:pt x="168" y="2640"/>
                                </a:lnTo>
                                <a:lnTo>
                                  <a:pt x="180" y="2628"/>
                                </a:lnTo>
                                <a:lnTo>
                                  <a:pt x="192" y="2628"/>
                                </a:lnTo>
                                <a:lnTo>
                                  <a:pt x="204" y="2616"/>
                                </a:lnTo>
                                <a:lnTo>
                                  <a:pt x="216" y="2616"/>
                                </a:lnTo>
                                <a:lnTo>
                                  <a:pt x="228" y="2604"/>
                                </a:lnTo>
                                <a:lnTo>
                                  <a:pt x="240" y="2592"/>
                                </a:lnTo>
                                <a:lnTo>
                                  <a:pt x="252" y="2592"/>
                                </a:lnTo>
                                <a:lnTo>
                                  <a:pt x="264" y="2580"/>
                                </a:lnTo>
                                <a:lnTo>
                                  <a:pt x="276" y="2568"/>
                                </a:lnTo>
                                <a:lnTo>
                                  <a:pt x="288" y="2568"/>
                                </a:lnTo>
                                <a:lnTo>
                                  <a:pt x="300" y="2556"/>
                                </a:lnTo>
                                <a:lnTo>
                                  <a:pt x="312" y="2544"/>
                                </a:lnTo>
                                <a:lnTo>
                                  <a:pt x="324" y="2544"/>
                                </a:lnTo>
                                <a:lnTo>
                                  <a:pt x="336" y="2532"/>
                                </a:lnTo>
                                <a:lnTo>
                                  <a:pt x="348" y="2532"/>
                                </a:lnTo>
                                <a:lnTo>
                                  <a:pt x="360" y="2520"/>
                                </a:lnTo>
                                <a:lnTo>
                                  <a:pt x="372" y="2508"/>
                                </a:lnTo>
                                <a:lnTo>
                                  <a:pt x="384" y="2508"/>
                                </a:lnTo>
                                <a:lnTo>
                                  <a:pt x="396" y="2496"/>
                                </a:lnTo>
                                <a:lnTo>
                                  <a:pt x="408" y="2496"/>
                                </a:lnTo>
                                <a:lnTo>
                                  <a:pt x="420" y="2484"/>
                                </a:lnTo>
                                <a:lnTo>
                                  <a:pt x="432" y="2472"/>
                                </a:lnTo>
                                <a:lnTo>
                                  <a:pt x="444" y="2472"/>
                                </a:lnTo>
                                <a:lnTo>
                                  <a:pt x="456" y="2460"/>
                                </a:lnTo>
                                <a:lnTo>
                                  <a:pt x="468" y="2448"/>
                                </a:lnTo>
                                <a:lnTo>
                                  <a:pt x="480" y="2448"/>
                                </a:lnTo>
                                <a:lnTo>
                                  <a:pt x="492" y="2436"/>
                                </a:lnTo>
                                <a:lnTo>
                                  <a:pt x="504" y="2436"/>
                                </a:lnTo>
                                <a:lnTo>
                                  <a:pt x="516" y="2424"/>
                                </a:lnTo>
                                <a:lnTo>
                                  <a:pt x="528" y="2412"/>
                                </a:lnTo>
                                <a:lnTo>
                                  <a:pt x="540" y="2412"/>
                                </a:lnTo>
                                <a:lnTo>
                                  <a:pt x="552" y="2400"/>
                                </a:lnTo>
                                <a:lnTo>
                                  <a:pt x="564" y="2400"/>
                                </a:lnTo>
                                <a:lnTo>
                                  <a:pt x="576" y="2388"/>
                                </a:lnTo>
                                <a:lnTo>
                                  <a:pt x="588" y="2376"/>
                                </a:lnTo>
                                <a:lnTo>
                                  <a:pt x="600" y="2376"/>
                                </a:lnTo>
                                <a:lnTo>
                                  <a:pt x="612" y="2364"/>
                                </a:lnTo>
                                <a:lnTo>
                                  <a:pt x="624" y="2364"/>
                                </a:lnTo>
                                <a:lnTo>
                                  <a:pt x="636" y="2352"/>
                                </a:lnTo>
                                <a:lnTo>
                                  <a:pt x="648" y="2340"/>
                                </a:lnTo>
                                <a:lnTo>
                                  <a:pt x="660" y="2340"/>
                                </a:lnTo>
                                <a:lnTo>
                                  <a:pt x="672" y="2328"/>
                                </a:lnTo>
                                <a:lnTo>
                                  <a:pt x="684" y="2328"/>
                                </a:lnTo>
                                <a:lnTo>
                                  <a:pt x="696" y="2316"/>
                                </a:lnTo>
                                <a:lnTo>
                                  <a:pt x="708" y="2304"/>
                                </a:lnTo>
                                <a:lnTo>
                                  <a:pt x="720" y="2304"/>
                                </a:lnTo>
                                <a:lnTo>
                                  <a:pt x="732" y="2292"/>
                                </a:lnTo>
                                <a:lnTo>
                                  <a:pt x="744" y="2292"/>
                                </a:lnTo>
                                <a:lnTo>
                                  <a:pt x="756" y="2280"/>
                                </a:lnTo>
                                <a:lnTo>
                                  <a:pt x="768" y="2268"/>
                                </a:lnTo>
                                <a:lnTo>
                                  <a:pt x="780" y="2268"/>
                                </a:lnTo>
                                <a:lnTo>
                                  <a:pt x="792" y="2256"/>
                                </a:lnTo>
                                <a:lnTo>
                                  <a:pt x="804" y="2256"/>
                                </a:lnTo>
                                <a:lnTo>
                                  <a:pt x="816" y="2244"/>
                                </a:lnTo>
                                <a:lnTo>
                                  <a:pt x="828" y="2244"/>
                                </a:lnTo>
                                <a:lnTo>
                                  <a:pt x="840" y="2232"/>
                                </a:lnTo>
                                <a:lnTo>
                                  <a:pt x="852" y="2220"/>
                                </a:lnTo>
                                <a:lnTo>
                                  <a:pt x="864" y="2220"/>
                                </a:lnTo>
                                <a:lnTo>
                                  <a:pt x="876" y="2208"/>
                                </a:lnTo>
                                <a:lnTo>
                                  <a:pt x="888" y="2208"/>
                                </a:lnTo>
                                <a:lnTo>
                                  <a:pt x="900" y="2196"/>
                                </a:lnTo>
                                <a:lnTo>
                                  <a:pt x="912" y="2184"/>
                                </a:lnTo>
                                <a:lnTo>
                                  <a:pt x="924" y="2184"/>
                                </a:lnTo>
                                <a:lnTo>
                                  <a:pt x="936" y="2172"/>
                                </a:lnTo>
                                <a:lnTo>
                                  <a:pt x="948" y="2172"/>
                                </a:lnTo>
                                <a:lnTo>
                                  <a:pt x="960" y="2160"/>
                                </a:lnTo>
                                <a:lnTo>
                                  <a:pt x="972" y="2160"/>
                                </a:lnTo>
                                <a:lnTo>
                                  <a:pt x="984" y="2148"/>
                                </a:lnTo>
                                <a:lnTo>
                                  <a:pt x="996" y="2136"/>
                                </a:lnTo>
                                <a:lnTo>
                                  <a:pt x="1008" y="2136"/>
                                </a:lnTo>
                                <a:lnTo>
                                  <a:pt x="1020" y="2124"/>
                                </a:lnTo>
                                <a:lnTo>
                                  <a:pt x="1032" y="2124"/>
                                </a:lnTo>
                                <a:lnTo>
                                  <a:pt x="1044" y="2112"/>
                                </a:lnTo>
                                <a:lnTo>
                                  <a:pt x="1056" y="2112"/>
                                </a:lnTo>
                                <a:lnTo>
                                  <a:pt x="1068" y="2100"/>
                                </a:lnTo>
                                <a:lnTo>
                                  <a:pt x="1080" y="2088"/>
                                </a:lnTo>
                                <a:lnTo>
                                  <a:pt x="1092" y="2088"/>
                                </a:lnTo>
                                <a:lnTo>
                                  <a:pt x="1104" y="2076"/>
                                </a:lnTo>
                                <a:lnTo>
                                  <a:pt x="1116" y="2076"/>
                                </a:lnTo>
                                <a:lnTo>
                                  <a:pt x="1128" y="2064"/>
                                </a:lnTo>
                                <a:lnTo>
                                  <a:pt x="1140" y="2064"/>
                                </a:lnTo>
                                <a:lnTo>
                                  <a:pt x="1152" y="2052"/>
                                </a:lnTo>
                                <a:lnTo>
                                  <a:pt x="1164" y="2052"/>
                                </a:lnTo>
                                <a:lnTo>
                                  <a:pt x="1176" y="2040"/>
                                </a:lnTo>
                                <a:lnTo>
                                  <a:pt x="1188" y="2028"/>
                                </a:lnTo>
                                <a:lnTo>
                                  <a:pt x="1200" y="2028"/>
                                </a:lnTo>
                                <a:lnTo>
                                  <a:pt x="1212" y="2016"/>
                                </a:lnTo>
                                <a:lnTo>
                                  <a:pt x="1224" y="2016"/>
                                </a:lnTo>
                                <a:lnTo>
                                  <a:pt x="1236" y="2004"/>
                                </a:lnTo>
                                <a:lnTo>
                                  <a:pt x="1248" y="2004"/>
                                </a:lnTo>
                                <a:lnTo>
                                  <a:pt x="1260" y="1992"/>
                                </a:lnTo>
                                <a:lnTo>
                                  <a:pt x="1272" y="1992"/>
                                </a:lnTo>
                                <a:lnTo>
                                  <a:pt x="1284" y="1980"/>
                                </a:lnTo>
                                <a:lnTo>
                                  <a:pt x="1296" y="1968"/>
                                </a:lnTo>
                                <a:lnTo>
                                  <a:pt x="1308" y="1968"/>
                                </a:lnTo>
                                <a:lnTo>
                                  <a:pt x="1320" y="1956"/>
                                </a:lnTo>
                                <a:lnTo>
                                  <a:pt x="1332" y="1956"/>
                                </a:lnTo>
                                <a:lnTo>
                                  <a:pt x="1344" y="1944"/>
                                </a:lnTo>
                                <a:lnTo>
                                  <a:pt x="1356" y="1944"/>
                                </a:lnTo>
                                <a:lnTo>
                                  <a:pt x="1368" y="1932"/>
                                </a:lnTo>
                                <a:lnTo>
                                  <a:pt x="1380" y="1932"/>
                                </a:lnTo>
                                <a:lnTo>
                                  <a:pt x="1392" y="1920"/>
                                </a:lnTo>
                                <a:lnTo>
                                  <a:pt x="1404" y="1920"/>
                                </a:lnTo>
                                <a:lnTo>
                                  <a:pt x="1416" y="1908"/>
                                </a:lnTo>
                                <a:lnTo>
                                  <a:pt x="1428" y="1908"/>
                                </a:lnTo>
                                <a:lnTo>
                                  <a:pt x="1440" y="1896"/>
                                </a:lnTo>
                                <a:lnTo>
                                  <a:pt x="1452" y="1884"/>
                                </a:lnTo>
                                <a:lnTo>
                                  <a:pt x="1464" y="1884"/>
                                </a:lnTo>
                                <a:lnTo>
                                  <a:pt x="1476" y="1872"/>
                                </a:lnTo>
                                <a:lnTo>
                                  <a:pt x="1488" y="1872"/>
                                </a:lnTo>
                                <a:lnTo>
                                  <a:pt x="1500" y="1860"/>
                                </a:lnTo>
                                <a:lnTo>
                                  <a:pt x="1512" y="1860"/>
                                </a:lnTo>
                                <a:lnTo>
                                  <a:pt x="1524" y="1848"/>
                                </a:lnTo>
                                <a:lnTo>
                                  <a:pt x="1536" y="1848"/>
                                </a:lnTo>
                                <a:lnTo>
                                  <a:pt x="1548" y="1836"/>
                                </a:lnTo>
                                <a:lnTo>
                                  <a:pt x="1560" y="1836"/>
                                </a:lnTo>
                                <a:lnTo>
                                  <a:pt x="1572" y="1824"/>
                                </a:lnTo>
                                <a:lnTo>
                                  <a:pt x="1584" y="1824"/>
                                </a:lnTo>
                                <a:lnTo>
                                  <a:pt x="1596" y="1812"/>
                                </a:lnTo>
                                <a:lnTo>
                                  <a:pt x="1608" y="1812"/>
                                </a:lnTo>
                                <a:lnTo>
                                  <a:pt x="1620" y="1800"/>
                                </a:lnTo>
                                <a:lnTo>
                                  <a:pt x="1632" y="1788"/>
                                </a:lnTo>
                                <a:lnTo>
                                  <a:pt x="1644" y="1788"/>
                                </a:lnTo>
                                <a:lnTo>
                                  <a:pt x="1656" y="1776"/>
                                </a:lnTo>
                                <a:lnTo>
                                  <a:pt x="1668" y="1776"/>
                                </a:lnTo>
                                <a:lnTo>
                                  <a:pt x="1680" y="1764"/>
                                </a:lnTo>
                                <a:lnTo>
                                  <a:pt x="1692" y="1764"/>
                                </a:lnTo>
                                <a:lnTo>
                                  <a:pt x="1704" y="1752"/>
                                </a:lnTo>
                                <a:lnTo>
                                  <a:pt x="1716" y="1752"/>
                                </a:lnTo>
                                <a:lnTo>
                                  <a:pt x="1728" y="1740"/>
                                </a:lnTo>
                                <a:lnTo>
                                  <a:pt x="1740" y="1740"/>
                                </a:lnTo>
                                <a:lnTo>
                                  <a:pt x="1752" y="1728"/>
                                </a:lnTo>
                                <a:lnTo>
                                  <a:pt x="1764" y="1728"/>
                                </a:lnTo>
                                <a:lnTo>
                                  <a:pt x="1776" y="1716"/>
                                </a:lnTo>
                                <a:lnTo>
                                  <a:pt x="1788" y="1716"/>
                                </a:lnTo>
                                <a:lnTo>
                                  <a:pt x="1800" y="1704"/>
                                </a:lnTo>
                                <a:lnTo>
                                  <a:pt x="1812" y="1704"/>
                                </a:lnTo>
                                <a:lnTo>
                                  <a:pt x="1824" y="1692"/>
                                </a:lnTo>
                                <a:lnTo>
                                  <a:pt x="1836" y="1692"/>
                                </a:lnTo>
                                <a:lnTo>
                                  <a:pt x="1848" y="1680"/>
                                </a:lnTo>
                                <a:lnTo>
                                  <a:pt x="1860" y="1680"/>
                                </a:lnTo>
                                <a:lnTo>
                                  <a:pt x="1872" y="1668"/>
                                </a:lnTo>
                                <a:lnTo>
                                  <a:pt x="1884" y="1668"/>
                                </a:lnTo>
                                <a:lnTo>
                                  <a:pt x="1896" y="1656"/>
                                </a:lnTo>
                                <a:lnTo>
                                  <a:pt x="1908" y="1656"/>
                                </a:lnTo>
                                <a:lnTo>
                                  <a:pt x="1920" y="1644"/>
                                </a:lnTo>
                                <a:lnTo>
                                  <a:pt x="1932" y="1644"/>
                                </a:lnTo>
                                <a:lnTo>
                                  <a:pt x="1944" y="1632"/>
                                </a:lnTo>
                                <a:lnTo>
                                  <a:pt x="1956" y="1632"/>
                                </a:lnTo>
                                <a:lnTo>
                                  <a:pt x="1968" y="1620"/>
                                </a:lnTo>
                                <a:lnTo>
                                  <a:pt x="1980" y="1620"/>
                                </a:lnTo>
                                <a:lnTo>
                                  <a:pt x="1992" y="1608"/>
                                </a:lnTo>
                                <a:lnTo>
                                  <a:pt x="2004" y="1608"/>
                                </a:lnTo>
                                <a:lnTo>
                                  <a:pt x="2016" y="1596"/>
                                </a:lnTo>
                                <a:lnTo>
                                  <a:pt x="2028" y="1596"/>
                                </a:lnTo>
                                <a:lnTo>
                                  <a:pt x="2040" y="1584"/>
                                </a:lnTo>
                                <a:lnTo>
                                  <a:pt x="2052" y="1584"/>
                                </a:lnTo>
                                <a:lnTo>
                                  <a:pt x="2064" y="1572"/>
                                </a:lnTo>
                                <a:lnTo>
                                  <a:pt x="2076" y="1572"/>
                                </a:lnTo>
                                <a:lnTo>
                                  <a:pt x="2088" y="1560"/>
                                </a:lnTo>
                                <a:lnTo>
                                  <a:pt x="2100" y="1560"/>
                                </a:lnTo>
                                <a:lnTo>
                                  <a:pt x="2112" y="1548"/>
                                </a:lnTo>
                                <a:lnTo>
                                  <a:pt x="2124" y="1548"/>
                                </a:lnTo>
                                <a:lnTo>
                                  <a:pt x="2136" y="1536"/>
                                </a:lnTo>
                                <a:lnTo>
                                  <a:pt x="2148" y="1536"/>
                                </a:lnTo>
                                <a:lnTo>
                                  <a:pt x="2160" y="1524"/>
                                </a:lnTo>
                                <a:lnTo>
                                  <a:pt x="2172" y="1524"/>
                                </a:lnTo>
                                <a:lnTo>
                                  <a:pt x="2184" y="1512"/>
                                </a:lnTo>
                                <a:lnTo>
                                  <a:pt x="2196" y="1512"/>
                                </a:lnTo>
                                <a:lnTo>
                                  <a:pt x="2208" y="1500"/>
                                </a:lnTo>
                                <a:lnTo>
                                  <a:pt x="2220" y="1500"/>
                                </a:lnTo>
                                <a:lnTo>
                                  <a:pt x="2232" y="1500"/>
                                </a:lnTo>
                                <a:lnTo>
                                  <a:pt x="2244" y="1488"/>
                                </a:lnTo>
                                <a:lnTo>
                                  <a:pt x="2256" y="1488"/>
                                </a:lnTo>
                                <a:lnTo>
                                  <a:pt x="2268" y="1476"/>
                                </a:lnTo>
                                <a:lnTo>
                                  <a:pt x="2280" y="1476"/>
                                </a:lnTo>
                                <a:lnTo>
                                  <a:pt x="2292" y="1464"/>
                                </a:lnTo>
                                <a:lnTo>
                                  <a:pt x="2304" y="1464"/>
                                </a:lnTo>
                                <a:lnTo>
                                  <a:pt x="2316" y="1452"/>
                                </a:lnTo>
                                <a:lnTo>
                                  <a:pt x="2328" y="1452"/>
                                </a:lnTo>
                                <a:lnTo>
                                  <a:pt x="2340" y="1440"/>
                                </a:lnTo>
                                <a:lnTo>
                                  <a:pt x="2352" y="1440"/>
                                </a:lnTo>
                                <a:lnTo>
                                  <a:pt x="2364" y="1428"/>
                                </a:lnTo>
                                <a:lnTo>
                                  <a:pt x="2376" y="1428"/>
                                </a:lnTo>
                                <a:lnTo>
                                  <a:pt x="2388" y="1416"/>
                                </a:lnTo>
                                <a:lnTo>
                                  <a:pt x="2400" y="1416"/>
                                </a:lnTo>
                                <a:lnTo>
                                  <a:pt x="2412" y="1404"/>
                                </a:lnTo>
                                <a:lnTo>
                                  <a:pt x="2424" y="1404"/>
                                </a:lnTo>
                                <a:lnTo>
                                  <a:pt x="2436" y="1404"/>
                                </a:lnTo>
                                <a:lnTo>
                                  <a:pt x="2448" y="1392"/>
                                </a:lnTo>
                                <a:lnTo>
                                  <a:pt x="2460" y="1392"/>
                                </a:lnTo>
                                <a:lnTo>
                                  <a:pt x="2472" y="1380"/>
                                </a:lnTo>
                                <a:lnTo>
                                  <a:pt x="2484" y="1380"/>
                                </a:lnTo>
                                <a:lnTo>
                                  <a:pt x="2496" y="1368"/>
                                </a:lnTo>
                                <a:lnTo>
                                  <a:pt x="2508" y="1368"/>
                                </a:lnTo>
                                <a:lnTo>
                                  <a:pt x="2520" y="1356"/>
                                </a:lnTo>
                                <a:lnTo>
                                  <a:pt x="2532" y="1356"/>
                                </a:lnTo>
                                <a:lnTo>
                                  <a:pt x="2544" y="1344"/>
                                </a:lnTo>
                                <a:lnTo>
                                  <a:pt x="2556" y="1344"/>
                                </a:lnTo>
                                <a:lnTo>
                                  <a:pt x="2568" y="1344"/>
                                </a:lnTo>
                                <a:lnTo>
                                  <a:pt x="2580" y="1332"/>
                                </a:lnTo>
                                <a:lnTo>
                                  <a:pt x="2592" y="1332"/>
                                </a:lnTo>
                                <a:lnTo>
                                  <a:pt x="2604" y="1320"/>
                                </a:lnTo>
                                <a:lnTo>
                                  <a:pt x="2616" y="1320"/>
                                </a:lnTo>
                                <a:lnTo>
                                  <a:pt x="2628" y="1308"/>
                                </a:lnTo>
                                <a:lnTo>
                                  <a:pt x="2640" y="1308"/>
                                </a:lnTo>
                                <a:lnTo>
                                  <a:pt x="2652" y="1296"/>
                                </a:lnTo>
                                <a:lnTo>
                                  <a:pt x="2664" y="1296"/>
                                </a:lnTo>
                                <a:lnTo>
                                  <a:pt x="2676" y="1284"/>
                                </a:lnTo>
                                <a:lnTo>
                                  <a:pt x="2688" y="1284"/>
                                </a:lnTo>
                                <a:lnTo>
                                  <a:pt x="2700" y="1284"/>
                                </a:lnTo>
                                <a:lnTo>
                                  <a:pt x="2712" y="1272"/>
                                </a:lnTo>
                                <a:lnTo>
                                  <a:pt x="2724" y="1272"/>
                                </a:lnTo>
                                <a:lnTo>
                                  <a:pt x="2736" y="1260"/>
                                </a:lnTo>
                                <a:lnTo>
                                  <a:pt x="2748" y="1260"/>
                                </a:lnTo>
                                <a:lnTo>
                                  <a:pt x="2760" y="1248"/>
                                </a:lnTo>
                                <a:lnTo>
                                  <a:pt x="2772" y="1248"/>
                                </a:lnTo>
                                <a:lnTo>
                                  <a:pt x="2784" y="1248"/>
                                </a:lnTo>
                                <a:lnTo>
                                  <a:pt x="2796" y="1236"/>
                                </a:lnTo>
                                <a:lnTo>
                                  <a:pt x="2808" y="1236"/>
                                </a:lnTo>
                                <a:lnTo>
                                  <a:pt x="2820" y="1224"/>
                                </a:lnTo>
                                <a:lnTo>
                                  <a:pt x="2832" y="1224"/>
                                </a:lnTo>
                                <a:lnTo>
                                  <a:pt x="2844" y="1212"/>
                                </a:lnTo>
                                <a:lnTo>
                                  <a:pt x="2856" y="1212"/>
                                </a:lnTo>
                                <a:lnTo>
                                  <a:pt x="2868" y="1212"/>
                                </a:lnTo>
                                <a:lnTo>
                                  <a:pt x="2880" y="1200"/>
                                </a:lnTo>
                                <a:lnTo>
                                  <a:pt x="2892" y="1200"/>
                                </a:lnTo>
                                <a:lnTo>
                                  <a:pt x="2904" y="1188"/>
                                </a:lnTo>
                                <a:lnTo>
                                  <a:pt x="2916" y="1188"/>
                                </a:lnTo>
                                <a:lnTo>
                                  <a:pt x="2928" y="1176"/>
                                </a:lnTo>
                                <a:lnTo>
                                  <a:pt x="2940" y="1176"/>
                                </a:lnTo>
                                <a:lnTo>
                                  <a:pt x="2952" y="1176"/>
                                </a:lnTo>
                                <a:lnTo>
                                  <a:pt x="2964" y="1164"/>
                                </a:lnTo>
                                <a:lnTo>
                                  <a:pt x="2976" y="1164"/>
                                </a:lnTo>
                                <a:lnTo>
                                  <a:pt x="2988" y="1152"/>
                                </a:lnTo>
                                <a:lnTo>
                                  <a:pt x="3000" y="1152"/>
                                </a:lnTo>
                                <a:lnTo>
                                  <a:pt x="3012" y="1140"/>
                                </a:lnTo>
                                <a:lnTo>
                                  <a:pt x="3024" y="1140"/>
                                </a:lnTo>
                                <a:lnTo>
                                  <a:pt x="3036" y="1140"/>
                                </a:lnTo>
                                <a:lnTo>
                                  <a:pt x="3048" y="1128"/>
                                </a:lnTo>
                                <a:lnTo>
                                  <a:pt x="3060" y="1128"/>
                                </a:lnTo>
                                <a:lnTo>
                                  <a:pt x="3072" y="1116"/>
                                </a:lnTo>
                                <a:lnTo>
                                  <a:pt x="3084" y="1116"/>
                                </a:lnTo>
                                <a:lnTo>
                                  <a:pt x="3096" y="1116"/>
                                </a:lnTo>
                                <a:lnTo>
                                  <a:pt x="3108" y="1104"/>
                                </a:lnTo>
                                <a:lnTo>
                                  <a:pt x="3120" y="1104"/>
                                </a:lnTo>
                                <a:lnTo>
                                  <a:pt x="3132" y="1092"/>
                                </a:lnTo>
                                <a:lnTo>
                                  <a:pt x="3144" y="1092"/>
                                </a:lnTo>
                                <a:lnTo>
                                  <a:pt x="3156" y="1080"/>
                                </a:lnTo>
                                <a:lnTo>
                                  <a:pt x="3168" y="1080"/>
                                </a:lnTo>
                                <a:lnTo>
                                  <a:pt x="3180" y="1080"/>
                                </a:lnTo>
                                <a:lnTo>
                                  <a:pt x="3192" y="1068"/>
                                </a:lnTo>
                                <a:lnTo>
                                  <a:pt x="3204" y="1068"/>
                                </a:lnTo>
                                <a:lnTo>
                                  <a:pt x="3216" y="1056"/>
                                </a:lnTo>
                                <a:lnTo>
                                  <a:pt x="3228" y="1056"/>
                                </a:lnTo>
                                <a:lnTo>
                                  <a:pt x="3240" y="1056"/>
                                </a:lnTo>
                                <a:lnTo>
                                  <a:pt x="3252" y="1044"/>
                                </a:lnTo>
                                <a:lnTo>
                                  <a:pt x="3264" y="1044"/>
                                </a:lnTo>
                                <a:lnTo>
                                  <a:pt x="3276" y="1032"/>
                                </a:lnTo>
                                <a:lnTo>
                                  <a:pt x="3288" y="1032"/>
                                </a:lnTo>
                                <a:lnTo>
                                  <a:pt x="3300" y="1032"/>
                                </a:lnTo>
                                <a:lnTo>
                                  <a:pt x="3312" y="1020"/>
                                </a:lnTo>
                                <a:lnTo>
                                  <a:pt x="3324" y="1020"/>
                                </a:lnTo>
                                <a:lnTo>
                                  <a:pt x="3336" y="1008"/>
                                </a:lnTo>
                                <a:lnTo>
                                  <a:pt x="3348" y="1008"/>
                                </a:lnTo>
                                <a:lnTo>
                                  <a:pt x="3360" y="1008"/>
                                </a:lnTo>
                                <a:lnTo>
                                  <a:pt x="3372" y="996"/>
                                </a:lnTo>
                                <a:lnTo>
                                  <a:pt x="3384" y="996"/>
                                </a:lnTo>
                                <a:lnTo>
                                  <a:pt x="3396" y="996"/>
                                </a:lnTo>
                                <a:lnTo>
                                  <a:pt x="3408" y="984"/>
                                </a:lnTo>
                                <a:lnTo>
                                  <a:pt x="3420" y="984"/>
                                </a:lnTo>
                                <a:lnTo>
                                  <a:pt x="3432" y="972"/>
                                </a:lnTo>
                                <a:lnTo>
                                  <a:pt x="3444" y="972"/>
                                </a:lnTo>
                                <a:lnTo>
                                  <a:pt x="3456" y="972"/>
                                </a:lnTo>
                                <a:lnTo>
                                  <a:pt x="3468" y="960"/>
                                </a:lnTo>
                                <a:lnTo>
                                  <a:pt x="3480" y="960"/>
                                </a:lnTo>
                                <a:lnTo>
                                  <a:pt x="3492" y="948"/>
                                </a:lnTo>
                                <a:lnTo>
                                  <a:pt x="3504" y="948"/>
                                </a:lnTo>
                                <a:lnTo>
                                  <a:pt x="3516" y="948"/>
                                </a:lnTo>
                                <a:lnTo>
                                  <a:pt x="3528" y="936"/>
                                </a:lnTo>
                                <a:lnTo>
                                  <a:pt x="3540" y="936"/>
                                </a:lnTo>
                                <a:lnTo>
                                  <a:pt x="3552" y="936"/>
                                </a:lnTo>
                                <a:lnTo>
                                  <a:pt x="3564" y="924"/>
                                </a:lnTo>
                                <a:lnTo>
                                  <a:pt x="3576" y="924"/>
                                </a:lnTo>
                                <a:lnTo>
                                  <a:pt x="3588" y="912"/>
                                </a:lnTo>
                                <a:lnTo>
                                  <a:pt x="3600" y="912"/>
                                </a:lnTo>
                                <a:lnTo>
                                  <a:pt x="3612" y="912"/>
                                </a:lnTo>
                                <a:lnTo>
                                  <a:pt x="3624" y="900"/>
                                </a:lnTo>
                                <a:lnTo>
                                  <a:pt x="3636" y="900"/>
                                </a:lnTo>
                                <a:lnTo>
                                  <a:pt x="3648" y="900"/>
                                </a:lnTo>
                                <a:lnTo>
                                  <a:pt x="3660" y="888"/>
                                </a:lnTo>
                                <a:lnTo>
                                  <a:pt x="3672" y="888"/>
                                </a:lnTo>
                                <a:lnTo>
                                  <a:pt x="3684" y="876"/>
                                </a:lnTo>
                                <a:lnTo>
                                  <a:pt x="3696" y="876"/>
                                </a:lnTo>
                                <a:lnTo>
                                  <a:pt x="3708" y="876"/>
                                </a:lnTo>
                                <a:lnTo>
                                  <a:pt x="3720" y="864"/>
                                </a:lnTo>
                                <a:lnTo>
                                  <a:pt x="3732" y="864"/>
                                </a:lnTo>
                                <a:lnTo>
                                  <a:pt x="3744" y="864"/>
                                </a:lnTo>
                                <a:lnTo>
                                  <a:pt x="3756" y="852"/>
                                </a:lnTo>
                                <a:lnTo>
                                  <a:pt x="3768" y="852"/>
                                </a:lnTo>
                                <a:lnTo>
                                  <a:pt x="3780" y="852"/>
                                </a:lnTo>
                                <a:lnTo>
                                  <a:pt x="3792" y="840"/>
                                </a:lnTo>
                                <a:lnTo>
                                  <a:pt x="3804" y="840"/>
                                </a:lnTo>
                                <a:lnTo>
                                  <a:pt x="3816" y="840"/>
                                </a:lnTo>
                                <a:lnTo>
                                  <a:pt x="3828" y="828"/>
                                </a:lnTo>
                                <a:lnTo>
                                  <a:pt x="3840" y="828"/>
                                </a:lnTo>
                                <a:lnTo>
                                  <a:pt x="3852" y="816"/>
                                </a:lnTo>
                                <a:lnTo>
                                  <a:pt x="3864" y="816"/>
                                </a:lnTo>
                                <a:lnTo>
                                  <a:pt x="3876" y="816"/>
                                </a:lnTo>
                                <a:lnTo>
                                  <a:pt x="3888" y="804"/>
                                </a:lnTo>
                                <a:lnTo>
                                  <a:pt x="3900" y="804"/>
                                </a:lnTo>
                                <a:lnTo>
                                  <a:pt x="3912" y="804"/>
                                </a:lnTo>
                                <a:lnTo>
                                  <a:pt x="3924" y="792"/>
                                </a:lnTo>
                                <a:lnTo>
                                  <a:pt x="3936" y="792"/>
                                </a:lnTo>
                                <a:lnTo>
                                  <a:pt x="3948" y="792"/>
                                </a:lnTo>
                                <a:lnTo>
                                  <a:pt x="3960" y="780"/>
                                </a:lnTo>
                                <a:lnTo>
                                  <a:pt x="3972" y="780"/>
                                </a:lnTo>
                                <a:lnTo>
                                  <a:pt x="3984" y="780"/>
                                </a:lnTo>
                                <a:lnTo>
                                  <a:pt x="3996" y="768"/>
                                </a:lnTo>
                                <a:lnTo>
                                  <a:pt x="4008" y="768"/>
                                </a:lnTo>
                                <a:lnTo>
                                  <a:pt x="4020" y="768"/>
                                </a:lnTo>
                                <a:lnTo>
                                  <a:pt x="4032" y="756"/>
                                </a:lnTo>
                                <a:lnTo>
                                  <a:pt x="4044" y="756"/>
                                </a:lnTo>
                                <a:lnTo>
                                  <a:pt x="4056" y="756"/>
                                </a:lnTo>
                                <a:lnTo>
                                  <a:pt x="4068" y="744"/>
                                </a:lnTo>
                                <a:lnTo>
                                  <a:pt x="4080" y="744"/>
                                </a:lnTo>
                                <a:lnTo>
                                  <a:pt x="4092" y="744"/>
                                </a:lnTo>
                                <a:lnTo>
                                  <a:pt x="4104" y="732"/>
                                </a:lnTo>
                                <a:lnTo>
                                  <a:pt x="4116" y="732"/>
                                </a:lnTo>
                                <a:lnTo>
                                  <a:pt x="4128" y="732"/>
                                </a:lnTo>
                                <a:lnTo>
                                  <a:pt x="4140" y="720"/>
                                </a:lnTo>
                                <a:lnTo>
                                  <a:pt x="4152" y="720"/>
                                </a:lnTo>
                                <a:lnTo>
                                  <a:pt x="4164" y="720"/>
                                </a:lnTo>
                                <a:lnTo>
                                  <a:pt x="4176" y="708"/>
                                </a:lnTo>
                                <a:lnTo>
                                  <a:pt x="4188" y="708"/>
                                </a:lnTo>
                                <a:lnTo>
                                  <a:pt x="4200" y="708"/>
                                </a:lnTo>
                                <a:lnTo>
                                  <a:pt x="4212" y="696"/>
                                </a:lnTo>
                                <a:lnTo>
                                  <a:pt x="4224" y="696"/>
                                </a:lnTo>
                                <a:lnTo>
                                  <a:pt x="4236" y="696"/>
                                </a:lnTo>
                                <a:lnTo>
                                  <a:pt x="4248" y="684"/>
                                </a:lnTo>
                                <a:lnTo>
                                  <a:pt x="4260" y="684"/>
                                </a:lnTo>
                                <a:lnTo>
                                  <a:pt x="4272" y="684"/>
                                </a:lnTo>
                                <a:lnTo>
                                  <a:pt x="4284" y="672"/>
                                </a:lnTo>
                                <a:lnTo>
                                  <a:pt x="4296" y="672"/>
                                </a:lnTo>
                                <a:lnTo>
                                  <a:pt x="4308" y="672"/>
                                </a:lnTo>
                                <a:lnTo>
                                  <a:pt x="4320" y="660"/>
                                </a:lnTo>
                                <a:lnTo>
                                  <a:pt x="4332" y="660"/>
                                </a:lnTo>
                                <a:lnTo>
                                  <a:pt x="4344" y="660"/>
                                </a:lnTo>
                                <a:lnTo>
                                  <a:pt x="4356" y="648"/>
                                </a:lnTo>
                                <a:lnTo>
                                  <a:pt x="4368" y="648"/>
                                </a:lnTo>
                                <a:lnTo>
                                  <a:pt x="4380" y="648"/>
                                </a:lnTo>
                                <a:lnTo>
                                  <a:pt x="4392" y="636"/>
                                </a:lnTo>
                                <a:lnTo>
                                  <a:pt x="4404" y="636"/>
                                </a:lnTo>
                                <a:lnTo>
                                  <a:pt x="4416" y="636"/>
                                </a:lnTo>
                                <a:lnTo>
                                  <a:pt x="4428" y="636"/>
                                </a:lnTo>
                                <a:lnTo>
                                  <a:pt x="4440" y="624"/>
                                </a:lnTo>
                                <a:lnTo>
                                  <a:pt x="4452" y="624"/>
                                </a:lnTo>
                                <a:lnTo>
                                  <a:pt x="4464" y="624"/>
                                </a:lnTo>
                                <a:lnTo>
                                  <a:pt x="4476" y="612"/>
                                </a:lnTo>
                                <a:lnTo>
                                  <a:pt x="4488" y="612"/>
                                </a:lnTo>
                                <a:lnTo>
                                  <a:pt x="4500" y="612"/>
                                </a:lnTo>
                                <a:lnTo>
                                  <a:pt x="4512" y="600"/>
                                </a:lnTo>
                                <a:lnTo>
                                  <a:pt x="4524" y="600"/>
                                </a:lnTo>
                                <a:lnTo>
                                  <a:pt x="4536" y="600"/>
                                </a:lnTo>
                                <a:lnTo>
                                  <a:pt x="4548" y="588"/>
                                </a:lnTo>
                                <a:lnTo>
                                  <a:pt x="4560" y="588"/>
                                </a:lnTo>
                                <a:lnTo>
                                  <a:pt x="4572" y="588"/>
                                </a:lnTo>
                                <a:lnTo>
                                  <a:pt x="4584" y="588"/>
                                </a:lnTo>
                                <a:lnTo>
                                  <a:pt x="4596" y="576"/>
                                </a:lnTo>
                                <a:lnTo>
                                  <a:pt x="4608" y="576"/>
                                </a:lnTo>
                                <a:lnTo>
                                  <a:pt x="4620" y="576"/>
                                </a:lnTo>
                                <a:lnTo>
                                  <a:pt x="4632" y="564"/>
                                </a:lnTo>
                                <a:lnTo>
                                  <a:pt x="4644" y="564"/>
                                </a:lnTo>
                                <a:lnTo>
                                  <a:pt x="4656" y="564"/>
                                </a:lnTo>
                                <a:lnTo>
                                  <a:pt x="4668" y="552"/>
                                </a:lnTo>
                                <a:lnTo>
                                  <a:pt x="4680" y="552"/>
                                </a:lnTo>
                                <a:lnTo>
                                  <a:pt x="4692" y="552"/>
                                </a:lnTo>
                                <a:lnTo>
                                  <a:pt x="4704" y="552"/>
                                </a:lnTo>
                                <a:lnTo>
                                  <a:pt x="4716" y="540"/>
                                </a:lnTo>
                                <a:lnTo>
                                  <a:pt x="4728" y="540"/>
                                </a:lnTo>
                                <a:lnTo>
                                  <a:pt x="4740" y="540"/>
                                </a:lnTo>
                                <a:lnTo>
                                  <a:pt x="4752" y="528"/>
                                </a:lnTo>
                                <a:lnTo>
                                  <a:pt x="4764" y="528"/>
                                </a:lnTo>
                                <a:lnTo>
                                  <a:pt x="4776" y="528"/>
                                </a:lnTo>
                                <a:lnTo>
                                  <a:pt x="4788" y="528"/>
                                </a:lnTo>
                                <a:lnTo>
                                  <a:pt x="4800" y="516"/>
                                </a:lnTo>
                                <a:lnTo>
                                  <a:pt x="4812" y="516"/>
                                </a:lnTo>
                                <a:lnTo>
                                  <a:pt x="4824" y="516"/>
                                </a:lnTo>
                                <a:lnTo>
                                  <a:pt x="4836" y="504"/>
                                </a:lnTo>
                                <a:lnTo>
                                  <a:pt x="4848" y="504"/>
                                </a:lnTo>
                                <a:lnTo>
                                  <a:pt x="4860" y="504"/>
                                </a:lnTo>
                                <a:lnTo>
                                  <a:pt x="4872" y="504"/>
                                </a:lnTo>
                                <a:lnTo>
                                  <a:pt x="4884" y="492"/>
                                </a:lnTo>
                                <a:lnTo>
                                  <a:pt x="4896" y="492"/>
                                </a:lnTo>
                                <a:lnTo>
                                  <a:pt x="4908" y="492"/>
                                </a:lnTo>
                                <a:lnTo>
                                  <a:pt x="4920" y="492"/>
                                </a:lnTo>
                                <a:lnTo>
                                  <a:pt x="4932" y="480"/>
                                </a:lnTo>
                                <a:lnTo>
                                  <a:pt x="4944" y="480"/>
                                </a:lnTo>
                                <a:lnTo>
                                  <a:pt x="4956" y="480"/>
                                </a:lnTo>
                                <a:lnTo>
                                  <a:pt x="4968" y="468"/>
                                </a:lnTo>
                                <a:lnTo>
                                  <a:pt x="4980" y="468"/>
                                </a:lnTo>
                                <a:lnTo>
                                  <a:pt x="4992" y="468"/>
                                </a:lnTo>
                                <a:lnTo>
                                  <a:pt x="5004" y="468"/>
                                </a:lnTo>
                                <a:lnTo>
                                  <a:pt x="5016" y="456"/>
                                </a:lnTo>
                                <a:lnTo>
                                  <a:pt x="5028" y="456"/>
                                </a:lnTo>
                                <a:lnTo>
                                  <a:pt x="5040" y="456"/>
                                </a:lnTo>
                                <a:lnTo>
                                  <a:pt x="5052" y="456"/>
                                </a:lnTo>
                                <a:lnTo>
                                  <a:pt x="5064" y="444"/>
                                </a:lnTo>
                                <a:lnTo>
                                  <a:pt x="5076" y="444"/>
                                </a:lnTo>
                                <a:lnTo>
                                  <a:pt x="5088" y="444"/>
                                </a:lnTo>
                                <a:lnTo>
                                  <a:pt x="5100" y="444"/>
                                </a:lnTo>
                                <a:lnTo>
                                  <a:pt x="5112" y="432"/>
                                </a:lnTo>
                                <a:lnTo>
                                  <a:pt x="5124" y="432"/>
                                </a:lnTo>
                                <a:lnTo>
                                  <a:pt x="5136" y="432"/>
                                </a:lnTo>
                                <a:lnTo>
                                  <a:pt x="5148" y="432"/>
                                </a:lnTo>
                                <a:lnTo>
                                  <a:pt x="5160" y="420"/>
                                </a:lnTo>
                                <a:lnTo>
                                  <a:pt x="5172" y="420"/>
                                </a:lnTo>
                                <a:lnTo>
                                  <a:pt x="5184" y="420"/>
                                </a:lnTo>
                                <a:lnTo>
                                  <a:pt x="5196" y="420"/>
                                </a:lnTo>
                                <a:lnTo>
                                  <a:pt x="5208" y="408"/>
                                </a:lnTo>
                                <a:lnTo>
                                  <a:pt x="5220" y="408"/>
                                </a:lnTo>
                                <a:lnTo>
                                  <a:pt x="5232" y="408"/>
                                </a:lnTo>
                                <a:lnTo>
                                  <a:pt x="5244" y="408"/>
                                </a:lnTo>
                                <a:lnTo>
                                  <a:pt x="5256" y="396"/>
                                </a:lnTo>
                                <a:lnTo>
                                  <a:pt x="5268" y="396"/>
                                </a:lnTo>
                                <a:lnTo>
                                  <a:pt x="5280" y="396"/>
                                </a:lnTo>
                                <a:lnTo>
                                  <a:pt x="5292" y="396"/>
                                </a:lnTo>
                                <a:lnTo>
                                  <a:pt x="5304" y="384"/>
                                </a:lnTo>
                                <a:lnTo>
                                  <a:pt x="5316" y="384"/>
                                </a:lnTo>
                                <a:lnTo>
                                  <a:pt x="5328" y="384"/>
                                </a:lnTo>
                                <a:lnTo>
                                  <a:pt x="5340" y="384"/>
                                </a:lnTo>
                                <a:lnTo>
                                  <a:pt x="5352" y="372"/>
                                </a:lnTo>
                                <a:lnTo>
                                  <a:pt x="5364" y="372"/>
                                </a:lnTo>
                                <a:lnTo>
                                  <a:pt x="5376" y="372"/>
                                </a:lnTo>
                                <a:lnTo>
                                  <a:pt x="5388" y="372"/>
                                </a:lnTo>
                                <a:lnTo>
                                  <a:pt x="5400" y="360"/>
                                </a:lnTo>
                                <a:lnTo>
                                  <a:pt x="5412" y="360"/>
                                </a:lnTo>
                                <a:lnTo>
                                  <a:pt x="5424" y="360"/>
                                </a:lnTo>
                                <a:lnTo>
                                  <a:pt x="5436" y="360"/>
                                </a:lnTo>
                                <a:lnTo>
                                  <a:pt x="5448" y="348"/>
                                </a:lnTo>
                                <a:lnTo>
                                  <a:pt x="5460" y="348"/>
                                </a:lnTo>
                                <a:lnTo>
                                  <a:pt x="5472" y="348"/>
                                </a:lnTo>
                                <a:lnTo>
                                  <a:pt x="5484" y="348"/>
                                </a:lnTo>
                                <a:lnTo>
                                  <a:pt x="5496" y="348"/>
                                </a:lnTo>
                                <a:lnTo>
                                  <a:pt x="5508" y="336"/>
                                </a:lnTo>
                                <a:lnTo>
                                  <a:pt x="5520" y="336"/>
                                </a:lnTo>
                                <a:lnTo>
                                  <a:pt x="5532" y="336"/>
                                </a:lnTo>
                                <a:lnTo>
                                  <a:pt x="5544" y="336"/>
                                </a:lnTo>
                                <a:lnTo>
                                  <a:pt x="5556" y="324"/>
                                </a:lnTo>
                                <a:lnTo>
                                  <a:pt x="5568" y="324"/>
                                </a:lnTo>
                                <a:lnTo>
                                  <a:pt x="5580" y="324"/>
                                </a:lnTo>
                                <a:lnTo>
                                  <a:pt x="5592" y="324"/>
                                </a:lnTo>
                                <a:lnTo>
                                  <a:pt x="5604" y="324"/>
                                </a:lnTo>
                                <a:lnTo>
                                  <a:pt x="5616" y="312"/>
                                </a:lnTo>
                                <a:lnTo>
                                  <a:pt x="5628" y="312"/>
                                </a:lnTo>
                                <a:lnTo>
                                  <a:pt x="5640" y="312"/>
                                </a:lnTo>
                                <a:lnTo>
                                  <a:pt x="5652" y="312"/>
                                </a:lnTo>
                                <a:lnTo>
                                  <a:pt x="5664" y="300"/>
                                </a:lnTo>
                                <a:lnTo>
                                  <a:pt x="5676" y="300"/>
                                </a:lnTo>
                                <a:lnTo>
                                  <a:pt x="5688" y="300"/>
                                </a:lnTo>
                                <a:lnTo>
                                  <a:pt x="5700" y="300"/>
                                </a:lnTo>
                                <a:lnTo>
                                  <a:pt x="5712" y="300"/>
                                </a:lnTo>
                                <a:lnTo>
                                  <a:pt x="5724" y="288"/>
                                </a:lnTo>
                                <a:lnTo>
                                  <a:pt x="5736" y="288"/>
                                </a:lnTo>
                                <a:lnTo>
                                  <a:pt x="5748" y="288"/>
                                </a:lnTo>
                                <a:lnTo>
                                  <a:pt x="5760" y="288"/>
                                </a:lnTo>
                                <a:lnTo>
                                  <a:pt x="5772" y="288"/>
                                </a:lnTo>
                                <a:lnTo>
                                  <a:pt x="5784" y="276"/>
                                </a:lnTo>
                                <a:lnTo>
                                  <a:pt x="5796" y="276"/>
                                </a:lnTo>
                                <a:lnTo>
                                  <a:pt x="5808" y="276"/>
                                </a:lnTo>
                                <a:lnTo>
                                  <a:pt x="5820" y="276"/>
                                </a:lnTo>
                                <a:lnTo>
                                  <a:pt x="5832" y="264"/>
                                </a:lnTo>
                                <a:lnTo>
                                  <a:pt x="5844" y="264"/>
                                </a:lnTo>
                                <a:lnTo>
                                  <a:pt x="5856" y="264"/>
                                </a:lnTo>
                                <a:lnTo>
                                  <a:pt x="5868" y="264"/>
                                </a:lnTo>
                                <a:lnTo>
                                  <a:pt x="5880" y="264"/>
                                </a:lnTo>
                                <a:lnTo>
                                  <a:pt x="5892" y="252"/>
                                </a:lnTo>
                                <a:lnTo>
                                  <a:pt x="5904" y="252"/>
                                </a:lnTo>
                                <a:lnTo>
                                  <a:pt x="5916" y="252"/>
                                </a:lnTo>
                                <a:lnTo>
                                  <a:pt x="5928" y="252"/>
                                </a:lnTo>
                                <a:lnTo>
                                  <a:pt x="5940" y="252"/>
                                </a:lnTo>
                                <a:lnTo>
                                  <a:pt x="5952" y="240"/>
                                </a:lnTo>
                                <a:lnTo>
                                  <a:pt x="5964" y="240"/>
                                </a:lnTo>
                                <a:lnTo>
                                  <a:pt x="5976" y="240"/>
                                </a:lnTo>
                                <a:lnTo>
                                  <a:pt x="5988" y="240"/>
                                </a:lnTo>
                                <a:lnTo>
                                  <a:pt x="6000" y="240"/>
                                </a:lnTo>
                                <a:lnTo>
                                  <a:pt x="6012" y="240"/>
                                </a:lnTo>
                                <a:lnTo>
                                  <a:pt x="6024" y="228"/>
                                </a:lnTo>
                                <a:lnTo>
                                  <a:pt x="6036" y="228"/>
                                </a:lnTo>
                                <a:lnTo>
                                  <a:pt x="6048" y="228"/>
                                </a:lnTo>
                                <a:lnTo>
                                  <a:pt x="6060" y="228"/>
                                </a:lnTo>
                                <a:lnTo>
                                  <a:pt x="6072" y="228"/>
                                </a:lnTo>
                                <a:lnTo>
                                  <a:pt x="6084" y="216"/>
                                </a:lnTo>
                                <a:lnTo>
                                  <a:pt x="6096" y="216"/>
                                </a:lnTo>
                                <a:lnTo>
                                  <a:pt x="6108" y="216"/>
                                </a:lnTo>
                                <a:lnTo>
                                  <a:pt x="6120" y="216"/>
                                </a:lnTo>
                                <a:lnTo>
                                  <a:pt x="6132" y="216"/>
                                </a:lnTo>
                                <a:lnTo>
                                  <a:pt x="6144" y="216"/>
                                </a:lnTo>
                                <a:lnTo>
                                  <a:pt x="6156" y="204"/>
                                </a:lnTo>
                                <a:lnTo>
                                  <a:pt x="6168" y="204"/>
                                </a:lnTo>
                                <a:lnTo>
                                  <a:pt x="6180" y="204"/>
                                </a:lnTo>
                                <a:lnTo>
                                  <a:pt x="6192" y="204"/>
                                </a:lnTo>
                                <a:lnTo>
                                  <a:pt x="6204" y="204"/>
                                </a:lnTo>
                                <a:lnTo>
                                  <a:pt x="6216" y="192"/>
                                </a:lnTo>
                                <a:lnTo>
                                  <a:pt x="6228" y="192"/>
                                </a:lnTo>
                                <a:lnTo>
                                  <a:pt x="6240" y="192"/>
                                </a:lnTo>
                                <a:lnTo>
                                  <a:pt x="6252" y="192"/>
                                </a:lnTo>
                                <a:lnTo>
                                  <a:pt x="6264" y="192"/>
                                </a:lnTo>
                                <a:lnTo>
                                  <a:pt x="6276" y="192"/>
                                </a:lnTo>
                                <a:lnTo>
                                  <a:pt x="6288" y="180"/>
                                </a:lnTo>
                                <a:lnTo>
                                  <a:pt x="6300" y="180"/>
                                </a:lnTo>
                                <a:lnTo>
                                  <a:pt x="6312" y="180"/>
                                </a:lnTo>
                                <a:lnTo>
                                  <a:pt x="6324" y="180"/>
                                </a:lnTo>
                                <a:lnTo>
                                  <a:pt x="6336" y="180"/>
                                </a:lnTo>
                                <a:lnTo>
                                  <a:pt x="6348" y="180"/>
                                </a:lnTo>
                                <a:lnTo>
                                  <a:pt x="6360" y="168"/>
                                </a:lnTo>
                                <a:lnTo>
                                  <a:pt x="6372" y="168"/>
                                </a:lnTo>
                                <a:lnTo>
                                  <a:pt x="6384" y="168"/>
                                </a:lnTo>
                                <a:lnTo>
                                  <a:pt x="6396" y="168"/>
                                </a:lnTo>
                                <a:lnTo>
                                  <a:pt x="6408" y="168"/>
                                </a:lnTo>
                                <a:lnTo>
                                  <a:pt x="6420" y="168"/>
                                </a:lnTo>
                                <a:lnTo>
                                  <a:pt x="6432" y="156"/>
                                </a:lnTo>
                                <a:lnTo>
                                  <a:pt x="6444" y="156"/>
                                </a:lnTo>
                                <a:lnTo>
                                  <a:pt x="6456" y="156"/>
                                </a:lnTo>
                                <a:lnTo>
                                  <a:pt x="6468" y="156"/>
                                </a:lnTo>
                                <a:lnTo>
                                  <a:pt x="6480" y="156"/>
                                </a:lnTo>
                                <a:lnTo>
                                  <a:pt x="6492" y="156"/>
                                </a:lnTo>
                                <a:lnTo>
                                  <a:pt x="6504" y="156"/>
                                </a:lnTo>
                                <a:lnTo>
                                  <a:pt x="6516" y="144"/>
                                </a:lnTo>
                                <a:lnTo>
                                  <a:pt x="6528" y="144"/>
                                </a:lnTo>
                                <a:lnTo>
                                  <a:pt x="6540" y="144"/>
                                </a:lnTo>
                                <a:lnTo>
                                  <a:pt x="6552" y="144"/>
                                </a:lnTo>
                                <a:lnTo>
                                  <a:pt x="6564" y="144"/>
                                </a:lnTo>
                                <a:lnTo>
                                  <a:pt x="6576" y="144"/>
                                </a:lnTo>
                                <a:lnTo>
                                  <a:pt x="6588" y="132"/>
                                </a:lnTo>
                                <a:lnTo>
                                  <a:pt x="6600" y="132"/>
                                </a:lnTo>
                                <a:lnTo>
                                  <a:pt x="6612" y="132"/>
                                </a:lnTo>
                                <a:lnTo>
                                  <a:pt x="6624" y="132"/>
                                </a:lnTo>
                                <a:lnTo>
                                  <a:pt x="6636" y="132"/>
                                </a:lnTo>
                                <a:lnTo>
                                  <a:pt x="6648" y="132"/>
                                </a:lnTo>
                                <a:lnTo>
                                  <a:pt x="6660" y="132"/>
                                </a:lnTo>
                                <a:lnTo>
                                  <a:pt x="6672" y="120"/>
                                </a:lnTo>
                                <a:lnTo>
                                  <a:pt x="6684" y="120"/>
                                </a:lnTo>
                                <a:lnTo>
                                  <a:pt x="6696" y="120"/>
                                </a:lnTo>
                                <a:lnTo>
                                  <a:pt x="6708" y="120"/>
                                </a:lnTo>
                                <a:lnTo>
                                  <a:pt x="6720" y="120"/>
                                </a:lnTo>
                                <a:lnTo>
                                  <a:pt x="6732" y="120"/>
                                </a:lnTo>
                                <a:lnTo>
                                  <a:pt x="6744" y="120"/>
                                </a:lnTo>
                                <a:lnTo>
                                  <a:pt x="6756" y="120"/>
                                </a:lnTo>
                                <a:lnTo>
                                  <a:pt x="6768" y="108"/>
                                </a:lnTo>
                                <a:lnTo>
                                  <a:pt x="6780" y="108"/>
                                </a:lnTo>
                                <a:lnTo>
                                  <a:pt x="6792" y="108"/>
                                </a:lnTo>
                                <a:lnTo>
                                  <a:pt x="6804" y="108"/>
                                </a:lnTo>
                                <a:lnTo>
                                  <a:pt x="6816" y="108"/>
                                </a:lnTo>
                                <a:lnTo>
                                  <a:pt x="6828" y="108"/>
                                </a:lnTo>
                                <a:lnTo>
                                  <a:pt x="6840" y="108"/>
                                </a:lnTo>
                                <a:lnTo>
                                  <a:pt x="6852" y="96"/>
                                </a:lnTo>
                                <a:lnTo>
                                  <a:pt x="6864" y="96"/>
                                </a:lnTo>
                                <a:lnTo>
                                  <a:pt x="6876" y="96"/>
                                </a:lnTo>
                                <a:lnTo>
                                  <a:pt x="6888" y="96"/>
                                </a:lnTo>
                                <a:lnTo>
                                  <a:pt x="6900" y="96"/>
                                </a:lnTo>
                                <a:lnTo>
                                  <a:pt x="6912" y="96"/>
                                </a:lnTo>
                                <a:lnTo>
                                  <a:pt x="6924" y="96"/>
                                </a:lnTo>
                                <a:lnTo>
                                  <a:pt x="6936" y="96"/>
                                </a:lnTo>
                                <a:lnTo>
                                  <a:pt x="6948" y="96"/>
                                </a:lnTo>
                                <a:lnTo>
                                  <a:pt x="6960" y="84"/>
                                </a:lnTo>
                                <a:lnTo>
                                  <a:pt x="6972" y="84"/>
                                </a:lnTo>
                                <a:lnTo>
                                  <a:pt x="6984" y="84"/>
                                </a:lnTo>
                                <a:lnTo>
                                  <a:pt x="6996" y="84"/>
                                </a:lnTo>
                                <a:lnTo>
                                  <a:pt x="7008" y="84"/>
                                </a:lnTo>
                                <a:lnTo>
                                  <a:pt x="7020" y="84"/>
                                </a:lnTo>
                                <a:lnTo>
                                  <a:pt x="7032" y="84"/>
                                </a:lnTo>
                                <a:lnTo>
                                  <a:pt x="7044" y="84"/>
                                </a:lnTo>
                                <a:lnTo>
                                  <a:pt x="7056" y="72"/>
                                </a:lnTo>
                                <a:lnTo>
                                  <a:pt x="7068" y="72"/>
                                </a:lnTo>
                                <a:lnTo>
                                  <a:pt x="7080" y="72"/>
                                </a:lnTo>
                                <a:lnTo>
                                  <a:pt x="7092" y="72"/>
                                </a:lnTo>
                                <a:lnTo>
                                  <a:pt x="7104" y="72"/>
                                </a:lnTo>
                                <a:lnTo>
                                  <a:pt x="7116" y="72"/>
                                </a:lnTo>
                                <a:lnTo>
                                  <a:pt x="7128" y="72"/>
                                </a:lnTo>
                                <a:lnTo>
                                  <a:pt x="7140" y="72"/>
                                </a:lnTo>
                                <a:lnTo>
                                  <a:pt x="7152" y="72"/>
                                </a:lnTo>
                                <a:lnTo>
                                  <a:pt x="7164" y="72"/>
                                </a:lnTo>
                                <a:lnTo>
                                  <a:pt x="7176" y="60"/>
                                </a:lnTo>
                                <a:lnTo>
                                  <a:pt x="7188" y="60"/>
                                </a:lnTo>
                                <a:lnTo>
                                  <a:pt x="7200" y="60"/>
                                </a:lnTo>
                                <a:lnTo>
                                  <a:pt x="7212" y="60"/>
                                </a:lnTo>
                                <a:lnTo>
                                  <a:pt x="7224" y="60"/>
                                </a:lnTo>
                                <a:lnTo>
                                  <a:pt x="7236" y="60"/>
                                </a:lnTo>
                                <a:lnTo>
                                  <a:pt x="7248" y="60"/>
                                </a:lnTo>
                                <a:lnTo>
                                  <a:pt x="7260" y="60"/>
                                </a:lnTo>
                                <a:lnTo>
                                  <a:pt x="7272" y="60"/>
                                </a:lnTo>
                                <a:lnTo>
                                  <a:pt x="7284" y="60"/>
                                </a:lnTo>
                                <a:lnTo>
                                  <a:pt x="7296" y="48"/>
                                </a:lnTo>
                                <a:lnTo>
                                  <a:pt x="7308" y="48"/>
                                </a:lnTo>
                                <a:lnTo>
                                  <a:pt x="7320" y="48"/>
                                </a:lnTo>
                                <a:lnTo>
                                  <a:pt x="7332" y="48"/>
                                </a:lnTo>
                                <a:lnTo>
                                  <a:pt x="7344" y="48"/>
                                </a:lnTo>
                                <a:lnTo>
                                  <a:pt x="7356" y="48"/>
                                </a:lnTo>
                                <a:lnTo>
                                  <a:pt x="7368" y="48"/>
                                </a:lnTo>
                                <a:lnTo>
                                  <a:pt x="7380" y="48"/>
                                </a:lnTo>
                                <a:lnTo>
                                  <a:pt x="7392" y="48"/>
                                </a:lnTo>
                                <a:lnTo>
                                  <a:pt x="7404" y="48"/>
                                </a:lnTo>
                                <a:lnTo>
                                  <a:pt x="7416" y="48"/>
                                </a:lnTo>
                                <a:lnTo>
                                  <a:pt x="7428" y="48"/>
                                </a:lnTo>
                                <a:lnTo>
                                  <a:pt x="7440" y="36"/>
                                </a:lnTo>
                                <a:lnTo>
                                  <a:pt x="7452" y="36"/>
                                </a:lnTo>
                                <a:lnTo>
                                  <a:pt x="7464" y="36"/>
                                </a:lnTo>
                                <a:lnTo>
                                  <a:pt x="7476" y="36"/>
                                </a:lnTo>
                                <a:lnTo>
                                  <a:pt x="7488" y="36"/>
                                </a:lnTo>
                                <a:lnTo>
                                  <a:pt x="7500" y="36"/>
                                </a:lnTo>
                                <a:lnTo>
                                  <a:pt x="7512" y="36"/>
                                </a:lnTo>
                                <a:lnTo>
                                  <a:pt x="7524" y="36"/>
                                </a:lnTo>
                                <a:lnTo>
                                  <a:pt x="7536" y="36"/>
                                </a:lnTo>
                                <a:lnTo>
                                  <a:pt x="7548" y="36"/>
                                </a:lnTo>
                                <a:lnTo>
                                  <a:pt x="7560" y="36"/>
                                </a:lnTo>
                                <a:lnTo>
                                  <a:pt x="7572" y="36"/>
                                </a:lnTo>
                                <a:lnTo>
                                  <a:pt x="7584" y="36"/>
                                </a:lnTo>
                                <a:lnTo>
                                  <a:pt x="7596" y="24"/>
                                </a:lnTo>
                                <a:lnTo>
                                  <a:pt x="7608" y="24"/>
                                </a:lnTo>
                                <a:lnTo>
                                  <a:pt x="7620" y="24"/>
                                </a:lnTo>
                                <a:lnTo>
                                  <a:pt x="7632" y="24"/>
                                </a:lnTo>
                                <a:lnTo>
                                  <a:pt x="7644" y="24"/>
                                </a:lnTo>
                                <a:lnTo>
                                  <a:pt x="7656" y="24"/>
                                </a:lnTo>
                                <a:lnTo>
                                  <a:pt x="7668" y="24"/>
                                </a:lnTo>
                                <a:lnTo>
                                  <a:pt x="7680" y="24"/>
                                </a:lnTo>
                                <a:lnTo>
                                  <a:pt x="7692" y="24"/>
                                </a:lnTo>
                                <a:lnTo>
                                  <a:pt x="7704" y="24"/>
                                </a:lnTo>
                                <a:lnTo>
                                  <a:pt x="7716" y="24"/>
                                </a:lnTo>
                                <a:lnTo>
                                  <a:pt x="7728" y="24"/>
                                </a:lnTo>
                                <a:lnTo>
                                  <a:pt x="7740" y="24"/>
                                </a:lnTo>
                                <a:lnTo>
                                  <a:pt x="7752" y="24"/>
                                </a:lnTo>
                                <a:lnTo>
                                  <a:pt x="7764" y="24"/>
                                </a:lnTo>
                                <a:lnTo>
                                  <a:pt x="7776" y="24"/>
                                </a:lnTo>
                                <a:lnTo>
                                  <a:pt x="7788" y="12"/>
                                </a:lnTo>
                                <a:lnTo>
                                  <a:pt x="7800" y="12"/>
                                </a:lnTo>
                                <a:lnTo>
                                  <a:pt x="7812" y="12"/>
                                </a:lnTo>
                                <a:lnTo>
                                  <a:pt x="7824" y="12"/>
                                </a:lnTo>
                                <a:lnTo>
                                  <a:pt x="7836" y="12"/>
                                </a:lnTo>
                                <a:lnTo>
                                  <a:pt x="7848" y="12"/>
                                </a:lnTo>
                                <a:lnTo>
                                  <a:pt x="7860" y="12"/>
                                </a:lnTo>
                                <a:lnTo>
                                  <a:pt x="7872" y="12"/>
                                </a:lnTo>
                                <a:lnTo>
                                  <a:pt x="7884" y="12"/>
                                </a:lnTo>
                                <a:lnTo>
                                  <a:pt x="7896" y="12"/>
                                </a:lnTo>
                                <a:lnTo>
                                  <a:pt x="7908" y="12"/>
                                </a:lnTo>
                                <a:lnTo>
                                  <a:pt x="7920" y="12"/>
                                </a:lnTo>
                                <a:lnTo>
                                  <a:pt x="7932" y="12"/>
                                </a:lnTo>
                                <a:lnTo>
                                  <a:pt x="7944" y="12"/>
                                </a:lnTo>
                                <a:lnTo>
                                  <a:pt x="7956" y="12"/>
                                </a:lnTo>
                                <a:lnTo>
                                  <a:pt x="7968" y="12"/>
                                </a:lnTo>
                                <a:lnTo>
                                  <a:pt x="7980" y="12"/>
                                </a:lnTo>
                                <a:lnTo>
                                  <a:pt x="7992" y="12"/>
                                </a:lnTo>
                                <a:lnTo>
                                  <a:pt x="8004" y="12"/>
                                </a:lnTo>
                                <a:lnTo>
                                  <a:pt x="8016" y="12"/>
                                </a:lnTo>
                                <a:lnTo>
                                  <a:pt x="8028" y="12"/>
                                </a:lnTo>
                                <a:lnTo>
                                  <a:pt x="8040" y="12"/>
                                </a:lnTo>
                                <a:lnTo>
                                  <a:pt x="8052" y="0"/>
                                </a:lnTo>
                                <a:lnTo>
                                  <a:pt x="8064" y="0"/>
                                </a:lnTo>
                                <a:lnTo>
                                  <a:pt x="8076" y="0"/>
                                </a:lnTo>
                                <a:lnTo>
                                  <a:pt x="8088" y="0"/>
                                </a:lnTo>
                                <a:lnTo>
                                  <a:pt x="8100" y="0"/>
                                </a:lnTo>
                                <a:lnTo>
                                  <a:pt x="8112" y="0"/>
                                </a:lnTo>
                                <a:lnTo>
                                  <a:pt x="8124" y="0"/>
                                </a:lnTo>
                                <a:lnTo>
                                  <a:pt x="8136" y="0"/>
                                </a:lnTo>
                                <a:lnTo>
                                  <a:pt x="8148" y="0"/>
                                </a:lnTo>
                                <a:lnTo>
                                  <a:pt x="8160" y="0"/>
                                </a:lnTo>
                                <a:lnTo>
                                  <a:pt x="8172" y="0"/>
                                </a:lnTo>
                                <a:lnTo>
                                  <a:pt x="8184" y="0"/>
                                </a:lnTo>
                                <a:lnTo>
                                  <a:pt x="8196" y="0"/>
                                </a:lnTo>
                                <a:lnTo>
                                  <a:pt x="8208" y="0"/>
                                </a:lnTo>
                                <a:lnTo>
                                  <a:pt x="8220" y="0"/>
                                </a:lnTo>
                                <a:lnTo>
                                  <a:pt x="8232" y="0"/>
                                </a:lnTo>
                                <a:lnTo>
                                  <a:pt x="8244" y="0"/>
                                </a:lnTo>
                                <a:lnTo>
                                  <a:pt x="8256" y="0"/>
                                </a:lnTo>
                                <a:lnTo>
                                  <a:pt x="8268" y="0"/>
                                </a:lnTo>
                                <a:lnTo>
                                  <a:pt x="8280" y="0"/>
                                </a:lnTo>
                                <a:lnTo>
                                  <a:pt x="8292" y="0"/>
                                </a:lnTo>
                                <a:lnTo>
                                  <a:pt x="8304" y="0"/>
                                </a:lnTo>
                                <a:lnTo>
                                  <a:pt x="8316" y="0"/>
                                </a:lnTo>
                                <a:lnTo>
                                  <a:pt x="8328" y="0"/>
                                </a:lnTo>
                                <a:lnTo>
                                  <a:pt x="8340" y="0"/>
                                </a:lnTo>
                                <a:lnTo>
                                  <a:pt x="8352" y="0"/>
                                </a:lnTo>
                                <a:lnTo>
                                  <a:pt x="8364" y="0"/>
                                </a:lnTo>
                                <a:lnTo>
                                  <a:pt x="8376" y="0"/>
                                </a:lnTo>
                                <a:lnTo>
                                  <a:pt x="8388" y="0"/>
                                </a:lnTo>
                                <a:lnTo>
                                  <a:pt x="8400" y="0"/>
                                </a:lnTo>
                                <a:lnTo>
                                  <a:pt x="8412" y="0"/>
                                </a:lnTo>
                                <a:lnTo>
                                  <a:pt x="8424" y="0"/>
                                </a:lnTo>
                                <a:lnTo>
                                  <a:pt x="8436" y="0"/>
                                </a:lnTo>
                                <a:lnTo>
                                  <a:pt x="8448" y="0"/>
                                </a:lnTo>
                                <a:lnTo>
                                  <a:pt x="8460" y="0"/>
                                </a:lnTo>
                                <a:lnTo>
                                  <a:pt x="8472" y="0"/>
                                </a:lnTo>
                                <a:lnTo>
                                  <a:pt x="8484" y="0"/>
                                </a:lnTo>
                                <a:lnTo>
                                  <a:pt x="8496" y="0"/>
                                </a:lnTo>
                                <a:lnTo>
                                  <a:pt x="8508" y="0"/>
                                </a:lnTo>
                                <a:lnTo>
                                  <a:pt x="8520" y="0"/>
                                </a:lnTo>
                                <a:lnTo>
                                  <a:pt x="8532" y="0"/>
                                </a:lnTo>
                                <a:lnTo>
                                  <a:pt x="8544" y="0"/>
                                </a:lnTo>
                                <a:lnTo>
                                  <a:pt x="8556" y="0"/>
                                </a:lnTo>
                                <a:lnTo>
                                  <a:pt x="8568" y="0"/>
                                </a:lnTo>
                                <a:lnTo>
                                  <a:pt x="8580" y="0"/>
                                </a:lnTo>
                                <a:lnTo>
                                  <a:pt x="8592" y="0"/>
                                </a:lnTo>
                                <a:lnTo>
                                  <a:pt x="8604" y="0"/>
                                </a:lnTo>
                                <a:lnTo>
                                  <a:pt x="8616" y="0"/>
                                </a:lnTo>
                                <a:lnTo>
                                  <a:pt x="8628" y="0"/>
                                </a:lnTo>
                                <a:lnTo>
                                  <a:pt x="8640" y="0"/>
                                </a:lnTo>
                                <a:lnTo>
                                  <a:pt x="8652" y="0"/>
                                </a:lnTo>
                                <a:lnTo>
                                  <a:pt x="8664" y="0"/>
                                </a:lnTo>
                                <a:lnTo>
                                  <a:pt x="867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215"/>
                        <wps:cNvCnPr/>
                        <wps:spPr bwMode="auto">
                          <a:xfrm>
                            <a:off x="1817" y="2267"/>
                            <a:ext cx="8628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16"/>
                        <wps:cNvCnPr/>
                        <wps:spPr bwMode="auto">
                          <a:xfrm>
                            <a:off x="10441" y="2279"/>
                            <a:ext cx="1" cy="3312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473" y="4559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9437" y="2819"/>
                            <a:ext cx="96" cy="9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6937B" id="Group 220" o:spid="_x0000_s1026" style="position:absolute;left:0;text-align:left;margin-left:32.5pt;margin-top:.95pt;width:465.5pt;height:213.7pt;z-index:251680768" coordorigin="1183,1859" coordsize="9310,42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">
                <v:rect id="Rectangle 79" o:spid="_x0000_s1027" style="position:absolute;left:4587;top:1859;width:2132;height:3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+/2JvgAA&#10;ANwAAAAPAAAAZHJzL2Rvd25yZXYueG1sRE/LisIwFN0L/kO4wuw0tTAi1SgiCI7MxuoHXJrbByY3&#10;JYm28/dmMeDycN7b/WiNeJEPnWMFy0UGgrhyuuNGwf12mq9BhIis0TgmBX8UYL+bTrZYaDfwlV5l&#10;bEQK4VCggjbGvpAyVC1ZDAvXEyeudt5iTNA3UnscUrg1Ms+ylbTYcWposadjS9WjfFoF8laehnVp&#10;fOYuef1rfs7XmpxSX7PxsAERaYwf8b/7rBXk32ltOpOOgNy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vv9ib4AAADcAAAADwAAAAAAAAAAAAAAAACXAgAAZHJzL2Rvd25yZXYu&#10;eG1sUEsFBgAAAAAEAAQA9QAAAIIDAAAAAA==&#10;" filled="f" stroked="f">
                  <v:textbox style="mso-fit-shape-to-text:t" inset="0,0,0,0">
                    <w:txbxContent>
                      <w:p w14:paraId="075F4DDF" w14:textId="77777777" w:rsidR="00A309D3" w:rsidRPr="00A36E9A" w:rsidRDefault="00A309D3" w:rsidP="00A309D3">
                        <w:pPr>
                          <w:rPr>
                            <w:sz w:val="28"/>
                            <w:szCs w:val="28"/>
                          </w:rPr>
                        </w:pPr>
                        <w:r w:rsidRPr="00A36E9A">
                          <w:rPr>
                            <w:b/>
                            <w:bCs/>
                            <w:sz w:val="28"/>
                            <w:szCs w:val="28"/>
                          </w:rPr>
                          <w:t>position vs time</w:t>
                        </w:r>
                      </w:p>
                    </w:txbxContent>
                  </v:textbox>
                </v:rect>
                <v:line id="Line 85" o:spid="_x0000_s1028" style="position:absolute;visibility:visible;mso-wrap-style:square" from="2669,2291" to="2669,5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JVvsMAAADcAAAADwAAAGRycy9kb3ducmV2LnhtbESP0WrCQBRE3wv9h+UWfNNNRaVGV6mC&#10;GPHFqh9wyV6zodm7aXaj8e9dQejjMHNmmPmys5W4UuNLxwo+BwkI4tzpkgsF59Om/wXCB2SNlWNS&#10;cCcPy8X72xxT7W78Q9djKEQsYZ+iAhNCnUrpc0MW/cDVxNG7uMZiiLIppG7wFsttJYdJMpEWS44L&#10;BmtaG8p/j61VMNyPNucyW/21Wbud7PCga7PSSvU+uu8ZiEBd+A+/6ExHbjyF55l4BOTi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FSVb7DAAAA3AAAAA8AAAAAAAAAAAAA&#10;AAAAoQIAAGRycy9kb3ducmV2LnhtbFBLBQYAAAAABAAEAPkAAACRAwAAAAA=&#10;" strokecolor="gray" strokeweight=".85pt">
                  <v:stroke dashstyle="1 1"/>
                </v:line>
                <v:line id="Line 86" o:spid="_x0000_s1029" style="position:absolute;visibility:visible;mso-wrap-style:square" from="3521,2291" to="3521,5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gQ2nsAAAADcAAAADwAAAGRycy9kb3ducmV2LnhtbERPzWrCQBC+C32HZQq91Y0ioaSuogUx&#10;xYtaH2DITrOh2dk0u9H07TsHwePH979cj75VV+pjE9jAbJqBIq6Cbbg2cPnavb6BignZYhuYDPxR&#10;hPXqabLEwoYbn+h6TrWSEI4FGnApdYXWsXLkMU5DRyzcd+g9JoF9rW2PNwn3rZ5nWa49NiwNDjv6&#10;cFT9nAdvYH5Y7C5Nuf0dymGff+LRdm5rjXl5HjfvoBKN6SG+u0srvlzmyxk5Anr1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4ENp7AAAAA3AAAAA8AAAAAAAAAAAAAAAAA&#10;oQIAAGRycy9kb3ducmV2LnhtbFBLBQYAAAAABAAEAPkAAACOAwAAAAA=&#10;" strokecolor="gray" strokeweight=".85pt">
                  <v:stroke dashstyle="1 1"/>
                </v:line>
                <v:line id="Line 87" o:spid="_x0000_s1030" style="position:absolute;visibility:visible;mso-wrap-style:square" from="4373,2291" to="4373,5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UiTBcQAAADcAAAADwAAAGRycy9kb3ducmV2LnhtbESPzWrDMBCE74G+g9hCb7GcUExwrYSm&#10;EOqSS5LmARZra5laK9eSf/r2UaGQ4zDzzTDFbratGKn3jWMFqyQFQVw53XCt4Pp5WG5A+ICssXVM&#10;Cn7Jw277sCgw127iM42XUItYwj5HBSaELpfSV4Ys+sR1xNH7cr3FEGVfS93jFMttK9dpmkmLDccF&#10;gx29Gaq+L4NVsD4+H65Nuf8ZyuE9+8CT7sxeK/X0OL++gAg0h3v4ny515LIV/J2JR0Bu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SJMFxAAAANwAAAAPAAAAAAAAAAAA&#10;AAAAAKECAABkcnMvZG93bnJldi54bWxQSwUGAAAAAAQABAD5AAAAkgMAAAAA&#10;" strokecolor="gray" strokeweight=".85pt">
                  <v:stroke dashstyle="1 1"/>
                </v:line>
                <v:line id="Line 88" o:spid="_x0000_s1031" style="position:absolute;visibility:visible;mso-wrap-style:square" from="5225,2291" to="5225,5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ZoNcsMAAADcAAAADwAAAGRycy9kb3ducmV2LnhtbESP0WrCQBRE3wv+w3IF3+rGIKFEV9GC&#10;NKUvVv2AS/aaDWbvxuxG07/vCoKPw8yZYZbrwTbiRp2vHSuYTRMQxKXTNVcKTsfd+wcIH5A1No5J&#10;wR95WK9Gb0vMtbvzL90OoRKxhH2OCkwIbS6lLw1Z9FPXEkfv7DqLIcqukrrDeyy3jUyTJJMWa44L&#10;Blv6NFReDr1VkP7Md6e62F77ov/KvnGvW7PVSk3Gw2YBItAQXuEnXejIZSk8zsQjIF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GaDXLDAAAA3AAAAA8AAAAAAAAAAAAA&#10;AAAAoQIAAGRycy9kb3ducmV2LnhtbFBLBQYAAAAABAAEAPkAAACRAwAAAAA=&#10;" strokecolor="gray" strokeweight=".85pt">
                  <v:stroke dashstyle="1 1"/>
                </v:line>
                <v:line id="Line 89" o:spid="_x0000_s1032" style="position:absolute;visibility:visible;mso-wrap-style:square" from="6065,2291" to="6065,5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ao6cQAAADcAAAADwAAAGRycy9kb3ducmV2LnhtbESP0WrCQBRE3wv+w3IF3+pGW0KJ2YgK&#10;0pS+tOoHXLLXbDB7N2Y3Gv++Wyj0cZg5M0y+Hm0rbtT7xrGCxTwBQVw53XCt4HTcP7+B8AFZY+uY&#10;FDzIw7qYPOWYaXfnb7odQi1iCfsMFZgQukxKXxmy6OeuI47e2fUWQ5R9LXWP91huW7lMklRabDgu&#10;GOxoZ6i6HAarYPn5uj815fY6lMN7+oFfujNbrdRsOm5WIAKN4T/8R5c6cukL/J6JR0AW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1qjpxAAAANwAAAAPAAAAAAAAAAAA&#10;AAAAAKECAABkcnMvZG93bnJldi54bWxQSwUGAAAAAAQABAD5AAAAkgMAAAAA&#10;" strokecolor="gray" strokeweight=".85pt">
                  <v:stroke dashstyle="1 1"/>
                </v:line>
                <v:line id="Line 90" o:spid="_x0000_s1033" style="position:absolute;visibility:visible;mso-wrap-style:square" from="6917,2291" to="6917,5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8wncQAAADcAAAADwAAAGRycy9kb3ducmV2LnhtbESPzWrDMBCE74W8g9hAbo1cE0xxo4Q6&#10;EOLQS5vmARZra5laK8eSf/L2VaHQ4zDzzTDb/WxbMVLvG8cKntYJCOLK6YZrBdfP4+MzCB+QNbaO&#10;ScGdPOx3i4ct5tpN/EHjJdQilrDPUYEJocul9JUhi37tOuLofbneYoiyr6XucYrltpVpkmTSYsNx&#10;wWBHB0PV92WwCtK3zfHalMVtKIdTdsZ33ZlCK7Vazq8vIALN4T/8R5c6ctkGfs/EIyB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PzCdxAAAANwAAAAPAAAAAAAAAAAA&#10;AAAAAKECAABkcnMvZG93bnJldi54bWxQSwUGAAAAAAQABAD5AAAAkgMAAAAA&#10;" strokecolor="gray" strokeweight=".85pt">
                  <v:stroke dashstyle="1 1"/>
                </v:line>
                <v:line id="Line 91" o:spid="_x0000_s1034" style="position:absolute;visibility:visible;mso-wrap-style:square" from="7769,2291" to="7769,5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DRPoMUAAADcAAAADwAAAGRycy9kb3ducmV2LnhtbESPQWvCQBSE7wX/w/IEb3Wj0qSkrqKB&#10;gqdC0kKur9lnErr7NmS3Gv313UKhx2FmvmG2+8kacaHR944VrJYJCOLG6Z5bBR/vr4/PIHxA1mgc&#10;k4IbedjvZg9bzLW7ckmXKrQiQtjnqKALYcil9E1HFv3SDcTRO7vRYohybKUe8Rrh1sh1kqTSYs9x&#10;ocOBio6ar+rbKsgO983xHOpyQF/UxZv5LG8mU2oxnw4vIAJN4T/81z5pBev0CX7PxCMgd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DRPoMUAAADcAAAADwAAAAAAAAAA&#10;AAAAAAChAgAAZHJzL2Rvd25yZXYueG1sUEsFBgAAAAAEAAQA+QAAAJMDAAAAAA==&#10;" strokecolor="#99f" strokeweight=".6pt">
                  <v:stroke dashstyle="1 1"/>
                </v:line>
                <v:line id="Line 92" o:spid="_x0000_s1035" style="position:absolute;visibility:visible;mso-wrap-style:square" from="8621,2291" to="8621,5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ELccQAAADcAAAADwAAAGRycy9kb3ducmV2LnhtbESPwWrDMBBE74X8g9hAbo0cE0xxo4S6&#10;YOrQS5vkAxZra5laK8eSHefvq0Khx2HmzTC7w2w7MdHgW8cKNusEBHHtdMuNgsu5fHwC4QOyxs4x&#10;KbiTh8N+8bDDXLsbf9J0Co2IJexzVGBC6HMpfW3Iol+7njh6X26wGKIcGqkHvMVy28k0STJpseW4&#10;YLCnV0P192m0CtL3bXlpq+I6VuNbdsQP3ZtCK7Vazi/PIALN4T/8R1c6clkGv2fiEZD7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oQtxxAAAANwAAAAPAAAAAAAAAAAA&#10;AAAAAKECAABkcnMvZG93bnJldi54bWxQSwUGAAAAAAQABAD5AAAAkgMAAAAA&#10;" strokecolor="gray" strokeweight=".85pt">
                  <v:stroke dashstyle="1 1"/>
                </v:line>
                <v:line id="Line 93" o:spid="_x0000_s1036" style="position:absolute;visibility:visible;mso-wrap-style:square" from="9473,2291" to="9473,5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e2u6sQAAADcAAAADwAAAGRycy9kb3ducmV2LnhtbESP0WrCQBRE3wv+w3IF3+pGKWmJ2YgK&#10;0pS+tOoHXLLXbDB7N2Y3Gv++Wyj0cZg5M0y+Hm0rbtT7xrGCxTwBQVw53XCt4HTcP7+B8AFZY+uY&#10;FDzIw7qYPOWYaXfnb7odQi1iCfsMFZgQukxKXxmy6OeuI47e2fUWQ5R9LXWP91huW7lMklRabDgu&#10;GOxoZ6i6HAarYPn5sj815fY6lMN7+oFfujNbrdRsOm5WIAKN4T/8R5c6cukr/J6JR0AW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h7a7qxAAAANwAAAAPAAAAAAAAAAAA&#10;AAAAAKECAABkcnMvZG93bnJldi54bWxQSwUGAAAAAAQABAD5AAAAkgMAAAAA&#10;" strokecolor="gray" strokeweight=".85pt">
                  <v:stroke dashstyle="1 1"/>
                </v:line>
                <v:line id="Line 94" o:spid="_x0000_s1037" style="position:absolute;visibility:visible;mso-wrap-style:square" from="10325,2291" to="10325,5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HI6mMAAAADcAAAADwAAAGRycy9kb3ducmV2LnhtbERPzWrCQBC+C32HZQq91Y0ioaSuogUx&#10;xYtaH2DITrOh2dk0u9H07TsHwePH979cj75VV+pjE9jAbJqBIq6Cbbg2cPnavb6BignZYhuYDPxR&#10;hPXqabLEwoYbn+h6TrWSEI4FGnApdYXWsXLkMU5DRyzcd+g9JoF9rW2PNwn3rZ5nWa49NiwNDjv6&#10;cFT9nAdvYH5Y7C5Nuf0dymGff+LRdm5rjXl5HjfvoBKN6SG+u0srvlzWyhk5Anr1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ByOpjAAAAA3AAAAA8AAAAAAAAAAAAAAAAA&#10;oQIAAGRycy9kb3ducmV2LnhtbFBLBQYAAAAABAAEAPkAAACOAwAAAAA=&#10;" strokecolor="gray" strokeweight=".85pt">
                  <v:stroke dashstyle="1 1"/>
                </v:line>
                <v:line id="Line 95" o:spid="_x0000_s1038" style="position:absolute;visibility:visible;mso-wrap-style:square" from="1817,5039" to="10493,50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z6fA8QAAADcAAAADwAAAGRycy9kb3ducmV2LnhtbESP0WrCQBRE3wv+w3IF3+pGKaGN2YgK&#10;0pS+tOoHXLLXbDB7N2Y3Gv++Wyj0cZg5M0y+Hm0rbtT7xrGCxTwBQVw53XCt4HTcP7+C8AFZY+uY&#10;FDzIw7qYPOWYaXfnb7odQi1iCfsMFZgQukxKXxmy6OeuI47e2fUWQ5R9LXWP91huW7lMklRabDgu&#10;GOxoZ6i6HAarYPn5sj815fY6lMN7+oFfujNbrdRsOm5WIAKN4T/8R5c6cukb/J6JR0AW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Pp8DxAAAANwAAAAPAAAAAAAAAAAA&#10;AAAAAKECAABkcnMvZG93bnJldi54bWxQSwUGAAAAAAQABAD5AAAAkgMAAAAA&#10;" strokecolor="gray" strokeweight=".85pt">
                  <v:stroke dashstyle="1 1"/>
                </v:line>
                <v:line id="Line 96" o:spid="_x0000_s1039" style="position:absolute;visibility:visible;mso-wrap-style:square" from="1817,4487" to="10493,44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92gQ8EAAADcAAAADwAAAGRycy9kb3ducmV2LnhtbERPzWrCQBC+F/oOywi91Y1SbImuogVp&#10;xEu1PsCQHbPB7Gya3Wj69p2D4PHj+1+sBt+oK3WxDmxgMs5AEZfB1lwZOP1sXz9AxYRssQlMBv4o&#10;wmr5/LTA3IYbH+h6TJWSEI45GnAptbnWsXTkMY5DSyzcOXQek8Cu0rbDm4T7Rk+zbKY91iwNDlv6&#10;dFRejr03MN2/bU91sfnti/5rtsNv27qNNeZlNKznoBIN6SG+uwsrvneZL2fkCOjl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r3aBDwQAAANwAAAAPAAAAAAAAAAAAAAAA&#10;AKECAABkcnMvZG93bnJldi54bWxQSwUGAAAAAAQABAD5AAAAjwMAAAAA&#10;" strokecolor="gray" strokeweight=".85pt">
                  <v:stroke dashstyle="1 1"/>
                </v:line>
                <v:line id="Line 97" o:spid="_x0000_s1040" style="position:absolute;visibility:visible;mso-wrap-style:square" from="1817,3947" to="10493,39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JEF2MQAAADcAAAADwAAAGRycy9kb3ducmV2LnhtbESPwWrDMBBE74X8g9hAbo0cE9LiRglN&#10;wMSll8b1ByzW1jK1Vo4lJ87fV4VCj8PMm2G2+8l24kqDbx0rWC0TEMS10y03CqrP/PEZhA/IGjvH&#10;pOBOHva72cMWM+1ufKZrGRoRS9hnqMCE0GdS+tqQRb90PXH0vtxgMUQ5NFIPeIvltpNpkmykxZbj&#10;gsGejobq73K0CtL3dV61xeEyFuNp84YfujcHrdRiPr2+gAg0hf/wH13oyD2t4PdMPAJy9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kQXYxAAAANwAAAAPAAAAAAAAAAAA&#10;AAAAAKECAABkcnMvZG93bnJldi54bWxQSwUGAAAAAAQABAD5AAAAkgMAAAAA&#10;" strokecolor="gray" strokeweight=".85pt">
                  <v:stroke dashstyle="1 1"/>
                </v:line>
                <v:line id="Line 98" o:spid="_x0000_s1041" style="position:absolute;visibility:visible;mso-wrap-style:square" from="1817,3395" to="10493,3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Obr8MAAADcAAAADwAAAGRycy9kb3ducmV2LnhtbESP0WrCQBRE34X+w3ILfdONoaikrqKC&#10;NMUXTf2AS/Y2G5q9G7MbTf++Kwg+DjNnhlmuB9uIK3W+dqxgOklAEJdO11wpOH/vxwsQPiBrbByT&#10;gj/ysF69jJaYaXfjE12LUIlYwj5DBSaENpPSl4Ys+olriaP34zqLIcqukrrDWyy3jUyTZCYt1hwX&#10;DLa0M1T+Fr1VkB7e9+c63176vP+cfeFRt2arlXp7HTYfIAIN4Rl+0LmO3DyF+5l4BOTq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RDm6/DAAAA3AAAAA8AAAAAAAAAAAAA&#10;AAAAoQIAAGRycy9kb3ducmV2LnhtbFBLBQYAAAAABAAEAPkAAACRAwAAAAA=&#10;" strokecolor="gray" strokeweight=".85pt">
                  <v:stroke dashstyle="1 1"/>
                </v:line>
                <v:line id="Line 99" o:spid="_x0000_s1042" style="position:absolute;visibility:visible;mso-wrap-style:square" from="1817,2843" to="10493,28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8+NMMAAADcAAAADwAAAGRycy9kb3ducmV2LnhtbESP0WrCQBRE3wv9h+UWfNNNVaxEV6mC&#10;GPHFqh9wyV6zodm7aXaj8e9dQejjMHNmmPmys5W4UuNLxwo+BwkI4tzpkgsF59OmPwXhA7LGyjEp&#10;uJOH5eL9bY6pdjf+oesxFCKWsE9RgQmhTqX0uSGLfuBq4uhdXGMxRNkUUjd4i+W2ksMkmUiLJccF&#10;gzWtDeW/x9YqGO7Hm3OZrf7arN1OdnjQtVlppXof3fcMRKAu/IdfdKYj9zWC55l4BOTi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sPPjTDAAAA3AAAAA8AAAAAAAAAAAAA&#10;AAAAoQIAAGRycy9kb3ducmV2LnhtbFBLBQYAAAAABAAEAPkAAACRAwAAAAA=&#10;" strokecolor="gray" strokeweight=".85pt">
                  <v:stroke dashstyle="1 1"/>
                </v:line>
                <v:rect id="Rectangle 100" o:spid="_x0000_s1043" style="position:absolute;left:1769;top:5639;width:112;height:26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A6vswgAA&#10;ANwAAAAPAAAAZHJzL2Rvd25yZXYueG1sRI/dagIxFITvBd8hHME7zbpIK6tRRBBs6Y2rD3DYnP3B&#10;5GRJort9+6ZQ6OUwM98wu8NojXiRD51jBatlBoK4crrjRsH9dl5sQISIrNE4JgXfFOCwn052WGg3&#10;8JVeZWxEgnAoUEEbY19IGaqWLIal64mTVztvMSbpG6k9Dglujcyz7E1a7DgttNjTqaXqUT6tAnkr&#10;z8OmND5zn3n9ZT4u15qcUvPZeNyCiDTG//Bf+6IV5O9r+D2TjoDc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QDq+zCAAAA3AAAAA8AAAAAAAAAAAAAAAAAlwIAAGRycy9kb3du&#10;cmV2LnhtbFBLBQYAAAAABAAEAPUAAACGAwAAAAA=&#10;" filled="f" stroked="f">
                  <v:textbox style="mso-fit-shape-to-text:t" inset="0,0,0,0">
                    <w:txbxContent>
                      <w:p w14:paraId="6DB2F48D" w14:textId="77777777" w:rsidR="00A309D3" w:rsidRDefault="00A309D3" w:rsidP="00A309D3"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01" o:spid="_x0000_s1044" style="position:absolute;left:2621;top:5639;width:112;height:26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Tw53wgAA&#10;ANwAAAAPAAAAZHJzL2Rvd25yZXYueG1sRI/dagIxFITvBd8hHME7zbpgK6tRRBBs6Y2rD3DYnP3B&#10;5GRJort9+6ZQ6OUwM98wu8NojXiRD51jBatlBoK4crrjRsH9dl5sQISIrNE4JgXfFOCwn052WGg3&#10;8JVeZWxEgnAoUEEbY19IGaqWLIal64mTVztvMSbpG6k9Dglujcyz7E1a7DgttNjTqaXqUT6tAnkr&#10;z8OmND5zn3n9ZT4u15qcUvPZeNyCiDTG//Bf+6IV5O9r+D2TjoDc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tPDnfCAAAA3AAAAA8AAAAAAAAAAAAAAAAAlwIAAGRycy9kb3du&#10;cmV2LnhtbFBLBQYAAAAABAAEAPUAAACGAwAAAAA=&#10;" filled="f" stroked="f">
                  <v:textbox style="mso-fit-shape-to-text:t" inset="0,0,0,0">
                    <w:txbxContent>
                      <w:p w14:paraId="51BB879B" w14:textId="77777777" w:rsidR="00A309D3" w:rsidRDefault="00A309D3" w:rsidP="00A309D3"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02" o:spid="_x0000_s1045" style="position:absolute;left:3473;top:5639;width:112;height:26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nZAAwgAA&#10;ANwAAAAPAAAAZHJzL2Rvd25yZXYueG1sRI/NigIxEITvwr5DaGFvmnEOroxGEUFwxYujD9BMen4w&#10;6QxJ1pl9e7Mg7LGoqq+ozW60RjzJh86xgsU8A0FcOd1xo+B+O85WIEJE1mgck4JfCrDbfkw2WGg3&#10;8JWeZWxEgnAoUEEbY19IGaqWLIa564mTVztvMSbpG6k9DglujcyzbCktdpwWWuzp0FL1KH+sAnkr&#10;j8OqND5z57y+mO/TtSan1Od03K9BRBrjf/jdPmkF+dcS/s6kIyC3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udkADCAAAA3AAAAA8AAAAAAAAAAAAAAAAAlwIAAGRycy9kb3du&#10;cmV2LnhtbFBLBQYAAAAABAAEAPUAAACGAwAAAAA=&#10;" filled="f" stroked="f">
                  <v:textbox style="mso-fit-shape-to-text:t" inset="0,0,0,0">
                    <w:txbxContent>
                      <w:p w14:paraId="292AB0B2" w14:textId="77777777" w:rsidR="00A309D3" w:rsidRDefault="00A309D3" w:rsidP="00A309D3"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103" o:spid="_x0000_s1046" style="position:absolute;left:4325;top:5639;width:112;height:26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0TWbwgAA&#10;ANwAAAAPAAAAZHJzL2Rvd25yZXYueG1sRI/NigIxEITvC75D6AVva2bnoDIaZVkQVPbi6AM0k54f&#10;TDpDEp3x7c2C4LGoqq+o9Xa0RtzJh86xgu9ZBoK4crrjRsHlvPtagggRWaNxTAoeFGC7mXyssdBu&#10;4BPdy9iIBOFQoII2xr6QMlQtWQwz1xMnr3beYkzSN1J7HBLcGpln2Vxa7DgttNjTb0vVtbxZBfJc&#10;7oZlaXzmjnn9Zw77U01Oqenn+LMCEWmM7/CrvdcK8sUC/s+kIyA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TRNZvCAAAA3AAAAA8AAAAAAAAAAAAAAAAAlwIAAGRycy9kb3du&#10;cmV2LnhtbFBLBQYAAAAABAAEAPUAAACGAwAAAAA=&#10;" filled="f" stroked="f">
                  <v:textbox style="mso-fit-shape-to-text:t" inset="0,0,0,0">
                    <w:txbxContent>
                      <w:p w14:paraId="79CEC752" w14:textId="77777777" w:rsidR="00A309D3" w:rsidRDefault="00A309D3" w:rsidP="00A309D3"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104" o:spid="_x0000_s1047" style="position:absolute;left:5177;top:5639;width:112;height:26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TqHpvgAA&#10;ANwAAAAPAAAAZHJzL2Rvd25yZXYueG1sRE/LisIwFN0L/kO4wuw0tYtRqlFEEByZjdUPuDS3D0xu&#10;ShJt5+/NYsDl4by3+9Ea8SIfOscKlosMBHHldMeNgvvtNF+DCBFZo3FMCv4owH43nWyx0G7gK73K&#10;2IgUwqFABW2MfSFlqFqyGBauJ05c7bzFmKBvpPY4pHBrZJ5l39Jix6mhxZ6OLVWP8mkVyFt5Gtal&#10;8Zm75PWv+Tlfa3JKfc3GwwZEpDF+xP/us1aQr9LadCYdAbl7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U6h6b4AAADcAAAADwAAAAAAAAAAAAAAAACXAgAAZHJzL2Rvd25yZXYu&#10;eG1sUEsFBgAAAAAEAAQA9QAAAIIDAAAAAA==&#10;" filled="f" stroked="f">
                  <v:textbox style="mso-fit-shape-to-text:t" inset="0,0,0,0">
                    <w:txbxContent>
                      <w:p w14:paraId="78D40D93" w14:textId="77777777" w:rsidR="00A309D3" w:rsidRDefault="00A309D3" w:rsidP="00A309D3"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105" o:spid="_x0000_s1048" style="position:absolute;left:6017;top:5639;width:112;height:26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AgRywgAA&#10;ANwAAAAPAAAAZHJzL2Rvd25yZXYueG1sRI/dagIxFITvC75DOIJ3NeteWF2NIoKgpTeuPsBhc/YH&#10;k5MlSd3t25tCoZfDzHzDbPejNeJJPnSOFSzmGQjiyumOGwX32+l9BSJEZI3GMSn4oQD73eRti4V2&#10;A1/pWcZGJAiHAhW0MfaFlKFqyWKYu544ebXzFmOSvpHa45Dg1sg8y5bSYsdpocWeji1Vj/LbKpC3&#10;8jSsSuMz95nXX+ZyvtbklJpNx8MGRKQx/of/2metIP9Yw++ZdATk7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CBHLCAAAA3AAAAA8AAAAAAAAAAAAAAAAAlwIAAGRycy9kb3du&#10;cmV2LnhtbFBLBQYAAAAABAAEAPUAAACGAwAAAAA=&#10;" filled="f" stroked="f">
                  <v:textbox style="mso-fit-shape-to-text:t" inset="0,0,0,0">
                    <w:txbxContent>
                      <w:p w14:paraId="451F18BF" w14:textId="77777777" w:rsidR="00A309D3" w:rsidRDefault="00A309D3" w:rsidP="00A309D3"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106" o:spid="_x0000_s1049" style="position:absolute;left:6869;top:5639;width:112;height:26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7d3IvgAA&#10;ANwAAAAPAAAAZHJzL2Rvd25yZXYueG1sRE/LisIwFN0P+A/hCu7G1C6kdIwiguCIG6sfcGluH0xy&#10;U5JoO39vFoLLw3lvdpM14kk+9I4VrJYZCOLa6Z5bBffb8bsAESKyRuOYFPxTgN129rXBUruRr/Ss&#10;YitSCIcSFXQxDqWUoe7IYli6gThxjfMWY4K+ldrjmMKtkXmWraXFnlNDhwMdOqr/qodVIG/VcSwq&#10;4zN3zpuL+T1dG3JKLebT/gdEpCl+xG/3SSvIizQ/nUlHQG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3u3dyL4AAADcAAAADwAAAAAAAAAAAAAAAACXAgAAZHJzL2Rvd25yZXYu&#10;eG1sUEsFBgAAAAAEAAQA9QAAAIIDAAAAAA==&#10;" filled="f" stroked="f">
                  <v:textbox style="mso-fit-shape-to-text:t" inset="0,0,0,0">
                    <w:txbxContent>
                      <w:p w14:paraId="459FB453" w14:textId="77777777" w:rsidR="00A309D3" w:rsidRDefault="00A309D3" w:rsidP="00A309D3"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107" o:spid="_x0000_s1050" style="position:absolute;left:7721;top:5639;width:112;height:26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oXhTwQAA&#10;ANwAAAAPAAAAZHJzL2Rvd25yZXYueG1sRI/disIwFITvhX2HcBa809ReSOkaZVkQVLyx7gMcmtMf&#10;NjkpSbT17Y0g7OUwM98wm91kjbiTD71jBatlBoK4drrnVsHvdb8oQISIrNE4JgUPCrDbfsw2WGo3&#10;8oXuVWxFgnAoUUEX41BKGeqOLIalG4iT1zhvMSbpW6k9jglujcyzbC0t9pwWOhzop6P6r7pZBfJa&#10;7ceiMj5zp7w5m+Ph0pBTav45fX+BiDTF//C7fdAK8mIFrzPpCMjt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aF4U8EAAADcAAAADwAAAAAAAAAAAAAAAACXAgAAZHJzL2Rvd25y&#10;ZXYueG1sUEsFBgAAAAAEAAQA9QAAAIUDAAAAAA==&#10;" filled="f" stroked="f">
                  <v:textbox style="mso-fit-shape-to-text:t" inset="0,0,0,0">
                    <w:txbxContent>
                      <w:p w14:paraId="13BCECB9" w14:textId="77777777" w:rsidR="00A309D3" w:rsidRDefault="00A309D3" w:rsidP="00A309D3"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tangle 108" o:spid="_x0000_s1051" style="position:absolute;left:8573;top:5639;width:112;height:26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QkcTvgAA&#10;ANwAAAAPAAAAZHJzL2Rvd25yZXYueG1sRE/LisIwFN0L/kO4wuw0tYvBqUYRQVCZjdUPuDS3D0xu&#10;ShJt/XuzGJjl4bw3u9Ea8SIfOscKlosMBHHldMeNgvvtOF+BCBFZo3FMCt4UYLedTjZYaDfwlV5l&#10;bEQK4VCggjbGvpAyVC1ZDAvXEyeudt5iTNA3UnscUrg1Ms+yb2mx49TQYk+HlqpH+bQK5K08DqvS&#10;+Mxd8vrXnE/XmpxSX7NxvwYRaYz/4j/3SSvIf9LadCYdAbn9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UJHE74AAADcAAAADwAAAAAAAAAAAAAAAACXAgAAZHJzL2Rvd25yZXYu&#10;eG1sUEsFBgAAAAAEAAQA9QAAAIIDAAAAAA==&#10;" filled="f" stroked="f">
                  <v:textbox style="mso-fit-shape-to-text:t" inset="0,0,0,0">
                    <w:txbxContent>
                      <w:p w14:paraId="076C87DF" w14:textId="77777777" w:rsidR="00A309D3" w:rsidRDefault="00A309D3" w:rsidP="00A309D3"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109" o:spid="_x0000_s1052" style="position:absolute;left:9425;top:5639;width:112;height:26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DuKIwgAA&#10;ANwAAAAPAAAAZHJzL2Rvd25yZXYueG1sRI/NigIxEITvC75D6AVva2bnIDoaZVkQVPbi6AM0k54f&#10;TDpDEp3x7c2C4LGoqq+o9Xa0RtzJh86xgu9ZBoK4crrjRsHlvPtagAgRWaNxTAoeFGC7mXyssdBu&#10;4BPdy9iIBOFQoII2xr6QMlQtWQwz1xMnr3beYkzSN1J7HBLcGpln2Vxa7DgttNjTb0vVtbxZBfJc&#10;7oZFaXzmjnn9Zw77U01Oqenn+LMCEWmM7/CrvdcK8uUS/s+kIyA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oO4ojCAAAA3AAAAA8AAAAAAAAAAAAAAAAAlwIAAGRycy9kb3du&#10;cmV2LnhtbFBLBQYAAAAABAAEAPUAAACGAwAAAAA=&#10;" filled="f" stroked="f">
                  <v:textbox style="mso-fit-shape-to-text:t" inset="0,0,0,0">
                    <w:txbxContent>
                      <w:p w14:paraId="7D8950DC" w14:textId="77777777" w:rsidR="00A309D3" w:rsidRDefault="00A309D3" w:rsidP="00A309D3">
                        <w:r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tangle 110" o:spid="_x0000_s1053" style="position:absolute;left:10217;top:5639;width:223;height:26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39EPvgAA&#10;ANwAAAAPAAAAZHJzL2Rvd25yZXYueG1sRE/LagIxFN0L/kO4QneaaKHIaBQRBFvcOPoBl8mdByY3&#10;QxKd6d83C6HLw3lv96Oz4kUhdp41LBcKBHHlTceNhvvtNF+DiAnZoPVMGn4pwn43nWyxMH7gK73K&#10;1IgcwrFADW1KfSFlrFpyGBe+J85c7YPDlGFopAk45HBn5UqpL+mw49zQYk/HlqpH+XQa5K08DevS&#10;BuV/VvXFfp+vNXmtP2bjYQMi0Zj+xW/32Wj4VHl+PpOPgNz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d/RD74AAADcAAAADwAAAAAAAAAAAAAAAACXAgAAZHJzL2Rvd25yZXYu&#10;eG1sUEsFBgAAAAAEAAQA9QAAAIIDAAAAAA==&#10;" filled="f" stroked="f">
                  <v:textbox style="mso-fit-shape-to-text:t" inset="0,0,0,0">
                    <w:txbxContent>
                      <w:p w14:paraId="6BE522DB" w14:textId="77777777" w:rsidR="00A309D3" w:rsidRDefault="00A309D3" w:rsidP="00A309D3">
                        <w:r>
                          <w:rPr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111" o:spid="_x0000_s1054" style="position:absolute;left:1625;top:5483;width:112;height:26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k3SUwgAA&#10;ANwAAAAPAAAAZHJzL2Rvd25yZXYueG1sRI/NasMwEITvgb6D2EJvieQESnCjmBAIpKGXOHmAxVr/&#10;UGllJDV2374qFHocZuYbZlfNzooHhTh41lCsFAjixpuBOw3322m5BRETskHrmTR8U4Rq/7TYYWn8&#10;xFd61KkTGcKxRA19SmMpZWx6chhXfiTOXuuDw5Rl6KQJOGW4s3Kt1Kt0OHBe6HGkY0/NZ/3lNMhb&#10;fZq2tQ3KX9bth30/X1vyWr88z4c3EInm9B/+a5+Nho0q4PdMPgJy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qTdJTCAAAA3AAAAA8AAAAAAAAAAAAAAAAAlwIAAGRycy9kb3du&#10;cmV2LnhtbFBLBQYAAAAABAAEAPUAAACGAwAAAAA=&#10;" filled="f" stroked="f">
                  <v:textbox style="mso-fit-shape-to-text:t" inset="0,0,0,0">
                    <w:txbxContent>
                      <w:p w14:paraId="04E5600A" w14:textId="77777777" w:rsidR="00A309D3" w:rsidRDefault="00A309D3" w:rsidP="00A309D3"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12" o:spid="_x0000_s1055" style="position:absolute;left:1517;top:4931;width:223;height:26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QerjwgAA&#10;ANwAAAAPAAAAZHJzL2Rvd25yZXYueG1sRI/dagIxFITvhb5DOIXeadIVRFajSEGw0htXH+CwOfuD&#10;ycmSpO727ZtCwcthZr5htvvJWfGgEHvPGt4XCgRx7U3PrYbb9Thfg4gJ2aD1TBp+KMJ+9zLbYmn8&#10;yBd6VKkVGcKxRA1dSkMpZaw7chgXfiDOXuODw5RlaKUJOGa4s7JQaiUd9pwXOhzoo6P6Xn07DfJa&#10;Hcd1ZYPy56L5sp+nS0Ne67fX6bABkWhKz/B/+2Q0LFUBf2fyEZC7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pB6uPCAAAA3AAAAA8AAAAAAAAAAAAAAAAAlwIAAGRycy9kb3du&#10;cmV2LnhtbFBLBQYAAAAABAAEAPUAAACGAwAAAAA=&#10;" filled="f" stroked="f">
                  <v:textbox style="mso-fit-shape-to-text:t" inset="0,0,0,0">
                    <w:txbxContent>
                      <w:p w14:paraId="5A650F1C" w14:textId="77777777" w:rsidR="00A309D3" w:rsidRDefault="00A309D3" w:rsidP="00A309D3">
                        <w:r>
                          <w:rPr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113" o:spid="_x0000_s1056" style="position:absolute;left:1517;top:4379;width:223;height:26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DU94wQAA&#10;ANwAAAAPAAAAZHJzL2Rvd25yZXYueG1sRI/dagIxFITvhb5DOELvNFFBZGsUEQQrvXH1AQ6bsz80&#10;OVmS1N2+vSkUvBxm5htmux+dFQ8KsfOsYTFXIIgrbzpuNNxvp9kGREzIBq1n0vBLEfa7t8kWC+MH&#10;vtKjTI3IEI4FamhT6gspY9WSwzj3PXH2ah8cpixDI03AIcOdlUul1tJhx3mhxZ6OLVXf5Y/TIG/l&#10;adiUNih/WdZf9vN8rclr/T4dDx8gEo3pFf5vn42GlVrB35l8BOTu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Q1PeMEAAADcAAAADwAAAAAAAAAAAAAAAACXAgAAZHJzL2Rvd25y&#10;ZXYueG1sUEsFBgAAAAAEAAQA9QAAAIUDAAAAAA==&#10;" filled="f" stroked="f">
                  <v:textbox style="mso-fit-shape-to-text:t" inset="0,0,0,0">
                    <w:txbxContent>
                      <w:p w14:paraId="41860454" w14:textId="77777777" w:rsidR="00A309D3" w:rsidRDefault="00A309D3" w:rsidP="00A309D3">
                        <w:r>
                          <w:rPr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tangle 114" o:spid="_x0000_s1057" style="position:absolute;left:1517;top:3827;width:223;height:26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5NcMwgAA&#10;ANwAAAAPAAAAZHJzL2Rvd25yZXYueG1sRI/dagIxFITvhb5DOIXeaaKVIlujiCBY8cbVBzhszv7Q&#10;5GRJort9e1Mo9HKYmW+Y9XZ0VjwoxM6zhvlMgSCuvOm40XC7HqYrEDEhG7SeScMPRdhuXiZrLIwf&#10;+EKPMjUiQzgWqKFNqS+kjFVLDuPM98TZq31wmLIMjTQBhwx3Vi6U+pAOO84LLfa0b6n6Lu9Og7yW&#10;h2FV2qD8aVGf7dfxUpPX+u113H2CSDSm//Bf+2g0vKsl/J7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rk1wzCAAAA3AAAAA8AAAAAAAAAAAAAAAAAlwIAAGRycy9kb3du&#10;cmV2LnhtbFBLBQYAAAAABAAEAPUAAACGAwAAAAA=&#10;" filled="f" stroked="f">
                  <v:textbox style="mso-fit-shape-to-text:t" inset="0,0,0,0">
                    <w:txbxContent>
                      <w:p w14:paraId="1695E638" w14:textId="77777777" w:rsidR="00A309D3" w:rsidRDefault="00A309D3" w:rsidP="00A309D3">
                        <w:r>
                          <w:rPr>
                            <w:sz w:val="20"/>
                            <w:szCs w:val="20"/>
                          </w:rPr>
                          <w:t>30</w:t>
                        </w:r>
                      </w:p>
                    </w:txbxContent>
                  </v:textbox>
                </v:rect>
                <v:rect id="Rectangle 115" o:spid="_x0000_s1058" style="position:absolute;left:1517;top:3287;width:223;height:26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qHKXwgAA&#10;ANwAAAAPAAAAZHJzL2Rvd25yZXYueG1sRI/dagIxFITvhb5DOIXeaaLFIlujiCBY8cbVBzhszv7Q&#10;5GRJort9e1Mo9HKYmW+Y9XZ0VjwoxM6zhvlMgSCuvOm40XC7HqYrEDEhG7SeScMPRdhuXiZrLIwf&#10;+EKPMjUiQzgWqKFNqS+kjFVLDuPM98TZq31wmLIMjTQBhwx3Vi6U+pAOO84LLfa0b6n6Lu9Og7yW&#10;h2FV2qD8aVGf7dfxUpPX+u113H2CSDSm//Bf+2g0vKsl/J7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WocpfCAAAA3AAAAA8AAAAAAAAAAAAAAAAAlwIAAGRycy9kb3du&#10;cmV2LnhtbFBLBQYAAAAABAAEAPUAAACGAwAAAAA=&#10;" filled="f" stroked="f">
                  <v:textbox style="mso-fit-shape-to-text:t" inset="0,0,0,0">
                    <w:txbxContent>
                      <w:p w14:paraId="16825B26" w14:textId="77777777" w:rsidR="00A309D3" w:rsidRDefault="00A309D3" w:rsidP="00A309D3">
                        <w:r>
                          <w:rPr>
                            <w:sz w:val="20"/>
                            <w:szCs w:val="20"/>
                          </w:rPr>
                          <w:t>40</w:t>
                        </w:r>
                      </w:p>
                    </w:txbxContent>
                  </v:textbox>
                </v:rect>
                <v:rect id="Rectangle 116" o:spid="_x0000_s1059" style="position:absolute;left:1517;top:2735;width:223;height:26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euzgwQAA&#10;ANwAAAAPAAAAZHJzL2Rvd25yZXYueG1sRI/dagIxFITvhb5DOELvNNGCyNYoIghWeuPqAxw2Z39o&#10;crIkqbt9e1MQvBxm5htmsxudFXcKsfOsYTFXIIgrbzpuNNyux9kaREzIBq1n0vBHEXbbt8kGC+MH&#10;vtC9TI3IEI4FamhT6gspY9WSwzj3PXH2ah8cpixDI03AIcOdlUulVtJhx3mhxZ4OLVU/5a/TIK/l&#10;cViXNih/Xtbf9ut0qclr/T4d958gEo3pFX62T0bDh1rB/5l8BOT2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Xrs4MEAAADcAAAADwAAAAAAAAAAAAAAAACXAgAAZHJzL2Rvd25y&#10;ZXYueG1sUEsFBgAAAAAEAAQA9QAAAIUDAAAAAA==&#10;" filled="f" stroked="f">
                  <v:textbox style="mso-fit-shape-to-text:t" inset="0,0,0,0">
                    <w:txbxContent>
                      <w:p w14:paraId="7D889A94" w14:textId="77777777" w:rsidR="00A309D3" w:rsidRDefault="00A309D3" w:rsidP="00A309D3">
                        <w:r>
                          <w:rPr>
                            <w:sz w:val="20"/>
                            <w:szCs w:val="20"/>
                          </w:rPr>
                          <w:t>50</w:t>
                        </w:r>
                      </w:p>
                    </w:txbxContent>
                  </v:textbox>
                </v:rect>
                <v:rect id="Rectangle 117" o:spid="_x0000_s1060" style="position:absolute;left:5657;top:5842;width:783;height:2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Nkl7wgAA&#10;ANwAAAAPAAAAZHJzL2Rvd25yZXYueG1sRI/dagIxFITvhb5DOIXeaaIFK1ujiCBY8cbVBzhszv7Q&#10;5GRJort9e1Mo9HKYmW+Y9XZ0VjwoxM6zhvlMgSCuvOm40XC7HqYrEDEhG7SeScMPRdhuXiZrLIwf&#10;+EKPMjUiQzgWqKFNqS+kjFVLDuPM98TZq31wmLIMjTQBhwx3Vi6UWkqHHeeFFnvat1R9l3enQV7L&#10;w7AqbVD+tKjP9ut4qclr/fY67j5BJBrTf/ivfTQa3tUH/J7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o2SXvCAAAA3AAAAA8AAAAAAAAAAAAAAAAAlwIAAGRycy9kb3du&#10;cmV2LnhtbFBLBQYAAAAABAAEAPUAAACGAwAAAAA=&#10;" filled="f" stroked="f">
                  <v:textbox style="mso-fit-shape-to-text:t" inset="0,0,0,0">
                    <w:txbxContent>
                      <w:p w14:paraId="7FE4FB79" w14:textId="77777777" w:rsidR="00A309D3" w:rsidRDefault="00A309D3" w:rsidP="00A309D3">
                        <w:r>
                          <w:rPr>
                            <w:b/>
                            <w:bCs/>
                          </w:rPr>
                          <w:t>time (s)</w:t>
                        </w:r>
                      </w:p>
                    </w:txbxContent>
                  </v:textbox>
                </v:rect>
                <v:rect id="Rectangle 118" o:spid="_x0000_s1061" style="position:absolute;left:1183;top:3407;width:521;height:13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sKImwAAA&#10;ANwAAAAPAAAAZHJzL2Rvd25yZXYueG1sRE9Ni8IwEL0v+B/CCHtbUxVFqlFEUDyt6C7icWjGpthM&#10;ShOb7r/fHASPj/e92vS2Fh21vnKsYDzKQBAXTldcKvj92X8tQPiArLF2TAr+yMNmPfhYYa5d5DN1&#10;l1CKFMI+RwUmhCaX0heGLPqRa4gTd3etxZBgW0rdYkzhtpaTLJtLixWnBoMN7QwVj8vTKjjP48l0&#10;i0MXx9t4u4cJ8ez6rdTnsN8uQQTqw1v8ch+1gmmW1qYz6QjI9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UsKImwAAAANwAAAAPAAAAAAAAAAAAAAAAAJcCAABkcnMvZG93bnJl&#10;di54bWxQSwUGAAAAAAQABAD1AAAAhAMAAAAA&#10;" filled="f" stroked="f">
                  <v:textbox style="layout-flow:vertical;mso-layout-flow-alt:bottom-to-top" inset="0,0,0,0">
                    <w:txbxContent>
                      <w:p w14:paraId="53B40A8D" w14:textId="77777777" w:rsidR="00A309D3" w:rsidRDefault="00A309D3" w:rsidP="00A309D3">
                        <w:r>
                          <w:rPr>
                            <w:b/>
                            <w:bCs/>
                          </w:rPr>
                          <w:t>position (m)</w:t>
                        </w:r>
                      </w:p>
                    </w:txbxContent>
                  </v:textbox>
                </v:rect>
                <v:line id="Line 119" o:spid="_x0000_s1062" style="position:absolute;visibility:visible;mso-wrap-style:square" from="1817,5591" to="10445,5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0agIMUAAADcAAAADwAAAGRycy9kb3ducmV2LnhtbESPQWsCMRSE7wX/Q3hCL0WztVB1NYoU&#10;BPFQqIrg7bF57gY3L2uS1W1/fVMoeBxm5htmvuxsLW7kg3Gs4HWYgSAunDZcKjjs14MJiBCRNdaO&#10;ScE3BVguek9zzLW78xfddrEUCcIhRwVVjE0uZSgqshiGriFO3tl5izFJX0rt8Z7gtpajLHuXFg2n&#10;hQob+qiouOxaq8AcJ6ft1vyMp9dNa7A9fXrNL0o997vVDESkLj7C/+2NVvCWTeHvTDo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0agIMUAAADcAAAADwAAAAAAAAAA&#10;AAAAAAChAgAAZHJzL2Rvd25yZXYueG1sUEsFBgAAAAAEAAQA+QAAAJMDAAAAAA==&#10;" strokeweight="1.2pt">
                  <v:stroke joinstyle="bevel"/>
                </v:line>
                <v:line id="Line 121" o:spid="_x0000_s1063" style="position:absolute;flip:y;visibility:visible;mso-wrap-style:square" from="2669,5507" to="2669,56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CbsX8EAAADcAAAADwAAAGRycy9kb3ducmV2LnhtbERPS2vCQBC+F/wPywje6sYWRFNXUYug&#10;t/rA8zQ7TVKzM2l2NfHfu4eCx4/vPVt0rlI3anwpbGA0TEARZ2JLzg2cjpvXCSgfkC1WwmTgTh4W&#10;897LDFMrLe/pdgi5iiHsUzRQhFCnWvusIId+KDVx5H6kcRgibHJtG2xjuKv0W5KMtcOSY0OBNa0L&#10;yi6HqzOwkq9KPr9l95tMp+PSb87tX302ZtDvlh+gAnXhKf53b62B91GcH8/EI6Dn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AJuxfwQAAANwAAAAPAAAAAAAAAAAAAAAA&#10;AKECAABkcnMvZG93bnJldi54bWxQSwUGAAAAAAQABAD5AAAAjwMAAAAA&#10;" strokecolor="blue" strokeweight=".6pt"/>
                <v:line id="Line 122" o:spid="_x0000_s1064" style="position:absolute;flip:y;visibility:visible;mso-wrap-style:square" from="3521,5507" to="3521,56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2pJxMQAAADcAAAADwAAAGRycy9kb3ducmV2LnhtbESPQWvCQBSE70L/w/KE3nQTC1Kjq1iL&#10;0N6siudn9pmkzb6XZrcm/fduoeBxmJlvmMWqd7W6UusrYQPpOAFFnIutuDBwPGxHz6B8QLZYC5OB&#10;X/KwWj4MFphZ6fiDrvtQqAhhn6GBMoQm09rnJTn0Y2mIo3eR1mGIsi20bbGLcFfrSZJMtcOK40KJ&#10;DW1Kyr/2P87Ai+xqeT3L+2cym00rvz11383JmMdhv56DCtSHe/i//WYNPKUp/J2JR0Av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aknExAAAANwAAAAPAAAAAAAAAAAA&#10;AAAAAKECAABkcnMvZG93bnJldi54bWxQSwUGAAAAAAQABAD5AAAAkgMAAAAA&#10;" strokecolor="blue" strokeweight=".6pt"/>
                <v:line id="Line 123" o:spid="_x0000_s1065" style="position:absolute;flip:y;visibility:visible;mso-wrap-style:square" from="4373,5507" to="4373,56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jXs8QAAADcAAAADwAAAGRycy9kb3ducmV2LnhtbESPX2vCQBDE3wt+h2MF3+pFBdHoKf2D&#10;YN9aFZ/X3JrE5nbT3GnSb98rCD4OM/MbZrnuXKVu1PhS2MBomIAizsSWnBs47DfPM1A+IFushMnA&#10;L3lYr3pPS0yttPxFt13IVYSwT9FAEUKdau2zghz6odTE0TtL4zBE2eTaNthGuKv0OEmm2mHJcaHA&#10;mt4Kyr53V2fgVT4reT/JxyWZz6el3xzbn/pozKDfvSxABerCI3xvb62ByWgM/2fiEdCr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uNezxAAAANwAAAAPAAAAAAAAAAAA&#10;AAAAAKECAABkcnMvZG93bnJldi54bWxQSwUGAAAAAAQABAD5AAAAkgMAAAAA&#10;" strokecolor="blue" strokeweight=".6pt"/>
                <v:line id="Line 124" o:spid="_x0000_s1066" style="position:absolute;flip:y;visibility:visible;mso-wrap-style:square" from="5225,5507" to="5225,56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RyKMQAAADcAAAADwAAAGRycy9kb3ducmV2LnhtbESPQWvCQBSE7wX/w/IEb3Wjgmh0lbYi&#10;tLdWxfMz+0xis+/F7Nak/75bEDwOM/MNs1x3rlI3anwpbGA0TEARZ2JLzg0c9tvnGSgfkC1WwmTg&#10;lzysV72nJaZWWv6i2y7kKkLYp2igCKFOtfZZQQ79UGri6J2lcRiibHJtG2wj3FV6nCRT7bDkuFBg&#10;TW8FZd+7H2fgVT4r2Zzk45LM59PSb4/ttT4aM+h3LwtQgbrwCN/b79bAZDSB/zPxCO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9HIoxAAAANwAAAAPAAAAAAAAAAAA&#10;AAAAAKECAABkcnMvZG93bnJldi54bWxQSwUGAAAAAAQABAD5AAAAkgMAAAAA&#10;" strokecolor="blue" strokeweight=".6pt"/>
                <v:line id="Line 125" o:spid="_x0000_s1067" style="position:absolute;flip:y;visibility:visible;mso-wrap-style:square" from="6065,5507" to="6065,56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x3qXMQAAADcAAAADwAAAGRycy9kb3ducmV2LnhtbESPQWvCQBSE74L/YXmF3nSjLaLRVbRF&#10;qDe1xfMz+5qkzb6XZrcm/vtuQfA4zMw3zGLVuUpdqPGlsIHRMAFFnIktOTfw8b4dTEH5gGyxEiYD&#10;V/KwWvZ7C0yttHygyzHkKkLYp2igCKFOtfZZQQ79UGri6H1K4zBE2eTaNthGuKv0OEkm2mHJcaHA&#10;ml4Kyr6Pv87ARvaVvJ5l95XMZpPSb0/tT30y5vGhW89BBerCPXxrv1kDT6Nn+D8Tj4Be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HepcxAAAANwAAAAPAAAAAAAAAAAA&#10;AAAAAKECAABkcnMvZG93bnJldi54bWxQSwUGAAAAAAQABAD5AAAAkgMAAAAA&#10;" strokecolor="blue" strokeweight=".6pt"/>
                <v:line id="Line 126" o:spid="_x0000_s1068" style="position:absolute;flip:y;visibility:visible;mso-wrap-style:square" from="6917,5507" to="6917,56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FFPx8QAAADcAAAADwAAAGRycy9kb3ducmV2LnhtbESPQWvCQBSE74L/YXmF3nSjpaLRVbRF&#10;qDe1xfMz+5qkzb6XZrcm/vtuQfA4zMw3zGLVuUpdqPGlsIHRMAFFnIktOTfw8b4dTEH5gGyxEiYD&#10;V/KwWvZ7C0yttHygyzHkKkLYp2igCKFOtfZZQQ79UGri6H1K4zBE2eTaNthGuKv0OEkm2mHJcaHA&#10;ml4Kyr6Pv87ARvaVvJ5l95XMZpPSb0/tT30y5vGhW89BBerCPXxrv1kDT6Nn+D8Tj4Be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UU/HxAAAANwAAAAPAAAAAAAAAAAA&#10;AAAAAKECAABkcnMvZG93bnJldi54bWxQSwUGAAAAAAQABAD5AAAAkgMAAAAA&#10;" strokecolor="blue" strokeweight=".6pt"/>
                <v:line id="Line 127" o:spid="_x0000_s1069" style="position:absolute;flip:y;visibility:visible;mso-wrap-style:square" from="7769,5507" to="7769,56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IPRsMQAAADcAAAADwAAAGRycy9kb3ducmV2LnhtbESPQWvCQBSE74L/YXlCb7qxhVCjq2iL&#10;UG9Vi+fX7DNJm30vzW5N/PddoeBxmJlvmMWqd7W6UOsrYQPTSQKKOBdbcWHg47gdP4PyAdliLUwG&#10;ruRhtRwOFphZ6XhPl0MoVISwz9BAGUKTae3zkhz6iTTE0TtL6zBE2RbatthFuKv1Y5Kk2mHFcaHE&#10;hl5Kyr8Pv87ARt5ref2U3Vcym6WV3566n+ZkzMOoX89BBerDPfzffrMGnqYp3M7EI6C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g9GwxAAAANwAAAAPAAAAAAAAAAAA&#10;AAAAAKECAABkcnMvZG93bnJldi54bWxQSwUGAAAAAAQABAD5AAAAkgMAAAAA&#10;" strokecolor="blue" strokeweight=".6pt"/>
                <v:line id="Line 128" o:spid="_x0000_s1070" style="position:absolute;flip:y;visibility:visible;mso-wrap-style:square" from="8621,5507" to="8621,56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890K8UAAADcAAAADwAAAGRycy9kb3ducmV2LnhtbESPX2vCQBDE3wt+h2OFvtWLCrZGT/EP&#10;Qn2rtvi85rZJam435q4m/fZeodDHYWZ+w8yXnavUjRpfChsYDhJQxJnYknMDH++7pxdQPiBbrITJ&#10;wA95WC56D3NMrbR8oNsx5CpC2KdooAihTrX2WUEO/UBq4uh9SuMwRNnk2jbYRrir9ChJJtphyXGh&#10;wJo2BWWX47czsJa3SrZn2X8l0+mk9LtTe61Pxjz2u9UMVKAu/If/2q/WwHj4DL9n4hHQi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890K8UAAADcAAAADwAAAAAAAAAA&#10;AAAAAAChAgAAZHJzL2Rvd25yZXYueG1sUEsFBgAAAAAEAAQA+QAAAJMDAAAAAA==&#10;" strokecolor="blue" strokeweight=".6pt"/>
                <v:line id="Line 129" o:spid="_x0000_s1071" style="position:absolute;flip:y;visibility:visible;mso-wrap-style:square" from="9473,5507" to="9473,56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lDgWcEAAADcAAAADwAAAGRycy9kb3ducmV2LnhtbERPS2vCQBC+F/wPywje6sYWRFNXUYug&#10;t/rA8zQ7TVKzM2l2NfHfu4eCx4/vPVt0rlI3anwpbGA0TEARZ2JLzg2cjpvXCSgfkC1WwmTgTh4W&#10;897LDFMrLe/pdgi5iiHsUzRQhFCnWvusIId+KDVx5H6kcRgibHJtG2xjuKv0W5KMtcOSY0OBNa0L&#10;yi6HqzOwkq9KPr9l95tMp+PSb87tX302ZtDvlh+gAnXhKf53b62B91FcG8/EI6Dn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+UOBZwQAAANwAAAAPAAAAAAAAAAAAAAAA&#10;AKECAABkcnMvZG93bnJldi54bWxQSwUGAAAAAAQABAD5AAAAjwMAAAAA&#10;" strokecolor="blue" strokeweight=".6pt"/>
                <v:line id="Line 130" o:spid="_x0000_s1072" style="position:absolute;flip:y;visibility:visible;mso-wrap-style:square" from="10325,5507" to="10325,56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xFwsQAAADcAAAADwAAAGRycy9kb3ducmV2LnhtbESPQWvCQBSE70L/w/KE3nSjBWmiq1iL&#10;0N6siudn9pmkzb6XZrcm/fduoeBxmJlvmMWqd7W6UusrYQOTcQKKOBdbcWHgeNiOnkH5gGyxFiYD&#10;v+RhtXwYLDCz0vEHXfehUBHCPkMDZQhNprXPS3Lox9IQR+8ircMQZVto22IX4a7W0ySZaYcVx4US&#10;G9qUlH/tf5yBF9nV8nqW988kTWeV35667+ZkzOOwX89BBerDPfzffrMGniYp/J2JR0Av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HEXCxAAAANwAAAAPAAAAAAAAAAAA&#10;AAAAAKECAABkcnMvZG93bnJldi54bWxQSwUGAAAAAAQABAD5AAAAkgMAAAAA&#10;" strokecolor="blue" strokeweight=".6pt"/>
                <v:line id="Line 131" o:spid="_x0000_s1073" style="position:absolute;visibility:visible;mso-wrap-style:square" from="1817,2267" to="1818,55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sTMbsQAAADcAAAADwAAAGRycy9kb3ducmV2LnhtbERPTWsCMRC9C/6HMAUvpWbtwdrV7CJC&#10;QTwUqqXgbdiMu6GbyZpkde2vbwoFb/N4n7MqB9uKC/lgHCuYTTMQxJXThmsFn4e3pwWIEJE1to5J&#10;wY0ClMV4tMJcuyt/0GUfa5FCOOSooImxy6UMVUMWw9R1xIk7OW8xJuhrqT1eU7ht5XOWzaVFw6mh&#10;wY42DVXf+94qMF+L425nfl5ez9veYH9895oflZo8DOsliEhDvIv/3Vud5s/m8PdMukAW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exMxuxAAAANwAAAAPAAAAAAAAAAAA&#10;AAAAAKECAABkcnMvZG93bnJldi54bWxQSwUGAAAAAAQABAD5AAAAkgMAAAAA&#10;" strokeweight="1.2pt">
                  <v:stroke joinstyle="bevel"/>
                </v:line>
                <v:line id="Line 133" o:spid="_x0000_s1074" style="position:absolute;visibility:visible;mso-wrap-style:square" from="1745,5039" to="1889,50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bxr0MIAAADcAAAADwAAAGRycy9kb3ducmV2LnhtbERPTWsCMRC9F/ofwhR6q1k9aFmNohVp&#10;ETxU9+Bx2Iybxc1ku0nX+O+NIHibx/uc2SLaRvTU+dqxguEgA0FcOl1zpaA4bD4+QfiArLFxTAqu&#10;5GExf32ZYa7dhX+p34dKpBD2OSowIbS5lL40ZNEPXEucuJPrLIYEu0rqDi8p3DZylGVjabHm1GCw&#10;pS9D5Xn/bxV8F+O/o4663habfles3SquGqPU+1tcTkEEiuEpfrh/dJo/nMD9mXSBn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bxr0MIAAADcAAAADwAAAAAAAAAAAAAA&#10;AAChAgAAZHJzL2Rvd25yZXYueG1sUEsFBgAAAAAEAAQA+QAAAJADAAAAAA==&#10;" strokecolor="blue" strokeweight=".6pt"/>
                <v:line id="Line 134" o:spid="_x0000_s1075" style="position:absolute;visibility:visible;mso-wrap-style:square" from="1745,4487" to="1889,44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CP/osUAAADcAAAADwAAAGRycy9kb3ducmV2LnhtbESPQW/CMAyF70j7D5En7QYpOyBUCAg2&#10;oU2TdgB62NFqvKaicbomK9m/nw9I3Gy95/c+r7fZd2qkIbaBDcxnBSjiOtiWGwPV+TBdgooJ2WIX&#10;mAz8UYTt5mGyxtKGKx9pPKVGSQjHEg24lPpS61g78hhnoScW7TsMHpOsQ6PtgFcJ951+LoqF9tiy&#10;NDjs6cVRfTn9egNv1eLny2bbflSH8bN6Dfu875wxT495twKVKKe7+Xb9bgV/LrTyjEygN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CP/osUAAADcAAAADwAAAAAAAAAA&#10;AAAAAAChAgAAZHJzL2Rvd25yZXYueG1sUEsFBgAAAAAEAAQA+QAAAJMDAAAAAA==&#10;" strokecolor="blue" strokeweight=".6pt"/>
                <v:line id="Line 135" o:spid="_x0000_s1076" style="position:absolute;visibility:visible;mso-wrap-style:square" from="1745,3947" to="1889,39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29aOcIAAADcAAAADwAAAGRycy9kb3ducmV2LnhtbERPTWsCMRC9F/ofwhR6q1k9iF2NohVp&#10;ETxU9+Bx2Iybxc1ku0nX+O+NIHibx/uc2SLaRvTU+dqxguEgA0FcOl1zpaA4bD4mIHxA1tg4JgVX&#10;8rCYv77MMNfuwr/U70MlUgj7HBWYENpcSl8asugHriVO3Ml1FkOCXSV1h5cUbhs5yrKxtFhzajDY&#10;0peh8rz/twq+i/HfUUddb4tNvyvWbhVXjVHq/S0upyACxfAUP9w/Os0ffsL9mXSBn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29aOcIAAADcAAAADwAAAAAAAAAAAAAA&#10;AAChAgAAZHJzL2Rvd25yZXYueG1sUEsFBgAAAAAEAAQA+QAAAJADAAAAAA==&#10;" strokecolor="blue" strokeweight=".6pt"/>
                <v:line id="Line 136" o:spid="_x0000_s1077" style="position:absolute;visibility:visible;mso-wrap-style:square" from="1745,3395" to="1889,3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k5GcUAAADcAAAADwAAAGRycy9kb3ducmV2LnhtbESPQW/CMAyF75P4D5GRdhvpOCDUERBs&#10;Qpsm7QDrgaPVmKaicbomK9m/nw9I3Gy95/c+rzbZd2qkIbaBDTzPClDEdbAtNwaq7/3TElRMyBa7&#10;wGTgjyJs1pOHFZY2XPlA4zE1SkI4lmjApdSXWsfakcc4Cz2xaOcweEyyDo22A14l3Hd6XhQL7bFl&#10;aXDY06uj+nL89Qbeq8XPyWbbflb78at6C7u865wxj9O8fQGVKKe7+Xb9YQV/LvjyjEyg1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Dk5GcUAAADcAAAADwAAAAAAAAAA&#10;AAAAAAChAgAAZHJzL2Rvd25yZXYueG1sUEsFBgAAAAAEAAQA+QAAAJMDAAAAAA==&#10;" strokecolor="blue" strokeweight=".6pt"/>
                <v:line id="Line 137" o:spid="_x0000_s1078" style="position:absolute;visibility:visible;mso-wrap-style:square" from="1745,2843" to="1889,28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3WcgsMAAADcAAAADwAAAGRycy9kb3ducmV2LnhtbERPPWvDMBDdA/0P4grdEjkZQnCtmLgh&#10;tBQyNPWQ8bAulol1ci3FUf99VSh0u8f7vKKMthcTjb5zrGC5yEAQN0533CqoPw/zDQgfkDX2jknB&#10;N3kotw+zAnPt7vxB0ym0IoWwz1GBCWHIpfSNIYt+4QbixF3caDEkOLZSj3hP4baXqyxbS4sdpwaD&#10;A70Yaq6nm1XwWq+/zjrq7r0+TMd676pY9Uapp8e4ewYRKIZ/8Z/7Taf5qyX8PpMukN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d1nILDAAAA3AAAAA8AAAAAAAAAAAAA&#10;AAAAoQIAAGRycy9kb3ducmV2LnhtbFBLBQYAAAAABAAEAPkAAACRAwAAAAA=&#10;" strokecolor="blue" strokeweight=".6pt"/>
                <v:rect id="Rectangle 138" o:spid="_x0000_s1079" style="position:absolute;left:1769;top:5543;width:96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nfjIxQAA&#10;ANwAAAAPAAAAZHJzL2Rvd25yZXYueG1sRE9Na8JAEL0X/A/LCL1I3ZiDldRVRCz0UGurRehtzI6b&#10;YHY2ZFcT++vdgtDbPN7nTOedrcSFGl86VjAaJiCIc6dLNgq+d69PExA+IGusHJOCK3mYz3oPU8y0&#10;a/mLLttgRAxhn6GCIoQ6k9LnBVn0Q1cTR+7oGoshwsZI3WAbw20l0yQZS4slx4YCa1oWlJ+2Z6vg&#10;vH9vP4+bsUzbn4/B6nf9bMz+oNRjv1u8gAjUhX/x3f2m4/w0hb9n4gVyd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yd+MjFAAAA3AAAAA8AAAAAAAAAAAAAAAAAlwIAAGRycy9k&#10;b3ducmV2LnhtbFBLBQYAAAAABAAEAPUAAACJAwAAAAA=&#10;" fillcolor="red" strokeweight=".6pt"/>
                <v:rect id="Rectangle 139" o:spid="_x0000_s1080" style="position:absolute;left:6017;top:3479;width:96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0V1TxQAA&#10;ANwAAAAPAAAAZHJzL2Rvd25yZXYueG1sRE9La8JAEL4X/A/LCL0U3TQFlegqUlrooa1PBG9jdtwE&#10;s7Mhu5q0v75bKPQ2H99zZovOVuJGjS8dK3gcJiCIc6dLNgr2u9fBBIQPyBorx6Tgizws5r27GWba&#10;tbyh2zYYEUPYZ6igCKHOpPR5QRb90NXEkTu7xmKIsDFSN9jGcFvJNElG0mLJsaHAmp4Lyi/bq1Vw&#10;Pby36/NqJNP2+Pnw8v0xNuZwUuq+3y2nIAJ14V/8537TcX76BL/PxAvk/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PRXVPFAAAA3AAAAA8AAAAAAAAAAAAAAAAAlwIAAGRycy9k&#10;b3ducmV2LnhtbFBLBQYAAAAABAAEAPUAAACJAwAAAAA=&#10;" fillcolor="red" strokeweight=".6pt"/>
                <v:rect id="Rectangle 140" o:spid="_x0000_s1081" style="position:absolute;left:10277;top:2795;width:96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OMUnxQAA&#10;ANwAAAAPAAAAZHJzL2Rvd25yZXYueG1sRE9La8JAEL4X/A/LCL0U3TQUlegqUlrooa1PBG9jdtwE&#10;s7Mhu5q0v75bKPQ2H99zZovOVuJGjS8dK3gcJiCIc6dLNgr2u9fBBIQPyBorx6Tgizws5r27GWba&#10;tbyh2zYYEUPYZ6igCKHOpPR5QRb90NXEkTu7xmKIsDFSN9jGcFvJNElG0mLJsaHAmp4Lyi/bq1Vw&#10;Pby36/NqJNP2+Pnw8v0xNuZwUuq+3y2nIAJ14V/8537TcX76BL/PxAvk/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w4xSfFAAAA3AAAAA8AAAAAAAAAAAAAAAAAlwIAAGRycy9k&#10;b3ducmV2LnhtbFBLBQYAAAAABAAEAPUAAACJAwAAAAA=&#10;" fillcolor="red" strokeweight=".6pt"/>
                <v:rect id="Rectangle 141" o:spid="_x0000_s1082" style="position:absolute;left:2621;top:5003;width:96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dGC8xQAA&#10;ANwAAAAPAAAAZHJzL2Rvd25yZXYueG1sRE9La8JAEL4X/A/LCL0U3TRQlegqUlrooa1PBG9jdtwE&#10;s7Mhu5q0v75bKPQ2H99zZovOVuJGjS8dK3gcJiCIc6dLNgr2u9fBBIQPyBorx6Tgizws5r27GWba&#10;tbyh2zYYEUPYZ6igCKHOpPR5QRb90NXEkTu7xmKIsDFSN9jGcFvJNElG0mLJsaHAmp4Lyi/bq1Vw&#10;Pby36/NqJNP2+Pnw8v0xNuZwUuq+3y2nIAJ14V/8537TcX76BL/PxAvk/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N0YLzFAAAA3AAAAA8AAAAAAAAAAAAAAAAAlwIAAGRycy9k&#10;b3ducmV2LnhtbFBLBQYAAAAABAAEAPUAAACJAwAAAAA=&#10;" fillcolor="red" strokeweight=".6pt"/>
                <v:rect id="Rectangle 142" o:spid="_x0000_s1083" style="position:absolute;left:4325;top:4139;width:96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pv7LxgAA&#10;ANwAAAAPAAAAZHJzL2Rvd25yZXYueG1sRE9Na8JAEL0L/Q/LFHopdWMOUaKrFLHQQ2tbLYK3aXbc&#10;BLOzIbua1F/fFQre5vE+Z7bobS3O1PrKsYLRMAFBXDhdsVHwvX15moDwAVlj7ZgU/JKHxfxuMMNc&#10;u46/6LwJRsQQ9jkqKENocil9UZJFP3QNceQOrrUYImyN1C12MdzWMk2STFqsODaU2NCypOK4OVkF&#10;p91b93n4yGTa7dePq8v72Jjdj1IP9/3zFESgPtzE/+5XHeenGVyfiRfI+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pv7LxgAAANwAAAAPAAAAAAAAAAAAAAAAAJcCAABkcnMv&#10;ZG93bnJldi54bWxQSwUGAAAAAAQABAD1AAAAigMAAAAA&#10;" fillcolor="red" strokeweight=".6pt"/>
                <v:rect id="Rectangle 143" o:spid="_x0000_s1084" style="position:absolute;left:5177;top:3779;width:96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6ltQxQAA&#10;ANwAAAAPAAAAZHJzL2Rvd25yZXYueG1sRE9Na8JAEL0X/A/LCL0U3TQHLdFVRCz00FarIngbs+Mm&#10;mJ0N2dWk/fVdodDbPN7nTOedrcSNGl86VvA8TEAQ506XbBTsd6+DFxA+IGusHJOCb/Iwn/Uepphp&#10;1/IX3bbBiBjCPkMFRQh1JqXPC7Loh64mjtzZNRZDhI2RusE2httKpkkykhZLjg0F1rQsKL9sr1bB&#10;9fDebs7rkUzb4+fT6udjbMzhpNRjv1tMQATqwr/4z/2m4/x0DPdn4gVy9g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zqW1DFAAAA3AAAAA8AAAAAAAAAAAAAAAAAlwIAAGRycy9k&#10;b3ducmV2LnhtbFBLBQYAAAAABAAEAPUAAACJAwAAAAA=&#10;" fillcolor="red" strokeweight=".6pt"/>
                <v:rect id="Rectangle 144" o:spid="_x0000_s1085" style="position:absolute;left:6869;top:3227;width:96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dc8iyAAA&#10;ANwAAAAPAAAAZHJzL2Rvd25yZXYueG1sRI9BS8NAEIXvgv9hGaEXsRtzqCV2W6RU6EFrW6XgbcxO&#10;N8HsbMhum9Rf7xwEbzO8N+99M1sMvlFn6mId2MD9OANFXAZbszPw8f58NwUVE7LFJjAZuFCExfz6&#10;aoaFDT3v6LxPTkkIxwINVCm1hdaxrMhjHIeWWLRj6DwmWTunbYe9hPtG51k20R5rloYKW1pWVH7v&#10;T97A6fDSb49vE533n5vb1c/rg3OHL2NGN8PTI6hEQ/o3/12vreDnQivPyAR6/gs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B11zyLIAAAA3AAAAA8AAAAAAAAAAAAAAAAAlwIAAGRy&#10;cy9kb3ducmV2LnhtbFBLBQYAAAAABAAEAPUAAACMAwAAAAA=&#10;" fillcolor="red" strokeweight=".6pt"/>
                <v:rect id="Rectangle 145" o:spid="_x0000_s1086" style="position:absolute;left:7721;top:3035;width:96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OWq5xgAA&#10;ANwAAAAPAAAAZHJzL2Rvd25yZXYueG1sRE9Na8JAEL0X/A/LCF6KbpqDbaOrlKLgodVWi9DbmB03&#10;odnZkF1N9Ne7hUJv83ifM513thJnanzpWMHDKAFBnDtdslHwtVsOn0D4gKyxckwKLuRhPuvdTTHT&#10;ruVPOm+DETGEfYYKihDqTEqfF2TRj1xNHLmjayyGCBsjdYNtDLeVTJNkLC2WHBsKrOm1oPxne7IK&#10;Tvu39uO4Gcu0/V7fL67vj8bsD0oN+t3LBESgLvyL/9wrHeenz/D7TLxAz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yOWq5xgAAANwAAAAPAAAAAAAAAAAAAAAAAJcCAABkcnMv&#10;ZG93bnJldi54bWxQSwUGAAAAAAQABAD1AAAAigMAAAAA&#10;" fillcolor="red" strokeweight=".6pt"/>
                <v:rect id="Rectangle 146" o:spid="_x0000_s1087" style="position:absolute;left:8573;top:2903;width:96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2lX5yQAA&#10;ANwAAAAPAAAAZHJzL2Rvd25yZXYueG1sRI9BS8NAEIXvgv9hGcGL2I0VqsRuSykKHrStbSl4G7PT&#10;TTA7G7LbJu2v7xwEbzO8N+99M572vlZHamMV2MDDIANFXARbsTOw3bzdP4OKCdliHZgMnCjCdHJ9&#10;Ncbcho6/6LhOTkkIxxwNlCk1udaxKMljHISGWLR9aD0mWVunbYudhPtaD7NspD1WLA0lNjQvqfhd&#10;H7yBw+6jW+2XIz3svhd3r+fPJ+d2P8bc3vSzF1CJ+vRv/rt+t4L/KPjyjEygJxc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Bm2lX5yQAAANwAAAAPAAAAAAAAAAAAAAAAAJcCAABk&#10;cnMvZG93bnJldi54bWxQSwUGAAAAAAQABAD1AAAAjQMAAAAA&#10;" fillcolor="red" strokeweight=".6pt"/>
                <v:polyline id="Freeform 147" o:spid="_x0000_s1088" style="position:absolute;visibility:visible;mso-wrap-style:square;v-text-anchor:top" points="1817,5591,1829,5579,1841,5579,1853,5567,1865,5555,1877,5555,1889,5543,1901,5531,1913,5531,1925,5519,1937,5519,1949,5507,1961,5495,1973,5495,1985,5483,1997,5471,2009,5471,2021,5459,2033,5459,2045,5447,2057,5435,2069,5435,2081,5423,2093,5411,2105,5411,2117,5399,2129,5387,2141,5387,2153,5375,2165,5375,2177,5363,2189,5351,2201,5351,2213,5339,2225,5339,2237,5327,2249,5315,2261,5315,2273,5303,2285,5291,2297,5291,2309,5279,2321,5279,2333,5267,2345,5255,2357,5255,2369,5243,2381,5243,2393,5231,2405,5219,2417,5219,2429,5207,2441,5207,2453,5195,2465,5183,2477,5183,2489,5171,2501,5171,2513,5159,2525,5147,2537,5147,2549,5135,2561,5135,2573,5123,2585,5111,2597,5111,2609,5099,2621,5099,2633,5087,2645,5087,2657,5075,2669,5063,2681,5063,2693,5051,2705,5051,2717,5039,2729,5027,2741,5027,2753,5015,2765,5015,2777,5003,2789,5003,2801,4991,2813,4979,2825,4979,2837,4967,2849,4967,2861,4955,2873,4955,2885,4943,2897,4931,2909,4931,2921,4919,2933,4919,2945,4907,2957,4907,2969,4895,2981,4895,2993,4883,3005,4871,3017,4871,3029,4859,3041,4859,3053,4847,3065,4847,3077,4835,3089,4835,3101,4823,3113,4811,3125,4811,3137,4799,3149,4799,3161,4787,3173,4787,3185,4775,3197,4775,3209,4763,3221,4763,3233,4751,3245,4751,3257,4739,3269,4727,3281,4727,3293,4715,3305,4715,3317,4703,3329,4703,3341,4691,3353,4691,3365,4679,3377,4679,3389,4667,3401,4667,3413,4655,3425,4655,3437,4643,3449,4631,3461,4631,3473,4619,3485,4619,3497,4607,3509,4607,3521,4595,3533,4595,3545,4583,3557,4583,3569,4571,3581,4571,3593,4559,3605,4559,3617,4547,3629,4547,3641,4535,3653,4535,3665,4523,3677,4523,3689,4511,3701,4511,3713,4499,3725,4499,3737,4487,3749,4487,3761,4475,3773,4475,3785,4463,3797,4463,3809,4451,3821,4451,3833,4439,3845,4439,3857,4427,3869,4427,3881,4415,3893,4415,3905,4403,3917,4403,3929,4391,3941,4391,3953,4379,3965,4379,3977,4367,3989,4367,4001,4355,4013,4355,4025,4343,4037,4343,4049,4343,4061,4331,4073,4331,4085,4319,4097,4319,4109,4307,4121,4307,4133,4295,4145,4295,4157,4283,4169,4283,4181,4271,4193,4271,4205,4259,4217,4259,4229,4247,4241,4247,4253,4247,4265,4235,4277,4235,4289,4223,4301,4223,4313,4211,4325,4211,4337,4199,4349,4199,4361,4187,4373,4187,4385,4187,4397,4175,4409,4175,4421,4163,4433,4163,4445,4151,4457,4151,4469,4139,4481,4139,4493,4127,4505,4127,4517,4127,4529,4115,4541,4115,4553,4103,4565,4103,4577,4091,4589,4091,4601,4091,4613,4079,4625,4079,4637,4067,4649,4067,4661,4055,4673,4055,4685,4055,4697,4043,4709,4043,4721,4031,4733,4031,4745,4019,4757,4019,4769,4019,4781,4007,4793,4007,4805,3995,4817,3995,4829,3983,4841,3983,4853,3983,4865,3971,4877,3971,4889,3959,4901,3959,4913,3959,4925,3947,4937,3947,4949,3935,4961,3935,4973,3923,4985,3923,4997,3923,5009,3911,5021,3911,5033,3899,5045,3899,5057,3899,5069,3887,5081,3887,5093,3875,5105,3875,5117,3875,5129,3863,5141,3863,5153,3851,5165,3851,5177,3851,5189,3839,5201,3839,5213,3839,5225,3827,5237,3827,5249,3815,5261,3815,5273,3815,5285,3803,5297,3803,5309,3791,5321,3791,5333,3791,5345,3779,5357,3779,5369,3779,5381,3767,5393,3767,5405,3755,5417,3755,5429,3755,5441,3743,5453,3743,5465,3743,5477,3731,5489,3731,5501,3719,5513,3719,5525,3719,5537,3707,5549,3707,5561,3707,5573,3695,5585,3695,5597,3695,5609,3683,5621,3683,5633,3683,5645,3671,5657,3671,5669,3659,5681,3659,5693,3659,5705,3647,5717,3647,5729,3647,5741,3635,5753,3635,5765,3635,5777,3623,5789,3623,5801,3623,5813,3611,5825,3611,5837,3611,5849,3599,5861,3599,5873,3599,5885,3587,5897,3587,5909,3587,5921,3575,5933,3575,5945,3575,5957,3563,5969,3563,5981,3563,5993,3551,6005,3551,6017,3551,6029,3539,6041,3539,6053,3539,6065,3527,6077,3527,6089,3527,6101,3515,6113,3515,6125,3515,6137,3503,6149,3503,6161,3503,6173,3491,6185,3491,6197,3491,6209,3479,6221,3479,6233,3479,6245,3479,6257,3467,6269,3467,6281,3467,6293,3455,6305,3455,6317,3455,6329,3443,6341,3443,6353,3443,6365,3431,6377,3431,6389,3431,6401,3431,6413,3419,6425,3419,6437,3419,6449,3407,6461,3407,6473,3407,6485,3395,6497,3395,6509,3395,6521,3395,6533,3383,6545,3383,6557,3383,6569,3371,6581,3371,6593,3371,6605,3371,6617,3359,6629,3359,6641,3359,6653,3347,6665,3347,6677,3347,6689,3347,6701,3335,6713,3335,6725,3335,6737,3335,6749,3323,6761,3323,6773,3323,6785,3311,6797,3311,6809,3311,6821,3311,6833,3299,6845,3299,6857,3299,6869,3299,6881,3287,6893,3287,6905,3287,6917,3287,6929,3275,6941,3275,6953,3275,6965,3275,6977,3263,6989,3263,7001,3263,7013,3263,7025,3251,7037,3251,7049,3251,7061,3251,7073,3239,7085,3239,7097,3239,7109,3239,7121,3227,7133,3227,7145,3227,7157,3227,7169,3215,7181,3215,7193,3215,7205,3215,7217,3203,7229,3203,7241,3203,7253,3203,7265,3191,7277,3191,7289,3191,7301,3191,7313,3191,7325,3179,7337,3179,7349,3179,7361,3179,7373,3167,7385,3167,7397,3167,7409,3167,7421,3167,7433,3155,7445,3155,7457,3155,7469,3155,7481,3143,7493,3143,7505,3143,7517,3143,7529,3143,7541,3131,7553,3131,7565,3131,7577,3131,7589,3131,7601,3119,7613,3119,7625,3119,7637,3119,7649,3107,7661,3107,7673,3107,7685,3107,7697,3107,7709,3095,7721,3095,7733,3095,7745,3095,7757,3095,7769,3083,7781,3083,7793,3083,7805,3083,7817,3083,7829,3083,7841,3071,7853,3071,7865,3071,7877,3071,7889,3071,7901,3059,7913,3059,7925,3059,7937,3059,7949,3059,7961,3059,7973,3047,7985,3047,7997,3047,8009,3047,8021,3047,8033,3035,8045,3035,8057,3035,8069,3035,8081,3035,8093,3035,8105,3023,8117,3023,8129,3023,8141,3023,8153,3023,8165,3023,8177,3011,8189,3011,8201,3011,8213,3011,8225,3011,8237,3011,8249,2999,8261,2999,8273,2999,8285,2999,8297,2999,8309,2999,8321,2999,8333,2987,8345,2987,8357,2987,8369,2987,8381,2987,8393,2987,8405,2975,8417,2975,8429,2975,8441,2975,8453,2975,8465,2975,8477,2975,8489,2963,8501,2963,8513,2963,8525,2963,8537,2963,8549,2963,8561,2963,8573,2963,8585,2951,8597,2951,8609,2951,8621,2951,8633,2951,8645,2951,8657,2951,8669,2939,8681,2939,8693,2939,8705,2939,8717,2939,8729,2939,8741,2939,8753,2939,8765,2939,8777,2927,8789,2927,8801,2927,8813,2927,8825,2927,8837,2927,8849,2927,8861,2927,8873,2915,8885,2915,8897,2915,8909,2915,8921,2915,8933,2915,8945,2915,8957,2915,8969,2915,8981,2915,8993,2903,9005,2903,9017,2903,9029,2903,9041,2903,9053,2903,9065,2903,9077,2903,9089,2903,9101,2903,9113,2891,9125,2891,9137,2891,9149,2891,9161,2891,9173,2891,9185,2891,9197,2891,9209,2891,9221,2891,9233,2891,9245,2891,9257,2879,9269,2879,9281,2879,9293,2879,9305,2879,9317,2879,9329,2879,9341,2879,9353,2879,9365,2879,9377,2879,9389,2879,9401,2879,9413,2867,9425,2867,9437,2867,9449,2867,9461,2867,9473,2867,9485,2867,9497,2867,9509,2867,9521,2867,9533,2867,9545,2867,9557,2867,9569,2867,9581,2867,9593,2867,9605,2855,9617,2855,9629,2855,9641,2855,9653,2855,9665,2855,9677,2855,9689,2855,9701,2855,9713,2855,9725,2855,9737,2855,9749,2855,9761,2855,9773,2855,9785,2855,9797,2855,9809,2855,9821,2855,9833,2855,9845,2855,9857,2855,9869,2843,9881,2843,9893,2843,9905,2843,9917,2843,9929,2843,9941,2843,9953,2843,9965,2843,9977,2843,9989,2843,10001,2843,10013,2843,10025,2843,10037,2843,10049,2843,10061,2843,10073,2843,10085,2843,10097,2843,10109,2843,10121,2843,10133,2843,10145,2843,10157,2843,10169,2843,10181,2843,10193,2843,10205,2843,10217,2843,10229,2843,10241,2843,10253,2843,10265,2843,10277,2843,10289,2843,10301,2843,10313,2843,10325,2843,10337,2843,10349,2843,10361,2843,10373,2843,10385,2843,10397,2843,10409,2843,10421,2843,10433,2843,10445,2843,10457,2843,10469,2843,10481,2843,10493,2843" coordsize="8676,27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8fYcwwAA&#10;ANwAAAAPAAAAZHJzL2Rvd25yZXYueG1sRE9Ni8IwEL0L+x/CLOxFNFVRpBplVxAURNBdi8ehGdti&#10;MylN1tZ/bwTB2zze58yXrSnFjWpXWFYw6EcgiFOrC84U/P2ue1MQziNrLC2Tgjs5WC4+OnOMtW34&#10;QLejz0QIYRejgtz7KpbSpTkZdH1bEQfuYmuDPsA6k7rGJoSbUg6jaCINFhwacqxolVN6Pf4bBUmb&#10;NF1abX62yY53p+l+e57sx0p9fbbfMxCeWv8Wv9wbHeaPBvB8JlwgF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8fYcwwAAANwAAAAPAAAAAAAAAAAAAAAAAJcCAABkcnMvZG93&#10;bnJldi54bWxQSwUGAAAAAAQABAD1AAAAhwMAAAAA&#10;" filled="f" strokeweight="1pt">
                  <v:path arrowok="t" o:connecttype="custom" o:connectlocs="132,2664;276,2568;420,2484;564,2400;708,2304;852,2220;996,2136;1140,2064;1284,1980;1428,1908;1572,1824;1716,1752;1860,1680;2004,1608;2148,1536;2292,1464;2436,1404;2580,1332;2724,1272;2868,1212;3012,1140;3156,1080;3300,1032;3444,972;3588,912;3732,864;3876,816;4020,768;4164,720;4308,672;4452,624;4596,576;4740,540;4884,492;5028,456;5172,420;5316,384;5460,348;5604,324;5748,288;5892,252;6036,228;6180,204;6324,180;6468,156;6612,132;6756,120;6900,96;7044,84;7188,60;7332,48;7476,36;7620,24;7764,24;7908,12;8052,0;8196,0;8340,0;8484,0;8628,0" o:connectangles="0,0,0,0,0,0,0,0,0,0,0,0,0,0,0,0,0,0,0,0,0,0,0,0,0,0,0,0,0,0,0,0,0,0,0,0,0,0,0,0,0,0,0,0,0,0,0,0,0,0,0,0,0,0,0,0,0,0,0,0"/>
                </v:polyline>
                <v:line id="Line 215" o:spid="_x0000_s1089" style="position:absolute;visibility:visible;mso-wrap-style:square" from="1817,2267" to="10445,22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kqWDcMAAADcAAAADwAAAGRycy9kb3ducmV2LnhtbERPTWsCMRC9F/wPYQQvRbNaqLo1igiC&#10;eChUS8HbsJnuBjeTNcnq2l/fFAre5vE+Z7HqbC2u5INxrGA8ykAQF04bLhV8HrfDGYgQkTXWjknB&#10;nQKslr2nBeba3fiDrodYihTCIUcFVYxNLmUoKrIYRq4hTty38xZjgr6U2uMthdtaTrLsVVo0nBoq&#10;bGhTUXE+tFaB+Zqd9nvzM51fdq3B9vTuNT8rNeh36zcQkbr4EP+7dzrNf5nA3zPpArn8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pKlg3DAAAA3AAAAA8AAAAAAAAAAAAA&#10;AAAAoQIAAGRycy9kb3ducmV2LnhtbFBLBQYAAAAABAAEAPkAAACRAwAAAAA=&#10;" strokeweight="1.2pt">
                  <v:stroke joinstyle="bevel"/>
                </v:line>
                <v:line id="Line 216" o:spid="_x0000_s1090" style="position:absolute;visibility:visible;mso-wrap-style:square" from="10441,2279" to="10442,5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QYzlsMAAADcAAAADwAAAGRycy9kb3ducmV2LnhtbERPTWsCMRC9F/wPYYReimZboepqlCII&#10;4qFQFcHbsBl3g5vJmmR121/fFAre5vE+Z77sbC1u5INxrOB1mIEgLpw2XCo47NeDCYgQkTXWjknB&#10;NwVYLnpPc8y1u/MX3XaxFCmEQ44KqhibXMpQVGQxDF1DnLiz8xZjgr6U2uM9hdtavmXZu7RoODVU&#10;2NCqouKya60Cc5yctlvzM55eN63B9vTpNb8o9dzvPmYgInXxIf53b3SaPxrB3zPpArn4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UGM5bDAAAA3AAAAA8AAAAAAAAAAAAA&#10;AAAAoQIAAGRycy9kb3ducmV2LnhtbFBLBQYAAAAABAAEAPkAAACRAwAAAAA=&#10;" strokeweight="1.2pt">
                  <v:stroke joinstyle="bevel"/>
                </v:line>
                <v:rect id="Rectangle 217" o:spid="_x0000_s1091" style="position:absolute;left:3473;top:4559;width:96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4VP6xwAA&#10;ANwAAAAPAAAAZHJzL2Rvd25yZXYueG1sRE9NS8NAEL0L/Q/LCL1Is7GWVmK3RcRCD1ZtKwFvY3a6&#10;Cc3Ohuy2if31riB4m8f7nPmyt7U4U+srxwpukxQEceF0xUbBx341ugfhA7LG2jEp+CYPy8Xgao6Z&#10;dh1v6bwLRsQQ9hkqKENoMil9UZJFn7iGOHIH11oMEbZG6ha7GG5rOU7TqbRYcWwosaGnkorj7mQV&#10;nPKX7v3wNpXj7vP15vmymRmTfyk1vO4fH0AE6sO/+M+91nH+3QR+n4kXyMU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eFT+scAAADcAAAADwAAAAAAAAAAAAAAAACXAgAAZHJz&#10;L2Rvd25yZXYueG1sUEsFBgAAAAAEAAQA9QAAAIsDAAAAAA==&#10;" fillcolor="red" strokeweight=".6pt"/>
                <v:rect id="Rectangle 218" o:spid="_x0000_s1092" style="position:absolute;left:9437;top:2819;width:96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rfZhxwAA&#10;ANwAAAAPAAAAZHJzL2Rvd25yZXYueG1sRE9NS8NAEL0L/Q/LCL1Is7HSVmK3RcRCD1ZtKwFvY3a6&#10;Cc3Ohuy2if31riB4m8f7nPmyt7U4U+srxwpukxQEceF0xUbBx341ugfhA7LG2jEp+CYPy8Xgao6Z&#10;dh1v6bwLRsQQ9hkqKENoMil9UZJFn7iGOHIH11oMEbZG6ha7GG5rOU7TqbRYcWwosaGnkorj7mQV&#10;nPKX7v3wNpXj7vP15vmymRmTfyk1vO4fH0AE6sO/+M+91nH+3QR+n4kXyMU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q32YccAAADcAAAADwAAAAAAAAAAAAAAAACXAgAAZHJz&#10;L2Rvd25yZXYueG1sUEsFBgAAAAAEAAQA9QAAAIsDAAAAAA==&#10;" fillcolor="red" strokeweight=".6pt"/>
              </v:group>
            </w:pict>
          </mc:Fallback>
        </mc:AlternateContent>
      </w:r>
    </w:p>
    <w:p w14:paraId="7BCA6055" w14:textId="77777777" w:rsidR="00A309D3" w:rsidRDefault="00A309D3" w:rsidP="00A309D3">
      <w:pPr>
        <w:pStyle w:val="Title1"/>
        <w:jc w:val="left"/>
        <w:rPr>
          <w:rFonts w:ascii="Times New Roman" w:hAnsi="Times New Roman"/>
          <w:bCs/>
          <w:sz w:val="24"/>
          <w:szCs w:val="24"/>
          <w:lang w:bidi="en-US"/>
        </w:rPr>
      </w:pPr>
    </w:p>
    <w:p w14:paraId="1DDEA207" w14:textId="77777777" w:rsidR="00A309D3" w:rsidRDefault="00A309D3" w:rsidP="00A309D3">
      <w:pPr>
        <w:pStyle w:val="Title1"/>
        <w:jc w:val="left"/>
        <w:rPr>
          <w:rFonts w:ascii="Times New Roman" w:hAnsi="Times New Roman"/>
          <w:bCs/>
          <w:sz w:val="24"/>
          <w:szCs w:val="24"/>
          <w:lang w:bidi="en-US"/>
        </w:rPr>
      </w:pPr>
    </w:p>
    <w:p w14:paraId="00FAB7D8" w14:textId="77777777" w:rsidR="00A309D3" w:rsidRDefault="00A309D3" w:rsidP="00A309D3">
      <w:pPr>
        <w:pStyle w:val="Title1"/>
        <w:jc w:val="left"/>
        <w:rPr>
          <w:rFonts w:ascii="Times New Roman" w:hAnsi="Times New Roman"/>
          <w:bCs/>
          <w:sz w:val="24"/>
          <w:szCs w:val="24"/>
          <w:lang w:bidi="en-US"/>
        </w:rPr>
      </w:pPr>
    </w:p>
    <w:p w14:paraId="2D6B9005" w14:textId="77777777" w:rsidR="00A309D3" w:rsidRDefault="00A309D3" w:rsidP="00A309D3">
      <w:pPr>
        <w:pStyle w:val="Title1"/>
        <w:jc w:val="left"/>
        <w:rPr>
          <w:rFonts w:ascii="Times New Roman" w:hAnsi="Times New Roman"/>
          <w:bCs/>
          <w:sz w:val="24"/>
          <w:szCs w:val="24"/>
          <w:lang w:bidi="en-US"/>
        </w:rPr>
      </w:pPr>
    </w:p>
    <w:p w14:paraId="1280CC4A" w14:textId="77777777" w:rsidR="00A309D3" w:rsidRDefault="00A309D3" w:rsidP="00A309D3">
      <w:pPr>
        <w:pStyle w:val="Title1"/>
        <w:jc w:val="left"/>
        <w:rPr>
          <w:rFonts w:ascii="Times New Roman" w:hAnsi="Times New Roman"/>
          <w:bCs/>
          <w:sz w:val="24"/>
          <w:szCs w:val="24"/>
          <w:lang w:bidi="en-US"/>
        </w:rPr>
      </w:pPr>
    </w:p>
    <w:p w14:paraId="7229E1E6" w14:textId="77777777" w:rsidR="00A309D3" w:rsidRDefault="00A309D3" w:rsidP="00A309D3">
      <w:pPr>
        <w:pStyle w:val="Title1"/>
        <w:jc w:val="left"/>
        <w:rPr>
          <w:rFonts w:ascii="Times New Roman" w:hAnsi="Times New Roman"/>
          <w:bCs/>
          <w:sz w:val="24"/>
          <w:szCs w:val="24"/>
          <w:lang w:bidi="en-US"/>
        </w:rPr>
      </w:pPr>
    </w:p>
    <w:p w14:paraId="4BCC20CA" w14:textId="77777777" w:rsidR="00A309D3" w:rsidRDefault="00A309D3" w:rsidP="00A309D3">
      <w:pPr>
        <w:pStyle w:val="Title1"/>
        <w:jc w:val="left"/>
        <w:rPr>
          <w:rFonts w:ascii="Times New Roman" w:hAnsi="Times New Roman"/>
          <w:bCs/>
          <w:sz w:val="24"/>
          <w:szCs w:val="24"/>
          <w:lang w:bidi="en-US"/>
        </w:rPr>
      </w:pPr>
    </w:p>
    <w:p w14:paraId="7112BAB9" w14:textId="77777777" w:rsidR="00A309D3" w:rsidRPr="00A36E9A" w:rsidRDefault="00A309D3" w:rsidP="00A309D3">
      <w:pPr>
        <w:pStyle w:val="Title1"/>
        <w:jc w:val="left"/>
        <w:rPr>
          <w:rFonts w:ascii="Times New Roman" w:hAnsi="Times New Roman"/>
          <w:bCs/>
          <w:sz w:val="24"/>
          <w:szCs w:val="24"/>
          <w:lang w:bidi="en-US"/>
        </w:rPr>
      </w:pPr>
    </w:p>
    <w:p w14:paraId="76924723" w14:textId="77777777" w:rsidR="00A309D3" w:rsidRPr="00A36E9A" w:rsidRDefault="00A309D3" w:rsidP="00A309D3">
      <w:pPr>
        <w:pStyle w:val="Title1"/>
        <w:jc w:val="left"/>
        <w:rPr>
          <w:rFonts w:ascii="Times New Roman" w:hAnsi="Times New Roman"/>
          <w:bCs/>
          <w:sz w:val="24"/>
          <w:szCs w:val="24"/>
          <w:lang w:bidi="en-US"/>
        </w:rPr>
      </w:pPr>
    </w:p>
    <w:p w14:paraId="64BFF456" w14:textId="77777777" w:rsidR="00A309D3" w:rsidRPr="00A36E9A" w:rsidRDefault="00A309D3" w:rsidP="00A309D3">
      <w:pPr>
        <w:pStyle w:val="Title1"/>
        <w:jc w:val="left"/>
        <w:rPr>
          <w:rFonts w:ascii="Times New Roman" w:hAnsi="Times New Roman"/>
          <w:bCs/>
          <w:sz w:val="24"/>
          <w:szCs w:val="24"/>
          <w:lang w:bidi="en-US"/>
        </w:rPr>
      </w:pPr>
    </w:p>
    <w:p w14:paraId="330D735D" w14:textId="77777777" w:rsidR="00A309D3" w:rsidRPr="00A36E9A" w:rsidRDefault="00A309D3" w:rsidP="00A309D3">
      <w:pPr>
        <w:pStyle w:val="Title1"/>
        <w:jc w:val="left"/>
        <w:rPr>
          <w:rFonts w:ascii="Times New Roman" w:hAnsi="Times New Roman"/>
          <w:bCs/>
          <w:sz w:val="24"/>
          <w:szCs w:val="24"/>
          <w:lang w:bidi="en-US"/>
        </w:rPr>
      </w:pPr>
    </w:p>
    <w:p w14:paraId="260F94BF" w14:textId="77777777" w:rsidR="00A309D3" w:rsidRPr="00A36E9A" w:rsidRDefault="00A309D3" w:rsidP="00A309D3">
      <w:pPr>
        <w:pStyle w:val="Title1"/>
        <w:jc w:val="left"/>
        <w:rPr>
          <w:rFonts w:ascii="Times New Roman" w:hAnsi="Times New Roman"/>
          <w:bCs/>
          <w:sz w:val="24"/>
          <w:szCs w:val="24"/>
          <w:lang w:bidi="en-US"/>
        </w:rPr>
      </w:pPr>
    </w:p>
    <w:p w14:paraId="3ECA34AF" w14:textId="77777777" w:rsidR="00A309D3" w:rsidRDefault="00A309D3" w:rsidP="00A309D3">
      <w:pPr>
        <w:pStyle w:val="Title1"/>
        <w:jc w:val="left"/>
        <w:rPr>
          <w:rFonts w:ascii="Times New Roman" w:hAnsi="Times New Roman"/>
          <w:bCs/>
          <w:sz w:val="24"/>
          <w:szCs w:val="24"/>
          <w:lang w:bidi="en-US"/>
        </w:rPr>
      </w:pPr>
    </w:p>
    <w:p w14:paraId="6E53FA7C" w14:textId="77777777" w:rsidR="00A309D3" w:rsidRPr="00A36E9A" w:rsidRDefault="00A309D3" w:rsidP="00A309D3">
      <w:pPr>
        <w:pStyle w:val="Title1"/>
        <w:jc w:val="left"/>
        <w:rPr>
          <w:rFonts w:ascii="Times New Roman" w:hAnsi="Times New Roman"/>
          <w:bCs/>
          <w:sz w:val="24"/>
          <w:szCs w:val="24"/>
          <w:lang w:bidi="en-US"/>
        </w:rPr>
      </w:pPr>
    </w:p>
    <w:p w14:paraId="26BD49E1" w14:textId="77777777" w:rsidR="00A309D3" w:rsidRPr="00A36E9A" w:rsidRDefault="00A309D3" w:rsidP="00A309D3">
      <w:pPr>
        <w:widowControl w:val="0"/>
        <w:autoSpaceDE w:val="0"/>
        <w:autoSpaceDN w:val="0"/>
        <w:adjustRightInd w:val="0"/>
        <w:jc w:val="center"/>
        <w:rPr>
          <w:lang w:bidi="en-US"/>
        </w:rPr>
      </w:pPr>
    </w:p>
    <w:p w14:paraId="46C806B1" w14:textId="77777777" w:rsidR="00A309D3" w:rsidRPr="008749F3" w:rsidRDefault="00A309D3" w:rsidP="00A309D3">
      <w:pPr>
        <w:widowControl w:val="0"/>
        <w:autoSpaceDE w:val="0"/>
        <w:autoSpaceDN w:val="0"/>
        <w:adjustRightInd w:val="0"/>
        <w:spacing w:after="120"/>
        <w:rPr>
          <w:rFonts w:ascii="Times-Roman" w:hAnsi="Times-Roman" w:cs="Times-Roman"/>
          <w:szCs w:val="32"/>
          <w:lang w:bidi="en-US"/>
        </w:rPr>
      </w:pPr>
      <w:r w:rsidRPr="008749F3">
        <w:rPr>
          <w:rFonts w:ascii="Times-Roman" w:hAnsi="Times-Roman" w:cs="Times-Roman"/>
          <w:szCs w:val="32"/>
          <w:lang w:bidi="en-US"/>
        </w:rPr>
        <w:t>1. Use the graph above to answer the following questions:</w:t>
      </w:r>
    </w:p>
    <w:p w14:paraId="02B598DC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ind w:firstLine="720"/>
        <w:rPr>
          <w:rFonts w:ascii="Times-Roman" w:hAnsi="Times-Roman" w:cs="Times-Roman"/>
          <w:szCs w:val="32"/>
          <w:lang w:bidi="en-US"/>
        </w:rPr>
      </w:pPr>
      <w:r w:rsidRPr="008749F3">
        <w:rPr>
          <w:rFonts w:ascii="Times-Roman" w:hAnsi="Times-Roman" w:cs="Times-Roman"/>
          <w:szCs w:val="32"/>
          <w:lang w:bidi="en-US"/>
        </w:rPr>
        <w:t xml:space="preserve">a. Give a written description to describe </w:t>
      </w:r>
      <w:r>
        <w:rPr>
          <w:rFonts w:ascii="Times-Roman" w:hAnsi="Times-Roman" w:cs="Times-Roman"/>
          <w:szCs w:val="32"/>
          <w:lang w:bidi="en-US"/>
        </w:rPr>
        <w:t xml:space="preserve">the motion of this object. </w:t>
      </w:r>
    </w:p>
    <w:p w14:paraId="0BB5DA43" w14:textId="77777777" w:rsidR="00A309D3" w:rsidRPr="008749F3" w:rsidRDefault="00A309D3" w:rsidP="00A309D3">
      <w:pPr>
        <w:widowControl w:val="0"/>
        <w:autoSpaceDE w:val="0"/>
        <w:autoSpaceDN w:val="0"/>
        <w:adjustRightInd w:val="0"/>
        <w:spacing w:after="320"/>
        <w:ind w:firstLine="720"/>
        <w:rPr>
          <w:rFonts w:ascii="Times-Roman" w:hAnsi="Times-Roman" w:cs="Times-Roman"/>
          <w:szCs w:val="32"/>
          <w:lang w:bidi="en-US"/>
        </w:rPr>
      </w:pPr>
    </w:p>
    <w:p w14:paraId="5A82E181" w14:textId="77777777" w:rsidR="00A309D3" w:rsidRPr="008749F3" w:rsidRDefault="00A309D3" w:rsidP="00A309D3">
      <w:pPr>
        <w:widowControl w:val="0"/>
        <w:autoSpaceDE w:val="0"/>
        <w:autoSpaceDN w:val="0"/>
        <w:adjustRightInd w:val="0"/>
        <w:spacing w:after="320"/>
        <w:ind w:firstLine="720"/>
        <w:rPr>
          <w:rFonts w:ascii="Times-Roman" w:hAnsi="Times-Roman" w:cs="Times-Roman"/>
          <w:szCs w:val="32"/>
          <w:lang w:bidi="en-US"/>
        </w:rPr>
      </w:pPr>
      <w:r>
        <w:rPr>
          <w:rFonts w:ascii="Times-Roman" w:hAnsi="Times-Roman" w:cs="Times-Roman"/>
          <w:noProof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F31D9B1" wp14:editId="66793D15">
                <wp:simplePos x="0" y="0"/>
                <wp:positionH relativeFrom="column">
                  <wp:posOffset>473710</wp:posOffset>
                </wp:positionH>
                <wp:positionV relativeFrom="paragraph">
                  <wp:posOffset>350520</wp:posOffset>
                </wp:positionV>
                <wp:extent cx="4043680" cy="754380"/>
                <wp:effectExtent l="0" t="0" r="20320" b="7620"/>
                <wp:wrapNone/>
                <wp:docPr id="198" name="Group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3680" cy="754380"/>
                          <a:chOff x="2186" y="8379"/>
                          <a:chExt cx="6368" cy="1188"/>
                        </a:xfrm>
                      </wpg:grpSpPr>
                      <wps:wsp>
                        <wps:cNvPr id="19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34" y="8379"/>
                            <a:ext cx="60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D6FED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vel: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86" y="9245"/>
                            <a:ext cx="60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3CD8E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acc: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01" name="Group 708"/>
                        <wpg:cNvGrpSpPr>
                          <a:grpSpLocks/>
                        </wpg:cNvGrpSpPr>
                        <wpg:grpSpPr bwMode="auto">
                          <a:xfrm>
                            <a:off x="3097" y="9018"/>
                            <a:ext cx="5328" cy="164"/>
                            <a:chOff x="6240" y="4767"/>
                            <a:chExt cx="4460" cy="200"/>
                          </a:xfrm>
                        </wpg:grpSpPr>
                        <wps:wsp>
                          <wps:cNvPr id="202" name="Freeform 709"/>
                          <wps:cNvSpPr>
                            <a:spLocks/>
                          </wps:cNvSpPr>
                          <wps:spPr bwMode="auto">
                            <a:xfrm>
                              <a:off x="10460" y="4767"/>
                              <a:ext cx="240" cy="200"/>
                            </a:xfrm>
                            <a:custGeom>
                              <a:avLst/>
                              <a:gdLst>
                                <a:gd name="T0" fmla="*/ 240 w 240"/>
                                <a:gd name="T1" fmla="*/ 100 h 200"/>
                                <a:gd name="T2" fmla="*/ 0 w 240"/>
                                <a:gd name="T3" fmla="*/ 200 h 200"/>
                                <a:gd name="T4" fmla="*/ 0 w 240"/>
                                <a:gd name="T5" fmla="*/ 0 h 200"/>
                                <a:gd name="T6" fmla="*/ 240 w 240"/>
                                <a:gd name="T7" fmla="*/ 10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40" h="200">
                                  <a:moveTo>
                                    <a:pt x="240" y="100"/>
                                  </a:moveTo>
                                  <a:lnTo>
                                    <a:pt x="0" y="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4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Line 710"/>
                          <wps:cNvCnPr/>
                          <wps:spPr bwMode="auto">
                            <a:xfrm flipH="1">
                              <a:off x="6240" y="4867"/>
                              <a:ext cx="43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4" name="Line 711"/>
                        <wps:cNvCnPr/>
                        <wps:spPr bwMode="auto">
                          <a:xfrm>
                            <a:off x="3097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712"/>
                        <wps:cNvCnPr/>
                        <wps:spPr bwMode="auto">
                          <a:xfrm>
                            <a:off x="3716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713"/>
                        <wps:cNvCnPr/>
                        <wps:spPr bwMode="auto">
                          <a:xfrm>
                            <a:off x="4335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714"/>
                        <wps:cNvCnPr/>
                        <wps:spPr bwMode="auto">
                          <a:xfrm>
                            <a:off x="4954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715"/>
                        <wps:cNvCnPr/>
                        <wps:spPr bwMode="auto">
                          <a:xfrm>
                            <a:off x="5573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716"/>
                        <wps:cNvCnPr/>
                        <wps:spPr bwMode="auto">
                          <a:xfrm>
                            <a:off x="6192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Rectangle 717"/>
                        <wps:cNvSpPr>
                          <a:spLocks noChangeArrowheads="1"/>
                        </wps:cNvSpPr>
                        <wps:spPr bwMode="auto">
                          <a:xfrm>
                            <a:off x="2830" y="8810"/>
                            <a:ext cx="57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10FD9" w14:textId="77777777" w:rsidR="00A309D3" w:rsidRPr="00304B67" w:rsidRDefault="00A309D3" w:rsidP="00A309D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4B67">
                                <w:rPr>
                                  <w:sz w:val="18"/>
                                  <w:szCs w:val="18"/>
                                </w:rPr>
                                <w:t>0m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1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8425" y="9146"/>
                            <a:ext cx="129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E5322A" w14:textId="77777777" w:rsidR="00A309D3" w:rsidRDefault="00A309D3" w:rsidP="00A309D3">
                              <w:r>
                                <w:rPr>
                                  <w:rFonts w:ascii="Helvetica" w:hAnsi="Helvetica" w:cs="Helvetic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2" name="Line 719"/>
                        <wps:cNvCnPr/>
                        <wps:spPr bwMode="auto">
                          <a:xfrm>
                            <a:off x="6811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720"/>
                        <wps:cNvCnPr/>
                        <wps:spPr bwMode="auto">
                          <a:xfrm>
                            <a:off x="7430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721"/>
                        <wps:cNvCnPr/>
                        <wps:spPr bwMode="auto">
                          <a:xfrm>
                            <a:off x="8050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1D9B1" id="Group 723" o:spid="_x0000_s1093" style="position:absolute;left:0;text-align:left;margin-left:37.3pt;margin-top:27.6pt;width:318.4pt;height:59.4pt;z-index:251675648" coordorigin="2186,8379" coordsize="6368,118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" o:spid="_x0000_s1094" type="#_x0000_t202" style="position:absolute;left:2234;top:8379;width:601;height:3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7m31wwAA&#10;ANwAAAAPAAAAZHJzL2Rvd25yZXYueG1sRE9Na8JAEL0L/Q/LFHozG3sITXQVkRYKhWKMB49jdkwW&#10;s7NpdhvTf+8WCr3N433OajPZTow0eONYwSJJQRDXThtuFByrt/kLCB+QNXaOScEPedisH2YrLLS7&#10;cUnjITQihrAvUEEbQl9I6euWLPrE9cSRu7jBYohwaKQe8BbDbSef0zSTFg3HhhZ72rVUXw/fVsH2&#10;xOWr+fo878tLaaoqT/kjuyr19DhtlyACTeFf/Od+13F+nsPvM/ECub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7m31wwAAANwAAAAPAAAAAAAAAAAAAAAAAJcCAABkcnMvZG93&#10;bnJldi54bWxQSwUGAAAAAAQABAD1AAAAhwMAAAAA&#10;" filled="f" stroked="f">
                  <v:textbox inset="0,0,0,0">
                    <w:txbxContent>
                      <w:p w14:paraId="389D6FED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vel:</w:t>
                        </w:r>
                      </w:p>
                    </w:txbxContent>
                  </v:textbox>
                </v:shape>
                <v:shape id="Text Box 7" o:spid="_x0000_s1095" type="#_x0000_t202" style="position:absolute;left:2186;top:9245;width:601;height:3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+zCTwwAA&#10;ANwAAAAPAAAAZHJzL2Rvd25yZXYueG1sRI9Bi8IwFITvC/6H8ARva6oHcatRRFwQBLHWg8dn82yD&#10;zUu3iVr/vVlY2OMwM98w82Vna/Gg1hvHCkbDBARx4bThUsEp//6cgvABWWPtmBS8yMNy0fuYY6rd&#10;kzN6HEMpIoR9igqqEJpUSl9UZNEPXUMcvatrLYYo21LqFp8Rbms5TpKJtGg4LlTY0Lqi4na8WwWr&#10;M2cb87O/HLJrZvL8K+Hd5KbUoN+tZiACdeE//NfeagWRCL9n4hGQi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+zCTwwAAANwAAAAPAAAAAAAAAAAAAAAAAJcCAABkcnMvZG93&#10;bnJldi54bWxQSwUGAAAAAAQABAD1AAAAhwMAAAAA&#10;" filled="f" stroked="f">
                  <v:textbox inset="0,0,0,0">
                    <w:txbxContent>
                      <w:p w14:paraId="2753CD8E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acc:</w:t>
                        </w:r>
                      </w:p>
                    </w:txbxContent>
                  </v:textbox>
                </v:shape>
                <v:group id="Group 708" o:spid="_x0000_s1096" style="position:absolute;left:3097;top:9018;width:5328;height:164" coordorigin="6240,4767" coordsize="4460,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rV67xgAAANw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asoht8z&#10;4QjI3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+tXrvGAAAA3AAA&#10;AA8AAAAAAAAAAAAAAAAAqQIAAGRycy9kb3ducmV2LnhtbFBLBQYAAAAABAAEAPoAAACcAwAAAAA=&#10;">
                  <v:shape id="Freeform 709" o:spid="_x0000_s1097" style="position:absolute;left:10460;top:4767;width:240;height:200;visibility:visible;mso-wrap-style:square;v-text-anchor:top" coordsize="240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GWcZxAAA&#10;ANwAAAAPAAAAZHJzL2Rvd25yZXYueG1sRI9BawIxFITvBf9DeEJvNevSlrIaRQWph17Uitfn5rm7&#10;uHlZkmjWf98IQo/DzHzDTOe9acWNnG8sKxiPMhDEpdUNVwp+9+u3LxA+IGtsLZOCO3mYzwYvUyy0&#10;jbyl2y5UIkHYF6igDqErpPRlTQb9yHbEyTtbZzAk6SqpHcYEN63Ms+xTGmw4LdTY0aqm8rK7GgXx&#10;Izb3/rA8/mxdOH2/X6p1t4lKvQ77xQREoD78h5/tjVaQZzk8zqQj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RlnGcQAAADcAAAADwAAAAAAAAAAAAAAAACXAgAAZHJzL2Rv&#10;d25yZXYueG1sUEsFBgAAAAAEAAQA9QAAAIgDAAAAAA==&#10;" path="m240,100l0,200,,,240,100xe" fillcolor="black" stroked="f">
                    <v:path arrowok="t" o:connecttype="custom" o:connectlocs="240,100;0,200;0,0;240,100" o:connectangles="0,0,0,0"/>
                  </v:shape>
                  <v:line id="Line 710" o:spid="_x0000_s1098" style="position:absolute;flip:x;visibility:visible;mso-wrap-style:square" from="6240,4867" to="10620,48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4gd08UAAADcAAAADwAAAGRycy9kb3ducmV2LnhtbESP0WqDQBRE3wv5h+UG+tasVShis5Fi&#10;Wgh5S8wH3Li3auveNe5Gbb4+Wyj0cZiZM8w6n00nRhpca1nB8yoCQVxZ3XKt4FR+PKUgnEfW2Fkm&#10;BT/kIN8sHtaYaTvxgcajr0WAsMtQQeN9n0npqoYMupXtiYP3aQeDPsihlnrAKcBNJ+MoepEGWw4L&#10;DfZUNFR9H69GwXZbl5drnO7G6vzOxaW92X3ypdTjcn57BeFp9v/hv/ZOK4ijBH7PhCMgN3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4gd08UAAADcAAAADwAAAAAAAAAA&#10;AAAAAAChAgAAZHJzL2Rvd25yZXYueG1sUEsFBgAAAAAEAAQA+QAAAJMDAAAAAA==&#10;" strokeweight="2pt"/>
                </v:group>
                <v:line id="Line 711" o:spid="_x0000_s1099" style="position:absolute;visibility:visible;mso-wrap-style:square" from="3097,8953" to="3097,9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7BGMUAAADc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bZC9zOpCMgi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N7BGMUAAADcAAAADwAAAAAAAAAA&#10;AAAAAAChAgAAZHJzL2Rvd25yZXYueG1sUEsFBgAAAAAEAAQA+QAAAJMDAAAAAA==&#10;" strokeweight="1pt"/>
                <v:line id="Line 712" o:spid="_x0000_s1100" style="position:absolute;visibility:visible;mso-wrap-style:square" from="3716,8953" to="3716,9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5Jkg8UAAADc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bZC9zOpCMgi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5Jkg8UAAADcAAAADwAAAAAAAAAA&#10;AAAAAAChAgAAZHJzL2Rvd25yZXYueG1sUEsFBgAAAAAEAAQA+QAAAJMDAAAAAA==&#10;" strokeweight="1pt"/>
                <v:line id="Line 713" o:spid="_x0000_s1101" style="position:absolute;visibility:visible;mso-wrap-style:square" from="4335,8953" to="4335,9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0D69MQAAADcAAAADwAAAGRycy9kb3ducmV2LnhtbESPQWsCMRSE70L/Q3iF3tysHkRXo4ha&#10;qHgoWn/Ac/PcrG5eliTVbX99Iwg9DjPzDTNbdLYRN/KhdqxgkOUgiEuna64UHL/e+2MQISJrbByT&#10;gh8KsJi/9GZYaHfnPd0OsRIJwqFABSbGtpAylIYshsy1xMk7O28xJukrqT3eE9w2cpjnI2mx5rRg&#10;sKWVofJ6+LYKtv60uw5+KyNPvPWb5nM9Cfai1Ntrt5yCiNTF//Cz/aEVDPMRPM6kIyDn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QPr0xAAAANwAAAAPAAAAAAAAAAAA&#10;AAAAAKECAABkcnMvZG93bnJldi54bWxQSwUGAAAAAAQABAD5AAAAkgMAAAAA&#10;" strokeweight="1pt"/>
                <v:line id="Line 714" o:spid="_x0000_s1102" style="position:absolute;visibility:visible;mso-wrap-style:square" from="4954,8953" to="4954,9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xfb8UAAADc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nE7idSUdAF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Axfb8UAAADcAAAADwAAAAAAAAAA&#10;AAAAAAChAgAAZHJzL2Rvd25yZXYueG1sUEsFBgAAAAAEAAQA+QAAAJMDAAAAAA==&#10;" strokeweight="1pt"/>
                <v:line id="Line 715" o:spid="_x0000_s1103" style="position:absolute;visibility:visible;mso-wrap-style:square" from="5573,8953" to="5573,9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k8sdwQAAANwAAAAPAAAAAAAAAAAAAAAA&#10;AKECAABkcnMvZG93bnJldi54bWxQSwUGAAAAAAQABAD5AAAAjwMAAAAA&#10;" strokeweight="1pt"/>
                <v:line id="Line 716" o:spid="_x0000_s1104" style="position:absolute;visibility:visible;mso-wrap-style:square" from="6192,8953" to="6192,9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t9uhsQAAADcAAAADwAAAGRycy9kb3ducmV2LnhtbESP3WoCMRSE7wu+QziCdzWrF1JXo4g/&#10;oHhRan2A4+a4Wd2cLEnU1advCoVeDjPzDTOdt7YWd/Khcqxg0M9AEBdOV1wqOH5v3j9AhIissXZM&#10;Cp4UYD7rvE0x1+7BX3Q/xFIkCIccFZgYm1zKUBiyGPquIU7e2XmLMUlfSu3xkeC2lsMsG0mLFacF&#10;gw0tDRXXw80q2PnT/jp4lUaeeOfX9edqHOxFqV63XUxARGrjf/ivvdUKhtkYfs+kIyBn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326GxAAAANwAAAAPAAAAAAAAAAAA&#10;AAAAAKECAABkcnMvZG93bnJldi54bWxQSwUGAAAAAAQABAD5AAAAkgMAAAAA&#10;" strokeweight="1pt"/>
                <v:rect id="Rectangle 717" o:spid="_x0000_s1105" style="position:absolute;left:2830;top:8810;width:572;height:3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xxvrwgAA&#10;ANwAAAAPAAAAZHJzL2Rvd25yZXYueG1sRE/LisIwFN0P+A/hCu7GVBei1ViKD3Q5Ywccd5fm2hab&#10;m9JEW+frJwvB5eG8V0lvavGg1lWWFUzGEQji3OqKCwU/2f5zDsJ5ZI21ZVLwJAfJevCxwljbjr/p&#10;cfKFCCHsYlRQet/EUrq8JINubBviwF1ta9AH2BZSt9iFcFPLaRTNpMGKQ0OJDW1Kym+nu1FwmDfp&#10;79H+dUW9uxzOX+fFNlt4pUbDPl2C8NT7t/jlPmoF00mYH86EI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HHG+vCAAAA3AAAAA8AAAAAAAAAAAAAAAAAlwIAAGRycy9kb3du&#10;cmV2LnhtbFBLBQYAAAAABAAEAPUAAACGAwAAAAA=&#10;" filled="f" stroked="f">
                  <v:textbox inset="0,0,0,0">
                    <w:txbxContent>
                      <w:p w14:paraId="34D10FD9" w14:textId="77777777" w:rsidR="00A309D3" w:rsidRPr="00304B67" w:rsidRDefault="00A309D3" w:rsidP="00A309D3">
                        <w:pPr>
                          <w:rPr>
                            <w:sz w:val="18"/>
                            <w:szCs w:val="18"/>
                          </w:rPr>
                        </w:pPr>
                        <w:r w:rsidRPr="00304B67">
                          <w:rPr>
                            <w:sz w:val="18"/>
                            <w:szCs w:val="18"/>
                          </w:rPr>
                          <w:t>0m</w:t>
                        </w:r>
                      </w:p>
                    </w:txbxContent>
                  </v:textbox>
                </v:rect>
                <v:rect id="Rectangle 718" o:spid="_x0000_s1106" style="position:absolute;left:8425;top:9146;width:129;height:30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q+3UwQAA&#10;ANwAAAAPAAAAZHJzL2Rvd25yZXYueG1sRI/disIwFITvhX2HcBa807S9EOkaZVkQVLyx7gMcmtMf&#10;NjkpSbT17Y0g7OUwM98wm91kjbiTD71jBfkyA0FcO91zq+D3ul+sQYSIrNE4JgUPCrDbfsw2WGo3&#10;8oXuVWxFgnAoUUEX41BKGeqOLIalG4iT1zhvMSbpW6k9jglujSyybCUt9pwWOhzop6P6r7pZBfJa&#10;7cd1ZXzmTkVzNsfDpSGn1Pxz+v4CEWmK/+F3+6AVFHkOrzPpCMjt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avt1MEAAADcAAAADwAAAAAAAAAAAAAAAACXAgAAZHJzL2Rvd25y&#10;ZXYueG1sUEsFBgAAAAAEAAQA9QAAAIUDAAAAAA==&#10;" filled="f" stroked="f">
                  <v:textbox style="mso-fit-shape-to-text:t" inset="0,0,0,0">
                    <w:txbxContent>
                      <w:p w14:paraId="33E5322A" w14:textId="77777777" w:rsidR="00A309D3" w:rsidRDefault="00A309D3" w:rsidP="00A309D3">
                        <w:r>
                          <w:rPr>
                            <w:rFonts w:ascii="Helvetica" w:hAnsi="Helvetica" w:cs="Helvetica"/>
                          </w:rPr>
                          <w:t>+</w:t>
                        </w:r>
                      </w:p>
                    </w:txbxContent>
                  </v:textbox>
                </v:rect>
                <v:line id="Line 719" o:spid="_x0000_s1107" style="position:absolute;visibility:visible;mso-wrap-style:square" from="6811,8953" to="6811,9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JqKsQAAADcAAAADwAAAGRycy9kb3ducmV2LnhtbESPQWsCMRSE7wX/Q3hCbzW7eyjtahTR&#10;FpQeStUf8Nw8N6ublyWJuu2vbwTB4zAz3zCTWW9bcSEfGscK8lEGgrhyuuFawW77+fIGIkRkja1j&#10;UvBLAWbTwdMES+2u/EOXTaxFgnAoUYGJsSulDJUhi2HkOuLkHZy3GJP0tdQerwluW1lk2au02HBa&#10;MNjRwlB12pytgrXff53yv9rIPa/9R/u9fA/2qNTzsJ+PQUTq4yN8b6+0giIv4HYmHQE5/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omoqxAAAANwAAAAPAAAAAAAAAAAA&#10;AAAAAKECAABkcnMvZG93bnJldi54bWxQSwUGAAAAAAQABAD5AAAAkgMAAAAA&#10;" strokeweight="1pt"/>
                <v:line id="Line 720" o:spid="_x0000_s1108" style="position:absolute;visibility:visible;mso-wrap-style:square" from="7430,8953" to="7430,9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u7Psc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u7PscUAAADcAAAADwAAAAAAAAAA&#10;AAAAAAChAgAAZHJzL2Rvd25yZXYueG1sUEsFBgAAAAAEAAQA+QAAAJMDAAAAAA==&#10;" strokeweight="1pt"/>
                <v:line id="Line 721" o:spid="_x0000_s1109" style="position:absolute;visibility:visible;mso-wrap-style:square" from="8050,8953" to="8050,9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dXxc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QdXxcUAAADcAAAADwAAAAAAAAAA&#10;AAAAAAChAgAAZHJzL2Rvd25yZXYueG1sUEsFBgAAAAAEAAQA+QAAAJMDAAAAAA==&#10;" strokeweight="1pt"/>
              </v:group>
            </w:pict>
          </mc:Fallback>
        </mc:AlternateContent>
      </w:r>
      <w:r w:rsidRPr="008749F3">
        <w:rPr>
          <w:rFonts w:ascii="Times-Roman" w:hAnsi="Times-Roman" w:cs="Times-Roman"/>
          <w:szCs w:val="32"/>
          <w:lang w:bidi="en-US"/>
        </w:rPr>
        <w:t>b. Draw the motion map for the object.</w:t>
      </w:r>
      <w:r>
        <w:rPr>
          <w:rFonts w:ascii="Times-Roman" w:hAnsi="Times-Roman" w:cs="Times-Roman"/>
          <w:szCs w:val="32"/>
          <w:lang w:bidi="en-US"/>
        </w:rPr>
        <w:t xml:space="preserve"> </w:t>
      </w:r>
      <w:r w:rsidRPr="008749F3">
        <w:rPr>
          <w:rFonts w:ascii="Times-Roman" w:hAnsi="Times-Roman" w:cs="Times-Roman"/>
          <w:szCs w:val="32"/>
          <w:lang w:bidi="en-US"/>
        </w:rPr>
        <w:t xml:space="preserve"> Include velocit</w:t>
      </w:r>
      <w:r>
        <w:rPr>
          <w:rFonts w:ascii="Times-Roman" w:hAnsi="Times-Roman" w:cs="Times-Roman"/>
          <w:szCs w:val="32"/>
          <w:lang w:bidi="en-US"/>
        </w:rPr>
        <w:t xml:space="preserve">y and acceleration vectors. </w:t>
      </w:r>
      <w:r w:rsidRPr="008749F3">
        <w:rPr>
          <w:rFonts w:ascii="Times-Roman" w:hAnsi="Times-Roman" w:cs="Times-Roman"/>
          <w:szCs w:val="32"/>
          <w:lang w:bidi="en-US"/>
        </w:rPr>
        <w:t> </w:t>
      </w:r>
    </w:p>
    <w:p w14:paraId="6A12064A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ind w:firstLine="720"/>
        <w:rPr>
          <w:rFonts w:ascii="Times-Roman" w:hAnsi="Times-Roman" w:cs="Times-Roman"/>
          <w:szCs w:val="32"/>
          <w:lang w:bidi="en-US"/>
        </w:rPr>
      </w:pPr>
    </w:p>
    <w:p w14:paraId="50884024" w14:textId="77777777" w:rsidR="00A309D3" w:rsidRPr="008749F3" w:rsidRDefault="00A309D3" w:rsidP="00A309D3">
      <w:pPr>
        <w:widowControl w:val="0"/>
        <w:autoSpaceDE w:val="0"/>
        <w:autoSpaceDN w:val="0"/>
        <w:adjustRightInd w:val="0"/>
        <w:spacing w:after="320"/>
        <w:ind w:firstLine="720"/>
        <w:rPr>
          <w:rFonts w:ascii="Times-Roman" w:hAnsi="Times-Roman" w:cs="Times-Roman"/>
          <w:szCs w:val="32"/>
          <w:lang w:bidi="en-US"/>
        </w:rPr>
      </w:pPr>
    </w:p>
    <w:p w14:paraId="16117734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ind w:left="720"/>
        <w:rPr>
          <w:rFonts w:ascii="Times-Roman" w:hAnsi="Times-Roman" w:cs="Times-Roman"/>
          <w:szCs w:val="32"/>
          <w:lang w:bidi="en-US"/>
        </w:rPr>
      </w:pPr>
      <w:r>
        <w:rPr>
          <w:rFonts w:ascii="Times-Roman" w:hAnsi="Times-Roman" w:cs="Times-Roman"/>
          <w:szCs w:val="32"/>
          <w:lang w:bidi="en-US"/>
        </w:rPr>
        <w:br/>
      </w:r>
      <w:r w:rsidRPr="008749F3">
        <w:rPr>
          <w:rFonts w:ascii="Times-Roman" w:hAnsi="Times-Roman" w:cs="Times-Roman"/>
          <w:szCs w:val="32"/>
          <w:lang w:bidi="en-US"/>
        </w:rPr>
        <w:t xml:space="preserve">c. Determine the instantaneous velocity of the object at </w:t>
      </w:r>
      <w:r w:rsidRPr="008749F3">
        <w:rPr>
          <w:rFonts w:ascii="Times-Roman" w:hAnsi="Times-Roman" w:cs="Times-Roman"/>
          <w:b/>
          <w:bCs/>
          <w:szCs w:val="32"/>
          <w:lang w:bidi="en-US"/>
        </w:rPr>
        <w:t>t</w:t>
      </w:r>
      <w:r w:rsidRPr="008749F3">
        <w:rPr>
          <w:rFonts w:ascii="Times-Roman" w:hAnsi="Times-Roman" w:cs="Times-Roman"/>
          <w:szCs w:val="32"/>
          <w:lang w:bidi="en-US"/>
        </w:rPr>
        <w:t xml:space="preserve"> = 2 s a</w:t>
      </w:r>
      <w:r>
        <w:rPr>
          <w:rFonts w:ascii="Times-Roman" w:hAnsi="Times-Roman" w:cs="Times-Roman"/>
          <w:szCs w:val="32"/>
          <w:lang w:bidi="en-US"/>
        </w:rPr>
        <w:t xml:space="preserve">nd explain how you did it. </w:t>
      </w:r>
    </w:p>
    <w:p w14:paraId="3716BC5D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ind w:firstLine="720"/>
        <w:rPr>
          <w:rFonts w:ascii="Times-Roman" w:hAnsi="Times-Roman" w:cs="Times-Roman"/>
          <w:szCs w:val="32"/>
          <w:lang w:bidi="en-US"/>
        </w:rPr>
      </w:pPr>
      <w:r>
        <w:rPr>
          <w:rFonts w:ascii="Times-Roman" w:hAnsi="Times-Roman" w:cs="Times-Roman"/>
          <w:noProof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4A62360" wp14:editId="54A80998">
                <wp:simplePos x="0" y="0"/>
                <wp:positionH relativeFrom="column">
                  <wp:posOffset>4890365</wp:posOffset>
                </wp:positionH>
                <wp:positionV relativeFrom="paragraph">
                  <wp:posOffset>159441</wp:posOffset>
                </wp:positionV>
                <wp:extent cx="2367915" cy="1554480"/>
                <wp:effectExtent l="3810" t="27305" r="3175" b="56515"/>
                <wp:wrapNone/>
                <wp:docPr id="178" name="Group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7915" cy="1554480"/>
                          <a:chOff x="7626" y="11926"/>
                          <a:chExt cx="3729" cy="2448"/>
                        </a:xfrm>
                      </wpg:grpSpPr>
                      <wpg:grpSp>
                        <wpg:cNvPr id="179" name="Group 298"/>
                        <wpg:cNvGrpSpPr>
                          <a:grpSpLocks noChangeAspect="1"/>
                        </wpg:cNvGrpSpPr>
                        <wpg:grpSpPr bwMode="auto">
                          <a:xfrm>
                            <a:off x="8218" y="11926"/>
                            <a:ext cx="2364" cy="2448"/>
                            <a:chOff x="6671" y="9350"/>
                            <a:chExt cx="3754" cy="3888"/>
                          </a:xfrm>
                        </wpg:grpSpPr>
                        <wps:wsp>
                          <wps:cNvPr id="180" name="Line 280"/>
                          <wps:cNvCnPr/>
                          <wps:spPr bwMode="auto">
                            <a:xfrm>
                              <a:off x="6671" y="9490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281"/>
                          <wps:cNvCnPr/>
                          <wps:spPr bwMode="auto">
                            <a:xfrm>
                              <a:off x="7271" y="9490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282"/>
                          <wps:cNvCnPr/>
                          <wps:spPr bwMode="auto">
                            <a:xfrm>
                              <a:off x="7871" y="9490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283"/>
                          <wps:cNvCnPr/>
                          <wps:spPr bwMode="auto">
                            <a:xfrm>
                              <a:off x="8471" y="9490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284"/>
                          <wps:cNvCnPr/>
                          <wps:spPr bwMode="auto">
                            <a:xfrm>
                              <a:off x="9071" y="9490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285"/>
                          <wps:cNvCnPr/>
                          <wps:spPr bwMode="auto">
                            <a:xfrm>
                              <a:off x="9671" y="9490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286"/>
                          <wps:cNvCnPr/>
                          <wps:spPr bwMode="auto">
                            <a:xfrm>
                              <a:off x="10231" y="9490"/>
                              <a:ext cx="0" cy="356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287"/>
                          <wps:cNvCnPr/>
                          <wps:spPr bwMode="auto">
                            <a:xfrm>
                              <a:off x="6671" y="9490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288"/>
                          <wps:cNvCnPr/>
                          <wps:spPr bwMode="auto">
                            <a:xfrm>
                              <a:off x="6671" y="10090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289"/>
                          <wps:cNvCnPr/>
                          <wps:spPr bwMode="auto">
                            <a:xfrm>
                              <a:off x="6671" y="10690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290"/>
                          <wps:cNvCnPr/>
                          <wps:spPr bwMode="auto">
                            <a:xfrm>
                              <a:off x="6671" y="11290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291"/>
                          <wps:cNvCnPr/>
                          <wps:spPr bwMode="auto">
                            <a:xfrm>
                              <a:off x="6671" y="11890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292"/>
                          <wps:cNvCnPr/>
                          <wps:spPr bwMode="auto">
                            <a:xfrm>
                              <a:off x="6671" y="12490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293"/>
                          <wps:cNvCnPr/>
                          <wps:spPr bwMode="auto">
                            <a:xfrm>
                              <a:off x="6681" y="13060"/>
                              <a:ext cx="35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294"/>
                          <wps:cNvCnPr/>
                          <wps:spPr bwMode="auto">
                            <a:xfrm>
                              <a:off x="6671" y="9350"/>
                              <a:ext cx="0" cy="388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295"/>
                          <wps:cNvCnPr/>
                          <wps:spPr bwMode="auto">
                            <a:xfrm>
                              <a:off x="6681" y="11290"/>
                              <a:ext cx="374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6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7626" y="12484"/>
                            <a:ext cx="330" cy="1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3AD67" w14:textId="77777777" w:rsidR="00A309D3" w:rsidRPr="00C65088" w:rsidRDefault="00A309D3" w:rsidP="00A309D3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5088">
                                <w:rPr>
                                  <w:b/>
                                  <w:sz w:val="18"/>
                                  <w:szCs w:val="18"/>
                                </w:rPr>
                                <w:t>velocity (m/s)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10414" y="12984"/>
                            <a:ext cx="941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26DCC" w14:textId="77777777" w:rsidR="00A309D3" w:rsidRPr="00C65088" w:rsidRDefault="00A309D3" w:rsidP="00A309D3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C65088">
                                <w:rPr>
                                  <w:b/>
                                  <w:sz w:val="18"/>
                                  <w:szCs w:val="18"/>
                                </w:rPr>
                                <w:t>time (s)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62360" id="Group 661" o:spid="_x0000_s1110" style="position:absolute;left:0;text-align:left;margin-left:385.05pt;margin-top:12.55pt;width:186.45pt;height:122.4pt;z-index:251671552" coordorigin="7626,11926" coordsize="3729,24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">
                <v:group id="Group 298" o:spid="_x0000_s1111" style="position:absolute;left:8218;top:11926;width:2364;height:2448" coordorigin="6671,9350" coordsize="3754,38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+EC8xAAAANwAAAAPAAAAZHJzL2Rvd25yZXYueG1sRE9La8JAEL4X/A/LCL3V&#10;TSytGrOKiC09iOADxNuQnTwwOxuy2yT++26h0Nt8fM9J14OpRUetqywriCcRCOLM6ooLBZfzx8sc&#10;hPPIGmvLpOBBDtar0VOKibY9H6k7+UKEEHYJKii9bxIpXVaSQTexDXHgctsa9AG2hdQt9iHc1HIa&#10;Re/SYMWhocSGtiVl99O3UfDZY795jXfd/p5vH7fz2+G6j0mp5/GwWYLwNPh/8Z/7S4f5s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C+EC8xAAAANwAAAAP&#10;AAAAAAAAAAAAAAAAAKkCAABkcnMvZG93bnJldi54bWxQSwUGAAAAAAQABAD6AAAAmgMAAAAA&#10;">
                  <o:lock v:ext="edit" aspectratio="t"/>
                  <v:line id="Line 280" o:spid="_x0000_s1112" style="position:absolute;visibility:visible;mso-wrap-style:square" from="6671,9490" to="6671,13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xaacYAAADcAAAADwAAAGRycy9kb3ducmV2LnhtbESPQWvCQBCF7wX/wzKCF6kbpYikrlJE&#10;qfRkt0J7nGbHJDQ7G7Jbjf31nYPgbYb35r1vluveN+pMXawDG5hOMlDERXA1lwaOH7vHBaiYkB02&#10;gcnAlSKsV4OHJeYuXPidzjaVSkI45migSqnNtY5FRR7jJLTEop1C5zHJ2pXadXiRcN/oWZbNtcea&#10;paHCljYVFT/21xuw+vtz+zd+o9djP7b2dMDi62luzGjYvzyDStSnu/l2vXeCvxB8eUYm0Kt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gcWmnGAAAA3AAAAA8AAAAAAAAA&#10;AAAAAAAAoQIAAGRycy9kb3ducmV2LnhtbFBLBQYAAAAABAAEAPkAAACUAwAAAAA=&#10;">
                    <v:stroke dashstyle="1 1" endcap="round"/>
                  </v:line>
                  <v:line id="Line 281" o:spid="_x0000_s1113" style="position:absolute;visibility:visible;mso-wrap-style:square" from="7271,9490" to="7271,13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1D/8sIAAADcAAAADwAAAGRycy9kb3ducmV2LnhtbERPTYvCMBC9L/gfwgheZE1dRKQaZRGX&#10;FU9uFNzj2Ixt2WZSmqxWf70RBG/zeJ8zW7S2EmdqfOlYwXCQgCDOnCk5V7Dffb1PQPiAbLByTAqu&#10;5GEx77zNMDXuwj901iEXMYR9igqKEOpUSp8VZNEPXE0cuZNrLIYIm1yaBi8x3FbyI0nG0mLJsaHA&#10;mpYFZX/63yrQ8nhY3fob+t63fa1PW8x+R2Olet32cwoiUBte4qd7beL8yRAez8QL5Pw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1D/8sIAAADcAAAADwAAAAAAAAAAAAAA&#10;AAChAgAAZHJzL2Rvd25yZXYueG1sUEsFBgAAAAAEAAQA+QAAAJADAAAAAA==&#10;">
                    <v:stroke dashstyle="1 1" endcap="round"/>
                  </v:line>
                  <v:line id="Line 282" o:spid="_x0000_s1114" style="position:absolute;visibility:visible;mso-wrap-style:square" from="7871,9490" to="7871,13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4JhhcMAAADcAAAADwAAAGRycy9kb3ducmV2LnhtbERPTWvCQBC9C/0PyxR6kbpRREJ0FRGl&#10;pSddBXscs2MSzM6G7FZTf71bKHibx/uc2aKztbhS6yvHCoaDBARx7kzFhYLDfvOegvAB2WDtmBT8&#10;kofF/KU3w8y4G+/oqkMhYgj7DBWUITSZlD4vyaIfuIY4cmfXWgwRtoU0Ld5iuK3lKEkm0mLFsaHE&#10;hlYl5Rf9YxVoeTqu7/0v+jh0fa3PW8y/xxOl3l675RREoC48xf/uTxPnpyP4eyZeIO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eCYYXDAAAA3AAAAA8AAAAAAAAAAAAA&#10;AAAAoQIAAGRycy9kb3ducmV2LnhtbFBLBQYAAAAABAAEAPkAAACRAwAAAAA=&#10;">
                    <v:stroke dashstyle="1 1" endcap="round"/>
                  </v:line>
                  <v:line id="Line 283" o:spid="_x0000_s1115" style="position:absolute;visibility:visible;mso-wrap-style:square" from="8471,9490" to="8471,13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M7EHsMAAADcAAAADwAAAGRycy9kb3ducmV2LnhtbERPS2sCMRC+F/wPYQQvolnbIrLdKKVY&#10;WnrSVNDjuJl90M1k2UTd9tcbQehtPr7nZKveNuJMna8dK5hNExDEuTM1lwp23++TBQgfkA02jknB&#10;L3lYLQcPGabGXXhLZx1KEUPYp6igCqFNpfR5RRb91LXEkStcZzFE2JXSdHiJ4baRj0kylxZrjg0V&#10;tvRWUf6jT1aBlsf9+m/8RR+7fqx1scH88DxXajTsX19ABOrDv/ju/jRx/uIJbs/EC+TyC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jOxB7DAAAA3AAAAA8AAAAAAAAAAAAA&#10;AAAAoQIAAGRycy9kb3ducmV2LnhtbFBLBQYAAAAABAAEAPkAAACRAwAAAAA=&#10;">
                    <v:stroke dashstyle="1 1" endcap="round"/>
                  </v:line>
                  <v:line id="Line 284" o:spid="_x0000_s1116" style="position:absolute;visibility:visible;mso-wrap-style:square" from="9071,9490" to="9071,13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ydcasIAAADcAAAADwAAAGRycy9kb3ducmV2LnhtbERPTYvCMBC9C/6HMIIXWdMVEalGWcRF&#10;8bRGwT2OzdiWbSaliVr99ZuFBW/zeJ8zX7a2EjdqfOlYwfswAUGcOVNyruB4+HybgvAB2WDlmBQ8&#10;yMNy0e3MMTXuznu66ZCLGMI+RQVFCHUqpc8KsuiHriaO3MU1FkOETS5Ng/cYbis5SpKJtFhybCiw&#10;plVB2Y++WgVank/r52BHm2M70Pryhdn3eKJUv9d+zEAEasNL/O/emjh/Ooa/Z+IFcvE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ydcasIAAADcAAAADwAAAAAAAAAAAAAA&#10;AAChAgAAZHJzL2Rvd25yZXYueG1sUEsFBgAAAAAEAAQA+QAAAJADAAAAAA==&#10;">
                    <v:stroke dashstyle="1 1" endcap="round"/>
                  </v:line>
                  <v:line id="Line 285" o:spid="_x0000_s1117" style="position:absolute;visibility:visible;mso-wrap-style:square" from="9671,9490" to="9671,13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v58cMAAADcAAAADwAAAGRycy9kb3ducmV2LnhtbERPS2sCMRC+F/wPYQQvollLK7LdKKVY&#10;WnrSVNDjuJl90M1k2UTd9tcbQehtPr7nZKveNuJMna8dK5hNExDEuTM1lwp23++TBQgfkA02jknB&#10;L3lYLQcPGabGXXhLZx1KEUPYp6igCqFNpfR5RRb91LXEkStcZzFE2JXSdHiJ4baRj0kylxZrjg0V&#10;tvRWUf6jT1aBlsf9+m/8RR+7fqx1scH88DRXajTsX19ABOrDv/ju/jRx/uIZbs/EC+TyC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hr+fHDAAAA3AAAAA8AAAAAAAAAAAAA&#10;AAAAoQIAAGRycy9kb3ducmV2LnhtbFBLBQYAAAAABAAEAPkAAACRAwAAAAA=&#10;">
                    <v:stroke dashstyle="1 1" endcap="round"/>
                  </v:line>
                  <v:line id="Line 286" o:spid="_x0000_s1118" style="position:absolute;visibility:visible;mso-wrap-style:square" from="10231,9490" to="10231,13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LlnhsMAAADcAAAADwAAAGRycy9kb3ducmV2LnhtbERPS2sCMRC+C/0PYYRepGYtZZHVrEix&#10;tHiqqVCP42b2gZvJskl17a9vBKG3+fies1wNthVn6n3jWMFsmoAgLpxpuFKw/3p7moPwAdlg65gU&#10;XMnDKn8YLTEz7sI7OutQiRjCPkMFdQhdJqUvarLop64jjlzpeoshwr6SpsdLDLetfE6SVFpsODbU&#10;2NFrTcVJ/1gFWh6/N7+TLb3vh4nW5ScWh5dUqcfxsF6ACDSEf/Hd/WHi/HkKt2fiBTL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i5Z4bDAAAA3AAAAA8AAAAAAAAAAAAA&#10;AAAAoQIAAGRycy9kb3ducmV2LnhtbFBLBQYAAAAABAAEAPkAAACRAwAAAAA=&#10;">
                    <v:stroke dashstyle="1 1" endcap="round"/>
                  </v:line>
                  <v:line id="Line 287" o:spid="_x0000_s1119" style="position:absolute;visibility:visible;mso-wrap-style:square" from="6671,9490" to="10211,94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/XCHcMAAADcAAAADwAAAGRycy9kb3ducmV2LnhtbERPTWsCMRC9C/0PYQpeRLOVorIapRSl&#10;pSeNgh7Hzbi7dDNZNqmu/npTELzN433ObNHaSpyp8aVjBW+DBARx5kzJuYLddtWfgPAB2WDlmBRc&#10;ycNi/tKZYWrchTd01iEXMYR9igqKEOpUSp8VZNEPXE0cuZNrLIYIm1yaBi8x3FZymCQjabHk2FBg&#10;TZ8FZb/6zyrQ8rhf3no/9LVre1qf1pgd3kdKdV/bjymIQG14ih/ubxPnT8bw/0y8QM7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f1wh3DAAAA3AAAAA8AAAAAAAAAAAAA&#10;AAAAoQIAAGRycy9kb3ducmV2LnhtbFBLBQYAAAAABAAEAPkAAACRAwAAAAA=&#10;">
                    <v:stroke dashstyle="1 1" endcap="round"/>
                  </v:line>
                  <v:line id="Line 288" o:spid="_x0000_s1120" style="position:absolute;visibility:visible;mso-wrap-style:square" from="6671,10090" to="10211,100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pWb8YAAADcAAAADwAAAGRycy9kb3ducmV2LnhtbESPQWvCQBCF7wX/wzKCF6kbpYikrlJE&#10;qfRkt0J7nGbHJDQ7G7Jbjf31nYPgbYb35r1vluveN+pMXawDG5hOMlDERXA1lwaOH7vHBaiYkB02&#10;gcnAlSKsV4OHJeYuXPidzjaVSkI45migSqnNtY5FRR7jJLTEop1C5zHJ2pXadXiRcN/oWZbNtcea&#10;paHCljYVFT/21xuw+vtz+zd+o9djP7b2dMDi62luzGjYvzyDStSnu/l2vXeCvxBaeUYm0Kt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ZqVm/GAAAA3AAAAA8AAAAAAAAA&#10;AAAAAAAAoQIAAGRycy9kb3ducmV2LnhtbFBLBQYAAAAABAAEAPkAAACUAwAAAAA=&#10;">
                    <v:stroke dashstyle="1 1" endcap="round"/>
                  </v:line>
                  <v:line id="Line 289" o:spid="_x0000_s1121" style="position:absolute;visibility:visible;mso-wrap-style:square" from="6671,10690" to="10211,106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bz9MMAAADcAAAADwAAAGRycy9kb3ducmV2LnhtbERPS2sCMRC+F/wPYYRepGYtInZrVkRa&#10;Kj3VKOhxupl94GaybFJd/fVNoeBtPr7nLJa9bcSZOl87VjAZJyCIc2dqLhXsd+9PcxA+IBtsHJOC&#10;K3lYZoOHBabGXXhLZx1KEUPYp6igCqFNpfR5RRb92LXEkStcZzFE2JXSdHiJ4baRz0kykxZrjg0V&#10;trSuKD/pH6tAy+/D2230SR/7fqR18YX5cTpT6nHYr15BBOrDXfzv3pg4f/4Cf8/EC2T2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km8/TDAAAA3AAAAA8AAAAAAAAAAAAA&#10;AAAAoQIAAGRycy9kb3ducmV2LnhtbFBLBQYAAAAABAAEAPkAAACRAwAAAAA=&#10;">
                    <v:stroke dashstyle="1 1" endcap="round"/>
                  </v:line>
                  <v:line id="Line 290" o:spid="_x0000_s1122" style="position:absolute;visibility:visible;mso-wrap-style:square" from="6671,11290" to="10211,112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cXMtMcAAADcAAAADwAAAGRycy9kb3ducmV2LnhtbESPQWvCQBCF7wX/wzKFXqRuLCI2dRWR&#10;lkpPugba4zQ7JqHZ2ZDdatpf3zkIvc3w3rz3zXI9+FadqY9NYAPTSQaKuAyu4cpAcXy5X4CKCdlh&#10;G5gM/FCE9Wp0s8TchQsf6GxTpSSEY44G6pS6XOtY1uQxTkJHLNop9B6TrH2lXY8XCfetfsiyufbY&#10;sDTU2NG2pvLLfnsDVn++P/+O3+i1GMbWnvZYfszmxtzdDpsnUImG9G++Xu+c4D8KvjwjE+jV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dxcy0xwAAANwAAAAPAAAAAAAA&#10;AAAAAAAAAKECAABkcnMvZG93bnJldi54bWxQSwUGAAAAAAQABAD5AAAAlQMAAAAA&#10;">
                    <v:stroke dashstyle="1 1" endcap="round"/>
                  </v:line>
                  <v:line id="Line 291" o:spid="_x0000_s1123" style="position:absolute;visibility:visible;mso-wrap-style:square" from="6671,11890" to="10211,118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olpL8QAAADcAAAADwAAAGRycy9kb3ducmV2LnhtbERPTWvCQBC9F/oflil4Ed1ERDR1lVJa&#10;Kp7qKuhxzI5JaHY2ZLcx7a/vCgVv83ifs1z3thYdtb5yrCAdJyCIc2cqLhQc9u+jOQgfkA3WjknB&#10;D3lYrx4flpgZd+UddToUIoawz1BBGUKTSenzkiz6sWuII3dxrcUQYVtI0+I1httaTpJkJi1WHBtK&#10;bOi1pPxLf1sFWp6Pb7/DLX0c+qHWl0/MT9OZUoOn/uUZRKA+3MX/7o2J8xcp3J6JF8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iWkvxAAAANwAAAAPAAAAAAAAAAAA&#10;AAAAAKECAABkcnMvZG93bnJldi54bWxQSwUGAAAAAAQABAD5AAAAkgMAAAAA&#10;">
                    <v:stroke dashstyle="1 1" endcap="round"/>
                  </v:line>
                  <v:line id="Line 292" o:spid="_x0000_s1124" style="position:absolute;visibility:visible;mso-wrap-style:square" from="6671,12490" to="10211,124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lv3WMMAAADcAAAADwAAAGRycy9kb3ducmV2LnhtbERPTWsCMRC9C/0PYQpeRLNKEd0apRTF&#10;0pNGQY/jZtxdupksm6jb/npTELzN433ObNHaSlyp8aVjBcNBAoI4c6bkXMF+t+pPQPiAbLByTAp+&#10;ycNi/tKZYWrcjbd01SEXMYR9igqKEOpUSp8VZNEPXE0cubNrLIYIm1yaBm8x3FZylCRjabHk2FBg&#10;TZ8FZT/6YhVoeTos/3rftN63Pa3PG8yOb2Oluq/txzuIQG14ih/uLxPnT0fw/0y8QM7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Jb91jDAAAA3AAAAA8AAAAAAAAAAAAA&#10;AAAAoQIAAGRycy9kb3ducmV2LnhtbFBLBQYAAAAABAAEAPkAAACRAwAAAAA=&#10;">
                    <v:stroke dashstyle="1 1" endcap="round"/>
                  </v:line>
                  <v:line id="Line 293" o:spid="_x0000_s1125" style="position:absolute;visibility:visible;mso-wrap-style:square" from="6681,13060" to="10221,13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RdSw8MAAADcAAAADwAAAGRycy9kb3ducmV2LnhtbERPS2sCMRC+F/wPYQQvotk+kHY1ipSK&#10;4smmgj2Om3F3cTNZNlG3/nojCL3Nx/ecyay1lThT40vHCp6HCQjizJmScwXbn8XgHYQPyAYrx6Tg&#10;jzzMpp2nCabGXfibzjrkIoawT1FBEUKdSumzgiz6oauJI3dwjcUQYZNL0+AlhttKviTJSFosOTYU&#10;WNNnQdlRn6wCLfe7r2t/Tctt29f6sMHs922kVK/bzscgArXhX/xwr0yc//EK92fiBXJ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0XUsPDAAAA3AAAAA8AAAAAAAAAAAAA&#10;AAAAoQIAAGRycy9kb3ducmV2LnhtbFBLBQYAAAAABAAEAPkAAACRAwAAAAA=&#10;">
                    <v:stroke dashstyle="1 1" endcap="round"/>
                  </v:line>
                  <v:line id="Line 294" o:spid="_x0000_s1126" style="position:absolute;visibility:visible;mso-wrap-style:square" from="6671,9350" to="6671,132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8Gfy8IAAADcAAAADwAAAGRycy9kb3ducmV2LnhtbERPS2vCQBC+F/wPywi91Y1tEU1dJRYU&#10;8ab1oLchO3nQ7GzIrBr7691Cobf5+J4zX/auUVfqpPZsYDxKQBHn3tZcGjh+rV+moCQgW2w8k4E7&#10;CSwXg6c5ptbfeE/XQyhVDGFJ0UAVQptqLXlFDmXkW+LIFb5zGCLsSm07vMVw1+jXJJlohzXHhgpb&#10;+qwo/z5cnIHd9m1VhP3PRo7n7JTNCpnUMjXmedhnH6AC9eFf/Ofe2jh/9g6/z8QL9O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8Gfy8IAAADcAAAADwAAAAAAAAAAAAAA&#10;AAChAgAAZHJzL2Rvd25yZXYueG1sUEsFBgAAAAAEAAQA+QAAAJADAAAAAA==&#10;" strokeweight="1.5pt">
                    <v:stroke startarrow="block" endarrow="block"/>
                  </v:line>
                  <v:line id="Line 295" o:spid="_x0000_s1127" style="position:absolute;visibility:visible;mso-wrap-style:square" from="6681,11290" to="10425,112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XZ2cQAAADcAAAADwAAAGRycy9kb3ducmV2LnhtbERPTWvCQBC9F/oflin01my0Kja6hhKw&#10;eukhaQ/2NmTHJDY7G7LbGP+9WxC8zeN9zjodTSsG6l1jWcEkikEQl1Y3XCn4/tq+LEE4j6yxtUwK&#10;LuQg3Tw+rDHR9sw5DYWvRAhhl6CC2vsukdKVNRl0ke2IA3e0vUEfYF9J3eM5hJtWTuN4IQ02HBpq&#10;7Cirqfwt/oyCOb4uqvzz4I/72c9pzIgnH8VOqeen8X0FwtPo7+Kbe6/D/Lc5/D8TLpCb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9dnZxAAAANwAAAAPAAAAAAAAAAAA&#10;AAAAAKECAABkcnMvZG93bnJldi54bWxQSwUGAAAAAAQABAD5AAAAkgMAAAAA&#10;" strokeweight="1.5pt">
                    <v:stroke endarrow="block"/>
                  </v:line>
                </v:group>
                <v:shape id="Text Box 296" o:spid="_x0000_s1128" type="#_x0000_t202" style="position:absolute;left:7626;top:12484;width:330;height:13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hIubwAAA&#10;ANwAAAAPAAAAZHJzL2Rvd25yZXYueG1sRE/NisIwEL4L+w5hhL1pqmLZrUaRgrgnQe0DDM3YFJtJ&#10;t4m2vv1mQfA2H9/vrLeDbcSDOl87VjCbJiCIS6drrhQUl/3kC4QPyBobx6TgSR62m4/RGjPtej7R&#10;4xwqEUPYZ6jAhNBmUvrSkEU/dS1x5K6usxgi7CqpO+xjuG3kPElSabHm2GCwpdxQeTvfrYLjU5p+&#10;YZdFmefpMV387vF2aJT6HA+7FYhAQ3iLX+4fHed/p/D/TLxAb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hIubwAAAANwAAAAPAAAAAAAAAAAAAAAAAJcCAABkcnMvZG93bnJl&#10;di54bWxQSwUGAAAAAAQABAD1AAAAhAMAAAAA&#10;" filled="f" stroked="f">
                  <v:textbox style="layout-flow:vertical;mso-layout-flow-alt:bottom-to-top" inset="0,0,0,0">
                    <w:txbxContent>
                      <w:p w14:paraId="07C3AD67" w14:textId="77777777" w:rsidR="00A309D3" w:rsidRPr="00C65088" w:rsidRDefault="00A309D3" w:rsidP="00A309D3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C65088">
                          <w:rPr>
                            <w:b/>
                            <w:sz w:val="18"/>
                            <w:szCs w:val="18"/>
                          </w:rPr>
                          <w:t>velocity (m/s)</w:t>
                        </w:r>
                      </w:p>
                    </w:txbxContent>
                  </v:textbox>
                </v:shape>
                <v:shape id="Text Box 297" o:spid="_x0000_s1129" type="#_x0000_t202" style="position:absolute;left:10414;top:12984;width:941;height: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sxITwQAA&#10;ANwAAAAPAAAAZHJzL2Rvd25yZXYueG1sRE9Ni8IwEL0L/ocwgrc1cVF37RplUQRPiu4q7G1oxrbY&#10;TEoTbf33RljwNo/3ObNFa0txo9oXjjUMBwoEcepMwZmG35/12ycIH5ANlo5Jw508LObdzgwT4xre&#10;0+0QMhFD2CeoIQ+hSqT0aU4W/cBVxJE7u9piiLDOpKmxieG2lO9KTaTFgmNDjhUtc0ovh6vVcNye&#10;/04jtctWdlw1rlWS7VRq3e+1318gArXhJf53b0ycP/2A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7MSE8EAAADcAAAADwAAAAAAAAAAAAAAAACXAgAAZHJzL2Rvd25y&#10;ZXYueG1sUEsFBgAAAAAEAAQA9QAAAIUDAAAAAA==&#10;" filled="f" stroked="f">
                  <v:textbox>
                    <w:txbxContent>
                      <w:p w14:paraId="41626DCC" w14:textId="77777777" w:rsidR="00A309D3" w:rsidRPr="00C65088" w:rsidRDefault="00A309D3" w:rsidP="00A309D3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C65088">
                          <w:rPr>
                            <w:b/>
                            <w:sz w:val="18"/>
                            <w:szCs w:val="18"/>
                          </w:rPr>
                          <w:t>time (s)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4517A5" w14:textId="77777777" w:rsidR="00A309D3" w:rsidRPr="008749F3" w:rsidRDefault="00A309D3" w:rsidP="00A309D3">
      <w:pPr>
        <w:widowControl w:val="0"/>
        <w:autoSpaceDE w:val="0"/>
        <w:autoSpaceDN w:val="0"/>
        <w:adjustRightInd w:val="0"/>
        <w:spacing w:after="320"/>
        <w:ind w:firstLine="720"/>
        <w:rPr>
          <w:rFonts w:ascii="Times-Roman" w:hAnsi="Times-Roman" w:cs="Times-Roman"/>
          <w:szCs w:val="32"/>
          <w:lang w:bidi="en-US"/>
        </w:rPr>
      </w:pPr>
      <w:r w:rsidRPr="008749F3">
        <w:rPr>
          <w:rFonts w:ascii="Times-Roman" w:hAnsi="Times-Roman" w:cs="Times-Roman"/>
          <w:szCs w:val="32"/>
          <w:lang w:bidi="en-US"/>
        </w:rPr>
        <w:t>d. Assume the initial velocity was 10 m/s</w:t>
      </w:r>
      <w:r>
        <w:rPr>
          <w:rFonts w:ascii="Times-Roman" w:hAnsi="Times-Roman" w:cs="Times-Roman"/>
          <w:szCs w:val="32"/>
          <w:lang w:bidi="en-US"/>
        </w:rPr>
        <w:t>,</w:t>
      </w:r>
      <w:r w:rsidRPr="008749F3">
        <w:rPr>
          <w:rFonts w:ascii="Times-Roman" w:hAnsi="Times-Roman" w:cs="Times-Roman"/>
          <w:szCs w:val="32"/>
          <w:lang w:bidi="en-US"/>
        </w:rPr>
        <w:t xml:space="preserve"> determine </w:t>
      </w:r>
      <w:r>
        <w:rPr>
          <w:rFonts w:ascii="Times-Roman" w:hAnsi="Times-Roman" w:cs="Times-Roman"/>
          <w:szCs w:val="32"/>
          <w:lang w:bidi="en-US"/>
        </w:rPr>
        <w:t>t</w:t>
      </w:r>
      <w:r w:rsidRPr="008749F3">
        <w:rPr>
          <w:rFonts w:ascii="Times-Roman" w:hAnsi="Times-Roman" w:cs="Times-Roman"/>
          <w:szCs w:val="32"/>
          <w:lang w:bidi="en-US"/>
        </w:rPr>
        <w:t xml:space="preserve">he acceleration of the object. </w:t>
      </w:r>
    </w:p>
    <w:p w14:paraId="3BA9094E" w14:textId="77777777" w:rsidR="00A309D3" w:rsidRPr="008749F3" w:rsidRDefault="00A309D3" w:rsidP="00A309D3">
      <w:pPr>
        <w:widowControl w:val="0"/>
        <w:autoSpaceDE w:val="0"/>
        <w:autoSpaceDN w:val="0"/>
        <w:adjustRightInd w:val="0"/>
        <w:spacing w:after="320"/>
        <w:rPr>
          <w:rFonts w:ascii="Times-Roman" w:hAnsi="Times-Roman" w:cs="Times-Roman"/>
          <w:szCs w:val="32"/>
          <w:lang w:bidi="en-US"/>
        </w:rPr>
      </w:pPr>
    </w:p>
    <w:p w14:paraId="5ED6D29F" w14:textId="5E3B38D9" w:rsidR="00A309D3" w:rsidRPr="008749F3" w:rsidRDefault="00A309D3" w:rsidP="00A309D3">
      <w:pPr>
        <w:widowControl w:val="0"/>
        <w:autoSpaceDE w:val="0"/>
        <w:autoSpaceDN w:val="0"/>
        <w:adjustRightInd w:val="0"/>
        <w:spacing w:after="320"/>
        <w:ind w:left="990" w:right="3510" w:hanging="270"/>
        <w:rPr>
          <w:rFonts w:ascii="Times-Roman" w:hAnsi="Times-Roman" w:cs="Times-Roman"/>
          <w:szCs w:val="32"/>
          <w:lang w:bidi="en-US"/>
        </w:rPr>
      </w:pPr>
      <w:r w:rsidRPr="008749F3">
        <w:rPr>
          <w:rFonts w:ascii="Times-Roman" w:hAnsi="Times-Roman" w:cs="Times-Roman"/>
          <w:szCs w:val="32"/>
          <w:lang w:bidi="en-US"/>
        </w:rPr>
        <w:t xml:space="preserve">e. Sketch a corresponding velocity time graph for the </w:t>
      </w:r>
      <w:r w:rsidR="002940DB">
        <w:rPr>
          <w:rFonts w:ascii="Times-Roman" w:hAnsi="Times-Roman" w:cs="Times-Roman"/>
          <w:szCs w:val="32"/>
          <w:lang w:bidi="en-US"/>
        </w:rPr>
        <w:t xml:space="preserve">motion depicted by the positon </w:t>
      </w:r>
      <w:bookmarkStart w:id="0" w:name="_GoBack"/>
      <w:bookmarkEnd w:id="0"/>
      <w:r w:rsidRPr="008749F3">
        <w:rPr>
          <w:rFonts w:ascii="Times-Roman" w:hAnsi="Times-Roman" w:cs="Times-Roman"/>
          <w:szCs w:val="32"/>
          <w:lang w:bidi="en-US"/>
        </w:rPr>
        <w:t>graph above.</w:t>
      </w:r>
    </w:p>
    <w:p w14:paraId="725AFD11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ind w:left="360" w:hanging="360"/>
        <w:rPr>
          <w:rFonts w:ascii="Times-Roman" w:hAnsi="Times-Roman" w:cs="Times-Roman"/>
          <w:szCs w:val="32"/>
          <w:lang w:bidi="en-US"/>
        </w:rPr>
      </w:pPr>
      <w:r>
        <w:rPr>
          <w:rFonts w:ascii="Times-Roman" w:hAnsi="Times-Roman" w:cs="Times-Roman"/>
          <w:szCs w:val="32"/>
          <w:lang w:bidi="en-US"/>
        </w:rPr>
        <w:br w:type="page"/>
      </w:r>
      <w:r>
        <w:rPr>
          <w:rFonts w:ascii="Times-Roman" w:hAnsi="Times-Roman" w:cs="Times-Roman"/>
          <w:szCs w:val="32"/>
          <w:lang w:bidi="en-US"/>
        </w:rPr>
        <w:lastRenderedPageBreak/>
        <w:t>2.</w:t>
      </w:r>
      <w:r>
        <w:rPr>
          <w:rFonts w:ascii="Times-Roman" w:hAnsi="Times-Roman" w:cs="Times-Roman"/>
          <w:szCs w:val="32"/>
          <w:lang w:bidi="en-US"/>
        </w:rPr>
        <w:tab/>
      </w:r>
      <w:r w:rsidRPr="008749F3">
        <w:rPr>
          <w:rFonts w:ascii="Times-Roman" w:hAnsi="Times-Roman" w:cs="Times-Roman"/>
          <w:szCs w:val="32"/>
          <w:lang w:bidi="en-US"/>
        </w:rPr>
        <w:t>A car, initially at rest, accelerates at a constant rate of 4.0 m/s</w:t>
      </w:r>
      <w:r w:rsidRPr="008749F3">
        <w:rPr>
          <w:rFonts w:ascii="Times-Roman" w:hAnsi="Times-Roman" w:cs="Times-Roman"/>
          <w:szCs w:val="26"/>
          <w:vertAlign w:val="superscript"/>
          <w:lang w:bidi="en-US"/>
        </w:rPr>
        <w:t>2</w:t>
      </w:r>
      <w:r w:rsidRPr="008749F3">
        <w:rPr>
          <w:rFonts w:ascii="Times-Roman" w:hAnsi="Times-Roman" w:cs="Times-Roman"/>
          <w:szCs w:val="32"/>
          <w:lang w:bidi="en-US"/>
        </w:rPr>
        <w:t xml:space="preserve"> for 6 s. How fast will the car be traveling at </w:t>
      </w:r>
      <w:r w:rsidRPr="008749F3">
        <w:rPr>
          <w:rFonts w:ascii="Times-Roman" w:hAnsi="Times-Roman" w:cs="Times-Roman"/>
          <w:b/>
          <w:bCs/>
          <w:szCs w:val="32"/>
          <w:lang w:bidi="en-US"/>
        </w:rPr>
        <w:t>t</w:t>
      </w:r>
      <w:r>
        <w:rPr>
          <w:rFonts w:ascii="Times-Roman" w:hAnsi="Times-Roman" w:cs="Times-Roman"/>
          <w:szCs w:val="32"/>
          <w:lang w:bidi="en-US"/>
        </w:rPr>
        <w:t xml:space="preserve"> = 6 s?</w:t>
      </w:r>
    </w:p>
    <w:p w14:paraId="27AB772E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rPr>
          <w:rFonts w:ascii="Times-Roman" w:hAnsi="Times-Roman" w:cs="Times-Roman"/>
          <w:szCs w:val="32"/>
          <w:lang w:bidi="en-US"/>
        </w:rPr>
      </w:pPr>
    </w:p>
    <w:p w14:paraId="7807D8E1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rPr>
          <w:rFonts w:ascii="Times-Roman" w:hAnsi="Times-Roman" w:cs="Times-Roman"/>
          <w:szCs w:val="32"/>
          <w:lang w:bidi="en-US"/>
        </w:rPr>
      </w:pPr>
    </w:p>
    <w:p w14:paraId="60182047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rPr>
          <w:rFonts w:ascii="Times-Roman" w:hAnsi="Times-Roman" w:cs="Times-Roman"/>
          <w:szCs w:val="32"/>
          <w:lang w:bidi="en-US"/>
        </w:rPr>
      </w:pPr>
    </w:p>
    <w:p w14:paraId="189B3D68" w14:textId="77777777" w:rsidR="00A309D3" w:rsidRPr="008749F3" w:rsidRDefault="00A309D3" w:rsidP="00A309D3">
      <w:pPr>
        <w:widowControl w:val="0"/>
        <w:autoSpaceDE w:val="0"/>
        <w:autoSpaceDN w:val="0"/>
        <w:adjustRightInd w:val="0"/>
        <w:spacing w:after="320"/>
        <w:ind w:left="360" w:hanging="360"/>
        <w:rPr>
          <w:rFonts w:ascii="Times-Roman" w:hAnsi="Times-Roman" w:cs="Times-Roman"/>
          <w:szCs w:val="32"/>
          <w:lang w:bidi="en-US"/>
        </w:rPr>
      </w:pPr>
      <w:r>
        <w:rPr>
          <w:noProof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D84DF63" wp14:editId="7D7ACAA1">
                <wp:simplePos x="0" y="0"/>
                <wp:positionH relativeFrom="column">
                  <wp:posOffset>3996690</wp:posOffset>
                </wp:positionH>
                <wp:positionV relativeFrom="paragraph">
                  <wp:posOffset>58420</wp:posOffset>
                </wp:positionV>
                <wp:extent cx="2204085" cy="1711325"/>
                <wp:effectExtent l="5080" t="3810" r="13335" b="12065"/>
                <wp:wrapTight wrapText="bothSides">
                  <wp:wrapPolygon edited="0">
                    <wp:start x="0" y="0"/>
                    <wp:lineTo x="0" y="120"/>
                    <wp:lineTo x="1960" y="1924"/>
                    <wp:lineTo x="1867" y="2044"/>
                    <wp:lineTo x="1960" y="3839"/>
                    <wp:lineTo x="0" y="5402"/>
                    <wp:lineTo x="0" y="5642"/>
                    <wp:lineTo x="1960" y="5763"/>
                    <wp:lineTo x="0" y="7197"/>
                    <wp:lineTo x="0" y="7438"/>
                    <wp:lineTo x="1960" y="7678"/>
                    <wp:lineTo x="0" y="9121"/>
                    <wp:lineTo x="0" y="9361"/>
                    <wp:lineTo x="1960" y="9602"/>
                    <wp:lineTo x="0" y="10916"/>
                    <wp:lineTo x="0" y="11157"/>
                    <wp:lineTo x="1960" y="11517"/>
                    <wp:lineTo x="0" y="12720"/>
                    <wp:lineTo x="0" y="12960"/>
                    <wp:lineTo x="1960" y="13441"/>
                    <wp:lineTo x="0" y="14643"/>
                    <wp:lineTo x="0" y="14884"/>
                    <wp:lineTo x="1960" y="15356"/>
                    <wp:lineTo x="0" y="16438"/>
                    <wp:lineTo x="1960" y="17280"/>
                    <wp:lineTo x="-93" y="18122"/>
                    <wp:lineTo x="-93" y="18362"/>
                    <wp:lineTo x="1960" y="19204"/>
                    <wp:lineTo x="93" y="19917"/>
                    <wp:lineTo x="1960" y="21119"/>
                    <wp:lineTo x="1960" y="21480"/>
                    <wp:lineTo x="21787" y="21480"/>
                    <wp:lineTo x="21693" y="0"/>
                    <wp:lineTo x="0" y="0"/>
                  </wp:wrapPolygon>
                </wp:wrapTight>
                <wp:docPr id="153" name="Group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4085" cy="1711325"/>
                          <a:chOff x="4050" y="6952"/>
                          <a:chExt cx="4330" cy="3955"/>
                        </a:xfrm>
                      </wpg:grpSpPr>
                      <wps:wsp>
                        <wps:cNvPr id="154" name="Line 330"/>
                        <wps:cNvCnPr/>
                        <wps:spPr bwMode="auto">
                          <a:xfrm rot="5400000">
                            <a:off x="6210" y="5817"/>
                            <a:ext cx="0" cy="428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331"/>
                        <wps:cNvCnPr/>
                        <wps:spPr bwMode="auto">
                          <a:xfrm rot="5400000">
                            <a:off x="6210" y="6156"/>
                            <a:ext cx="0" cy="428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332"/>
                        <wps:cNvCnPr/>
                        <wps:spPr bwMode="auto">
                          <a:xfrm rot="5400000">
                            <a:off x="6210" y="6494"/>
                            <a:ext cx="0" cy="428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333"/>
                        <wps:cNvCnPr/>
                        <wps:spPr bwMode="auto">
                          <a:xfrm rot="5400000">
                            <a:off x="6210" y="6833"/>
                            <a:ext cx="0" cy="428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334"/>
                        <wps:cNvCnPr/>
                        <wps:spPr bwMode="auto">
                          <a:xfrm rot="5400000">
                            <a:off x="6210" y="7171"/>
                            <a:ext cx="0" cy="428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335"/>
                        <wps:cNvCnPr/>
                        <wps:spPr bwMode="auto">
                          <a:xfrm rot="5400000">
                            <a:off x="6210" y="7509"/>
                            <a:ext cx="0" cy="428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336"/>
                        <wps:cNvCnPr/>
                        <wps:spPr bwMode="auto">
                          <a:xfrm rot="5400000">
                            <a:off x="6210" y="7827"/>
                            <a:ext cx="0" cy="428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1" name="Group 337"/>
                        <wpg:cNvGrpSpPr>
                          <a:grpSpLocks/>
                        </wpg:cNvGrpSpPr>
                        <wpg:grpSpPr bwMode="auto">
                          <a:xfrm>
                            <a:off x="4480" y="6990"/>
                            <a:ext cx="3900" cy="3902"/>
                            <a:chOff x="6200" y="3011"/>
                            <a:chExt cx="4380" cy="3220"/>
                          </a:xfrm>
                        </wpg:grpSpPr>
                        <wps:wsp>
                          <wps:cNvPr id="162" name="Line 338"/>
                          <wps:cNvCnPr/>
                          <wps:spPr bwMode="auto">
                            <a:xfrm>
                              <a:off x="6200" y="3011"/>
                              <a:ext cx="0" cy="322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339"/>
                          <wps:cNvCnPr/>
                          <wps:spPr bwMode="auto">
                            <a:xfrm>
                              <a:off x="6677" y="3011"/>
                              <a:ext cx="0" cy="322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340"/>
                          <wps:cNvCnPr/>
                          <wps:spPr bwMode="auto">
                            <a:xfrm>
                              <a:off x="7153" y="3011"/>
                              <a:ext cx="0" cy="322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341"/>
                          <wps:cNvCnPr/>
                          <wps:spPr bwMode="auto">
                            <a:xfrm>
                              <a:off x="7630" y="3011"/>
                              <a:ext cx="0" cy="322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342"/>
                          <wps:cNvCnPr/>
                          <wps:spPr bwMode="auto">
                            <a:xfrm>
                              <a:off x="8107" y="3011"/>
                              <a:ext cx="0" cy="322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343"/>
                          <wps:cNvCnPr/>
                          <wps:spPr bwMode="auto">
                            <a:xfrm>
                              <a:off x="8583" y="3011"/>
                              <a:ext cx="0" cy="322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344"/>
                          <wps:cNvCnPr/>
                          <wps:spPr bwMode="auto">
                            <a:xfrm>
                              <a:off x="9080" y="3011"/>
                              <a:ext cx="0" cy="322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345"/>
                          <wps:cNvCnPr/>
                          <wps:spPr bwMode="auto">
                            <a:xfrm>
                              <a:off x="9580" y="3011"/>
                              <a:ext cx="0" cy="322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346"/>
                          <wps:cNvCnPr/>
                          <wps:spPr bwMode="auto">
                            <a:xfrm>
                              <a:off x="10080" y="3011"/>
                              <a:ext cx="0" cy="322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347"/>
                          <wps:cNvCnPr/>
                          <wps:spPr bwMode="auto">
                            <a:xfrm>
                              <a:off x="10580" y="3011"/>
                              <a:ext cx="0" cy="322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2" name="Line 348"/>
                        <wps:cNvCnPr/>
                        <wps:spPr bwMode="auto">
                          <a:xfrm rot="5400000">
                            <a:off x="6230" y="4812"/>
                            <a:ext cx="0" cy="428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349"/>
                        <wps:cNvCnPr/>
                        <wps:spPr bwMode="auto">
                          <a:xfrm rot="5400000">
                            <a:off x="6230" y="5151"/>
                            <a:ext cx="0" cy="428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350"/>
                        <wps:cNvCnPr/>
                        <wps:spPr bwMode="auto">
                          <a:xfrm rot="5400000">
                            <a:off x="6230" y="5488"/>
                            <a:ext cx="0" cy="428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351"/>
                        <wps:cNvCnPr/>
                        <wps:spPr bwMode="auto">
                          <a:xfrm rot="5400000">
                            <a:off x="6230" y="8449"/>
                            <a:ext cx="0" cy="428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352"/>
                        <wps:cNvCnPr/>
                        <wps:spPr bwMode="auto">
                          <a:xfrm rot="5400000">
                            <a:off x="6230" y="8767"/>
                            <a:ext cx="0" cy="428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353"/>
                        <wps:cNvCnPr/>
                        <wps:spPr bwMode="auto">
                          <a:xfrm rot="5400000">
                            <a:off x="6190" y="8147"/>
                            <a:ext cx="0" cy="428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C9A4E" id="Group 329" o:spid="_x0000_s1026" style="position:absolute;margin-left:314.7pt;margin-top:4.6pt;width:173.55pt;height:134.75pt;z-index:251668480" coordorigin="4050,6952" coordsize="4330,39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">
                <v:line id="Line 330" o:spid="_x0000_s1027" style="position:absolute;rotation:90;visibility:visible;mso-wrap-style:square" from="6210,5817" to="6210,100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HQiMQAAADcAAAADwAAAGRycy9kb3ducmV2LnhtbERPTWvCQBC9C/0PyxS8SN0oVkp0lSAE&#10;PUhFLe11mh2TYHY2ZtcY/31XKHibx/uc+bIzlWipcaVlBaNhBII4s7rkXMHXMX37AOE8ssbKMim4&#10;k4Pl4qU3x1jbG++pPfhchBB2MSoovK9jKV1WkEE3tDVx4E62MegDbHKpG7yFcFPJcRRNpcGSQ0OB&#10;Na0Kys6Hq1Hgftt1ev1M/PRn9z3Y2uRySscXpfqvXTID4anzT/G/e6PD/PcJPJ4JF8jF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2wdCIxAAAANwAAAAPAAAAAAAAAAAA&#10;AAAAAKECAABkcnMvZG93bnJldi54bWxQSwUGAAAAAAQABAD5AAAAkgMAAAAA&#10;">
                  <v:stroke dashstyle="1 1" endcap="round"/>
                </v:line>
                <v:line id="Line 331" o:spid="_x0000_s1028" style="position:absolute;rotation:90;visibility:visible;mso-wrap-style:square" from="6210,6156" to="6210,104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11E8QAAADcAAAADwAAAGRycy9kb3ducmV2LnhtbERPS2vCQBC+C/6HZQQv0mwqKJK6ShBC&#10;PZQWtbTXaXbywOxszK4x/ffdguBtPr7nrLeDaURPnastK3iOYhDEudU1lwo+T9nTCoTzyBoby6Tg&#10;lxxsN+PRGhNtb3yg/uhLEULYJaig8r5NpHR5RQZdZFviwBW2M+gD7EqpO7yFcNPIeRwvpcGaQ0OF&#10;Le0qys/Hq1HgfvrX7Pqe+uX3x9fszaaXIptflJpOhvQFhKfBP8R3916H+YsF/D8TLp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jXUTxAAAANwAAAAPAAAAAAAAAAAA&#10;AAAAAKECAABkcnMvZG93bnJldi54bWxQSwUGAAAAAAQABAD5AAAAkgMAAAAA&#10;">
                  <v:stroke dashstyle="1 1" endcap="round"/>
                </v:line>
                <v:line id="Line 332" o:spid="_x0000_s1029" style="position:absolute;rotation:90;visibility:visible;mso-wrap-style:square" from="6210,6494" to="6210,107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V/rZMMAAADcAAAADwAAAGRycy9kb3ducmV2LnhtbERPTWvCQBC9C/6HZYRepG4qGCR1lVAI&#10;eiiKVtrrmB2TYHY2ZteY/vuuIPQ2j/c5i1VvatFR6yrLCt4mEQji3OqKCwXHr+x1DsJ5ZI21ZVLw&#10;Sw5Wy+FggYm2d95Td/CFCCHsElRQet8kUrq8JINuYhviwJ1ta9AH2BZSt3gP4aaW0yiKpcGKQ0OJ&#10;DX2UlF8ON6PAnbp1dtumPv7ZfY8/bXo9Z9OrUi+jPn0H4an3/+Kne6PD/FkMj2fCBXL5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lf62TDAAAA3AAAAA8AAAAAAAAAAAAA&#10;AAAAoQIAAGRycy9kb3ducmV2LnhtbFBLBQYAAAAABAAEAPkAAACRAwAAAAA=&#10;">
                  <v:stroke dashstyle="1 1" endcap="round"/>
                </v:line>
                <v:line id="Line 333" o:spid="_x0000_s1030" style="position:absolute;rotation:90;visibility:visible;mso-wrap-style:square" from="6210,6833" to="6210,11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hNO/8QAAADcAAAADwAAAGRycy9kb3ducmV2LnhtbERPTWvCQBC9F/wPywi9FN1UqEp0DUEI&#10;7aG0aEt7HbNjEszOJtk1pv/eFQre5vE+Z50MphY9da6yrOB5GoEgzq2uuFDw/ZVNliCcR9ZYWyYF&#10;f+Qg2Ywe1hhre+Ed9XtfiBDCLkYFpfdNLKXLSzLoprYhDtzRdgZ9gF0hdYeXEG5qOYuiuTRYcWgo&#10;saFtSflpfzYK3KF/zc4fqZ//fv48vdu0PWazVqnH8ZCuQHga/F38737TYf7LAm7PhAvk5g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E07/xAAAANwAAAAPAAAAAAAAAAAA&#10;AAAAAKECAABkcnMvZG93bnJldi54bWxQSwUGAAAAAAQABAD5AAAAkgMAAAAA&#10;">
                  <v:stroke dashstyle="1 1" endcap="round"/>
                </v:line>
                <v:line id="Line 334" o:spid="_x0000_s1031" style="position:absolute;rotation:90;visibility:visible;mso-wrap-style:square" from="6210,7171" to="6210,114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4zajcYAAADcAAAADwAAAGRycy9kb3ducmV2LnhtbESPQWvCQBCF70L/wzIFL6KbCpUSXSUU&#10;Qj2UllrR65gdk9DsbMyuMf33nUPB2wzvzXvfrDaDa1RPXag9G3iaJaCIC29rLg3sv/PpC6gQkS02&#10;nsnALwXYrB9GK0ytv/EX9btYKgnhkKKBKsY21ToUFTkMM98Si3b2ncMoa1dq2+FNwl2j50my0A5r&#10;loYKW3qtqPjZXZ2BcOrf8utHFhfHz8Pk3WeXcz6/GDN+HLIlqEhDvJv/r7dW8J+FVp6RCfT6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eM2o3GAAAA3AAAAA8AAAAAAAAA&#10;AAAAAAAAoQIAAGRycy9kb3ducmV2LnhtbFBLBQYAAAAABAAEAPkAAACUAwAAAAA=&#10;">
                  <v:stroke dashstyle="1 1" endcap="round"/>
                </v:line>
                <v:line id="Line 335" o:spid="_x0000_s1032" style="position:absolute;rotation:90;visibility:visible;mso-wrap-style:square" from="6210,7509" to="6210,117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B/FsQAAADcAAAADwAAAGRycy9kb3ducmV2LnhtbERPTWvCQBC9F/wPywi9FN1UqGh0DUEI&#10;7aG0aEt7HbNjEszOJtk1pv/eFQre5vE+Z50MphY9da6yrOB5GoEgzq2uuFDw/ZVNFiCcR9ZYWyYF&#10;f+Qg2Ywe1hhre+Ed9XtfiBDCLkYFpfdNLKXLSzLoprYhDtzRdgZ9gF0hdYeXEG5qOYuiuTRYcWgo&#10;saFtSflpfzYK3KF/zc4fqZ//fv48vdu0PWazVqnH8ZCuQHga/F38737TYf7LEm7PhAvk5g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wH8WxAAAANwAAAAPAAAAAAAAAAAA&#10;AAAAAKECAABkcnMvZG93bnJldi54bWxQSwUGAAAAAAQABAD5AAAAkgMAAAAA&#10;">
                  <v:stroke dashstyle="1 1" endcap="round"/>
                </v:line>
                <v:line id="Line 336" o:spid="_x0000_s1033" style="position:absolute;rotation:90;visibility:visible;mso-wrap-style:square" from="6210,7827" to="6210,121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5YcNsYAAADcAAAADwAAAGRycy9kb3ducmV2LnhtbESPQWvCQBCF74X+h2WEXopu9BBKdJUg&#10;hHooLdrSXsfsmASzszG7xvTfdw5CbzO8N+99s9qMrlUD9aHxbGA+S0ARl942XBn4+iymL6BCRLbY&#10;eiYDvxRgs358WGFm/Y33NBxipSSEQ4YG6hi7TOtQ1uQwzHxHLNrJ9w6jrH2lbY83CXetXiRJqh02&#10;LA01drStqTwfrs5AOA6vxfU9j+nPx/fzm88vp2JxMeZpMuZLUJHG+G++X++s4KeCL8/IBHr9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eWHDbGAAAA3AAAAA8AAAAAAAAA&#10;AAAAAAAAoQIAAGRycy9kb3ducmV2LnhtbFBLBQYAAAAABAAEAPkAAACUAwAAAAA=&#10;">
                  <v:stroke dashstyle="1 1" endcap="round"/>
                </v:line>
                <v:group id="Group 337" o:spid="_x0000_s1034" style="position:absolute;left:4480;top:6990;width:3900;height:3902" coordorigin="6200,3011" coordsize="4380,32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5V9pn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kxh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lX2mfDAAAA3AAAAA8A&#10;AAAAAAAAAAAAAAAAqQIAAGRycy9kb3ducmV2LnhtbFBLBQYAAAAABAAEAPoAAACZAwAAAAA=&#10;">
                  <v:line id="Line 338" o:spid="_x0000_s1035" style="position:absolute;visibility:visible;mso-wrap-style:square" from="6200,3011" to="6200,62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6Hf8MAAADcAAAADwAAAGRycy9kb3ducmV2LnhtbERPTWvCQBC9F/wPywi9SN0oEiS6iojS&#10;0pNdBXscs2MSzM6G7FZTf71bKHibx/uc+bKztbhS6yvHCkbDBARx7kzFhYLDfvs2BeEDssHaMSn4&#10;JQ/LRe9ljplxN/6iqw6FiCHsM1RQhtBkUvq8JIt+6BriyJ1dazFE2BbStHiL4baW4yRJpcWKY0OJ&#10;Da1Lyi/6xyrQ8nTc3Aef9H7oBlqfd5h/T1KlXvvdagYiUBee4n/3h4nz0zH8PRMvkI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eOh3/DAAAA3AAAAA8AAAAAAAAAAAAA&#10;AAAAoQIAAGRycy9kb3ducmV2LnhtbFBLBQYAAAAABAAEAPkAAACRAwAAAAA=&#10;">
                    <v:stroke dashstyle="1 1" endcap="round"/>
                  </v:line>
                  <v:line id="Line 339" o:spid="_x0000_s1036" style="position:absolute;visibility:visible;mso-wrap-style:square" from="6677,3011" to="6677,62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MIi5MMAAADcAAAADwAAAGRycy9kb3ducmV2LnhtbERPTWvCQBC9F/oflin0IrqpLUGiq4hU&#10;WnrSNWCP0+yYBLOzIbvVtL/eFQRv83ifM1v0thEn6nztWMHLKAFBXDhTc6kg362HExA+IBtsHJOC&#10;P/KwmD8+zDAz7sxbOulQihjCPkMFVQhtJqUvKrLoR64ljtzBdRZDhF0pTYfnGG4bOU6SVFqsOTZU&#10;2NKqouKof60CLX/27/+DL/rI+4HWhw0W32+pUs9P/XIKIlAf7uKb+9PE+ekrXJ+JF8j5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jCIuTDAAAA3AAAAA8AAAAAAAAAAAAA&#10;AAAAoQIAAGRycy9kb3ducmV2LnhtbFBLBQYAAAAABAAEAPkAAACRAwAAAAA=&#10;">
                    <v:stroke dashstyle="1 1" endcap="round"/>
                  </v:line>
                  <v:line id="Line 340" o:spid="_x0000_s1037" style="position:absolute;visibility:visible;mso-wrap-style:square" from="7153,3011" to="7153,62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yu6kMMAAADcAAAADwAAAGRycy9kb3ducmV2LnhtbERPS2sCMRC+F/ofwhR6ETfbIktZjSKl&#10;RfHUpkI9jpvZB24myybq6q9vBKG3+fieM1sMthUn6n3jWMFLkoIgLpxpuFKw/fkcv4HwAdlg65gU&#10;XMjDYv74MMPcuDN/00mHSsQQ9jkqqEPocil9UZNFn7iOOHKl6y2GCPtKmh7PMdy28jVNM2mx4dhQ&#10;Y0fvNRUHfbQKtNz/flxHG1pth5HW5RcWu0mm1PPTsJyCCDSEf/HdvTZxfjaB2zPxAjn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crupDDAAAA3AAAAA8AAAAAAAAAAAAA&#10;AAAAoQIAAGRycy9kb3ducmV2LnhtbFBLBQYAAAAABAAEAPkAAACRAwAAAAA=&#10;">
                    <v:stroke dashstyle="1 1" endcap="round"/>
                  </v:line>
                  <v:line id="Line 341" o:spid="_x0000_s1038" style="position:absolute;visibility:visible;mso-wrap-style:square" from="7630,3011" to="7630,62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cfC8MAAADcAAAADwAAAGRycy9kb3ducmV2LnhtbERPTWvCQBC9F/oflin0IrqptEGiq4hU&#10;WnrSNWCP0+yYBLOzIbvVtL/eFQRv83ifM1v0thEn6nztWMHLKAFBXDhTc6kg362HExA+IBtsHJOC&#10;P/KwmD8+zDAz7sxbOulQihjCPkMFVQhtJqUvKrLoR64ljtzBdRZDhF0pTYfnGG4bOU6SVFqsOTZU&#10;2NKqouKof60CLX/27/+DL/rI+4HWhw0W36+pUs9P/XIKIlAf7uKb+9PE+ekbXJ+JF8j5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hnHwvDAAAA3AAAAA8AAAAAAAAAAAAA&#10;AAAAoQIAAGRycy9kb3ducmV2LnhtbFBLBQYAAAAABAAEAPkAAACRAwAAAAA=&#10;">
                    <v:stroke dashstyle="1 1" endcap="round"/>
                  </v:line>
                  <v:line id="Line 342" o:spid="_x0000_s1039" style="position:absolute;visibility:visible;mso-wrap-style:square" from="8107,3011" to="8107,62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LWBfMIAAADcAAAADwAAAGRycy9kb3ducmV2LnhtbERPTWvCQBC9F/wPywhepG4sEiS6ioil&#10;4smuQj1Os2MSmp0N2a1Gf71bKHibx/uc+bKztbhQ6yvHCsajBARx7kzFhYLj4f11CsIHZIO1Y1Jw&#10;Iw/LRe9ljplxV/6kiw6FiCHsM1RQhtBkUvq8JIt+5BriyJ1dazFE2BbStHiN4baWb0mSSosVx4YS&#10;G1qXlP/oX6tAy++vzX24o49jN9T6vMf8NEmVGvS71QxEoC48xf/urYnz0xT+nokXy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LWBfMIAAADcAAAADwAAAAAAAAAAAAAA&#10;AAChAgAAZHJzL2Rvd25yZXYueG1sUEsFBgAAAAAEAAQA+QAAAJADAAAAAA==&#10;">
                    <v:stroke dashstyle="1 1" endcap="round"/>
                  </v:line>
                  <v:line id="Line 343" o:spid="_x0000_s1040" style="position:absolute;visibility:visible;mso-wrap-style:square" from="8583,3011" to="8583,62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/kk58MAAADcAAAADwAAAGRycy9kb3ducmV2LnhtbERPTWvCQBC9C/0PyxR6kbqxSFpSVynS&#10;onjSbUCP0+yYhGZnQ3bVtL/eFQRv83ifM533thEn6nztWMF4lIAgLpypuVSQf389v4HwAdlg45gU&#10;/JGH+exhMMXMuDNv6aRDKWII+wwVVCG0mZS+qMiiH7mWOHIH11kMEXalNB2eY7ht5EuSpNJizbGh&#10;wpYWFRW/+mgVaPmz+/wfrmmZ90OtDxss9pNUqafH/uMdRKA+3MU398rE+ekrXJ+JF8jZ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f5JOfDAAAA3AAAAA8AAAAAAAAAAAAA&#10;AAAAoQIAAGRycy9kb3ducmV2LnhtbFBLBQYAAAAABAAEAPkAAACRAwAAAAA=&#10;">
                    <v:stroke dashstyle="1 1" endcap="round"/>
                  </v:line>
                  <v:line id="Line 344" o:spid="_x0000_s1041" style="position:absolute;visibility:visible;mso-wrap-style:square" from="9080,3011" to="9080,62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mawlcYAAADcAAAADwAAAGRycy9kb3ducmV2LnhtbESPQWvCQBCF74L/YRmhF9FNSwklukoR&#10;S0tPdRXqccyOSWh2NmS3mvbXdw4FbzO8N+99s1wPvlUX6mMT2MD9PANFXAbXcGXgsH+ZPYGKCdlh&#10;G5gM/FCE9Wo8WmLhwpV3dLGpUhLCsUADdUpdoXUsa/IY56EjFu0ceo9J1r7SrserhPtWP2RZrj02&#10;LA01drSpqfyy396A1afP7e/0nV4Pw9Ta8weWx8fcmLvJ8LwAlWhIN/P/9ZsT/Fxo5RmZQK/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ZmsJXGAAAA3AAAAA8AAAAAAAAA&#10;AAAAAAAAoQIAAGRycy9kb3ducmV2LnhtbFBLBQYAAAAABAAEAPkAAACUAwAAAAA=&#10;">
                    <v:stroke dashstyle="1 1" endcap="round"/>
                  </v:line>
                  <v:line id="Line 345" o:spid="_x0000_s1042" style="position:absolute;visibility:visible;mso-wrap-style:square" from="9580,3011" to="9580,62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SoVDsMAAADcAAAADwAAAGRycy9kb3ducmV2LnhtbERPTWvCQBC9C/0PyxR6kbqxSGhTVynS&#10;onjSbUCP0+yYhGZnQ3bVtL/eFQRv83ifM533thEn6nztWMF4lIAgLpypuVSQf389v4LwAdlg45gU&#10;/JGH+exhMMXMuDNv6aRDKWII+wwVVCG0mZS+qMiiH7mWOHIH11kMEXalNB2eY7ht5EuSpNJizbGh&#10;wpYWFRW/+mgVaPmz+/wfrmmZ90OtDxss9pNUqafH/uMdRKA+3MU398rE+ekbXJ+JF8jZ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kqFQ7DAAAA3AAAAA8AAAAAAAAAAAAA&#10;AAAAoQIAAGRycy9kb3ducmV2LnhtbFBLBQYAAAAABAAEAPkAAACRAwAAAAA=&#10;">
                    <v:stroke dashstyle="1 1" endcap="round"/>
                  </v:line>
                  <v:line id="Line 346" o:spid="_x0000_s1043" style="position:absolute;visibility:visible;mso-wrap-style:square" from="10080,3011" to="10080,62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kqTscAAADcAAAADwAAAGRycy9kb3ducmV2LnhtbESPQWvCQBCF7wX/wzKFXqRuLKIldRWR&#10;lkpPugba4zQ7JqHZ2ZDdatpf3zkIvc3w3rz3zXI9+FadqY9NYAPTSQaKuAyu4cpAcXy5fwQVE7LD&#10;NjAZ+KEI69XoZom5Cxc+0NmmSkkIxxwN1Cl1udaxrMljnISOWLRT6D0mWftKux4vEu5b/ZBlc+2x&#10;YWmosaNtTeWX/fYGrP58f/4dv9FrMYytPe2x/JjNjbm7HTZPoBIN6d98vd45wV8IvjwjE+jV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tySpOxwAAANwAAAAPAAAAAAAA&#10;AAAAAAAAAKECAABkcnMvZG93bnJldi54bWxQSwUGAAAAAAQABAD5AAAAlQMAAAAA&#10;">
                    <v:stroke dashstyle="1 1" endcap="round"/>
                  </v:line>
                  <v:line id="Line 347" o:spid="_x0000_s1044" style="position:absolute;visibility:visible;mso-wrap-style:square" from="10580,3011" to="10580,62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WP1cQAAADcAAAADwAAAGRycy9kb3ducmV2LnhtbERPTWvCQBC9F/oflil4Ed1ERCV1lVJa&#10;Kp7qKuhxzI5JaHY2ZLcx7a/vCgVv83ifs1z3thYdtb5yrCAdJyCIc2cqLhQc9u+jBQgfkA3WjknB&#10;D3lYrx4flpgZd+UddToUIoawz1BBGUKTSenzkiz6sWuII3dxrcUQYVtI0+I1httaTpJkJi1WHBtK&#10;bOi1pPxLf1sFWp6Pb7/DLX0c+qHWl0/MT9OZUoOn/uUZRKA+3MX/7o2J8+cp3J6JF8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hY/VxAAAANwAAAAPAAAAAAAAAAAA&#10;AAAAAKECAABkcnMvZG93bnJldi54bWxQSwUGAAAAAAQABAD5AAAAkgMAAAAA&#10;">
                    <v:stroke dashstyle="1 1" endcap="round"/>
                  </v:line>
                </v:group>
                <v:line id="Line 348" o:spid="_x0000_s1045" style="position:absolute;rotation:90;visibility:visible;mso-wrap-style:square" from="6230,4812" to="6230,90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GxB8MAAADcAAAADwAAAGRycy9kb3ducmV2LnhtbERPTWvCQBC9C/0PyxS8SN2Yg5bUVYIQ&#10;9CAVtbTXaXZMQrOzMbvG9N+7guBtHu9z5sve1KKj1lWWFUzGEQji3OqKCwVfx+ztHYTzyBpry6Tg&#10;nxwsFy+DOSbaXnlP3cEXIoSwS1BB6X2TSOnykgy6sW2IA3eyrUEfYFtI3eI1hJtaxlE0lQYrDg0l&#10;NrQqKf87XIwC99uts8tn6qc/u+/R1qbnUxaflRq+9ukHCE+9f4of7o0O82cx3J8JF8jF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3RsQfDAAAA3AAAAA8AAAAAAAAAAAAA&#10;AAAAoQIAAGRycy9kb3ducmV2LnhtbFBLBQYAAAAABAAEAPkAAACRAwAAAAA=&#10;">
                  <v:stroke dashstyle="1 1" endcap="round"/>
                </v:line>
                <v:line id="Line 349" o:spid="_x0000_s1046" style="position:absolute;rotation:90;visibility:visible;mso-wrap-style:square" from="6230,5151" to="6230,94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p0UnMQAAADcAAAADwAAAGRycy9kb3ducmV2LnhtbERPTWvCQBC9F/wPywi9FN3Ugkp0DUEI&#10;7aG0aEt7HbNjEszOJtk1pv/eFQre5vE+Z50MphY9da6yrOB5GoEgzq2uuFDw/ZVNliCcR9ZYWyYF&#10;f+Qg2Ywe1hhre+Ed9XtfiBDCLkYFpfdNLKXLSzLoprYhDtzRdgZ9gF0hdYeXEG5qOYuiuTRYcWgo&#10;saFtSflpfzYK3KF/zc4fqZ//fv48vdu0PWazVqnH8ZCuQHga/F38737TYf7iBW7PhAvk5g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nRScxAAAANwAAAAPAAAAAAAAAAAA&#10;AAAAAKECAABkcnMvZG93bnJldi54bWxQSwUGAAAAAAQABAD5AAAAkgMAAAAA&#10;">
                  <v:stroke dashstyle="1 1" endcap="round"/>
                </v:line>
                <v:line id="Line 350" o:spid="_x0000_s1047" style="position:absolute;rotation:90;visibility:visible;mso-wrap-style:square" from="6230,5488" to="6230,9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XSM6MQAAADcAAAADwAAAGRycy9kb3ducmV2LnhtbERPTWvCQBC9F/wPywi9FN1Uikp0DUEI&#10;7aG0aEt7HbNjEszOJtk1pv/eFQre5vE+Z50MphY9da6yrOB5GoEgzq2uuFDw/ZVNliCcR9ZYWyYF&#10;f+Qg2Ywe1hhre+Ed9XtfiBDCLkYFpfdNLKXLSzLoprYhDtzRdgZ9gF0hdYeXEG5qOYuiuTRYcWgo&#10;saFtSflpfzYK3KF/zc4fqZ//fv48vdu0PWazVqnH8ZCuQHga/F38737TYf7iBW7PhAvk5g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9dIzoxAAAANwAAAAPAAAAAAAAAAAA&#10;AAAAAKECAABkcnMvZG93bnJldi54bWxQSwUGAAAAAAQABAD5AAAAkgMAAAAA&#10;">
                  <v:stroke dashstyle="1 1" endcap="round"/>
                </v:line>
                <v:line id="Line 351" o:spid="_x0000_s1048" style="position:absolute;rotation:90;visibility:visible;mso-wrap-style:square" from="6230,8449" to="6230,127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jgpc8QAAADcAAAADwAAAGRycy9kb3ducmV2LnhtbERPTWvCQBC9F/wPywi9FN1UqEp0DUEI&#10;7aG0aEt7HbNjEszOJtk1pv/eFQre5vE+Z50MphY9da6yrOB5GoEgzq2uuFDw/ZVNliCcR9ZYWyYF&#10;f+Qg2Ywe1hhre+Ed9XtfiBDCLkYFpfdNLKXLSzLoprYhDtzRdgZ9gF0hdYeXEG5qOYuiuTRYcWgo&#10;saFtSflpfzYK3KF/zc4fqZ//fv48vdu0PWazVqnH8ZCuQHga/F38737TYf7iBW7PhAvk5g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OClzxAAAANwAAAAPAAAAAAAAAAAA&#10;AAAAAKECAABkcnMvZG93bnJldi54bWxQSwUGAAAAAAQABAD5AAAAkgMAAAAA&#10;">
                  <v:stroke dashstyle="1 1" endcap="round"/>
                </v:line>
                <v:line id="Line 352" o:spid="_x0000_s1049" style="position:absolute;rotation:90;visibility:visible;mso-wrap-style:square" from="6230,8767" to="6230,130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uq3BMQAAADcAAAADwAAAGRycy9kb3ducmV2LnhtbERPS2vCQBC+C/6HZYRepG7qIZXUjYRC&#10;aA/FopX2OmYnD8zOxuwa47/vCoXe5uN7znozmlYM1LvGsoKnRQSCuLC64UrB4St/XIFwHllja5kU&#10;3MjBJp1O1phoe+UdDXtfiRDCLkEFtfddIqUrajLoFrYjDlxpe4M+wL6SusdrCDetXEZRLA02HBpq&#10;7Oi1puK0vxgF7ji85Zdt5uOfz+/5h83OZb48K/UwG7MXEJ5G/y/+c7/rMP85hvsz4QK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6rcExAAAANwAAAAPAAAAAAAAAAAA&#10;AAAAAKECAABkcnMvZG93bnJldi54bWxQSwUGAAAAAAQABAD5AAAAkgMAAAAA&#10;">
                  <v:stroke dashstyle="1 1" endcap="round"/>
                </v:line>
                <v:line id="Line 353" o:spid="_x0000_s1050" style="position:absolute;rotation:90;visibility:visible;mso-wrap-style:square" from="6190,8147" to="6190,12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YSn8QAAADcAAAADwAAAGRycy9kb3ducmV2LnhtbERPS2vCQBC+C/6HZQQv0mzqQSV1lSCE&#10;eigtammv0+zkgdnZmF1j+u+7BcHbfHzPWW8H04ieOldbVvAcxSCIc6trLhV8nrKnFQjnkTU2lknB&#10;LznYbsajNSba3vhA/dGXIoSwS1BB5X2bSOnyigy6yLbEgStsZ9AH2JVSd3gL4aaR8zheSIM1h4YK&#10;W9pVlJ+PV6PA/fSv2fU99Yvvj6/Zm00vRTa/KDWdDOkLCE+Df4jv7r0O85dL+H8mXCA3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phKfxAAAANwAAAAPAAAAAAAAAAAA&#10;AAAAAKECAABkcnMvZG93bnJldi54bWxQSwUGAAAAAAQABAD5AAAAkgMAAAAA&#10;">
                  <v:stroke dashstyle="1 1" endcap="round"/>
                </v:line>
                <w10:wrap type="tight"/>
              </v:group>
            </w:pict>
          </mc:Fallback>
        </mc:AlternateContent>
      </w:r>
      <w:r>
        <w:rPr>
          <w:rFonts w:ascii="Times-Roman" w:hAnsi="Times-Roman" w:cs="Times-Roman"/>
          <w:szCs w:val="32"/>
          <w:lang w:bidi="en-US"/>
        </w:rPr>
        <w:t>3.</w:t>
      </w:r>
      <w:r>
        <w:rPr>
          <w:rFonts w:ascii="Times-Roman" w:hAnsi="Times-Roman" w:cs="Times-Roman"/>
          <w:szCs w:val="32"/>
          <w:lang w:bidi="en-US"/>
        </w:rPr>
        <w:tab/>
      </w:r>
      <w:r w:rsidRPr="008749F3">
        <w:rPr>
          <w:rFonts w:ascii="Times-Roman" w:hAnsi="Times-Roman" w:cs="Times-Roman"/>
          <w:szCs w:val="32"/>
          <w:lang w:bidi="en-US"/>
        </w:rPr>
        <w:t>Use the graph to answer the following questions.</w:t>
      </w:r>
    </w:p>
    <w:p w14:paraId="168F6AB1" w14:textId="77777777" w:rsidR="00A309D3" w:rsidRPr="008749F3" w:rsidRDefault="00A309D3" w:rsidP="00A309D3">
      <w:pPr>
        <w:widowControl w:val="0"/>
        <w:autoSpaceDE w:val="0"/>
        <w:autoSpaceDN w:val="0"/>
        <w:adjustRightInd w:val="0"/>
        <w:spacing w:after="320"/>
        <w:ind w:left="360" w:hanging="360"/>
        <w:rPr>
          <w:rFonts w:ascii="Times-Roman" w:hAnsi="Times-Roman" w:cs="Times-Roman"/>
          <w:szCs w:val="32"/>
          <w:lang w:bidi="en-US"/>
        </w:rPr>
      </w:pPr>
      <w:r>
        <w:rPr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0922CA" wp14:editId="33884C0B">
                <wp:simplePos x="0" y="0"/>
                <wp:positionH relativeFrom="column">
                  <wp:posOffset>4010660</wp:posOffset>
                </wp:positionH>
                <wp:positionV relativeFrom="paragraph">
                  <wp:posOffset>-445135</wp:posOffset>
                </wp:positionV>
                <wp:extent cx="0" cy="1871980"/>
                <wp:effectExtent l="86360" t="24765" r="116840" b="33655"/>
                <wp:wrapTight wrapText="bothSides">
                  <wp:wrapPolygon edited="0">
                    <wp:start x="-2147483648" y="0"/>
                    <wp:lineTo x="-2147483648" y="1751"/>
                    <wp:lineTo x="-2147483648" y="3510"/>
                    <wp:lineTo x="-2147483648" y="19299"/>
                    <wp:lineTo x="-2147483648" y="19951"/>
                    <wp:lineTo x="-2147483648" y="21600"/>
                    <wp:lineTo x="-2147483648" y="21600"/>
                    <wp:lineTo x="-2147483648" y="19951"/>
                    <wp:lineTo x="-2147483648" y="19299"/>
                    <wp:lineTo x="-2147483648" y="3510"/>
                    <wp:lineTo x="-2147483648" y="1751"/>
                    <wp:lineTo x="-2147483648" y="0"/>
                    <wp:lineTo x="-2147483648" y="0"/>
                  </wp:wrapPolygon>
                </wp:wrapTight>
                <wp:docPr id="152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719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1F8B9" id="Line 32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8pt,-35pt" to="315.8pt,1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" strokeweight="2.25pt">
                <v:stroke startarrow="block" endarrow="block"/>
                <w10:wrap type="tight"/>
              </v:line>
            </w:pict>
          </mc:Fallback>
        </mc:AlternateContent>
      </w:r>
      <w:r>
        <w:rPr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D9FF5E" wp14:editId="5C267A8F">
                <wp:simplePos x="0" y="0"/>
                <wp:positionH relativeFrom="column">
                  <wp:posOffset>3835400</wp:posOffset>
                </wp:positionH>
                <wp:positionV relativeFrom="paragraph">
                  <wp:posOffset>-14605</wp:posOffset>
                </wp:positionV>
                <wp:extent cx="152400" cy="18288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51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92304" w14:textId="77777777" w:rsidR="00A309D3" w:rsidRPr="00BB1A27" w:rsidRDefault="00A309D3" w:rsidP="00A309D3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9FF5E" id="Text Box 325" o:spid="_x0000_s1130" type="#_x0000_t202" style="position:absolute;left:0;text-align:left;margin-left:302pt;margin-top:-1.1pt;width:12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" filled="f" stroked="f">
                <v:textbox inset="0,0,0,0">
                  <w:txbxContent>
                    <w:p w14:paraId="40B92304" w14:textId="77777777" w:rsidR="00A309D3" w:rsidRPr="00BB1A27" w:rsidRDefault="00A309D3" w:rsidP="00A309D3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8AFBE" wp14:editId="58BAE629">
                <wp:simplePos x="0" y="0"/>
                <wp:positionH relativeFrom="column">
                  <wp:posOffset>3672840</wp:posOffset>
                </wp:positionH>
                <wp:positionV relativeFrom="paragraph">
                  <wp:posOffset>-138430</wp:posOffset>
                </wp:positionV>
                <wp:extent cx="218440" cy="1117600"/>
                <wp:effectExtent l="2540" t="127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50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0405E" w14:textId="77777777" w:rsidR="00A309D3" w:rsidRPr="00DC4BA9" w:rsidRDefault="00A309D3" w:rsidP="00A309D3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velocity </w:t>
                            </w:r>
                            <w:r w:rsidRPr="00DC4BA9">
                              <w:rPr>
                                <w:b/>
                                <w:sz w:val="20"/>
                              </w:rPr>
                              <w:t>(m/s)</w:t>
                            </w:r>
                          </w:p>
                          <w:p w14:paraId="60A212C4" w14:textId="77777777" w:rsidR="00A309D3" w:rsidRPr="00DC4BA9" w:rsidRDefault="00A309D3" w:rsidP="00A309D3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8AFBE" id="Text Box 321" o:spid="_x0000_s1131" type="#_x0000_t202" style="position:absolute;left:0;text-align:left;margin-left:289.2pt;margin-top:-10.85pt;width:17.2pt;height:8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" filled="f" stroked="f">
                <v:textbox style="layout-flow:vertical;mso-layout-flow-alt:bottom-to-top" inset="0,0,0,0">
                  <w:txbxContent>
                    <w:p w14:paraId="0CB0405E" w14:textId="77777777" w:rsidR="00A309D3" w:rsidRPr="00DC4BA9" w:rsidRDefault="00A309D3" w:rsidP="00A309D3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velocity </w:t>
                      </w:r>
                      <w:r w:rsidRPr="00DC4BA9">
                        <w:rPr>
                          <w:b/>
                          <w:sz w:val="20"/>
                        </w:rPr>
                        <w:t>(m/s)</w:t>
                      </w:r>
                    </w:p>
                    <w:p w14:paraId="60A212C4" w14:textId="77777777" w:rsidR="00A309D3" w:rsidRPr="00DC4BA9" w:rsidRDefault="00A309D3" w:rsidP="00A309D3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-Roman" w:hAnsi="Times-Roman" w:cs="Times-Roman"/>
          <w:szCs w:val="32"/>
          <w:lang w:bidi="en-US"/>
        </w:rPr>
        <w:t>a.</w:t>
      </w:r>
      <w:r>
        <w:rPr>
          <w:rFonts w:ascii="Times-Roman" w:hAnsi="Times-Roman" w:cs="Times-Roman"/>
          <w:szCs w:val="32"/>
          <w:lang w:bidi="en-US"/>
        </w:rPr>
        <w:tab/>
      </w:r>
      <w:r w:rsidRPr="008749F3">
        <w:rPr>
          <w:rFonts w:ascii="Times-Roman" w:hAnsi="Times-Roman" w:cs="Times-Roman"/>
          <w:szCs w:val="32"/>
          <w:lang w:bidi="en-US"/>
        </w:rPr>
        <w:t>Describe the motion of the object.</w:t>
      </w:r>
    </w:p>
    <w:p w14:paraId="16FCCCB7" w14:textId="77777777" w:rsidR="00A309D3" w:rsidRPr="008749F3" w:rsidRDefault="00A309D3" w:rsidP="00A309D3">
      <w:pPr>
        <w:widowControl w:val="0"/>
        <w:autoSpaceDE w:val="0"/>
        <w:autoSpaceDN w:val="0"/>
        <w:adjustRightInd w:val="0"/>
        <w:spacing w:after="320"/>
        <w:rPr>
          <w:rFonts w:ascii="Times-Roman" w:hAnsi="Times-Roman" w:cs="Times-Roman"/>
          <w:szCs w:val="32"/>
          <w:lang w:bidi="en-US"/>
        </w:rPr>
      </w:pPr>
      <w:r>
        <w:rPr>
          <w:rFonts w:ascii="Times-Roman" w:hAnsi="Times-Roman" w:cs="Times-Roman"/>
          <w:noProof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CA071" wp14:editId="0643D7F6">
                <wp:simplePos x="0" y="0"/>
                <wp:positionH relativeFrom="column">
                  <wp:posOffset>4025900</wp:posOffset>
                </wp:positionH>
                <wp:positionV relativeFrom="paragraph">
                  <wp:posOffset>166370</wp:posOffset>
                </wp:positionV>
                <wp:extent cx="1682115" cy="425450"/>
                <wp:effectExtent l="12700" t="13970" r="22225" b="30480"/>
                <wp:wrapTight wrapText="bothSides">
                  <wp:wrapPolygon edited="0">
                    <wp:start x="-236" y="-484"/>
                    <wp:lineTo x="-236" y="967"/>
                    <wp:lineTo x="4868" y="6706"/>
                    <wp:lineTo x="6409" y="7189"/>
                    <wp:lineTo x="13413" y="14411"/>
                    <wp:lineTo x="20295" y="21116"/>
                    <wp:lineTo x="21836" y="21116"/>
                    <wp:lineTo x="21836" y="20633"/>
                    <wp:lineTo x="18037" y="16796"/>
                    <wp:lineTo x="9850" y="8640"/>
                    <wp:lineTo x="8309" y="7189"/>
                    <wp:lineTo x="709" y="-484"/>
                    <wp:lineTo x="-236" y="-484"/>
                  </wp:wrapPolygon>
                </wp:wrapTight>
                <wp:docPr id="149" name="Auto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82115" cy="42545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0B913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54" o:spid="_x0000_s1026" type="#_x0000_t32" style="position:absolute;margin-left:317pt;margin-top:13.1pt;width:132.45pt;height:33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" strokeweight="1.25pt">
                <w10:wrap type="tight"/>
              </v:shape>
            </w:pict>
          </mc:Fallback>
        </mc:AlternateContent>
      </w:r>
      <w:r>
        <w:rPr>
          <w:rFonts w:ascii="Times-Roman" w:hAnsi="Times-Roman" w:cs="Times-Roman"/>
          <w:noProof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C0A1BA" wp14:editId="4009409A">
                <wp:simplePos x="0" y="0"/>
                <wp:positionH relativeFrom="column">
                  <wp:posOffset>5162550</wp:posOffset>
                </wp:positionH>
                <wp:positionV relativeFrom="paragraph">
                  <wp:posOffset>-977900</wp:posOffset>
                </wp:positionV>
                <wp:extent cx="0" cy="2272665"/>
                <wp:effectExtent l="25400" t="95250" r="38735" b="107950"/>
                <wp:wrapTight wrapText="bothSides">
                  <wp:wrapPolygon edited="0">
                    <wp:start x="-2147483648" y="21606"/>
                    <wp:lineTo x="-2147483648" y="2806"/>
                    <wp:lineTo x="-2147483648" y="1364"/>
                    <wp:lineTo x="-2147483648" y="-84"/>
                    <wp:lineTo x="-2147483648" y="6"/>
                    <wp:lineTo x="-2147483648" y="6"/>
                    <wp:lineTo x="-2147483648" y="-84"/>
                    <wp:lineTo x="-2147483648" y="1364"/>
                    <wp:lineTo x="-2147483648" y="2806"/>
                    <wp:lineTo x="-2147483648" y="21606"/>
                    <wp:lineTo x="-2147483648" y="21606"/>
                  </wp:wrapPolygon>
                </wp:wrapTight>
                <wp:docPr id="148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0" cy="22726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76095" id="Line 328" o:spid="_x0000_s1026" style="position:absolute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5pt,-76.95pt" to="406.5pt,10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" strokeweight="2.25pt">
                <v:stroke endarrow="block"/>
                <w10:wrap type="tight"/>
              </v:line>
            </w:pict>
          </mc:Fallback>
        </mc:AlternateContent>
      </w:r>
      <w:r>
        <w:rPr>
          <w:rFonts w:ascii="Times-Roman" w:hAnsi="Times-Roman" w:cs="Times-Roman"/>
          <w:noProof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01A4E" wp14:editId="24FDEB51">
                <wp:simplePos x="0" y="0"/>
                <wp:positionH relativeFrom="column">
                  <wp:posOffset>3903980</wp:posOffset>
                </wp:positionH>
                <wp:positionV relativeFrom="paragraph">
                  <wp:posOffset>71120</wp:posOffset>
                </wp:positionV>
                <wp:extent cx="152400" cy="182880"/>
                <wp:effectExtent l="508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47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7B229" w14:textId="77777777" w:rsidR="00A309D3" w:rsidRPr="00BB1A27" w:rsidRDefault="00A309D3" w:rsidP="00A309D3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01A4E" id="Text Box 324" o:spid="_x0000_s1132" type="#_x0000_t202" style="position:absolute;margin-left:307.4pt;margin-top:5.6pt;width:12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" filled="f" stroked="f">
                <v:textbox inset="0,0,0,0">
                  <w:txbxContent>
                    <w:p w14:paraId="3217B229" w14:textId="77777777" w:rsidR="00A309D3" w:rsidRPr="00BB1A27" w:rsidRDefault="00A309D3" w:rsidP="00A309D3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-Roman" w:hAnsi="Times-Roman" w:cs="Times-Roman"/>
          <w:noProof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39591E" wp14:editId="7F1CB3CE">
                <wp:simplePos x="0" y="0"/>
                <wp:positionH relativeFrom="column">
                  <wp:posOffset>4000500</wp:posOffset>
                </wp:positionH>
                <wp:positionV relativeFrom="paragraph">
                  <wp:posOffset>149860</wp:posOffset>
                </wp:positionV>
                <wp:extent cx="2465070" cy="14668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46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07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42D57" w14:textId="77777777" w:rsidR="00A309D3" w:rsidRPr="00BB1A27" w:rsidRDefault="00A309D3" w:rsidP="00A309D3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0                            5                            10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9591E" id="Text Box 323" o:spid="_x0000_s1133" type="#_x0000_t202" style="position:absolute;margin-left:315pt;margin-top:11.8pt;width:194.1pt;height:1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" filled="f" stroked="f">
                <v:textbox inset="0,0,0,0">
                  <w:txbxContent>
                    <w:p w14:paraId="63242D57" w14:textId="77777777" w:rsidR="00A309D3" w:rsidRPr="00BB1A27" w:rsidRDefault="00A309D3" w:rsidP="00A309D3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0                            5                            10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-Roman" w:hAnsi="Times-Roman" w:cs="Times-Roman"/>
          <w:noProof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AD2DC" wp14:editId="04E8007E">
                <wp:simplePos x="0" y="0"/>
                <wp:positionH relativeFrom="column">
                  <wp:posOffset>6298565</wp:posOffset>
                </wp:positionH>
                <wp:positionV relativeFrom="paragraph">
                  <wp:posOffset>74930</wp:posOffset>
                </wp:positionV>
                <wp:extent cx="317500" cy="241300"/>
                <wp:effectExtent l="0" t="0" r="635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45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B8BB6" w14:textId="77777777" w:rsidR="00A309D3" w:rsidRPr="00BB1A27" w:rsidRDefault="00A309D3" w:rsidP="00A309D3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BB1A27">
                              <w:rPr>
                                <w:b/>
                                <w:i/>
                                <w:sz w:val="20"/>
                              </w:rPr>
                              <w:t>t</w:t>
                            </w:r>
                            <w:r w:rsidRPr="00BB1A27">
                              <w:rPr>
                                <w:b/>
                                <w:sz w:val="20"/>
                              </w:rPr>
                              <w:t xml:space="preserve"> (s)</w:t>
                            </w:r>
                          </w:p>
                        </w:txbxContent>
                      </wps:txbx>
                      <wps:bodyPr rot="0" vert="horz" wrap="square" lIns="18288" tIns="18288" rIns="18288" bIns="1828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AD2DC" id="Text Box 322" o:spid="_x0000_s1134" type="#_x0000_t202" style="position:absolute;margin-left:495.95pt;margin-top:5.9pt;width:2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" filled="f" stroked="f">
                <v:textbox inset="1.44pt,1.44pt,1.44pt,1.44pt">
                  <w:txbxContent>
                    <w:p w14:paraId="6B7B8BB6" w14:textId="77777777" w:rsidR="00A309D3" w:rsidRPr="00BB1A27" w:rsidRDefault="00A309D3" w:rsidP="00A309D3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BB1A27">
                        <w:rPr>
                          <w:b/>
                          <w:i/>
                          <w:sz w:val="20"/>
                        </w:rPr>
                        <w:t>t</w:t>
                      </w:r>
                      <w:r w:rsidRPr="00BB1A27">
                        <w:rPr>
                          <w:b/>
                          <w:sz w:val="20"/>
                        </w:rPr>
                        <w:t xml:space="preserve"> (s)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-Roman" w:hAnsi="Times-Roman" w:cs="Times-Roman"/>
          <w:szCs w:val="32"/>
          <w:lang w:bidi="en-US"/>
        </w:rPr>
        <w:t xml:space="preserve">  </w:t>
      </w:r>
    </w:p>
    <w:p w14:paraId="7B4635BC" w14:textId="77777777" w:rsidR="00A309D3" w:rsidRPr="008749F3" w:rsidRDefault="00A309D3" w:rsidP="00A309D3">
      <w:pPr>
        <w:widowControl w:val="0"/>
        <w:autoSpaceDE w:val="0"/>
        <w:autoSpaceDN w:val="0"/>
        <w:adjustRightInd w:val="0"/>
        <w:spacing w:after="320"/>
        <w:rPr>
          <w:rFonts w:ascii="Times-Roman" w:hAnsi="Times-Roman" w:cs="Times-Roman"/>
          <w:szCs w:val="32"/>
          <w:lang w:bidi="en-US"/>
        </w:rPr>
      </w:pPr>
      <w:r>
        <w:rPr>
          <w:rFonts w:ascii="Times-Roman" w:hAnsi="Times-Roman" w:cs="Times-Roman"/>
          <w:noProof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78896" wp14:editId="45EFBFC7">
                <wp:simplePos x="0" y="0"/>
                <wp:positionH relativeFrom="column">
                  <wp:posOffset>3787140</wp:posOffset>
                </wp:positionH>
                <wp:positionV relativeFrom="paragraph">
                  <wp:posOffset>175260</wp:posOffset>
                </wp:positionV>
                <wp:extent cx="223520" cy="182880"/>
                <wp:effectExtent l="2540" t="0" r="254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44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A3555" w14:textId="77777777" w:rsidR="00A309D3" w:rsidRPr="00BB1A27" w:rsidRDefault="00A309D3" w:rsidP="00A309D3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-15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78896" id="Text Box 326" o:spid="_x0000_s1135" type="#_x0000_t202" style="position:absolute;margin-left:298.2pt;margin-top:13.8pt;width:17.6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" filled="f" stroked="f">
                <v:textbox inset="0,0,0,0">
                  <w:txbxContent>
                    <w:p w14:paraId="40FA3555" w14:textId="77777777" w:rsidR="00A309D3" w:rsidRPr="00BB1A27" w:rsidRDefault="00A309D3" w:rsidP="00A309D3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-15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749F3">
        <w:rPr>
          <w:rFonts w:ascii="Times-Roman" w:hAnsi="Times-Roman" w:cs="Times-Roman"/>
          <w:szCs w:val="32"/>
          <w:lang w:bidi="en-US"/>
        </w:rPr>
        <w:t> </w:t>
      </w:r>
    </w:p>
    <w:p w14:paraId="4F886269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ind w:left="360" w:hanging="360"/>
        <w:rPr>
          <w:rFonts w:ascii="Times-Roman" w:hAnsi="Times-Roman" w:cs="Times-Roman"/>
          <w:szCs w:val="32"/>
          <w:lang w:bidi="en-US"/>
        </w:rPr>
      </w:pPr>
      <w:r>
        <w:rPr>
          <w:rFonts w:ascii="Times-Roman" w:hAnsi="Times-Roman" w:cs="Times-Roman"/>
          <w:szCs w:val="32"/>
          <w:lang w:bidi="en-US"/>
        </w:rPr>
        <w:t>b.</w:t>
      </w:r>
      <w:r>
        <w:rPr>
          <w:rFonts w:ascii="Times-Roman" w:hAnsi="Times-Roman" w:cs="Times-Roman"/>
          <w:szCs w:val="32"/>
          <w:lang w:bidi="en-US"/>
        </w:rPr>
        <w:tab/>
      </w:r>
      <w:r w:rsidRPr="008749F3">
        <w:rPr>
          <w:rFonts w:ascii="Times-Roman" w:hAnsi="Times-Roman" w:cs="Times-Roman"/>
          <w:szCs w:val="32"/>
          <w:lang w:bidi="en-US"/>
        </w:rPr>
        <w:t>Determine the acceleration of the object from the graph.</w:t>
      </w:r>
      <w:r>
        <w:rPr>
          <w:rFonts w:ascii="Times-Roman" w:hAnsi="Times-Roman" w:cs="Times-Roman"/>
          <w:szCs w:val="32"/>
          <w:lang w:bidi="en-US"/>
        </w:rPr>
        <w:br/>
      </w:r>
      <w:r>
        <w:rPr>
          <w:rFonts w:ascii="Times-Roman" w:hAnsi="Times-Roman" w:cs="Times-Roman"/>
          <w:szCs w:val="32"/>
          <w:lang w:bidi="en-US"/>
        </w:rPr>
        <w:br/>
      </w:r>
      <w:r w:rsidRPr="00A309D3">
        <w:rPr>
          <w:rFonts w:ascii="Times-Roman" w:hAnsi="Times-Roman" w:cs="Times-Roman"/>
          <w:i/>
          <w:szCs w:val="32"/>
          <w:lang w:bidi="en-US"/>
        </w:rPr>
        <w:t>(Note: velocity reaches the t-axis at t = 7.5 s.)</w:t>
      </w:r>
    </w:p>
    <w:p w14:paraId="3E342C63" w14:textId="77777777" w:rsidR="00A309D3" w:rsidRPr="008749F3" w:rsidRDefault="00A309D3" w:rsidP="00A309D3">
      <w:pPr>
        <w:widowControl w:val="0"/>
        <w:autoSpaceDE w:val="0"/>
        <w:autoSpaceDN w:val="0"/>
        <w:adjustRightInd w:val="0"/>
        <w:spacing w:after="320"/>
        <w:rPr>
          <w:rFonts w:ascii="Times-Roman" w:hAnsi="Times-Roman" w:cs="Times-Roman"/>
          <w:szCs w:val="32"/>
          <w:lang w:bidi="en-US"/>
        </w:rPr>
      </w:pPr>
    </w:p>
    <w:p w14:paraId="7297AE6C" w14:textId="77777777" w:rsidR="00A309D3" w:rsidRPr="008749F3" w:rsidRDefault="00A309D3" w:rsidP="00A309D3">
      <w:pPr>
        <w:widowControl w:val="0"/>
        <w:autoSpaceDE w:val="0"/>
        <w:autoSpaceDN w:val="0"/>
        <w:adjustRightInd w:val="0"/>
        <w:spacing w:after="320"/>
        <w:rPr>
          <w:rFonts w:ascii="Times-Roman" w:hAnsi="Times-Roman" w:cs="Times-Roman"/>
          <w:szCs w:val="32"/>
          <w:lang w:bidi="en-US"/>
        </w:rPr>
      </w:pPr>
      <w:r w:rsidRPr="008749F3">
        <w:rPr>
          <w:rFonts w:ascii="Times-Roman" w:hAnsi="Times-Roman" w:cs="Times-Roman"/>
          <w:szCs w:val="32"/>
          <w:lang w:bidi="en-US"/>
        </w:rPr>
        <w:t> </w:t>
      </w:r>
    </w:p>
    <w:p w14:paraId="400B6AFB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ind w:left="360" w:right="-540" w:hanging="360"/>
        <w:rPr>
          <w:rFonts w:ascii="Times-Roman" w:hAnsi="Times-Roman" w:cs="Times-Roman"/>
          <w:szCs w:val="32"/>
          <w:lang w:bidi="en-US"/>
        </w:rPr>
      </w:pPr>
      <w:r>
        <w:rPr>
          <w:rFonts w:ascii="Times-Roman" w:hAnsi="Times-Roman" w:cs="Times-Roman"/>
          <w:szCs w:val="32"/>
          <w:lang w:bidi="en-US"/>
        </w:rPr>
        <w:t>c.</w:t>
      </w:r>
      <w:r>
        <w:rPr>
          <w:rFonts w:ascii="Times-Roman" w:hAnsi="Times-Roman" w:cs="Times-Roman"/>
          <w:szCs w:val="32"/>
          <w:lang w:bidi="en-US"/>
        </w:rPr>
        <w:tab/>
        <w:t xml:space="preserve">Determine the displacement of the object during the time interval t = 0 s to t = 7.5 s two different ways: graphically and by using the equation </w:t>
      </w:r>
      <w:r>
        <w:rPr>
          <w:noProof/>
          <w:position w:val="-10"/>
          <w:sz w:val="20"/>
          <w:lang w:val="en-US"/>
        </w:rPr>
        <w:drawing>
          <wp:inline distT="0" distB="0" distL="0" distR="0" wp14:anchorId="0BB26778" wp14:editId="563818CB">
            <wp:extent cx="1105535" cy="210820"/>
            <wp:effectExtent l="0" t="0" r="12065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01DE" w14:textId="77777777" w:rsidR="00A309D3" w:rsidRPr="008749F3" w:rsidRDefault="00A309D3" w:rsidP="00A309D3">
      <w:pPr>
        <w:widowControl w:val="0"/>
        <w:autoSpaceDE w:val="0"/>
        <w:autoSpaceDN w:val="0"/>
        <w:adjustRightInd w:val="0"/>
        <w:ind w:left="540" w:hanging="450"/>
        <w:rPr>
          <w:rFonts w:ascii="Times-Roman" w:hAnsi="Times-Roman" w:cs="Times-Roman"/>
          <w:szCs w:val="32"/>
          <w:lang w:bidi="en-US"/>
        </w:rPr>
      </w:pPr>
    </w:p>
    <w:p w14:paraId="47985D97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ind w:right="-540"/>
        <w:rPr>
          <w:rFonts w:ascii="Times-Roman" w:hAnsi="Times-Roman" w:cs="Times-Roman"/>
          <w:szCs w:val="32"/>
          <w:lang w:bidi="en-US"/>
        </w:rPr>
      </w:pPr>
    </w:p>
    <w:p w14:paraId="3B4B4FAF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ind w:left="540" w:right="-540" w:hanging="360"/>
        <w:rPr>
          <w:rFonts w:ascii="Times-Roman" w:hAnsi="Times-Roman" w:cs="Times-Roman"/>
          <w:szCs w:val="32"/>
          <w:lang w:bidi="en-US"/>
        </w:rPr>
      </w:pPr>
    </w:p>
    <w:p w14:paraId="533CC0A5" w14:textId="77777777" w:rsidR="00A309D3" w:rsidRPr="008749F3" w:rsidRDefault="00A309D3" w:rsidP="00A309D3">
      <w:pPr>
        <w:widowControl w:val="0"/>
        <w:autoSpaceDE w:val="0"/>
        <w:autoSpaceDN w:val="0"/>
        <w:adjustRightInd w:val="0"/>
        <w:spacing w:after="320"/>
        <w:ind w:left="360" w:right="-540" w:hanging="360"/>
        <w:rPr>
          <w:rFonts w:ascii="Times-Roman" w:hAnsi="Times-Roman" w:cs="Times-Roman"/>
          <w:szCs w:val="32"/>
          <w:lang w:bidi="en-US"/>
        </w:rPr>
      </w:pPr>
      <w:r>
        <w:rPr>
          <w:rFonts w:ascii="Times-Roman" w:hAnsi="Times-Roman" w:cs="Times-Roman"/>
          <w:szCs w:val="32"/>
          <w:lang w:bidi="en-US"/>
        </w:rPr>
        <w:t>d.</w:t>
      </w:r>
      <w:r>
        <w:rPr>
          <w:rFonts w:ascii="Times-Roman" w:hAnsi="Times-Roman" w:cs="Times-Roman"/>
          <w:szCs w:val="32"/>
          <w:lang w:bidi="en-US"/>
        </w:rPr>
        <w:tab/>
        <w:t>A fellow student makes the claim that since the acceleration was (+) the object must have been speeding up over this time interval. How would you respond to this claim?</w:t>
      </w:r>
    </w:p>
    <w:p w14:paraId="5CB74C23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ind w:left="360" w:hanging="360"/>
        <w:rPr>
          <w:rFonts w:ascii="Times-Roman" w:hAnsi="Times-Roman" w:cs="Times-Roman"/>
          <w:szCs w:val="32"/>
          <w:lang w:bidi="en-US"/>
        </w:rPr>
      </w:pPr>
      <w:r w:rsidRPr="008749F3">
        <w:rPr>
          <w:rFonts w:ascii="Times-Roman" w:hAnsi="Times-Roman" w:cs="Times-Roman"/>
          <w:szCs w:val="32"/>
          <w:lang w:bidi="en-US"/>
        </w:rPr>
        <w:br w:type="page"/>
      </w:r>
      <w:r>
        <w:rPr>
          <w:rFonts w:ascii="Times-Roman" w:hAnsi="Times-Roman" w:cs="Times-Roman"/>
          <w:szCs w:val="32"/>
          <w:lang w:bidi="en-US"/>
        </w:rPr>
        <w:t>4.</w:t>
      </w:r>
      <w:r>
        <w:rPr>
          <w:rFonts w:ascii="Times-Roman" w:hAnsi="Times-Roman" w:cs="Times-Roman"/>
          <w:szCs w:val="32"/>
          <w:lang w:bidi="en-US"/>
        </w:rPr>
        <w:tab/>
        <w:t>Draw a motion map, including both velocity and acceleration vectors for the cart on ramp situation shown below.</w:t>
      </w:r>
    </w:p>
    <w:p w14:paraId="7EF0BE84" w14:textId="77777777" w:rsidR="00A309D3" w:rsidRPr="008749F3" w:rsidRDefault="00A309D3" w:rsidP="00A309D3">
      <w:pPr>
        <w:widowControl w:val="0"/>
        <w:autoSpaceDE w:val="0"/>
        <w:autoSpaceDN w:val="0"/>
        <w:adjustRightInd w:val="0"/>
        <w:spacing w:after="320"/>
        <w:ind w:left="360" w:hanging="360"/>
        <w:jc w:val="center"/>
        <w:rPr>
          <w:rFonts w:ascii="Times-Roman" w:hAnsi="Times-Roman" w:cs="Times-Roman"/>
          <w:szCs w:val="32"/>
          <w:lang w:bidi="en-US"/>
        </w:rPr>
      </w:pPr>
      <w:r>
        <w:rPr>
          <w:rFonts w:ascii="Times-Roman" w:hAnsi="Times-Roman" w:cs="Times-Roman"/>
          <w:noProof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2C3395" wp14:editId="4CC3BA96">
                <wp:simplePos x="0" y="0"/>
                <wp:positionH relativeFrom="column">
                  <wp:posOffset>750570</wp:posOffset>
                </wp:positionH>
                <wp:positionV relativeFrom="paragraph">
                  <wp:posOffset>956945</wp:posOffset>
                </wp:positionV>
                <wp:extent cx="4043680" cy="754380"/>
                <wp:effectExtent l="0" t="0" r="20320" b="7620"/>
                <wp:wrapNone/>
                <wp:docPr id="1" name="Group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3680" cy="754380"/>
                          <a:chOff x="2186" y="8379"/>
                          <a:chExt cx="6368" cy="1188"/>
                        </a:xfrm>
                      </wpg:grpSpPr>
                      <wps:wsp>
                        <wps:cNvPr id="28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34" y="8379"/>
                            <a:ext cx="60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A222E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vel: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86" y="9245"/>
                            <a:ext cx="60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93BDB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acc: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84" name="Group 708"/>
                        <wpg:cNvGrpSpPr>
                          <a:grpSpLocks/>
                        </wpg:cNvGrpSpPr>
                        <wpg:grpSpPr bwMode="auto">
                          <a:xfrm>
                            <a:off x="3097" y="9018"/>
                            <a:ext cx="5328" cy="164"/>
                            <a:chOff x="6240" y="4767"/>
                            <a:chExt cx="4460" cy="200"/>
                          </a:xfrm>
                        </wpg:grpSpPr>
                        <wps:wsp>
                          <wps:cNvPr id="285" name="Freeform 709"/>
                          <wps:cNvSpPr>
                            <a:spLocks/>
                          </wps:cNvSpPr>
                          <wps:spPr bwMode="auto">
                            <a:xfrm>
                              <a:off x="10460" y="4767"/>
                              <a:ext cx="240" cy="200"/>
                            </a:xfrm>
                            <a:custGeom>
                              <a:avLst/>
                              <a:gdLst>
                                <a:gd name="T0" fmla="*/ 240 w 240"/>
                                <a:gd name="T1" fmla="*/ 100 h 200"/>
                                <a:gd name="T2" fmla="*/ 0 w 240"/>
                                <a:gd name="T3" fmla="*/ 200 h 200"/>
                                <a:gd name="T4" fmla="*/ 0 w 240"/>
                                <a:gd name="T5" fmla="*/ 0 h 200"/>
                                <a:gd name="T6" fmla="*/ 240 w 240"/>
                                <a:gd name="T7" fmla="*/ 10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40" h="200">
                                  <a:moveTo>
                                    <a:pt x="240" y="100"/>
                                  </a:moveTo>
                                  <a:lnTo>
                                    <a:pt x="0" y="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4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Line 710"/>
                          <wps:cNvCnPr/>
                          <wps:spPr bwMode="auto">
                            <a:xfrm flipH="1">
                              <a:off x="6240" y="4867"/>
                              <a:ext cx="43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7" name="Line 711"/>
                        <wps:cNvCnPr/>
                        <wps:spPr bwMode="auto">
                          <a:xfrm>
                            <a:off x="3097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712"/>
                        <wps:cNvCnPr/>
                        <wps:spPr bwMode="auto">
                          <a:xfrm>
                            <a:off x="3716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713"/>
                        <wps:cNvCnPr/>
                        <wps:spPr bwMode="auto">
                          <a:xfrm>
                            <a:off x="4335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714"/>
                        <wps:cNvCnPr/>
                        <wps:spPr bwMode="auto">
                          <a:xfrm>
                            <a:off x="4954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715"/>
                        <wps:cNvCnPr/>
                        <wps:spPr bwMode="auto">
                          <a:xfrm>
                            <a:off x="5573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716"/>
                        <wps:cNvCnPr/>
                        <wps:spPr bwMode="auto">
                          <a:xfrm>
                            <a:off x="6192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Rectangle 717"/>
                        <wps:cNvSpPr>
                          <a:spLocks noChangeArrowheads="1"/>
                        </wps:cNvSpPr>
                        <wps:spPr bwMode="auto">
                          <a:xfrm>
                            <a:off x="2830" y="8810"/>
                            <a:ext cx="57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CBF6C" w14:textId="77777777" w:rsidR="00A309D3" w:rsidRPr="00304B67" w:rsidRDefault="00A309D3" w:rsidP="00A309D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4B67">
                                <w:rPr>
                                  <w:sz w:val="18"/>
                                  <w:szCs w:val="18"/>
                                </w:rPr>
                                <w:t>0m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94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8425" y="9146"/>
                            <a:ext cx="129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C5FDA" w14:textId="77777777" w:rsidR="00A309D3" w:rsidRDefault="00A309D3" w:rsidP="00A309D3">
                              <w:r>
                                <w:rPr>
                                  <w:rFonts w:ascii="Helvetica" w:hAnsi="Helvetica" w:cs="Helvetic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5" name="Line 719"/>
                        <wps:cNvCnPr/>
                        <wps:spPr bwMode="auto">
                          <a:xfrm>
                            <a:off x="6811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720"/>
                        <wps:cNvCnPr/>
                        <wps:spPr bwMode="auto">
                          <a:xfrm>
                            <a:off x="7430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721"/>
                        <wps:cNvCnPr/>
                        <wps:spPr bwMode="auto">
                          <a:xfrm>
                            <a:off x="8050" y="8953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C3395" id="_x0000_s1136" style="position:absolute;left:0;text-align:left;margin-left:59.1pt;margin-top:75.35pt;width:318.4pt;height:59.4pt;z-index:251677696" coordorigin="2186,8379" coordsize="6368,118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">
                <v:shape id="Text Box 7" o:spid="_x0000_s1137" type="#_x0000_t202" style="position:absolute;left:2234;top:8379;width:601;height:3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tgglxAAA&#10;ANwAAAAPAAAAZHJzL2Rvd25yZXYueG1sRI9Ba8JAFITvBf/D8gRvdWMOYqOriCgUhNIYDx6f2Wey&#10;mH0bs1tN/31XEHocZuYbZrHqbSPu1HnjWMFknIAgLp02XCk4Frv3GQgfkDU2jknBL3lYLQdvC8y0&#10;e3BO90OoRISwz1BBHUKbSenLmiz6sWuJo3dxncUQZVdJ3eEjwm0j0ySZSouG40KNLW1qKq+HH6tg&#10;feJ8a25f5+/8kpui+Eh4P70qNRr26zmIQH34D7/an1pBOkvheSYeAb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LYIJcQAAADcAAAADwAAAAAAAAAAAAAAAACXAgAAZHJzL2Rv&#10;d25yZXYueG1sUEsFBgAAAAAEAAQA9QAAAIgDAAAAAA==&#10;" filled="f" stroked="f">
                  <v:textbox inset="0,0,0,0">
                    <w:txbxContent>
                      <w:p w14:paraId="054A222E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vel:</w:t>
                        </w:r>
                      </w:p>
                    </w:txbxContent>
                  </v:textbox>
                </v:shape>
                <v:shape id="Text Box 7" o:spid="_x0000_s1138" type="#_x0000_t202" style="position:absolute;left:2186;top:9245;width:601;height:3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+q2+xAAA&#10;ANwAAAAPAAAAZHJzL2Rvd25yZXYueG1sRI9Ba8JAFITvgv9heQVvuqmC2NRVRCoIghjjweNr9pks&#10;Zt+m2VXjv3cLhR6HmfmGmS87W4s7td44VvA+SkAQF04bLhWc8s1wBsIHZI21Y1LwJA/LRb83x1S7&#10;B2d0P4ZSRAj7FBVUITSplL6oyKIfuYY4ehfXWgxRtqXULT4i3NZynCRTadFwXKiwoXVFxfV4swpW&#10;Z86+zM/++5BdMpPnHwnvplelBm/d6hNEoC78h//aW61gPJvA75l4BOTi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/qtvsQAAADcAAAADwAAAAAAAAAAAAAAAACXAgAAZHJzL2Rv&#10;d25yZXYueG1sUEsFBgAAAAAEAAQA9QAAAIgDAAAAAA==&#10;" filled="f" stroked="f">
                  <v:textbox inset="0,0,0,0">
                    <w:txbxContent>
                      <w:p w14:paraId="18C93BDB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acc:</w:t>
                        </w:r>
                      </w:p>
                    </w:txbxContent>
                  </v:textbox>
                </v:shape>
                <v:group id="Group 708" o:spid="_x0000_s1139" style="position:absolute;left:3097;top:9018;width:5328;height:164" coordorigin="6240,4767" coordsize="4460,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gn+ecUAAADcAAAA&#10;DwAAAAAAAAAAAAAAAACpAgAAZHJzL2Rvd25yZXYueG1sUEsFBgAAAAAEAAQA+gAAAJsDAAAAAA==&#10;">
                  <v:shape id="Freeform 709" o:spid="_x0000_s1140" style="position:absolute;left:10460;top:4767;width:240;height:200;visibility:visible;mso-wrap-style:square;v-text-anchor:top" coordsize="240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/w3xAAA&#10;ANwAAAAPAAAAZHJzL2Rvd25yZXYueG1sRI9PawIxFMTvBb9DeEJvNavUIqtRVJB68OI/vD43z93F&#10;zcuSpGb99qZQ6HGYmd8ws0VnGvEg52vLCoaDDARxYXXNpYLTcfMxAeEDssbGMil4kofFvPc2w1zb&#10;yHt6HEIpEoR9jgqqENpcSl9UZNAPbEucvJt1BkOSrpTaYUxw08hRln1JgzWnhQpbWldU3A8/RkEc&#10;x/rZnVeX3d6F6/fnvdy026jUe79bTkEE6sJ/+K+91QpGkzH8nklH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yP8N8QAAADcAAAADwAAAAAAAAAAAAAAAACXAgAAZHJzL2Rv&#10;d25yZXYueG1sUEsFBgAAAAAEAAQA9QAAAIgDAAAAAA==&#10;" path="m240,100l0,200,,,240,100xe" fillcolor="black" stroked="f">
                    <v:path arrowok="t" o:connecttype="custom" o:connectlocs="240,100;0,200;0,0;240,100" o:connectangles="0,0,0,0"/>
                  </v:shape>
                  <v:line id="Line 710" o:spid="_x0000_s1141" style="position:absolute;flip:x;visibility:visible;mso-wrap-style:square" from="6240,4867" to="10620,48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iy9EcUAAADcAAAADwAAAGRycy9kb3ducmV2LnhtbESP0WrCQBRE3wv9h+UWfKsbI4SQuooY&#10;heBbtR9wm71Notm7SXaNsV/fLRT6OMzMGWa1mUwrRhpcY1nBYh6BIC6tbrhS8HE+vKYgnEfW2Fom&#10;BQ9ysFk/P60w0/bO7zSefCUChF2GCmrvu0xKV9Zk0M1tRxy8LzsY9EEOldQD3gPctDKOokQabDgs&#10;1NjRrqbyeroZBXlenftbnBZj+bnnXd982+PyotTsZdq+gfA0+f/wX7vQCuI0gd8z4QjI9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iy9EcUAAADcAAAADwAAAAAAAAAA&#10;AAAAAAChAgAAZHJzL2Rvd25yZXYueG1sUEsFBgAAAAAEAAQA+QAAAJMDAAAAAA==&#10;" strokeweight="2pt"/>
                </v:group>
                <v:line id="Line 711" o:spid="_x0000_s1142" style="position:absolute;visibility:visible;mso-wrap-style:square" from="3097,8953" to="3097,9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d9cNc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jCdPcPfmXQEZP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d9cNcUAAADcAAAADwAAAAAAAAAA&#10;AAAAAAChAgAAZHJzL2Rvd25yZXYueG1sUEsFBgAAAAAEAAQA+QAAAJMDAAAAAA==&#10;" strokeweight="1pt"/>
                <v:line id="Line 712" o:spid="_x0000_s1143" style="position:absolute;visibility:visible;mso-wrap-style:square" from="3716,8953" to="3716,9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DIR8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StTWfSEZCL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QMhHwQAAANwAAAAPAAAAAAAAAAAAAAAA&#10;AKECAABkcnMvZG93bnJldi54bWxQSwUGAAAAAAQABAD5AAAAjwMAAAAA&#10;" strokeweight="1pt"/>
                <v:line id="Line 713" o:spid="_x0000_s1144" style="position:absolute;visibility:visible;mso-wrap-style:square" from="4335,8953" to="4335,9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xt3MQAAADcAAAADwAAAGRycy9kb3ducmV2LnhtbESPQWsCMRSE74X+h/AK3rpZPYhujVJa&#10;BcWDaPsDnpvXzdbNy5JEXf31RhA8DjPzDTOZdbYRJ/Khdqygn+UgiEuna64U/P4s3kcgQkTW2Dgm&#10;BRcKMJu+vkyw0O7MWzrtYiUShEOBCkyMbSFlKA1ZDJlriZP357zFmKSvpPZ4TnDbyEGeD6XFmtOC&#10;wZa+DJWH3dEqWPn9+tC/VkbueeXnzeZ7HOy/Ur237vMDRKQuPsOP9lIrGIzGcD+TjoCc3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HDG3cxAAAANwAAAAPAAAAAAAAAAAA&#10;AAAAAKECAABkcnMvZG93bnJldi54bWxQSwUGAAAAAAQABAD5AAAAkgMAAAAA&#10;" strokeweight="1pt"/>
                <v:line id="Line 714" o:spid="_x0000_s1145" style="position:absolute;visibility:visible;mso-wrap-style:square" from="4954,8953" to="4954,9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+9SnMIAAADcAAAADwAAAGRycy9kb3ducmV2LnhtbERPS27CMBDdV+IO1iB1VxxYVCXEiRBQ&#10;qaiLqsABJvEQB+JxZLuQ9vT1olKXT+9fVKPtxY186BwrmM8yEMSN0x23Ck7H16cXECEia+wdk4Jv&#10;ClCVk4cCc+3u/Em3Q2xFCuGQowIT45BLGRpDFsPMDcSJOztvMSboW6k93lO47eUiy56lxY5Tg8GB&#10;Noaa6+HLKtj7+v06/2mNrHnvd/3HdhnsRanH6bhegYg0xn/xn/tNK1gs0/x0Jh0BWf4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+9SnMIAAADcAAAADwAAAAAAAAAAAAAA&#10;AAChAgAAZHJzL2Rvd25yZXYueG1sUEsFBgAAAAAEAAQA+QAAAJADAAAAAA==&#10;" strokeweight="1pt"/>
                <v:line id="Line 715" o:spid="_x0000_s1146" style="position:absolute;visibility:visible;mso-wrap-style:square" from="5573,8953" to="5573,9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KP3B8QAAADcAAAADwAAAGRycy9kb3ducmV2LnhtbESPQWsCMRSE70L/Q3iF3jS7HqSuRhFb&#10;QelBqv6A5+a5Wd28LEnUbX99IxQ8DjPzDTOdd7YRN/KhdqwgH2QgiEuna64UHPar/juIEJE1No5J&#10;wQ8FmM9eelMstLvzN912sRIJwqFABSbGtpAylIYshoFriZN3ct5iTNJXUnu8J7ht5DDLRtJizWnB&#10;YEtLQ+Vld7UKNv74dcl/KyOPvPGfzfZjHOxZqbfXbjEBEamLz/B/e60VDMc5PM6kIyBn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8o/cHxAAAANwAAAAPAAAAAAAAAAAA&#10;AAAAAKECAABkcnMvZG93bnJldi54bWxQSwUGAAAAAAQABAD5AAAAkgMAAAAA&#10;" strokeweight="1pt"/>
                <v:line id="Line 716" o:spid="_x0000_s1147" style="position:absolute;visibility:visible;mso-wrap-style:square" from="6192,8953" to="6192,9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cWlwxAAAANwAAAAPAAAAAAAAAAAA&#10;AAAAAKECAABkcnMvZG93bnJldi54bWxQSwUGAAAAAAQABAD5AAAAkgMAAAAA&#10;" strokeweight="1pt"/>
                <v:rect id="Rectangle 717" o:spid="_x0000_s1148" style="position:absolute;left:2830;top:8810;width:572;height:3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obGxgAA&#10;ANwAAAAPAAAAZHJzL2Rvd25yZXYueG1sRI9Ba8JAFITvBf/D8oTe6qYRiomuIlpJjm0UbG+P7DMJ&#10;zb4N2a1J++u7BcHjMDPfMKvNaFpxpd41lhU8zyIQxKXVDVcKTsfD0wKE88gaW8uk4IccbNaThxWm&#10;2g78TtfCVyJA2KWooPa+S6V0ZU0G3cx2xMG72N6gD7KvpO5xCHDTyjiKXqTBhsNCjR3taiq/im+j&#10;IFt024/c/g5V+/qZnd/Oyf6YeKUep+N2CcLT6O/hWzvXCuJkDv9nwhGQ6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MxobGxgAAANwAAAAPAAAAAAAAAAAAAAAAAJcCAABkcnMv&#10;ZG93bnJldi54bWxQSwUGAAAAAAQABAD1AAAAigMAAAAA&#10;" filled="f" stroked="f">
                  <v:textbox inset="0,0,0,0">
                    <w:txbxContent>
                      <w:p w14:paraId="493CBF6C" w14:textId="77777777" w:rsidR="00A309D3" w:rsidRPr="00304B67" w:rsidRDefault="00A309D3" w:rsidP="00A309D3">
                        <w:pPr>
                          <w:rPr>
                            <w:sz w:val="18"/>
                            <w:szCs w:val="18"/>
                          </w:rPr>
                        </w:pPr>
                        <w:r w:rsidRPr="00304B67">
                          <w:rPr>
                            <w:sz w:val="18"/>
                            <w:szCs w:val="18"/>
                          </w:rPr>
                          <w:t>0m</w:t>
                        </w:r>
                      </w:p>
                    </w:txbxContent>
                  </v:textbox>
                </v:rect>
                <v:rect id="Rectangle 718" o:spid="_x0000_s1149" style="position:absolute;left:8425;top:9146;width:129;height:30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D00WwgAA&#10;ANwAAAAPAAAAZHJzL2Rvd25yZXYueG1sRI/dagIxFITvC75DOIJ3NesiRVejiCBo6Y2rD3DYnP3B&#10;5GRJUnf79qZQ6OUwM98w2/1ojXiSD51jBYt5BoK4crrjRsH9dnpfgQgRWaNxTAp+KMB+N3nbYqHd&#10;wFd6lrERCcKhQAVtjH0hZahashjmridOXu28xZikb6T2OCS4NTLPsg9pseO00GJPx5aqR/ltFchb&#10;eRpWpfGZ+8zrL3M5X2tySs2m42EDItIY/8N/7bNWkK+X8HsmHQG5e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QPTRbCAAAA3AAAAA8AAAAAAAAAAAAAAAAAlwIAAGRycy9kb3du&#10;cmV2LnhtbFBLBQYAAAAABAAEAPUAAACGAwAAAAA=&#10;" filled="f" stroked="f">
                  <v:textbox style="mso-fit-shape-to-text:t" inset="0,0,0,0">
                    <w:txbxContent>
                      <w:p w14:paraId="1F3C5FDA" w14:textId="77777777" w:rsidR="00A309D3" w:rsidRDefault="00A309D3" w:rsidP="00A309D3">
                        <w:r>
                          <w:rPr>
                            <w:rFonts w:ascii="Helvetica" w:hAnsi="Helvetica" w:cs="Helvetica"/>
                          </w:rPr>
                          <w:t>+</w:t>
                        </w:r>
                      </w:p>
                    </w:txbxContent>
                  </v:textbox>
                </v:rect>
                <v:line id="Line 719" o:spid="_x0000_s1150" style="position:absolute;visibility:visible;mso-wrap-style:square" from="6811,8953" to="6811,9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5jxBM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5jxBMUAAADcAAAADwAAAAAAAAAA&#10;AAAAAAChAgAAZHJzL2Rvd25yZXYueG1sUEsFBgAAAAAEAAQA+QAAAJMDAAAAAA==&#10;" strokeweight="1pt"/>
                <v:line id="Line 720" o:spid="_x0000_s1151" style="position:absolute;visibility:visible;mso-wrap-style:square" from="7430,8953" to="7430,9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0pvc8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YwmY7idSUdAzv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0pvc8UAAADcAAAADwAAAAAAAAAA&#10;AAAAAAChAgAAZHJzL2Rvd25yZXYueG1sUEsFBgAAAAAEAAQA+QAAAJMDAAAAAA==&#10;" strokeweight="1pt"/>
                <v:line id="Line 721" o:spid="_x0000_s1152" style="position:absolute;visibility:visible;mso-wrap-style:square" from="8050,8953" to="8050,9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bK6MUAAADcAAAADwAAAGRycy9kb3ducmV2LnhtbESPzW7CMBCE75V4B2uReisOHFoIOBGi&#10;rVTUQ8XPAyzxEgfidWS7kPbp60pIHEcz841mUfa2FRfyoXGsYDzKQBBXTjdcK9jv3p+mIEJE1tg6&#10;JgU/FKAsBg8LzLW78oYu21iLBOGQowITY5dLGSpDFsPIdcTJOzpvMSbpa6k9XhPctnKSZc/SYsNp&#10;wWBHK0PVefttFaz94fM8/q2NPPDav7Vfr7NgT0o9DvvlHESkPt7Dt/aHVjCZvcD/mXQEZPE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AbK6MUAAADcAAAADwAAAAAAAAAA&#10;AAAAAAChAgAAZHJzL2Rvd25yZXYueG1sUEsFBgAAAAAEAAQA+QAAAJMDAAAAAA==&#10;" strokeweight="1pt"/>
              </v:group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BD9F612" wp14:editId="43C1C164">
            <wp:extent cx="4417695" cy="83756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9CC0E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rPr>
          <w:rFonts w:ascii="Times-Roman" w:hAnsi="Times-Roman" w:cs="Times-Roman"/>
          <w:szCs w:val="32"/>
          <w:lang w:bidi="en-US"/>
        </w:rPr>
      </w:pPr>
      <w:r>
        <w:rPr>
          <w:rFonts w:ascii="Times-Roman" w:hAnsi="Times-Roman" w:cs="Times-Roman"/>
          <w:szCs w:val="32"/>
          <w:lang w:bidi="en-US"/>
        </w:rPr>
        <w:tab/>
      </w:r>
    </w:p>
    <w:p w14:paraId="7CA629E5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rPr>
          <w:rFonts w:ascii="Times-Roman" w:hAnsi="Times-Roman" w:cs="Times-Roman"/>
          <w:szCs w:val="32"/>
          <w:lang w:bidi="en-US"/>
        </w:rPr>
      </w:pPr>
    </w:p>
    <w:p w14:paraId="0DA23D4A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rPr>
          <w:rFonts w:ascii="Times-Roman" w:hAnsi="Times-Roman" w:cs="Times-Roman"/>
          <w:szCs w:val="32"/>
          <w:lang w:bidi="en-US"/>
        </w:rPr>
      </w:pPr>
    </w:p>
    <w:p w14:paraId="2416068B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ind w:left="360" w:hanging="360"/>
        <w:rPr>
          <w:rFonts w:ascii="Times-Roman" w:hAnsi="Times-Roman" w:cs="Times-Roman"/>
          <w:szCs w:val="32"/>
          <w:lang w:bidi="en-US"/>
        </w:rPr>
      </w:pPr>
      <w:r>
        <w:rPr>
          <w:rFonts w:ascii="Times-Roman" w:hAnsi="Times-Roman" w:cs="Times-Roman"/>
          <w:noProof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ABC7161" wp14:editId="5A568FD8">
                <wp:simplePos x="0" y="0"/>
                <wp:positionH relativeFrom="column">
                  <wp:posOffset>4255477</wp:posOffset>
                </wp:positionH>
                <wp:positionV relativeFrom="paragraph">
                  <wp:posOffset>239504</wp:posOffset>
                </wp:positionV>
                <wp:extent cx="2792193" cy="2641022"/>
                <wp:effectExtent l="0" t="0" r="1905" b="635"/>
                <wp:wrapNone/>
                <wp:docPr id="105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2193" cy="2641022"/>
                          <a:chOff x="3456" y="8602"/>
                          <a:chExt cx="3732" cy="2591"/>
                        </a:xfrm>
                      </wpg:grpSpPr>
                      <wps:wsp>
                        <wps:cNvPr id="106" name="AutoShap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04" y="8714"/>
                            <a:ext cx="0" cy="201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7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5256" y="9285"/>
                            <a:ext cx="0" cy="28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852" y="9549"/>
                            <a:ext cx="336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F7A84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8602"/>
                            <a:ext cx="352" cy="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B58DBB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position (m)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Freeform 453"/>
                        <wps:cNvSpPr>
                          <a:spLocks/>
                        </wps:cNvSpPr>
                        <wps:spPr bwMode="auto">
                          <a:xfrm>
                            <a:off x="3824" y="9309"/>
                            <a:ext cx="2872" cy="1393"/>
                          </a:xfrm>
                          <a:custGeom>
                            <a:avLst/>
                            <a:gdLst>
                              <a:gd name="T0" fmla="*/ 48 w 3504"/>
                              <a:gd name="T1" fmla="*/ 4860 h 4860"/>
                              <a:gd name="T2" fmla="*/ 108 w 3504"/>
                              <a:gd name="T3" fmla="*/ 4860 h 4860"/>
                              <a:gd name="T4" fmla="*/ 168 w 3504"/>
                              <a:gd name="T5" fmla="*/ 4848 h 4860"/>
                              <a:gd name="T6" fmla="*/ 228 w 3504"/>
                              <a:gd name="T7" fmla="*/ 4836 h 4860"/>
                              <a:gd name="T8" fmla="*/ 288 w 3504"/>
                              <a:gd name="T9" fmla="*/ 4824 h 4860"/>
                              <a:gd name="T10" fmla="*/ 348 w 3504"/>
                              <a:gd name="T11" fmla="*/ 4812 h 4860"/>
                              <a:gd name="T12" fmla="*/ 408 w 3504"/>
                              <a:gd name="T13" fmla="*/ 4788 h 4860"/>
                              <a:gd name="T14" fmla="*/ 468 w 3504"/>
                              <a:gd name="T15" fmla="*/ 4776 h 4860"/>
                              <a:gd name="T16" fmla="*/ 528 w 3504"/>
                              <a:gd name="T17" fmla="*/ 4752 h 4860"/>
                              <a:gd name="T18" fmla="*/ 588 w 3504"/>
                              <a:gd name="T19" fmla="*/ 4728 h 4860"/>
                              <a:gd name="T20" fmla="*/ 648 w 3504"/>
                              <a:gd name="T21" fmla="*/ 4692 h 4860"/>
                              <a:gd name="T22" fmla="*/ 708 w 3504"/>
                              <a:gd name="T23" fmla="*/ 4656 h 4860"/>
                              <a:gd name="T24" fmla="*/ 768 w 3504"/>
                              <a:gd name="T25" fmla="*/ 4620 h 4860"/>
                              <a:gd name="T26" fmla="*/ 828 w 3504"/>
                              <a:gd name="T27" fmla="*/ 4584 h 4860"/>
                              <a:gd name="T28" fmla="*/ 888 w 3504"/>
                              <a:gd name="T29" fmla="*/ 4548 h 4860"/>
                              <a:gd name="T30" fmla="*/ 948 w 3504"/>
                              <a:gd name="T31" fmla="*/ 4500 h 4860"/>
                              <a:gd name="T32" fmla="*/ 1008 w 3504"/>
                              <a:gd name="T33" fmla="*/ 4452 h 4860"/>
                              <a:gd name="T34" fmla="*/ 1068 w 3504"/>
                              <a:gd name="T35" fmla="*/ 4404 h 4860"/>
                              <a:gd name="T36" fmla="*/ 1128 w 3504"/>
                              <a:gd name="T37" fmla="*/ 4356 h 4860"/>
                              <a:gd name="T38" fmla="*/ 1188 w 3504"/>
                              <a:gd name="T39" fmla="*/ 4296 h 4860"/>
                              <a:gd name="T40" fmla="*/ 1248 w 3504"/>
                              <a:gd name="T41" fmla="*/ 4236 h 4860"/>
                              <a:gd name="T42" fmla="*/ 1308 w 3504"/>
                              <a:gd name="T43" fmla="*/ 4176 h 4860"/>
                              <a:gd name="T44" fmla="*/ 1368 w 3504"/>
                              <a:gd name="T45" fmla="*/ 4116 h 4860"/>
                              <a:gd name="T46" fmla="*/ 1428 w 3504"/>
                              <a:gd name="T47" fmla="*/ 4044 h 4860"/>
                              <a:gd name="T48" fmla="*/ 1488 w 3504"/>
                              <a:gd name="T49" fmla="*/ 3984 h 4860"/>
                              <a:gd name="T50" fmla="*/ 1548 w 3504"/>
                              <a:gd name="T51" fmla="*/ 3912 h 4860"/>
                              <a:gd name="T52" fmla="*/ 1608 w 3504"/>
                              <a:gd name="T53" fmla="*/ 3828 h 4860"/>
                              <a:gd name="T54" fmla="*/ 1668 w 3504"/>
                              <a:gd name="T55" fmla="*/ 3756 h 4860"/>
                              <a:gd name="T56" fmla="*/ 1728 w 3504"/>
                              <a:gd name="T57" fmla="*/ 3672 h 4860"/>
                              <a:gd name="T58" fmla="*/ 1788 w 3504"/>
                              <a:gd name="T59" fmla="*/ 3588 h 4860"/>
                              <a:gd name="T60" fmla="*/ 1848 w 3504"/>
                              <a:gd name="T61" fmla="*/ 3504 h 4860"/>
                              <a:gd name="T62" fmla="*/ 1908 w 3504"/>
                              <a:gd name="T63" fmla="*/ 3408 h 4860"/>
                              <a:gd name="T64" fmla="*/ 1968 w 3504"/>
                              <a:gd name="T65" fmla="*/ 3324 h 4860"/>
                              <a:gd name="T66" fmla="*/ 2028 w 3504"/>
                              <a:gd name="T67" fmla="*/ 3228 h 4860"/>
                              <a:gd name="T68" fmla="*/ 2088 w 3504"/>
                              <a:gd name="T69" fmla="*/ 3132 h 4860"/>
                              <a:gd name="T70" fmla="*/ 2148 w 3504"/>
                              <a:gd name="T71" fmla="*/ 3024 h 4860"/>
                              <a:gd name="T72" fmla="*/ 2208 w 3504"/>
                              <a:gd name="T73" fmla="*/ 2916 h 4860"/>
                              <a:gd name="T74" fmla="*/ 2268 w 3504"/>
                              <a:gd name="T75" fmla="*/ 2820 h 4860"/>
                              <a:gd name="T76" fmla="*/ 2328 w 3504"/>
                              <a:gd name="T77" fmla="*/ 2700 h 4860"/>
                              <a:gd name="T78" fmla="*/ 2388 w 3504"/>
                              <a:gd name="T79" fmla="*/ 2592 h 4860"/>
                              <a:gd name="T80" fmla="*/ 2448 w 3504"/>
                              <a:gd name="T81" fmla="*/ 2472 h 4860"/>
                              <a:gd name="T82" fmla="*/ 2508 w 3504"/>
                              <a:gd name="T83" fmla="*/ 2364 h 4860"/>
                              <a:gd name="T84" fmla="*/ 2568 w 3504"/>
                              <a:gd name="T85" fmla="*/ 2232 h 4860"/>
                              <a:gd name="T86" fmla="*/ 2628 w 3504"/>
                              <a:gd name="T87" fmla="*/ 2112 h 4860"/>
                              <a:gd name="T88" fmla="*/ 2688 w 3504"/>
                              <a:gd name="T89" fmla="*/ 1992 h 4860"/>
                              <a:gd name="T90" fmla="*/ 2748 w 3504"/>
                              <a:gd name="T91" fmla="*/ 1860 h 4860"/>
                              <a:gd name="T92" fmla="*/ 2808 w 3504"/>
                              <a:gd name="T93" fmla="*/ 1728 h 4860"/>
                              <a:gd name="T94" fmla="*/ 2868 w 3504"/>
                              <a:gd name="T95" fmla="*/ 1584 h 4860"/>
                              <a:gd name="T96" fmla="*/ 2928 w 3504"/>
                              <a:gd name="T97" fmla="*/ 1452 h 4860"/>
                              <a:gd name="T98" fmla="*/ 2988 w 3504"/>
                              <a:gd name="T99" fmla="*/ 1308 h 4860"/>
                              <a:gd name="T100" fmla="*/ 3048 w 3504"/>
                              <a:gd name="T101" fmla="*/ 1164 h 4860"/>
                              <a:gd name="T102" fmla="*/ 3108 w 3504"/>
                              <a:gd name="T103" fmla="*/ 1020 h 4860"/>
                              <a:gd name="T104" fmla="*/ 3168 w 3504"/>
                              <a:gd name="T105" fmla="*/ 864 h 4860"/>
                              <a:gd name="T106" fmla="*/ 3228 w 3504"/>
                              <a:gd name="T107" fmla="*/ 720 h 4860"/>
                              <a:gd name="T108" fmla="*/ 3288 w 3504"/>
                              <a:gd name="T109" fmla="*/ 564 h 4860"/>
                              <a:gd name="T110" fmla="*/ 3348 w 3504"/>
                              <a:gd name="T111" fmla="*/ 408 h 4860"/>
                              <a:gd name="T112" fmla="*/ 3408 w 3504"/>
                              <a:gd name="T113" fmla="*/ 240 h 4860"/>
                              <a:gd name="T114" fmla="*/ 3468 w 3504"/>
                              <a:gd name="T115" fmla="*/ 72 h 48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3504" h="4860">
                                <a:moveTo>
                                  <a:pt x="0" y="4860"/>
                                </a:moveTo>
                                <a:lnTo>
                                  <a:pt x="12" y="4860"/>
                                </a:lnTo>
                                <a:lnTo>
                                  <a:pt x="24" y="4860"/>
                                </a:lnTo>
                                <a:lnTo>
                                  <a:pt x="36" y="4860"/>
                                </a:lnTo>
                                <a:lnTo>
                                  <a:pt x="48" y="4860"/>
                                </a:lnTo>
                                <a:lnTo>
                                  <a:pt x="60" y="4860"/>
                                </a:lnTo>
                                <a:lnTo>
                                  <a:pt x="72" y="4860"/>
                                </a:lnTo>
                                <a:lnTo>
                                  <a:pt x="84" y="4860"/>
                                </a:lnTo>
                                <a:lnTo>
                                  <a:pt x="96" y="4860"/>
                                </a:lnTo>
                                <a:lnTo>
                                  <a:pt x="108" y="4860"/>
                                </a:lnTo>
                                <a:lnTo>
                                  <a:pt x="120" y="4860"/>
                                </a:lnTo>
                                <a:lnTo>
                                  <a:pt x="132" y="4848"/>
                                </a:lnTo>
                                <a:lnTo>
                                  <a:pt x="144" y="4848"/>
                                </a:lnTo>
                                <a:lnTo>
                                  <a:pt x="156" y="4848"/>
                                </a:lnTo>
                                <a:lnTo>
                                  <a:pt x="168" y="4848"/>
                                </a:lnTo>
                                <a:lnTo>
                                  <a:pt x="180" y="4848"/>
                                </a:lnTo>
                                <a:lnTo>
                                  <a:pt x="192" y="4848"/>
                                </a:lnTo>
                                <a:lnTo>
                                  <a:pt x="204" y="4848"/>
                                </a:lnTo>
                                <a:lnTo>
                                  <a:pt x="216" y="4836"/>
                                </a:lnTo>
                                <a:lnTo>
                                  <a:pt x="228" y="4836"/>
                                </a:lnTo>
                                <a:lnTo>
                                  <a:pt x="240" y="4836"/>
                                </a:lnTo>
                                <a:lnTo>
                                  <a:pt x="252" y="4836"/>
                                </a:lnTo>
                                <a:lnTo>
                                  <a:pt x="264" y="4836"/>
                                </a:lnTo>
                                <a:lnTo>
                                  <a:pt x="276" y="4824"/>
                                </a:lnTo>
                                <a:lnTo>
                                  <a:pt x="288" y="4824"/>
                                </a:lnTo>
                                <a:lnTo>
                                  <a:pt x="300" y="4824"/>
                                </a:lnTo>
                                <a:lnTo>
                                  <a:pt x="312" y="4824"/>
                                </a:lnTo>
                                <a:lnTo>
                                  <a:pt x="324" y="4824"/>
                                </a:lnTo>
                                <a:lnTo>
                                  <a:pt x="336" y="4812"/>
                                </a:lnTo>
                                <a:lnTo>
                                  <a:pt x="348" y="4812"/>
                                </a:lnTo>
                                <a:lnTo>
                                  <a:pt x="360" y="4812"/>
                                </a:lnTo>
                                <a:lnTo>
                                  <a:pt x="372" y="4800"/>
                                </a:lnTo>
                                <a:lnTo>
                                  <a:pt x="384" y="4800"/>
                                </a:lnTo>
                                <a:lnTo>
                                  <a:pt x="396" y="4800"/>
                                </a:lnTo>
                                <a:lnTo>
                                  <a:pt x="408" y="4788"/>
                                </a:lnTo>
                                <a:lnTo>
                                  <a:pt x="420" y="4788"/>
                                </a:lnTo>
                                <a:lnTo>
                                  <a:pt x="432" y="4788"/>
                                </a:lnTo>
                                <a:lnTo>
                                  <a:pt x="444" y="4776"/>
                                </a:lnTo>
                                <a:lnTo>
                                  <a:pt x="456" y="4776"/>
                                </a:lnTo>
                                <a:lnTo>
                                  <a:pt x="468" y="4776"/>
                                </a:lnTo>
                                <a:lnTo>
                                  <a:pt x="480" y="4764"/>
                                </a:lnTo>
                                <a:lnTo>
                                  <a:pt x="492" y="4764"/>
                                </a:lnTo>
                                <a:lnTo>
                                  <a:pt x="504" y="4764"/>
                                </a:lnTo>
                                <a:lnTo>
                                  <a:pt x="516" y="4752"/>
                                </a:lnTo>
                                <a:lnTo>
                                  <a:pt x="528" y="4752"/>
                                </a:lnTo>
                                <a:lnTo>
                                  <a:pt x="540" y="4740"/>
                                </a:lnTo>
                                <a:lnTo>
                                  <a:pt x="552" y="4740"/>
                                </a:lnTo>
                                <a:lnTo>
                                  <a:pt x="564" y="4728"/>
                                </a:lnTo>
                                <a:lnTo>
                                  <a:pt x="576" y="4728"/>
                                </a:lnTo>
                                <a:lnTo>
                                  <a:pt x="588" y="4728"/>
                                </a:lnTo>
                                <a:lnTo>
                                  <a:pt x="600" y="4716"/>
                                </a:lnTo>
                                <a:lnTo>
                                  <a:pt x="612" y="4716"/>
                                </a:lnTo>
                                <a:lnTo>
                                  <a:pt x="624" y="4704"/>
                                </a:lnTo>
                                <a:lnTo>
                                  <a:pt x="636" y="4704"/>
                                </a:lnTo>
                                <a:lnTo>
                                  <a:pt x="648" y="4692"/>
                                </a:lnTo>
                                <a:lnTo>
                                  <a:pt x="660" y="4692"/>
                                </a:lnTo>
                                <a:lnTo>
                                  <a:pt x="672" y="4680"/>
                                </a:lnTo>
                                <a:lnTo>
                                  <a:pt x="684" y="4668"/>
                                </a:lnTo>
                                <a:lnTo>
                                  <a:pt x="696" y="4668"/>
                                </a:lnTo>
                                <a:lnTo>
                                  <a:pt x="708" y="4656"/>
                                </a:lnTo>
                                <a:lnTo>
                                  <a:pt x="720" y="4656"/>
                                </a:lnTo>
                                <a:lnTo>
                                  <a:pt x="732" y="4644"/>
                                </a:lnTo>
                                <a:lnTo>
                                  <a:pt x="744" y="4644"/>
                                </a:lnTo>
                                <a:lnTo>
                                  <a:pt x="756" y="4632"/>
                                </a:lnTo>
                                <a:lnTo>
                                  <a:pt x="768" y="4620"/>
                                </a:lnTo>
                                <a:lnTo>
                                  <a:pt x="780" y="4620"/>
                                </a:lnTo>
                                <a:lnTo>
                                  <a:pt x="792" y="4608"/>
                                </a:lnTo>
                                <a:lnTo>
                                  <a:pt x="804" y="4608"/>
                                </a:lnTo>
                                <a:lnTo>
                                  <a:pt x="816" y="4596"/>
                                </a:lnTo>
                                <a:lnTo>
                                  <a:pt x="828" y="4584"/>
                                </a:lnTo>
                                <a:lnTo>
                                  <a:pt x="840" y="4584"/>
                                </a:lnTo>
                                <a:lnTo>
                                  <a:pt x="852" y="4572"/>
                                </a:lnTo>
                                <a:lnTo>
                                  <a:pt x="864" y="4560"/>
                                </a:lnTo>
                                <a:lnTo>
                                  <a:pt x="876" y="4560"/>
                                </a:lnTo>
                                <a:lnTo>
                                  <a:pt x="888" y="4548"/>
                                </a:lnTo>
                                <a:lnTo>
                                  <a:pt x="900" y="4536"/>
                                </a:lnTo>
                                <a:lnTo>
                                  <a:pt x="912" y="4524"/>
                                </a:lnTo>
                                <a:lnTo>
                                  <a:pt x="924" y="4524"/>
                                </a:lnTo>
                                <a:lnTo>
                                  <a:pt x="936" y="4512"/>
                                </a:lnTo>
                                <a:lnTo>
                                  <a:pt x="948" y="4500"/>
                                </a:lnTo>
                                <a:lnTo>
                                  <a:pt x="960" y="4488"/>
                                </a:lnTo>
                                <a:lnTo>
                                  <a:pt x="972" y="4488"/>
                                </a:lnTo>
                                <a:lnTo>
                                  <a:pt x="984" y="4476"/>
                                </a:lnTo>
                                <a:lnTo>
                                  <a:pt x="996" y="4464"/>
                                </a:lnTo>
                                <a:lnTo>
                                  <a:pt x="1008" y="4452"/>
                                </a:lnTo>
                                <a:lnTo>
                                  <a:pt x="1020" y="4452"/>
                                </a:lnTo>
                                <a:lnTo>
                                  <a:pt x="1032" y="4440"/>
                                </a:lnTo>
                                <a:lnTo>
                                  <a:pt x="1044" y="4428"/>
                                </a:lnTo>
                                <a:lnTo>
                                  <a:pt x="1056" y="4416"/>
                                </a:lnTo>
                                <a:lnTo>
                                  <a:pt x="1068" y="4404"/>
                                </a:lnTo>
                                <a:lnTo>
                                  <a:pt x="1080" y="4392"/>
                                </a:lnTo>
                                <a:lnTo>
                                  <a:pt x="1092" y="4380"/>
                                </a:lnTo>
                                <a:lnTo>
                                  <a:pt x="1104" y="4380"/>
                                </a:lnTo>
                                <a:lnTo>
                                  <a:pt x="1116" y="4368"/>
                                </a:lnTo>
                                <a:lnTo>
                                  <a:pt x="1128" y="4356"/>
                                </a:lnTo>
                                <a:lnTo>
                                  <a:pt x="1140" y="4344"/>
                                </a:lnTo>
                                <a:lnTo>
                                  <a:pt x="1152" y="4332"/>
                                </a:lnTo>
                                <a:lnTo>
                                  <a:pt x="1164" y="4320"/>
                                </a:lnTo>
                                <a:lnTo>
                                  <a:pt x="1176" y="4308"/>
                                </a:lnTo>
                                <a:lnTo>
                                  <a:pt x="1188" y="4296"/>
                                </a:lnTo>
                                <a:lnTo>
                                  <a:pt x="1200" y="4284"/>
                                </a:lnTo>
                                <a:lnTo>
                                  <a:pt x="1212" y="4272"/>
                                </a:lnTo>
                                <a:lnTo>
                                  <a:pt x="1224" y="4260"/>
                                </a:lnTo>
                                <a:lnTo>
                                  <a:pt x="1236" y="4248"/>
                                </a:lnTo>
                                <a:lnTo>
                                  <a:pt x="1248" y="4236"/>
                                </a:lnTo>
                                <a:lnTo>
                                  <a:pt x="1260" y="4224"/>
                                </a:lnTo>
                                <a:lnTo>
                                  <a:pt x="1272" y="4212"/>
                                </a:lnTo>
                                <a:lnTo>
                                  <a:pt x="1284" y="4200"/>
                                </a:lnTo>
                                <a:lnTo>
                                  <a:pt x="1296" y="4188"/>
                                </a:lnTo>
                                <a:lnTo>
                                  <a:pt x="1308" y="4176"/>
                                </a:lnTo>
                                <a:lnTo>
                                  <a:pt x="1320" y="4164"/>
                                </a:lnTo>
                                <a:lnTo>
                                  <a:pt x="1332" y="4152"/>
                                </a:lnTo>
                                <a:lnTo>
                                  <a:pt x="1344" y="4140"/>
                                </a:lnTo>
                                <a:lnTo>
                                  <a:pt x="1356" y="4128"/>
                                </a:lnTo>
                                <a:lnTo>
                                  <a:pt x="1368" y="4116"/>
                                </a:lnTo>
                                <a:lnTo>
                                  <a:pt x="1380" y="4104"/>
                                </a:lnTo>
                                <a:lnTo>
                                  <a:pt x="1392" y="4092"/>
                                </a:lnTo>
                                <a:lnTo>
                                  <a:pt x="1404" y="4080"/>
                                </a:lnTo>
                                <a:lnTo>
                                  <a:pt x="1416" y="4068"/>
                                </a:lnTo>
                                <a:lnTo>
                                  <a:pt x="1428" y="4044"/>
                                </a:lnTo>
                                <a:lnTo>
                                  <a:pt x="1440" y="4032"/>
                                </a:lnTo>
                                <a:lnTo>
                                  <a:pt x="1452" y="4020"/>
                                </a:lnTo>
                                <a:lnTo>
                                  <a:pt x="1464" y="4008"/>
                                </a:lnTo>
                                <a:lnTo>
                                  <a:pt x="1476" y="3996"/>
                                </a:lnTo>
                                <a:lnTo>
                                  <a:pt x="1488" y="3984"/>
                                </a:lnTo>
                                <a:lnTo>
                                  <a:pt x="1500" y="3960"/>
                                </a:lnTo>
                                <a:lnTo>
                                  <a:pt x="1512" y="3948"/>
                                </a:lnTo>
                                <a:lnTo>
                                  <a:pt x="1524" y="3936"/>
                                </a:lnTo>
                                <a:lnTo>
                                  <a:pt x="1536" y="3924"/>
                                </a:lnTo>
                                <a:lnTo>
                                  <a:pt x="1548" y="3912"/>
                                </a:lnTo>
                                <a:lnTo>
                                  <a:pt x="1560" y="3888"/>
                                </a:lnTo>
                                <a:lnTo>
                                  <a:pt x="1572" y="3876"/>
                                </a:lnTo>
                                <a:lnTo>
                                  <a:pt x="1584" y="3864"/>
                                </a:lnTo>
                                <a:lnTo>
                                  <a:pt x="1596" y="3852"/>
                                </a:lnTo>
                                <a:lnTo>
                                  <a:pt x="1608" y="3828"/>
                                </a:lnTo>
                                <a:lnTo>
                                  <a:pt x="1620" y="3816"/>
                                </a:lnTo>
                                <a:lnTo>
                                  <a:pt x="1632" y="3804"/>
                                </a:lnTo>
                                <a:lnTo>
                                  <a:pt x="1644" y="3780"/>
                                </a:lnTo>
                                <a:lnTo>
                                  <a:pt x="1656" y="3768"/>
                                </a:lnTo>
                                <a:lnTo>
                                  <a:pt x="1668" y="3756"/>
                                </a:lnTo>
                                <a:lnTo>
                                  <a:pt x="1680" y="3732"/>
                                </a:lnTo>
                                <a:lnTo>
                                  <a:pt x="1692" y="3720"/>
                                </a:lnTo>
                                <a:lnTo>
                                  <a:pt x="1704" y="3708"/>
                                </a:lnTo>
                                <a:lnTo>
                                  <a:pt x="1716" y="3684"/>
                                </a:lnTo>
                                <a:lnTo>
                                  <a:pt x="1728" y="3672"/>
                                </a:lnTo>
                                <a:lnTo>
                                  <a:pt x="1740" y="3660"/>
                                </a:lnTo>
                                <a:lnTo>
                                  <a:pt x="1752" y="3636"/>
                                </a:lnTo>
                                <a:lnTo>
                                  <a:pt x="1764" y="3624"/>
                                </a:lnTo>
                                <a:lnTo>
                                  <a:pt x="1776" y="3600"/>
                                </a:lnTo>
                                <a:lnTo>
                                  <a:pt x="1788" y="3588"/>
                                </a:lnTo>
                                <a:lnTo>
                                  <a:pt x="1800" y="3576"/>
                                </a:lnTo>
                                <a:lnTo>
                                  <a:pt x="1812" y="3552"/>
                                </a:lnTo>
                                <a:lnTo>
                                  <a:pt x="1824" y="3540"/>
                                </a:lnTo>
                                <a:lnTo>
                                  <a:pt x="1836" y="3516"/>
                                </a:lnTo>
                                <a:lnTo>
                                  <a:pt x="1848" y="3504"/>
                                </a:lnTo>
                                <a:lnTo>
                                  <a:pt x="1860" y="3480"/>
                                </a:lnTo>
                                <a:lnTo>
                                  <a:pt x="1872" y="3468"/>
                                </a:lnTo>
                                <a:lnTo>
                                  <a:pt x="1884" y="3444"/>
                                </a:lnTo>
                                <a:lnTo>
                                  <a:pt x="1896" y="3432"/>
                                </a:lnTo>
                                <a:lnTo>
                                  <a:pt x="1908" y="3408"/>
                                </a:lnTo>
                                <a:lnTo>
                                  <a:pt x="1920" y="3396"/>
                                </a:lnTo>
                                <a:lnTo>
                                  <a:pt x="1932" y="3372"/>
                                </a:lnTo>
                                <a:lnTo>
                                  <a:pt x="1944" y="3360"/>
                                </a:lnTo>
                                <a:lnTo>
                                  <a:pt x="1956" y="3336"/>
                                </a:lnTo>
                                <a:lnTo>
                                  <a:pt x="1968" y="3324"/>
                                </a:lnTo>
                                <a:lnTo>
                                  <a:pt x="1980" y="3300"/>
                                </a:lnTo>
                                <a:lnTo>
                                  <a:pt x="1992" y="3288"/>
                                </a:lnTo>
                                <a:lnTo>
                                  <a:pt x="2004" y="3264"/>
                                </a:lnTo>
                                <a:lnTo>
                                  <a:pt x="2016" y="3240"/>
                                </a:lnTo>
                                <a:lnTo>
                                  <a:pt x="2028" y="3228"/>
                                </a:lnTo>
                                <a:lnTo>
                                  <a:pt x="2040" y="3204"/>
                                </a:lnTo>
                                <a:lnTo>
                                  <a:pt x="2052" y="3180"/>
                                </a:lnTo>
                                <a:lnTo>
                                  <a:pt x="2064" y="3168"/>
                                </a:lnTo>
                                <a:lnTo>
                                  <a:pt x="2076" y="3144"/>
                                </a:lnTo>
                                <a:lnTo>
                                  <a:pt x="2088" y="3132"/>
                                </a:lnTo>
                                <a:lnTo>
                                  <a:pt x="2100" y="3108"/>
                                </a:lnTo>
                                <a:lnTo>
                                  <a:pt x="2112" y="3084"/>
                                </a:lnTo>
                                <a:lnTo>
                                  <a:pt x="2124" y="3072"/>
                                </a:lnTo>
                                <a:lnTo>
                                  <a:pt x="2136" y="3048"/>
                                </a:lnTo>
                                <a:lnTo>
                                  <a:pt x="2148" y="3024"/>
                                </a:lnTo>
                                <a:lnTo>
                                  <a:pt x="2160" y="3000"/>
                                </a:lnTo>
                                <a:lnTo>
                                  <a:pt x="2172" y="2988"/>
                                </a:lnTo>
                                <a:lnTo>
                                  <a:pt x="2184" y="2964"/>
                                </a:lnTo>
                                <a:lnTo>
                                  <a:pt x="2196" y="2940"/>
                                </a:lnTo>
                                <a:lnTo>
                                  <a:pt x="2208" y="2916"/>
                                </a:lnTo>
                                <a:lnTo>
                                  <a:pt x="2220" y="2904"/>
                                </a:lnTo>
                                <a:lnTo>
                                  <a:pt x="2232" y="2880"/>
                                </a:lnTo>
                                <a:lnTo>
                                  <a:pt x="2244" y="2856"/>
                                </a:lnTo>
                                <a:lnTo>
                                  <a:pt x="2256" y="2832"/>
                                </a:lnTo>
                                <a:lnTo>
                                  <a:pt x="2268" y="2820"/>
                                </a:lnTo>
                                <a:lnTo>
                                  <a:pt x="2280" y="2796"/>
                                </a:lnTo>
                                <a:lnTo>
                                  <a:pt x="2292" y="2772"/>
                                </a:lnTo>
                                <a:lnTo>
                                  <a:pt x="2304" y="2748"/>
                                </a:lnTo>
                                <a:lnTo>
                                  <a:pt x="2316" y="2724"/>
                                </a:lnTo>
                                <a:lnTo>
                                  <a:pt x="2328" y="2700"/>
                                </a:lnTo>
                                <a:lnTo>
                                  <a:pt x="2340" y="2688"/>
                                </a:lnTo>
                                <a:lnTo>
                                  <a:pt x="2352" y="2664"/>
                                </a:lnTo>
                                <a:lnTo>
                                  <a:pt x="2364" y="2640"/>
                                </a:lnTo>
                                <a:lnTo>
                                  <a:pt x="2376" y="2616"/>
                                </a:lnTo>
                                <a:lnTo>
                                  <a:pt x="2388" y="2592"/>
                                </a:lnTo>
                                <a:lnTo>
                                  <a:pt x="2400" y="2568"/>
                                </a:lnTo>
                                <a:lnTo>
                                  <a:pt x="2412" y="2544"/>
                                </a:lnTo>
                                <a:lnTo>
                                  <a:pt x="2424" y="2520"/>
                                </a:lnTo>
                                <a:lnTo>
                                  <a:pt x="2436" y="2496"/>
                                </a:lnTo>
                                <a:lnTo>
                                  <a:pt x="2448" y="2472"/>
                                </a:lnTo>
                                <a:lnTo>
                                  <a:pt x="2460" y="2448"/>
                                </a:lnTo>
                                <a:lnTo>
                                  <a:pt x="2472" y="2424"/>
                                </a:lnTo>
                                <a:lnTo>
                                  <a:pt x="2484" y="2412"/>
                                </a:lnTo>
                                <a:lnTo>
                                  <a:pt x="2496" y="2388"/>
                                </a:lnTo>
                                <a:lnTo>
                                  <a:pt x="2508" y="2364"/>
                                </a:lnTo>
                                <a:lnTo>
                                  <a:pt x="2520" y="2340"/>
                                </a:lnTo>
                                <a:lnTo>
                                  <a:pt x="2532" y="2316"/>
                                </a:lnTo>
                                <a:lnTo>
                                  <a:pt x="2544" y="2292"/>
                                </a:lnTo>
                                <a:lnTo>
                                  <a:pt x="2556" y="2268"/>
                                </a:lnTo>
                                <a:lnTo>
                                  <a:pt x="2568" y="2232"/>
                                </a:lnTo>
                                <a:lnTo>
                                  <a:pt x="2580" y="2208"/>
                                </a:lnTo>
                                <a:lnTo>
                                  <a:pt x="2592" y="2184"/>
                                </a:lnTo>
                                <a:lnTo>
                                  <a:pt x="2604" y="2160"/>
                                </a:lnTo>
                                <a:lnTo>
                                  <a:pt x="2616" y="2136"/>
                                </a:lnTo>
                                <a:lnTo>
                                  <a:pt x="2628" y="2112"/>
                                </a:lnTo>
                                <a:lnTo>
                                  <a:pt x="2640" y="2088"/>
                                </a:lnTo>
                                <a:lnTo>
                                  <a:pt x="2652" y="2064"/>
                                </a:lnTo>
                                <a:lnTo>
                                  <a:pt x="2664" y="2040"/>
                                </a:lnTo>
                                <a:lnTo>
                                  <a:pt x="2676" y="2016"/>
                                </a:lnTo>
                                <a:lnTo>
                                  <a:pt x="2688" y="1992"/>
                                </a:lnTo>
                                <a:lnTo>
                                  <a:pt x="2700" y="1956"/>
                                </a:lnTo>
                                <a:lnTo>
                                  <a:pt x="2712" y="1932"/>
                                </a:lnTo>
                                <a:lnTo>
                                  <a:pt x="2724" y="1908"/>
                                </a:lnTo>
                                <a:lnTo>
                                  <a:pt x="2736" y="1884"/>
                                </a:lnTo>
                                <a:lnTo>
                                  <a:pt x="2748" y="1860"/>
                                </a:lnTo>
                                <a:lnTo>
                                  <a:pt x="2760" y="1836"/>
                                </a:lnTo>
                                <a:lnTo>
                                  <a:pt x="2772" y="1800"/>
                                </a:lnTo>
                                <a:lnTo>
                                  <a:pt x="2784" y="1776"/>
                                </a:lnTo>
                                <a:lnTo>
                                  <a:pt x="2796" y="1752"/>
                                </a:lnTo>
                                <a:lnTo>
                                  <a:pt x="2808" y="1728"/>
                                </a:lnTo>
                                <a:lnTo>
                                  <a:pt x="2820" y="1692"/>
                                </a:lnTo>
                                <a:lnTo>
                                  <a:pt x="2832" y="1668"/>
                                </a:lnTo>
                                <a:lnTo>
                                  <a:pt x="2844" y="1644"/>
                                </a:lnTo>
                                <a:lnTo>
                                  <a:pt x="2856" y="1620"/>
                                </a:lnTo>
                                <a:lnTo>
                                  <a:pt x="2868" y="1584"/>
                                </a:lnTo>
                                <a:lnTo>
                                  <a:pt x="2880" y="1560"/>
                                </a:lnTo>
                                <a:lnTo>
                                  <a:pt x="2892" y="1536"/>
                                </a:lnTo>
                                <a:lnTo>
                                  <a:pt x="2904" y="1512"/>
                                </a:lnTo>
                                <a:lnTo>
                                  <a:pt x="2916" y="1476"/>
                                </a:lnTo>
                                <a:lnTo>
                                  <a:pt x="2928" y="1452"/>
                                </a:lnTo>
                                <a:lnTo>
                                  <a:pt x="2940" y="1428"/>
                                </a:lnTo>
                                <a:lnTo>
                                  <a:pt x="2952" y="1392"/>
                                </a:lnTo>
                                <a:lnTo>
                                  <a:pt x="2964" y="1368"/>
                                </a:lnTo>
                                <a:lnTo>
                                  <a:pt x="2976" y="1344"/>
                                </a:lnTo>
                                <a:lnTo>
                                  <a:pt x="2988" y="1308"/>
                                </a:lnTo>
                                <a:lnTo>
                                  <a:pt x="3000" y="1284"/>
                                </a:lnTo>
                                <a:lnTo>
                                  <a:pt x="3012" y="1248"/>
                                </a:lnTo>
                                <a:lnTo>
                                  <a:pt x="3024" y="1224"/>
                                </a:lnTo>
                                <a:lnTo>
                                  <a:pt x="3036" y="1200"/>
                                </a:lnTo>
                                <a:lnTo>
                                  <a:pt x="3048" y="1164"/>
                                </a:lnTo>
                                <a:lnTo>
                                  <a:pt x="3060" y="1140"/>
                                </a:lnTo>
                                <a:lnTo>
                                  <a:pt x="3072" y="1104"/>
                                </a:lnTo>
                                <a:lnTo>
                                  <a:pt x="3084" y="1080"/>
                                </a:lnTo>
                                <a:lnTo>
                                  <a:pt x="3096" y="1044"/>
                                </a:lnTo>
                                <a:lnTo>
                                  <a:pt x="3108" y="1020"/>
                                </a:lnTo>
                                <a:lnTo>
                                  <a:pt x="3120" y="984"/>
                                </a:lnTo>
                                <a:lnTo>
                                  <a:pt x="3132" y="960"/>
                                </a:lnTo>
                                <a:lnTo>
                                  <a:pt x="3144" y="924"/>
                                </a:lnTo>
                                <a:lnTo>
                                  <a:pt x="3156" y="900"/>
                                </a:lnTo>
                                <a:lnTo>
                                  <a:pt x="3168" y="864"/>
                                </a:lnTo>
                                <a:lnTo>
                                  <a:pt x="3180" y="840"/>
                                </a:lnTo>
                                <a:lnTo>
                                  <a:pt x="3192" y="804"/>
                                </a:lnTo>
                                <a:lnTo>
                                  <a:pt x="3204" y="780"/>
                                </a:lnTo>
                                <a:lnTo>
                                  <a:pt x="3216" y="744"/>
                                </a:lnTo>
                                <a:lnTo>
                                  <a:pt x="3228" y="720"/>
                                </a:lnTo>
                                <a:lnTo>
                                  <a:pt x="3240" y="684"/>
                                </a:lnTo>
                                <a:lnTo>
                                  <a:pt x="3252" y="660"/>
                                </a:lnTo>
                                <a:lnTo>
                                  <a:pt x="3264" y="624"/>
                                </a:lnTo>
                                <a:lnTo>
                                  <a:pt x="3276" y="588"/>
                                </a:lnTo>
                                <a:lnTo>
                                  <a:pt x="3288" y="564"/>
                                </a:lnTo>
                                <a:lnTo>
                                  <a:pt x="3300" y="528"/>
                                </a:lnTo>
                                <a:lnTo>
                                  <a:pt x="3312" y="492"/>
                                </a:lnTo>
                                <a:lnTo>
                                  <a:pt x="3324" y="468"/>
                                </a:lnTo>
                                <a:lnTo>
                                  <a:pt x="3336" y="432"/>
                                </a:lnTo>
                                <a:lnTo>
                                  <a:pt x="3348" y="408"/>
                                </a:lnTo>
                                <a:lnTo>
                                  <a:pt x="3360" y="372"/>
                                </a:lnTo>
                                <a:lnTo>
                                  <a:pt x="3372" y="336"/>
                                </a:lnTo>
                                <a:lnTo>
                                  <a:pt x="3384" y="312"/>
                                </a:lnTo>
                                <a:lnTo>
                                  <a:pt x="3396" y="276"/>
                                </a:lnTo>
                                <a:lnTo>
                                  <a:pt x="3408" y="240"/>
                                </a:lnTo>
                                <a:lnTo>
                                  <a:pt x="3420" y="204"/>
                                </a:lnTo>
                                <a:lnTo>
                                  <a:pt x="3432" y="180"/>
                                </a:lnTo>
                                <a:lnTo>
                                  <a:pt x="3444" y="144"/>
                                </a:lnTo>
                                <a:lnTo>
                                  <a:pt x="3456" y="108"/>
                                </a:lnTo>
                                <a:lnTo>
                                  <a:pt x="3468" y="72"/>
                                </a:lnTo>
                                <a:lnTo>
                                  <a:pt x="3480" y="48"/>
                                </a:lnTo>
                                <a:lnTo>
                                  <a:pt x="3492" y="12"/>
                                </a:lnTo>
                                <a:lnTo>
                                  <a:pt x="3504" y="0"/>
                                </a:lnTo>
                              </a:path>
                            </a:pathLst>
                          </a:custGeom>
                          <a:noFill/>
                          <a:ln w="2286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454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4" y="9681"/>
                            <a:ext cx="3013" cy="1009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5782" y="10730"/>
                            <a:ext cx="279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FC7B6" w14:textId="77777777" w:rsidR="00A309D3" w:rsidRPr="00304B67" w:rsidRDefault="00A309D3" w:rsidP="00A309D3">
                              <w:pPr>
                                <w:rPr>
                                  <w:b/>
                                </w:rPr>
                              </w:pPr>
                              <w:r w:rsidRPr="00304B67"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AutoShape 457"/>
                        <wps:cNvCnPr>
                          <a:cxnSpLocks noChangeShapeType="1"/>
                        </wps:cNvCnPr>
                        <wps:spPr bwMode="auto">
                          <a:xfrm>
                            <a:off x="5842" y="10593"/>
                            <a:ext cx="0" cy="144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49" y="10845"/>
                            <a:ext cx="1188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58B16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 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708" y="9141"/>
                            <a:ext cx="336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AB569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C7161" id="Group 462" o:spid="_x0000_s1153" style="position:absolute;left:0;text-align:left;margin-left:335.1pt;margin-top:18.85pt;width:219.85pt;height:207.95pt;z-index:251678720" coordorigin="3456,8602" coordsize="3732,25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">
                <v:shape id="AutoShape 16" o:spid="_x0000_s1154" type="#_x0000_t32" style="position:absolute;left:3804;top:8714;width:0;height:2016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2QpocIAAADcAAAADwAAAGRycy9kb3ducmV2LnhtbERPTYvCMBC9C/6HMMJeljXVg0rXKCLI&#10;uoiCVfc8NLNtsJmUJqvVX2+EBW/zeJ8znbe2EhdqvHGsYNBPQBDnThsuFBwPq48JCB+QNVaOScGN&#10;PMxn3c4UU+2uvKdLFgoRQ9inqKAMoU6l9HlJFn3f1cSR+3WNxRBhU0jd4DWG20oOk2QkLRqODSXW&#10;tCwpP2d/VsG72WUbbQan8Zd0/tTutj/f961Sb7128QkiUBte4n/3Wsf5yQiez8QL5O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2QpocIAAADcAAAADwAAAAAAAAAAAAAA&#10;AAChAgAAZHJzL2Rvd25yZXYueG1sUEsFBgAAAAAEAAQA+QAAAJADAAAAAA==&#10;" strokeweight="1.5pt">
                  <v:stroke endarrow="block"/>
                </v:shape>
                <v:shape id="AutoShape 17" o:spid="_x0000_s1155" type="#_x0000_t32" style="position:absolute;left:5256;top:9285;width:0;height:2880;rotation: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NE6cMQAAADcAAAADwAAAGRycy9kb3ducmV2LnhtbERPS2sCMRC+F/ofwhR6EU1aodXVKKW1&#10;UvBQfBw8Dptxd3EzWTZpdv33RhB6m4/vOfNlb2sRqfWVYw0vIwWCOHem4kLDYf89nIDwAdlg7Zg0&#10;XMjDcvH4MMfMuI63FHehECmEfYYayhCaTEqfl2TRj1xDnLiTay2GBNtCmha7FG5r+arUm7RYcWoo&#10;saHPkvLz7s9qqH/VKU4Hk6+4isfO2s1qPF4rrZ+f+o8ZiEB9+Bff3T8mzVfvcHsmXSA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0TpwxAAAANwAAAAPAAAAAAAAAAAA&#10;AAAAAKECAABkcnMvZG93bnJldi54bWxQSwUGAAAAAAQABAD5AAAAkgMAAAAA&#10;" strokeweight="1.5pt">
                  <v:stroke endarrow="block"/>
                </v:shape>
                <v:shape id="Text Box 19" o:spid="_x0000_s1156" type="#_x0000_t202" style="position:absolute;left:6852;top:9549;width:336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qF3pxQAA&#10;ANwAAAAPAAAAZHJzL2Rvd25yZXYueG1sRI9Ba8MwDIXvg/0Ho8Fuq90dSpvWLaVsMBiMpdlhRzVW&#10;E9NYzmKvzf79dCj0JvGe3vu02oyhU2cako9sYToxoIjr6Dw3Fr6q16c5qJSRHXaRycIfJdis7+9W&#10;WLh44ZLO+9woCeFUoIU2577QOtUtBUyT2BOLdoxDwCzr0Gg34EXCQ6efjZnpgJ6locWedi3Vp/1v&#10;sLD95vLF/3wcPstj6atqYfh9drL28WHcLkFlGvPNfL1+c4JvhFaekQn0+h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+oXenFAAAA3AAAAA8AAAAAAAAAAAAAAAAAlwIAAGRycy9k&#10;b3ducmV2LnhtbFBLBQYAAAAABAAEAPUAAACJAwAAAAA=&#10;" filled="f" stroked="f">
                  <v:textbox inset="0,0,0,0">
                    <w:txbxContent>
                      <w:p w14:paraId="326F7A84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A</w:t>
                        </w:r>
                      </w:p>
                    </w:txbxContent>
                  </v:textbox>
                </v:shape>
                <v:shape id="Text Box 11" o:spid="_x0000_s1157" type="#_x0000_t202" style="position:absolute;left:3456;top:8602;width:352;height: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EYpuwAAA&#10;ANwAAAAPAAAAZHJzL2Rvd25yZXYueG1sRE/NisIwEL4L+w5hhL1pqmLZrUaRgrgnQe0DDM3YFJtJ&#10;t4m2vv1mQfA2H9/vrLeDbcSDOl87VjCbJiCIS6drrhQUl/3kC4QPyBobx6TgSR62m4/RGjPtej7R&#10;4xwqEUPYZ6jAhNBmUvrSkEU/dS1x5K6usxgi7CqpO+xjuG3kPElSabHm2GCwpdxQeTvfrYLjU5p+&#10;YZdFmefpMV387vF2aJT6HA+7FYhAQ3iLX+4fHecn3/D/TLxAb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5EYpuwAAAANwAAAAPAAAAAAAAAAAAAAAAAJcCAABkcnMvZG93bnJl&#10;di54bWxQSwUGAAAAAAQABAD1AAAAhAMAAAAA&#10;" filled="f" stroked="f">
                  <v:textbox style="layout-flow:vertical;mso-layout-flow-alt:bottom-to-top" inset="0,0,0,0">
                    <w:txbxContent>
                      <w:p w14:paraId="39B58DBB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position (m)</w:t>
                        </w:r>
                      </w:p>
                    </w:txbxContent>
                  </v:textbox>
                </v:shape>
                <v:shape id="Freeform 453" o:spid="_x0000_s1158" style="position:absolute;left:3824;top:9309;width:2872;height:1393;visibility:visible;mso-wrap-style:square;v-text-anchor:top" coordsize="3504,48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bzJxgAA&#10;ANwAAAAPAAAAZHJzL2Rvd25yZXYueG1sRI9Bb8IwDIXvk/YfIk/iNlKKtkEhIDSEtMsOY5MqbqYx&#10;TUXjdE2A7t/Ph0m72XrP731ergffqiv1sQlsYDLOQBFXwTZcG/j63D3OQMWEbLENTAZ+KMJ6dX+3&#10;xMKGG3/QdZ9qJSEcCzTgUuoKrWPlyGMch45YtFPoPSZZ+1rbHm8S7ludZ9mz9tiwNDjs6NVRdd5f&#10;vIFjOd2+lJvvp0Put/P3ppy7HK0xo4dhswCVaEj/5r/rNyv4E8GXZ2QCvfo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YibzJxgAAANwAAAAPAAAAAAAAAAAAAAAAAJcCAABkcnMv&#10;ZG93bnJldi54bWxQSwUGAAAAAAQABAD1AAAAigMAAAAA&#10;" path="m0,4860l12,4860,24,4860,36,4860,48,4860,60,4860,72,4860,84,4860,96,4860,108,4860,120,4860,132,4848,144,4848,156,4848,168,4848,180,4848,192,4848,204,4848,216,4836,228,4836,240,4836,252,4836,264,4836,276,4824,288,4824,300,4824,312,4824,324,4824,336,4812,348,4812,360,4812,372,4800,384,4800,396,4800,408,4788,420,4788,432,4788,444,4776,456,4776,468,4776,480,4764,492,4764,504,4764,516,4752,528,4752,540,4740,552,4740,564,4728,576,4728,588,4728,600,4716,612,4716,624,4704,636,4704,648,4692,660,4692,672,4680,684,4668,696,4668,708,4656,720,4656,732,4644,744,4644,756,4632,768,4620,780,4620,792,4608,804,4608,816,4596,828,4584,840,4584,852,4572,864,4560,876,4560,888,4548,900,4536,912,4524,924,4524,936,4512,948,4500,960,4488,972,4488,984,4476,996,4464,1008,4452,1020,4452,1032,4440,1044,4428,1056,4416,1068,4404,1080,4392,1092,4380,1104,4380,1116,4368,1128,4356,1140,4344,1152,4332,1164,4320,1176,4308,1188,4296,1200,4284,1212,4272,1224,4260,1236,4248,1248,4236,1260,4224,1272,4212,1284,4200,1296,4188,1308,4176,1320,4164,1332,4152,1344,4140,1356,4128,1368,4116,1380,4104,1392,4092,1404,4080,1416,4068,1428,4044,1440,4032,1452,4020,1464,4008,1476,3996,1488,3984,1500,3960,1512,3948,1524,3936,1536,3924,1548,3912,1560,3888,1572,3876,1584,3864,1596,3852,1608,3828,1620,3816,1632,3804,1644,3780,1656,3768,1668,3756,1680,3732,1692,3720,1704,3708,1716,3684,1728,3672,1740,3660,1752,3636,1764,3624,1776,3600,1788,3588,1800,3576,1812,3552,1824,3540,1836,3516,1848,3504,1860,3480,1872,3468,1884,3444,1896,3432,1908,3408,1920,3396,1932,3372,1944,3360,1956,3336,1968,3324,1980,3300,1992,3288,2004,3264,2016,3240,2028,3228,2040,3204,2052,3180,2064,3168,2076,3144,2088,3132,2100,3108,2112,3084,2124,3072,2136,3048,2148,3024,2160,3000,2172,2988,2184,2964,2196,2940,2208,2916,2220,2904,2232,2880,2244,2856,2256,2832,2268,2820,2280,2796,2292,2772,2304,2748,2316,2724,2328,2700,2340,2688,2352,2664,2364,2640,2376,2616,2388,2592,2400,2568,2412,2544,2424,2520,2436,2496,2448,2472,2460,2448,2472,2424,2484,2412,2496,2388,2508,2364,2520,2340,2532,2316,2544,2292,2556,2268,2568,2232,2580,2208,2592,2184,2604,2160,2616,2136,2628,2112,2640,2088,2652,2064,2664,2040,2676,2016,2688,1992,2700,1956,2712,1932,2724,1908,2736,1884,2748,1860,2760,1836,2772,1800,2784,1776,2796,1752,2808,1728,2820,1692,2832,1668,2844,1644,2856,1620,2868,1584,2880,1560,2892,1536,2904,1512,2916,1476,2928,1452,2940,1428,2952,1392,2964,1368,2976,1344,2988,1308,3000,1284,3012,1248,3024,1224,3036,1200,3048,1164,3060,1140,3072,1104,3084,1080,3096,1044,3108,1020,3120,984,3132,960,3144,924,3156,900,3168,864,3180,840,3192,804,3204,780,3216,744,3228,720,3240,684,3252,660,3264,624,3276,588,3288,564,3300,528,3312,492,3324,468,3336,432,3348,408,3360,372,3372,336,3384,312,3396,276,3408,240,3420,204,3432,180,3444,144,3456,108,3468,72,3480,48,3492,12,3504,0e" filled="f" strokeweight="1.8pt">
                  <v:stroke joinstyle="bevel"/>
                  <v:path arrowok="t" o:connecttype="custom" o:connectlocs="39,1393;89,1393;138,1390;187,1386;236,1383;285,1379;334,1372;384,1369;433,1362;482,1355;531,1345;580,1335;629,1324;679,1314;728,1304;777,1290;826,1276;875,1262;925,1249;974,1231;1023,1214;1072,1197;1121,1180;1170,1159;1220,1142;1269,1121;1318,1097;1367,1077;1416,1052;1466,1028;1515,1004;1564,977;1613,953;1662,925;1711,898;1761,867;1810,836;1859,808;1908,774;1957,743;2006,709;2056,678;2105,640;2154,605;2203,571;2252,533;2302,495;2351,454;2400,416;2449,375;2498,334;2547,292;2597,248;2646,206;2695,162;2744,117;2793,69;2842,21" o:connectangles="0,0,0,0,0,0,0,0,0,0,0,0,0,0,0,0,0,0,0,0,0,0,0,0,0,0,0,0,0,0,0,0,0,0,0,0,0,0,0,0,0,0,0,0,0,0,0,0,0,0,0,0,0,0,0,0,0,0"/>
                </v:shape>
                <v:shape id="AutoShape 454" o:spid="_x0000_s1159" type="#_x0000_t32" style="position:absolute;left:3824;top:9681;width:3013;height:100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nansEAAADcAAAADwAAAGRycy9kb3ducmV2LnhtbERPTWvCQBC9F/oflhF6azZpwYbUVaRQ&#10;ydUoeB2y02za7GySXU38964g9DaP9zmrzWw7caHRt44VZEkKgrh2uuVGwfHw/ZqD8AFZY+eYFFzJ&#10;w2b9/LTCQruJ93SpQiNiCPsCFZgQ+kJKXxuy6BPXE0fux40WQ4RjI/WIUwy3nXxL06W02HJsMNjT&#10;l6H6rzpbBe/H3+GQnj6y024www7PvqyGXKmXxbz9BBFoDv/ih7vUcX6Wwf2ZeIFc3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kGdqewQAAANwAAAAPAAAAAAAAAAAAAAAA&#10;AKECAABkcnMvZG93bnJldi54bWxQSwUGAAAAAAQABAD5AAAAjwMAAAAA&#10;" strokeweight="1.5pt"/>
                <v:shape id="Text Box 455" o:spid="_x0000_s1160" type="#_x0000_t202" style="position:absolute;left:5782;top:10730;width:279;height: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mfzewQAA&#10;ANwAAAAPAAAAZHJzL2Rvd25yZXYueG1sRE9Ni8IwEL0L/ocwwt401YNo1ygiKwgLi7Ue9jg2Yxts&#10;Jt0mq/XfG0HwNo/3OYtVZ2txpdYbxwrGowQEceG04VLBMd8OZyB8QNZYOyYFd/KwWvZ7C0y1u3FG&#10;10MoRQxhn6KCKoQmldIXFVn0I9cQR+7sWoshwraUusVbDLe1nCTJVFo0HBsqbGhTUXE5/FsF61/O&#10;vszfz2mfnTOT5/OEv6cXpT4G3foTRKAuvMUv907H+eMJPJ+JF8jl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5n83sEAAADcAAAADwAAAAAAAAAAAAAAAACXAgAAZHJzL2Rvd25y&#10;ZXYueG1sUEsFBgAAAAAEAAQA9QAAAIUDAAAAAA==&#10;" filled="f" stroked="f">
                  <v:textbox inset="0,0,0,0">
                    <w:txbxContent>
                      <w:p w14:paraId="142FC7B6" w14:textId="77777777" w:rsidR="00A309D3" w:rsidRPr="00304B67" w:rsidRDefault="00A309D3" w:rsidP="00A309D3">
                        <w:pPr>
                          <w:rPr>
                            <w:b/>
                          </w:rPr>
                        </w:pPr>
                        <w:r w:rsidRPr="00304B67"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AutoShape 457" o:spid="_x0000_s1161" type="#_x0000_t32" style="position:absolute;left:5842;top:10593;width:0;height:14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50TkMAAAADcAAAADwAAAGRycy9kb3ducmV2LnhtbERPTWvCQBC9F/wPywjemo0aaoiuIkLB&#10;a1LxPGTHJDQ7m2Y3Zvvvu4VCb/N4n3M4BdOLJ42us6xgnaQgiGurO24U3D7eX3MQziNr7C2Tgm9y&#10;cDouXg5YaDtzSc/KNyKGsCtQQev9UEjp6pYMusQOxJF72NGgj3BspB5xjuGml5s0fZMGO44NLQ50&#10;aan+rCajoCy/mvvkwnzOH2GX3XRm0umq1GoZznsQnoL/F/+5rzrOX2/h95l4gTz+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udE5DAAAAA3AAAAA8AAAAAAAAAAAAAAAAA&#10;oQIAAGRycy9kb3ducmV2LnhtbFBLBQYAAAAABAAEAPkAAACOAwAAAAA=&#10;" strokeweight="1.25pt"/>
                <v:shape id="Text Box 19" o:spid="_x0000_s1162" type="#_x0000_t202" style="position:absolute;left:4949;top:10845;width:1188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PMExwwAA&#10;ANwAAAAPAAAAZHJzL2Rvd25yZXYueG1sRE9Na8JAEL0X+h+WKXhrNopIm7oRKQoFQRrTQ4/T7Jgs&#10;yc7G7Fbjv3cLBW/zeJ+zXI22E2cavHGsYJqkIIgrpw3XCr7K7fMLCB+QNXaOScGVPKzyx4clZtpd&#10;uKDzIdQihrDPUEETQp9J6auGLPrE9cSRO7rBYohwqKUe8BLDbSdnabqQFg3HhgZ7em+oag+/VsH6&#10;m4uNOe1/PotjYcryNeXdolVq8jSu30AEGsNd/O/+0HH+dA5/z8QLZH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PMExwwAAANwAAAAPAAAAAAAAAAAAAAAAAJcCAABkcnMvZG93&#10;bnJldi54bWxQSwUGAAAAAAQABAD1AAAAhwMAAAAA&#10;" filled="f" stroked="f">
                  <v:textbox inset="0,0,0,0">
                    <w:txbxContent>
                      <w:p w14:paraId="00358B16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 (s)</w:t>
                        </w:r>
                      </w:p>
                    </w:txbxContent>
                  </v:textbox>
                </v:shape>
                <v:shape id="Text Box 19" o:spid="_x0000_s1163" type="#_x0000_t202" style="position:absolute;left:6708;top:9141;width:336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cGSqwwAA&#10;ANwAAAAPAAAAZHJzL2Rvd25yZXYueG1sRE9Na8JAEL0X+h+WKXhrNgpKm7oRKQoFQRrTQ4/T7Jgs&#10;yc7G7Fbjv3cLBW/zeJ+zXI22E2cavHGsYJqkIIgrpw3XCr7K7fMLCB+QNXaOScGVPKzyx4clZtpd&#10;uKDzIdQihrDPUEETQp9J6auGLPrE9cSRO7rBYohwqKUe8BLDbSdnabqQFg3HhgZ7em+oag+/VsH6&#10;m4uNOe1/PotjYcryNeXdolVq8jSu30AEGsNd/O/+0HH+dA5/z8QLZH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cGSqwwAAANwAAAAPAAAAAAAAAAAAAAAAAJcCAABkcnMvZG93&#10;bnJldi54bWxQSwUGAAAAAAQABAD1AAAAhwMAAAAA&#10;" filled="f" stroked="f">
                  <v:textbox inset="0,0,0,0">
                    <w:txbxContent>
                      <w:p w14:paraId="337AB569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-Roman" w:hAnsi="Times-Roman" w:cs="Times-Roman"/>
          <w:szCs w:val="32"/>
          <w:lang w:bidi="en-US"/>
        </w:rPr>
        <w:t>5</w:t>
      </w:r>
      <w:r w:rsidRPr="008749F3">
        <w:rPr>
          <w:rFonts w:ascii="Times-Roman" w:hAnsi="Times-Roman" w:cs="Times-Roman"/>
          <w:szCs w:val="32"/>
          <w:lang w:bidi="en-US"/>
        </w:rPr>
        <w:t xml:space="preserve">. </w:t>
      </w:r>
      <w:r>
        <w:rPr>
          <w:rFonts w:ascii="Times-Roman" w:hAnsi="Times-Roman" w:cs="Times-Roman"/>
          <w:szCs w:val="32"/>
          <w:lang w:bidi="en-US"/>
        </w:rPr>
        <w:tab/>
      </w:r>
      <w:r w:rsidRPr="008749F3">
        <w:rPr>
          <w:rFonts w:ascii="Times-Roman" w:hAnsi="Times-Roman" w:cs="Times-Roman"/>
          <w:szCs w:val="32"/>
          <w:lang w:bidi="en-US"/>
        </w:rPr>
        <w:t>Using the graph</w:t>
      </w:r>
      <w:r>
        <w:rPr>
          <w:rFonts w:ascii="Times-Roman" w:hAnsi="Times-Roman" w:cs="Times-Roman"/>
          <w:szCs w:val="32"/>
          <w:lang w:bidi="en-US"/>
        </w:rPr>
        <w:t>,</w:t>
      </w:r>
      <w:r w:rsidRPr="008749F3">
        <w:rPr>
          <w:rFonts w:ascii="Times-Roman" w:hAnsi="Times-Roman" w:cs="Times-Roman"/>
          <w:szCs w:val="32"/>
          <w:lang w:bidi="en-US"/>
        </w:rPr>
        <w:t xml:space="preserve"> compare the following quantities for objects A and B.</w:t>
      </w:r>
      <w:r w:rsidRPr="008749F3">
        <w:rPr>
          <w:rFonts w:ascii="Times-Roman" w:hAnsi="Times-Roman" w:cs="Times-Roman"/>
          <w:b/>
          <w:bCs/>
          <w:szCs w:val="32"/>
          <w:lang w:bidi="en-US"/>
        </w:rPr>
        <w:t xml:space="preserve"> </w:t>
      </w:r>
      <w:r>
        <w:rPr>
          <w:rFonts w:ascii="Times-Roman" w:hAnsi="Times-Roman" w:cs="Times-Roman"/>
          <w:b/>
          <w:bCs/>
          <w:szCs w:val="32"/>
          <w:lang w:bidi="en-US"/>
        </w:rPr>
        <w:br/>
      </w:r>
      <w:r w:rsidRPr="008749F3">
        <w:rPr>
          <w:rFonts w:ascii="Times-Roman" w:hAnsi="Times-Roman" w:cs="Times-Roman"/>
          <w:b/>
          <w:bCs/>
          <w:szCs w:val="32"/>
          <w:lang w:bidi="en-US"/>
        </w:rPr>
        <w:t>Is A &gt; B, A &lt; B, or A = B.</w:t>
      </w:r>
    </w:p>
    <w:p w14:paraId="7C05C0FC" w14:textId="77777777" w:rsidR="00A309D3" w:rsidRPr="008749F3" w:rsidRDefault="00A309D3" w:rsidP="00A309D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-Roman" w:hAnsi="Times-Roman" w:cs="Times-Roman"/>
          <w:szCs w:val="32"/>
          <w:lang w:bidi="en-US"/>
        </w:rPr>
      </w:pPr>
    </w:p>
    <w:p w14:paraId="03C9701F" w14:textId="77777777" w:rsidR="00A309D3" w:rsidRDefault="00A309D3" w:rsidP="00A309D3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320" w:line="240" w:lineRule="auto"/>
        <w:rPr>
          <w:rFonts w:ascii="Times-Roman" w:hAnsi="Times-Roman" w:cs="Times-Roman"/>
          <w:szCs w:val="32"/>
          <w:lang w:bidi="en-US"/>
        </w:rPr>
      </w:pPr>
      <w:r w:rsidRPr="008749F3">
        <w:rPr>
          <w:rFonts w:ascii="Times-Roman" w:hAnsi="Times-Roman" w:cs="Times-Roman"/>
          <w:b/>
          <w:bCs/>
          <w:szCs w:val="32"/>
          <w:lang w:bidi="en-US"/>
        </w:rPr>
        <w:t>Displacement</w:t>
      </w:r>
      <w:r w:rsidRPr="008749F3">
        <w:rPr>
          <w:rFonts w:ascii="Times-Roman" w:hAnsi="Times-Roman" w:cs="Times-Roman"/>
          <w:szCs w:val="32"/>
          <w:lang w:bidi="en-US"/>
        </w:rPr>
        <w:t xml:space="preserve"> from 0 to 3 s  ___________ How do you know?</w:t>
      </w:r>
    </w:p>
    <w:p w14:paraId="61DF1061" w14:textId="77777777" w:rsidR="00A309D3" w:rsidRDefault="00A309D3" w:rsidP="00A309D3">
      <w:pPr>
        <w:widowControl w:val="0"/>
        <w:autoSpaceDE w:val="0"/>
        <w:autoSpaceDN w:val="0"/>
        <w:adjustRightInd w:val="0"/>
        <w:ind w:left="270"/>
        <w:rPr>
          <w:rFonts w:ascii="Times-Roman" w:hAnsi="Times-Roman" w:cs="Times-Roman"/>
          <w:szCs w:val="32"/>
          <w:lang w:bidi="en-US"/>
        </w:rPr>
      </w:pPr>
    </w:p>
    <w:p w14:paraId="45843F24" w14:textId="77777777" w:rsidR="00A309D3" w:rsidRDefault="00A309D3" w:rsidP="00A309D3">
      <w:pPr>
        <w:widowControl w:val="0"/>
        <w:autoSpaceDE w:val="0"/>
        <w:autoSpaceDN w:val="0"/>
        <w:adjustRightInd w:val="0"/>
        <w:ind w:left="274"/>
        <w:rPr>
          <w:rFonts w:ascii="Times-Roman" w:hAnsi="Times-Roman" w:cs="Times-Roman"/>
          <w:szCs w:val="32"/>
          <w:lang w:bidi="en-US"/>
        </w:rPr>
      </w:pPr>
    </w:p>
    <w:p w14:paraId="7D77231D" w14:textId="77777777" w:rsidR="00A309D3" w:rsidRPr="008749F3" w:rsidRDefault="00A309D3" w:rsidP="00A309D3">
      <w:pPr>
        <w:widowControl w:val="0"/>
        <w:autoSpaceDE w:val="0"/>
        <w:autoSpaceDN w:val="0"/>
        <w:adjustRightInd w:val="0"/>
        <w:ind w:left="274"/>
        <w:rPr>
          <w:rFonts w:ascii="Times-Roman" w:hAnsi="Times-Roman" w:cs="Times-Roman"/>
          <w:szCs w:val="32"/>
          <w:lang w:bidi="en-US"/>
        </w:rPr>
      </w:pPr>
    </w:p>
    <w:p w14:paraId="5E8B03F9" w14:textId="77777777" w:rsidR="00A309D3" w:rsidRDefault="00A309D3" w:rsidP="00A309D3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320" w:line="240" w:lineRule="auto"/>
        <w:rPr>
          <w:rFonts w:ascii="Times-Roman" w:hAnsi="Times-Roman" w:cs="Times-Roman"/>
          <w:szCs w:val="32"/>
          <w:lang w:bidi="en-US"/>
        </w:rPr>
      </w:pPr>
      <w:r w:rsidRPr="008749F3">
        <w:rPr>
          <w:rFonts w:ascii="Times-Roman" w:hAnsi="Times-Roman" w:cs="Times-Roman"/>
          <w:b/>
          <w:bCs/>
          <w:szCs w:val="32"/>
          <w:lang w:bidi="en-US"/>
        </w:rPr>
        <w:t>Displacement</w:t>
      </w:r>
      <w:r w:rsidRPr="008749F3">
        <w:rPr>
          <w:rFonts w:ascii="Times-Roman" w:hAnsi="Times-Roman" w:cs="Times-Roman"/>
          <w:szCs w:val="32"/>
          <w:lang w:bidi="en-US"/>
        </w:rPr>
        <w:t xml:space="preserve"> from 0 to 1.5 s ___________ How do you know?</w:t>
      </w:r>
    </w:p>
    <w:p w14:paraId="16244BCA" w14:textId="77777777" w:rsidR="00A309D3" w:rsidRDefault="00A309D3" w:rsidP="00A309D3">
      <w:pPr>
        <w:widowControl w:val="0"/>
        <w:autoSpaceDE w:val="0"/>
        <w:autoSpaceDN w:val="0"/>
        <w:adjustRightInd w:val="0"/>
        <w:ind w:left="270"/>
        <w:rPr>
          <w:rFonts w:ascii="Times-Roman" w:hAnsi="Times-Roman" w:cs="Times-Roman"/>
          <w:szCs w:val="32"/>
          <w:lang w:bidi="en-US"/>
        </w:rPr>
      </w:pPr>
    </w:p>
    <w:p w14:paraId="097C402E" w14:textId="77777777" w:rsidR="00A309D3" w:rsidRDefault="00A309D3" w:rsidP="00A309D3">
      <w:pPr>
        <w:widowControl w:val="0"/>
        <w:autoSpaceDE w:val="0"/>
        <w:autoSpaceDN w:val="0"/>
        <w:adjustRightInd w:val="0"/>
        <w:ind w:left="274"/>
        <w:rPr>
          <w:rFonts w:ascii="Times-Roman" w:hAnsi="Times-Roman" w:cs="Times-Roman"/>
          <w:szCs w:val="32"/>
          <w:lang w:bidi="en-US"/>
        </w:rPr>
      </w:pPr>
    </w:p>
    <w:p w14:paraId="7EB6D63C" w14:textId="77777777" w:rsidR="00A309D3" w:rsidRPr="0010390D" w:rsidRDefault="00A309D3" w:rsidP="00A309D3">
      <w:pPr>
        <w:widowControl w:val="0"/>
        <w:autoSpaceDE w:val="0"/>
        <w:autoSpaceDN w:val="0"/>
        <w:adjustRightInd w:val="0"/>
        <w:ind w:left="274"/>
        <w:rPr>
          <w:rFonts w:ascii="Times-Roman" w:hAnsi="Times-Roman" w:cs="Times-Roman"/>
          <w:szCs w:val="32"/>
          <w:lang w:bidi="en-US"/>
        </w:rPr>
      </w:pPr>
    </w:p>
    <w:p w14:paraId="4745BE79" w14:textId="77777777" w:rsidR="00A309D3" w:rsidRPr="008749F3" w:rsidRDefault="00A309D3" w:rsidP="00A309D3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320" w:line="240" w:lineRule="auto"/>
        <w:rPr>
          <w:rFonts w:ascii="Times-Roman" w:hAnsi="Times-Roman" w:cs="Times-Roman"/>
          <w:szCs w:val="32"/>
          <w:lang w:bidi="en-US"/>
        </w:rPr>
      </w:pPr>
      <w:r w:rsidRPr="008749F3">
        <w:rPr>
          <w:rFonts w:ascii="Times-Roman" w:hAnsi="Times-Roman" w:cs="Times-Roman"/>
          <w:b/>
          <w:bCs/>
          <w:szCs w:val="32"/>
          <w:lang w:bidi="en-US"/>
        </w:rPr>
        <w:t>Average</w:t>
      </w:r>
      <w:r w:rsidRPr="008749F3">
        <w:rPr>
          <w:rFonts w:ascii="Times-Roman" w:hAnsi="Times-Roman" w:cs="Times-Roman"/>
          <w:szCs w:val="32"/>
          <w:lang w:bidi="en-US"/>
        </w:rPr>
        <w:t xml:space="preserve"> velocity from 0 to 3 s ___________ How do you know?</w:t>
      </w:r>
    </w:p>
    <w:p w14:paraId="59A8F967" w14:textId="77777777" w:rsidR="00A309D3" w:rsidRDefault="00A309D3" w:rsidP="00A309D3">
      <w:pPr>
        <w:widowControl w:val="0"/>
        <w:autoSpaceDE w:val="0"/>
        <w:autoSpaceDN w:val="0"/>
        <w:adjustRightInd w:val="0"/>
        <w:ind w:left="270"/>
        <w:rPr>
          <w:rFonts w:ascii="Times-Roman" w:hAnsi="Times-Roman" w:cs="Times-Roman"/>
          <w:szCs w:val="32"/>
          <w:lang w:bidi="en-US"/>
        </w:rPr>
      </w:pPr>
    </w:p>
    <w:p w14:paraId="4274CF44" w14:textId="77777777" w:rsidR="00A309D3" w:rsidRDefault="00A309D3" w:rsidP="00A309D3">
      <w:pPr>
        <w:widowControl w:val="0"/>
        <w:autoSpaceDE w:val="0"/>
        <w:autoSpaceDN w:val="0"/>
        <w:adjustRightInd w:val="0"/>
        <w:ind w:left="274"/>
        <w:rPr>
          <w:rFonts w:ascii="Times-Roman" w:hAnsi="Times-Roman" w:cs="Times-Roman"/>
          <w:szCs w:val="32"/>
          <w:lang w:bidi="en-US"/>
        </w:rPr>
      </w:pPr>
    </w:p>
    <w:p w14:paraId="16403E4B" w14:textId="77777777" w:rsidR="00A309D3" w:rsidRPr="008749F3" w:rsidRDefault="00A309D3" w:rsidP="00A309D3">
      <w:pPr>
        <w:widowControl w:val="0"/>
        <w:autoSpaceDE w:val="0"/>
        <w:autoSpaceDN w:val="0"/>
        <w:adjustRightInd w:val="0"/>
        <w:ind w:left="274"/>
        <w:rPr>
          <w:rFonts w:ascii="Times-Roman" w:hAnsi="Times-Roman" w:cs="Times-Roman"/>
          <w:szCs w:val="32"/>
          <w:lang w:bidi="en-US"/>
        </w:rPr>
      </w:pPr>
    </w:p>
    <w:p w14:paraId="39A28DE0" w14:textId="77777777" w:rsidR="00A309D3" w:rsidRDefault="00A309D3" w:rsidP="00A309D3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320" w:line="240" w:lineRule="auto"/>
        <w:rPr>
          <w:rFonts w:ascii="Times-Roman" w:hAnsi="Times-Roman" w:cs="Times-Roman"/>
          <w:szCs w:val="32"/>
          <w:lang w:bidi="en-US"/>
        </w:rPr>
      </w:pPr>
      <w:r w:rsidRPr="008749F3">
        <w:rPr>
          <w:rFonts w:ascii="Times-Roman" w:hAnsi="Times-Roman" w:cs="Times-Roman"/>
          <w:b/>
          <w:bCs/>
          <w:szCs w:val="32"/>
          <w:lang w:bidi="en-US"/>
        </w:rPr>
        <w:t>Instantaneous</w:t>
      </w:r>
      <w:r w:rsidRPr="008749F3">
        <w:rPr>
          <w:rFonts w:ascii="Times-Roman" w:hAnsi="Times-Roman" w:cs="Times-Roman"/>
          <w:szCs w:val="32"/>
          <w:lang w:bidi="en-US"/>
        </w:rPr>
        <w:t xml:space="preserve"> velocity at 3 s ___________ How do you know?</w:t>
      </w:r>
    </w:p>
    <w:p w14:paraId="2C29A0EB" w14:textId="77777777" w:rsidR="00A309D3" w:rsidRPr="008749F3" w:rsidRDefault="00A309D3" w:rsidP="00A309D3">
      <w:pPr>
        <w:widowControl w:val="0"/>
        <w:autoSpaceDE w:val="0"/>
        <w:autoSpaceDN w:val="0"/>
        <w:adjustRightInd w:val="0"/>
        <w:spacing w:after="320"/>
        <w:rPr>
          <w:rFonts w:ascii="Times-Roman" w:hAnsi="Times-Roman" w:cs="Times-Roman"/>
          <w:szCs w:val="32"/>
          <w:lang w:bidi="en-US"/>
        </w:rPr>
      </w:pPr>
      <w:r>
        <w:rPr>
          <w:rFonts w:ascii="Times-Roman" w:hAnsi="Times-Roman" w:cs="Times-Roman"/>
          <w:szCs w:val="32"/>
          <w:lang w:bidi="en-US"/>
        </w:rPr>
        <w:br/>
      </w:r>
    </w:p>
    <w:p w14:paraId="540F2957" w14:textId="77777777" w:rsidR="00A309D3" w:rsidRPr="008749F3" w:rsidRDefault="00A309D3" w:rsidP="00A309D3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320" w:line="240" w:lineRule="auto"/>
        <w:rPr>
          <w:rFonts w:ascii="Times-Roman" w:hAnsi="Times-Roman" w:cs="Times-Roman"/>
          <w:szCs w:val="32"/>
          <w:lang w:bidi="en-US"/>
        </w:rPr>
      </w:pPr>
      <w:r w:rsidRPr="008749F3">
        <w:rPr>
          <w:rFonts w:ascii="Times-Roman" w:hAnsi="Times-Roman" w:cs="Times-Roman"/>
          <w:szCs w:val="32"/>
          <w:lang w:bidi="en-US"/>
        </w:rPr>
        <w:t>If the motion of B is uniformly accelerated, at what time will both graphs have exactly the same slope? Explain.</w:t>
      </w:r>
    </w:p>
    <w:p w14:paraId="64B1E3DE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rPr>
          <w:rFonts w:ascii="Times-Roman" w:hAnsi="Times-Roman" w:cs="Times-Roman"/>
          <w:szCs w:val="32"/>
          <w:lang w:bidi="en-US"/>
        </w:rPr>
      </w:pPr>
      <w:r w:rsidRPr="008749F3">
        <w:rPr>
          <w:rFonts w:ascii="Times-Roman" w:hAnsi="Times-Roman" w:cs="Times-Roman"/>
          <w:szCs w:val="32"/>
          <w:lang w:bidi="en-US"/>
        </w:rPr>
        <w:t> </w:t>
      </w:r>
    </w:p>
    <w:p w14:paraId="177F9FC1" w14:textId="77777777" w:rsidR="00A309D3" w:rsidRDefault="00A309D3" w:rsidP="00A309D3">
      <w:pPr>
        <w:rPr>
          <w:rFonts w:ascii="Times-Roman" w:hAnsi="Times-Roman" w:cs="Times-Roman"/>
          <w:szCs w:val="32"/>
          <w:lang w:bidi="en-US"/>
        </w:rPr>
      </w:pPr>
      <w:r>
        <w:rPr>
          <w:rFonts w:ascii="Times-Roman" w:hAnsi="Times-Roman" w:cs="Times-Roman"/>
          <w:szCs w:val="32"/>
          <w:lang w:bidi="en-US"/>
        </w:rPr>
        <w:br w:type="page"/>
      </w:r>
    </w:p>
    <w:p w14:paraId="16207C5E" w14:textId="77777777" w:rsidR="00A309D3" w:rsidRPr="008749F3" w:rsidRDefault="00A309D3" w:rsidP="00A309D3">
      <w:pPr>
        <w:widowControl w:val="0"/>
        <w:autoSpaceDE w:val="0"/>
        <w:autoSpaceDN w:val="0"/>
        <w:adjustRightInd w:val="0"/>
        <w:spacing w:after="320"/>
        <w:rPr>
          <w:rFonts w:ascii="Times-Roman" w:hAnsi="Times-Roman" w:cs="Times-Roman"/>
          <w:szCs w:val="32"/>
          <w:lang w:bidi="en-US"/>
        </w:rPr>
      </w:pPr>
    </w:p>
    <w:p w14:paraId="774FE009" w14:textId="77777777" w:rsidR="00A309D3" w:rsidRDefault="00A309D3" w:rsidP="00A309D3">
      <w:pPr>
        <w:widowControl w:val="0"/>
        <w:autoSpaceDE w:val="0"/>
        <w:autoSpaceDN w:val="0"/>
        <w:adjustRightInd w:val="0"/>
        <w:spacing w:after="320"/>
        <w:ind w:left="360" w:hanging="360"/>
        <w:rPr>
          <w:rFonts w:ascii="Times-Roman" w:hAnsi="Times-Roman" w:cs="Times-Roman"/>
          <w:szCs w:val="32"/>
          <w:lang w:bidi="en-US"/>
        </w:rPr>
      </w:pPr>
      <w:r>
        <w:rPr>
          <w:rFonts w:ascii="Times-Roman" w:hAnsi="Times-Roman" w:cs="Times-Roman"/>
          <w:noProof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5F638BB" wp14:editId="61EB3FCA">
                <wp:simplePos x="0" y="0"/>
                <wp:positionH relativeFrom="column">
                  <wp:posOffset>-114300</wp:posOffset>
                </wp:positionH>
                <wp:positionV relativeFrom="paragraph">
                  <wp:posOffset>474980</wp:posOffset>
                </wp:positionV>
                <wp:extent cx="1828800" cy="3616960"/>
                <wp:effectExtent l="0" t="30480" r="0" b="35560"/>
                <wp:wrapNone/>
                <wp:docPr id="85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3616960"/>
                          <a:chOff x="1416" y="4200"/>
                          <a:chExt cx="2880" cy="5696"/>
                        </a:xfrm>
                      </wpg:grpSpPr>
                      <wps:wsp>
                        <wps:cNvPr id="86" name="AutoShape 4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2921" y="7929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7F7F7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8133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3A595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53" y="9472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951BA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9" name="AutoShap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32" y="6194"/>
                            <a:ext cx="0" cy="17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0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2921" y="6002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7F7F7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6374"/>
                            <a:ext cx="352" cy="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82F53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velocity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2801" y="4322"/>
                            <a:ext cx="0" cy="54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52" y="6206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BC979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13" y="7557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2D1DE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5" name="AutoShap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32" y="4200"/>
                            <a:ext cx="0" cy="17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7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2912" y="4848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61" y="5966"/>
                            <a:ext cx="65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6AA07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AutoShap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32" y="8162"/>
                            <a:ext cx="0" cy="17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637" y="7209"/>
                            <a:ext cx="65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60BEA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426" y="9009"/>
                            <a:ext cx="65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7338B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84" y="4514"/>
                            <a:ext cx="352" cy="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A237F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8325"/>
                            <a:ext cx="352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390FE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acceleration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AutoShape 501"/>
                        <wps:cNvCnPr>
                          <a:cxnSpLocks noChangeShapeType="1"/>
                        </wps:cNvCnPr>
                        <wps:spPr bwMode="auto">
                          <a:xfrm>
                            <a:off x="1829" y="4584"/>
                            <a:ext cx="972" cy="744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AutoShape 502"/>
                        <wps:cNvCnPr>
                          <a:cxnSpLocks noChangeShapeType="1"/>
                        </wps:cNvCnPr>
                        <wps:spPr bwMode="auto">
                          <a:xfrm>
                            <a:off x="2813" y="5328"/>
                            <a:ext cx="1008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638BB" id="Group 504" o:spid="_x0000_s1164" style="position:absolute;left:0;text-align:left;margin-left:-9pt;margin-top:37.4pt;width:2in;height:284.8pt;z-index:251669504" coordorigin="1416,4200" coordsize="2880,56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">
                <v:shape id="AutoShape 4" o:spid="_x0000_s1165" type="#_x0000_t32" style="position:absolute;left:2921;top:7929;width:0;height:2160;rotation: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xiscMAAADbAAAADwAAAGRycy9kb3ducmV2LnhtbESPQWsCMRSE74X+h/AEL0WTCi6yGkUK&#10;FW/FVcTjc/O6u3XzsiRRt//eFAoeh5n5hlmsetuKG/nQONbwPlYgiEtnGq40HPafoxmIEJENto5J&#10;wy8FWC1fXxaYG3fnHd2KWIkE4ZCjhjrGLpcylDVZDGPXESfv23mLMUlfSePxnuC2lROlMmmx4bRQ&#10;Y0cfNZWX4mo1nE/T89tlR1frD+rrJ8s2x0IdtR4O+vUcRKQ+PsP/7a3RMMvg70v6AXL5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M8YrHDAAAA2wAAAA8AAAAAAAAAAAAA&#10;AAAAoQIAAGRycy9kb3ducmV2LnhtbFBLBQYAAAAABAAEAPkAAACRAwAAAAA=&#10;" strokecolor="#7f7f7f" strokeweight="1.5pt">
                  <v:stroke endarrow="block"/>
                </v:shape>
                <v:shape id="Text Box 7" o:spid="_x0000_s1166" type="#_x0000_t202" style="position:absolute;left:1488;top:8133;width:380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GrLwgAA&#10;ANsAAAAPAAAAZHJzL2Rvd25yZXYueG1sRI9Pa8JAFMTvhX6H5RV6qxuFVomuIv4BD72o8f7IvmZD&#10;s29D9mnit3eFQo/DzPyGWawG36gbdbEObGA8ykARl8HWXBkozvuPGagoyBabwGTgThFWy9eXBeY2&#10;9Hyk20kqlSAcczTgRNpc61g68hhHoSVO3k/oPEqSXaVth32C+0ZPsuxLe6w5LThsaeOo/D1dvQER&#10;ux7fi52Ph8vwve1dVn5iYcz727Cegx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gasvCAAAA2wAAAA8AAAAAAAAAAAAAAAAAlwIAAGRycy9kb3du&#10;cmV2LnhtbFBLBQYAAAAABAAEAPUAAACGAwAAAAA=&#10;" filled="f" stroked="f">
                  <v:textbox style="mso-fit-shape-to-text:t">
                    <w:txbxContent>
                      <w:p w14:paraId="3F13A595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+</w:t>
                        </w:r>
                      </w:p>
                    </w:txbxContent>
                  </v:textbox>
                </v:shape>
                <v:shape id="Text Box 8" o:spid="_x0000_s1167" type="#_x0000_t202" style="position:absolute;left:1553;top:9472;width:380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//65vgAA&#10;ANsAAAAPAAAAZHJzL2Rvd25yZXYueG1sRE9Li8IwEL4v+B/CCN7WVMFFqlHEB3jYy7r1PjRjU2wm&#10;pRlt/ffmsLDHj++93g6+UU/qYh3YwGyagSIug625MlD8nj6XoKIgW2wCk4EXRdhuRh9rzG3o+Yee&#10;F6lUCuGYowEn0uZax9KRxzgNLXHibqHzKAl2lbYd9incN3qeZV/aY82pwWFLe0fl/fLwBkTsbvYq&#10;jj6er8P3oXdZucDCmMl42K1ACQ3yL/5zn62BZRqb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3P/+ub4AAADbAAAADwAAAAAAAAAAAAAAAACXAgAAZHJzL2Rvd25yZXYu&#10;eG1sUEsFBgAAAAAEAAQA9QAAAIIDAAAAAA==&#10;" filled="f" stroked="f">
                  <v:textbox style="mso-fit-shape-to-text:t">
                    <w:txbxContent>
                      <w:p w14:paraId="534951BA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-</w:t>
                        </w:r>
                      </w:p>
                    </w:txbxContent>
                  </v:textbox>
                </v:shape>
                <v:shape id="AutoShape 9" o:spid="_x0000_s1168" type="#_x0000_t32" style="position:absolute;left:1832;top:6194;width:0;height:1728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EVTE8QAAADbAAAADwAAAGRycy9kb3ducmV2LnhtbESPQWvCQBSE7wX/w/IK3uqmEYKNriLS&#10;oLdQWw+9PbPPJCT7NmS3SfrvuwXB4zAz3zCb3WRaMVDvassKXhcRCOLC6ppLBV+f2csKhPPIGlvL&#10;pOCXHOy2s6cNptqO/EHD2ZciQNilqKDyvkuldEVFBt3CdsTBu9neoA+yL6XucQxw08o4ihJpsOaw&#10;UGFHh4qK5vxjFMSX0VwTfh+/8ya+ZM0xX2onlZo/T/s1CE+Tf4Tv7ZNWsHqD/y/hB8jt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4RVMTxAAAANsAAAAPAAAAAAAAAAAA&#10;AAAAAKECAABkcnMvZG93bnJldi54bWxQSwUGAAAAAAQABAD5AAAAkgMAAAAA&#10;" strokeweight="1.5pt">
                  <v:stroke startarrow="block" endarrow="block"/>
                </v:shape>
                <v:shape id="AutoShape 10" o:spid="_x0000_s1169" type="#_x0000_t32" style="position:absolute;left:2921;top:6002;width:0;height:2160;rotation: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kDJg8EAAADbAAAADwAAAGRycy9kb3ducmV2LnhtbERPz2vCMBS+D/Y/hDfwMjRxYNmqUURw&#10;eBM7kR2fzVvb2byUJGr9781B8Pjx/Z4tetuKC/nQONYwHikQxKUzDVca9j/r4SeIEJENto5Jw40C&#10;LOavLzPMjbvyji5FrEQK4ZCjhjrGLpcylDVZDCPXESfuz3mLMUFfSePxmsJtKz+UyqTFhlNDjR2t&#10;aipPxdlqOP5Oju+nHZ2t36vtf5Z9Hwp10Hrw1i+nICL18Sl+uDdGw1dan76kHyDn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WQMmDwQAAANsAAAAPAAAAAAAAAAAAAAAA&#10;AKECAABkcnMvZG93bnJldi54bWxQSwUGAAAAAAQABAD5AAAAjwMAAAAA&#10;" strokecolor="#7f7f7f" strokeweight="1.5pt">
                  <v:stroke endarrow="block"/>
                </v:shape>
                <v:shape id="Text Box 11" o:spid="_x0000_s1170" type="#_x0000_t202" style="position:absolute;left:1480;top:6374;width:352;height:11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DZBowwAA&#10;ANsAAAAPAAAAZHJzL2Rvd25yZXYueG1sRI/BasMwEETvhfyD2EJujZyamsaNEoohpCdD3XzAYm0s&#10;E2vlWEps/31UKPQ4zMwbZrufbCfuNPjWsYL1KgFBXDvdcqPg9HN4eQfhA7LGzjEpmMnDfrd42mKu&#10;3cjfdK9CIyKEfY4KTAh9LqWvDVn0K9cTR+/sBoshyqGResAxwm0nX5MkkxZbjgsGeyoM1ZfqZhWU&#10;szRjat9OdVFkZZZeD3g5dkotn6fPDxCBpvAf/mt/aQWbNfx+iT9A7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DZBowwAAANsAAAAPAAAAAAAAAAAAAAAAAJcCAABkcnMvZG93&#10;bnJldi54bWxQSwUGAAAAAAQABAD1AAAAhwMAAAAA&#10;" filled="f" stroked="f">
                  <v:textbox style="layout-flow:vertical;mso-layout-flow-alt:bottom-to-top" inset="0,0,0,0">
                    <w:txbxContent>
                      <w:p w14:paraId="7C982F53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velocity</w:t>
                        </w:r>
                      </w:p>
                    </w:txbxContent>
                  </v:textbox>
                </v:shape>
                <v:shape id="AutoShape 13" o:spid="_x0000_s1171" type="#_x0000_t32" style="position:absolute;left:2801;top:4322;width:0;height:547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Ks3cYAAADbAAAADwAAAGRycy9kb3ducmV2LnhtbESP3WoCMRSE7wt9h3AKvSk1q6XSbo0i&#10;gtAi4k8LvT1sTjfLbk7CJq6rT2+EgpfDzHzDTGa9bURHbagcKxgOMhDEhdMVlwp+vpfPbyBCRNbY&#10;OCYFJwowm97fTTDX7sg76vaxFAnCIUcFJkafSxkKQxbDwHni5P251mJMsi2lbvGY4LaRoywbS4sV&#10;pwWDnhaGinp/sArqrt7stq/BPx3ONF55s/56+dVKPT708w8Qkfp4C/+3P7WC9xFcv6QfIK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9SrN3GAAAA2wAAAA8AAAAAAAAA&#10;AAAAAAAAoQIAAGRycy9kb3ducmV2LnhtbFBLBQYAAAAABAAEAPkAAACUAwAAAAA=&#10;">
                  <v:stroke dashstyle="dash"/>
                </v:shape>
                <v:shape id="Text Box 14" o:spid="_x0000_s1172" type="#_x0000_t202" style="position:absolute;left:1452;top:6206;width:380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gvoVwgAA&#10;ANsAAAAPAAAAZHJzL2Rvd25yZXYueG1sRI9Ba8JAFITvBf/D8oTe6kalxaauImrBg5dqvD+yr9nQ&#10;7NuQfZr477uFgsdhZr5hluvBN+pGXawDG5hOMlDEZbA1VwaK8+fLAlQUZItNYDJwpwjr1ehpibkN&#10;PX/R7SSVShCOORpwIm2udSwdeYyT0BIn7zt0HiXJrtK2wz7BfaNnWfamPdacFhy2tHVU/pyu3oCI&#10;3Uzvxd7Hw2U47nqXla9YGPM8HjYfoIQGeYT/2wdr4H0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eC+hXCAAAA2wAAAA8AAAAAAAAAAAAAAAAAlwIAAGRycy9kb3du&#10;cmV2LnhtbFBLBQYAAAAABAAEAPUAAACGAwAAAAA=&#10;" filled="f" stroked="f">
                  <v:textbox style="mso-fit-shape-to-text:t">
                    <w:txbxContent>
                      <w:p w14:paraId="795BC979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+</w:t>
                        </w:r>
                      </w:p>
                    </w:txbxContent>
                  </v:textbox>
                </v:shape>
                <v:shape id="Text Box 15" o:spid="_x0000_s1173" type="#_x0000_t202" style="position:absolute;left:1513;top:7557;width:380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2JhwgAA&#10;ANsAAAAPAAAAZHJzL2Rvd25yZXYueG1sRI9Ba8JAFITvBf/D8oTe6kaxxaauImrBg5dqvD+yr9nQ&#10;7NuQfZr477uFgsdhZr5hluvBN+pGXawDG5hOMlDEZbA1VwaK8+fLAlQUZItNYDJwpwjr1ehpibkN&#10;PX/R7SSVShCOORpwIm2udSwdeYyT0BIn7zt0HiXJrtK2wz7BfaNnWfamPdacFhy2tHVU/pyu3oCI&#10;3Uzvxd7Hw2U47nqXla9YGPM8HjYfoIQGeYT/2wdr4H0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rYmHCAAAA2wAAAA8AAAAAAAAAAAAAAAAAlwIAAGRycy9kb3du&#10;cmV2LnhtbFBLBQYAAAAABAAEAPUAAACGAwAAAAA=&#10;" filled="f" stroked="f">
                  <v:textbox style="mso-fit-shape-to-text:t">
                    <w:txbxContent>
                      <w:p w14:paraId="1942D1DE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-</w:t>
                        </w:r>
                      </w:p>
                    </w:txbxContent>
                  </v:textbox>
                </v:shape>
                <v:shape id="AutoShape 16" o:spid="_x0000_s1174" type="#_x0000_t32" style="position:absolute;left:1832;top:4200;width:0;height:1728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2O4cUAAADbAAAADwAAAGRycy9kb3ducmV2LnhtbESPQWsCMRSE74X+h/AKXopmFbS6NUop&#10;iEpRcNWeH5vX3dDNy7KJuvrrG0HocZiZb5jpvLWVOFPjjWMF/V4Cgjh32nCh4LBfdMcgfEDWWDkm&#10;BVfyMJ89P00x1e7COzpnoRARwj5FBWUIdSqlz0uy6HuuJo7ej2sshiibQuoGLxFuKzlIkpG0aDgu&#10;lFjTZ0n5b3ayCl7NNvvSpn98W0rnj+12872+bZTqvLQf7yACteE//GivtILJEO5f4g+Qs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c2O4cUAAADbAAAADwAAAAAAAAAA&#10;AAAAAAChAgAAZHJzL2Rvd25yZXYueG1sUEsFBgAAAAAEAAQA+QAAAJMDAAAAAA==&#10;" strokeweight="1.5pt">
                  <v:stroke endarrow="block"/>
                </v:shape>
                <v:shape id="AutoShape 17" o:spid="_x0000_s1175" type="#_x0000_t32" style="position:absolute;left:2912;top:4848;width:0;height:2160;rotation: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pM/8UAAADbAAAADwAAAGRycy9kb3ducmV2LnhtbESPQWsCMRSE70L/Q3iFXkQTK4hujVKq&#10;FcFDqXrw+Ng8d5duXpZNml3/vSkUPA4z8w2zXPe2FpFaXznWMBkrEMS5MxUXGs6nz9EchA/IBmvH&#10;pOFGHtarp8ESM+M6/qZ4DIVIEPYZaihDaDIpfV6SRT92DXHyrq61GJJsC2la7BLc1vJVqZm0WHFa&#10;KLGhj5Lyn+Ov1VB/qWtcDOebuI2XztrDdjrdKa1fnvv3NxCB+vAI/7f3RsNiBn9f0g+Qq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apM/8UAAADbAAAADwAAAAAAAAAA&#10;AAAAAAChAgAAZHJzL2Rvd25yZXYueG1sUEsFBgAAAAAEAAQA+QAAAJMDAAAAAA==&#10;" strokeweight="1.5pt">
                  <v:stroke endarrow="block"/>
                </v:shape>
                <v:shape id="Text Box 19" o:spid="_x0000_s1176" type="#_x0000_t202" style="position:absolute;left:3061;top:5966;width:659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AzmZxAAA&#10;ANsAAAAPAAAAZHJzL2Rvd25yZXYueG1sRI9Ba8JAFITvgv9heYXedNMerEldRaQFoSDGePD4mn0m&#10;i9m3aXbV+O+7guBxmJlvmNmit424UOeNYwVv4wQEcem04UrBvvgeTUH4gKyxcUwKbuRhMR8OZphp&#10;d+WcLrtQiQhhn6GCOoQ2k9KXNVn0Y9cSR+/oOoshyq6SusNrhNtGvifJRFo0HBdqbGlVU3nana2C&#10;5YHzL/O3+d3mx9wURZrwz+Sk1OtLv/wEEagPz/CjvdYK0g+4f4k/QM7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wM5mcQAAADbAAAADwAAAAAAAAAAAAAAAACXAgAAZHJzL2Rv&#10;d25yZXYueG1sUEsFBgAAAAAEAAQA9QAAAIgDAAAAAA==&#10;" filled="f" stroked="f">
                  <v:textbox inset="0,0,0,0">
                    <w:txbxContent>
                      <w:p w14:paraId="66B6AA07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</w:t>
                        </w:r>
                      </w:p>
                    </w:txbxContent>
                  </v:textbox>
                </v:shape>
                <v:shape id="AutoShape 9" o:spid="_x0000_s1177" type="#_x0000_t32" style="position:absolute;left:1832;top:8162;width:0;height:1728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tBgVcEAAADbAAAADwAAAGRycy9kb3ducmV2LnhtbERPTWvCQBC9F/wPyxR6azZNIdToKiJK&#10;e5OqOXgbs2MSkp0N2TWJ/949FHp8vO/lejKtGKh3tWUFH1EMgriwuuZSwfm0f/8C4TyyxtYyKXiQ&#10;g/Vq9rLETNuRf2k4+lKEEHYZKqi87zIpXVGRQRfZjjhwN9sb9AH2pdQ9jiHctDKJ41QarDk0VNjR&#10;tqKiOd6NgiQfzTXl3Xg5NEm+b74Pn9pJpd5ep80ChKfJ/4v/3D9awTyMDV/CD5Cr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S0GBVwQAAANsAAAAPAAAAAAAAAAAAAAAA&#10;AKECAABkcnMvZG93bnJldi54bWxQSwUGAAAAAAQABAD5AAAAjwMAAAAA&#10;" strokeweight="1.5pt">
                  <v:stroke startarrow="block" endarrow="block"/>
                </v:shape>
                <v:shape id="Text Box 19" o:spid="_x0000_s1178" type="#_x0000_t202" style="position:absolute;left:3637;top:7209;width:659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0AhwxAAA&#10;ANsAAAAPAAAAZHJzL2Rvd25yZXYueG1sRI9Ba8JAFITvQv/D8gq9mU09iEldRUqFQkGM8eDxNftM&#10;FrNv0+xW4793BcHjMDPfMPPlYFtxpt4bxwrekxQEceW04VrBvlyPZyB8QNbYOiYFV/KwXLyM5phr&#10;d+GCzrtQiwhhn6OCJoQul9JXDVn0ieuIo3d0vcUQZV9L3eMlwm0rJ2k6lRYNx4UGO/psqDrt/q2C&#10;1YGLL/O3+d0Wx8KUZZbyz/Sk1NvrsPoAEWgIz/Cj/a0VZBncv8QfIB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dAIcMQAAADbAAAADwAAAAAAAAAAAAAAAACXAgAAZHJzL2Rv&#10;d25yZXYueG1sUEsFBgAAAAAEAAQA9QAAAIgDAAAAAA==&#10;" filled="f" stroked="f">
                  <v:textbox inset="0,0,0,0">
                    <w:txbxContent>
                      <w:p w14:paraId="58C60BEA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</w:t>
                        </w:r>
                      </w:p>
                    </w:txbxContent>
                  </v:textbox>
                </v:shape>
                <v:shape id="Text Box 19" o:spid="_x0000_s1179" type="#_x0000_t202" style="position:absolute;left:3426;top:9009;width:659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3lHvxQAA&#10;ANwAAAAPAAAAZHJzL2Rvd25yZXYueG1sRI9Ba8MwDIXvg/0Ho8Fuq90dSpvWLaVsMBiMpdlhRzVW&#10;E9NYzmKvzf79dCj0JvGe3vu02oyhU2cako9sYToxoIjr6Dw3Fr6q16c5qJSRHXaRycIfJdis7+9W&#10;WLh44ZLO+9woCeFUoIU2577QOtUtBUyT2BOLdoxDwCzr0Gg34EXCQ6efjZnpgJ6locWedi3Vp/1v&#10;sLD95vLF/3wcPstj6atqYfh9drL28WHcLkFlGvPNfL1+c4JvBF+ekQn0+h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HeUe/FAAAA3AAAAA8AAAAAAAAAAAAAAAAAlwIAAGRycy9k&#10;b3ducmV2LnhtbFBLBQYAAAAABAAEAPUAAACJAwAAAAA=&#10;" filled="f" stroked="f">
                  <v:textbox inset="0,0,0,0">
                    <w:txbxContent>
                      <w:p w14:paraId="3A67338B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</w:t>
                        </w:r>
                      </w:p>
                    </w:txbxContent>
                  </v:textbox>
                </v:shape>
                <v:shape id="Text Box 11" o:spid="_x0000_s1180" type="#_x0000_t202" style="position:absolute;left:1484;top:4514;width:352;height:11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Z4ZowAAA&#10;ANwAAAAPAAAAZHJzL2Rvd25yZXYueG1sRE/bisIwEH1f2H8Is7Bva6pikWpapCC7T4KXDxiasSk2&#10;k9pEW/9+Iwi+zeFcZ12MthV36n3jWMF0koAgrpxuuFZwOm5/liB8QNbYOiYFD/JQ5J8fa8y0G3hP&#10;90OoRQxhn6ECE0KXSekrQxb9xHXEkTu73mKIsK+l7nGI4baVsyRJpcWGY4PBjkpD1eVwswp2D2mG&#10;uV2cqrJMd+n8usXLb6vU99e4WYEINIa3+OX+03F+MoXnM/ECmf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HZ4ZowAAAANwAAAAPAAAAAAAAAAAAAAAAAJcCAABkcnMvZG93bnJl&#10;di54bWxQSwUGAAAAAAQABAD1AAAAhAMAAAAA&#10;" filled="f" stroked="f">
                  <v:textbox style="layout-flow:vertical;mso-layout-flow-alt:bottom-to-top" inset="0,0,0,0">
                    <w:txbxContent>
                      <w:p w14:paraId="0DAA237F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position</w:t>
                        </w:r>
                      </w:p>
                    </w:txbxContent>
                  </v:textbox>
                </v:shape>
                <v:shape id="Text Box 11" o:spid="_x0000_s1181" type="#_x0000_t202" style="position:absolute;left:1416;top:8325;width:352;height:14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tRgfwQAA&#10;ANwAAAAPAAAAZHJzL2Rvd25yZXYueG1sRE/NasJAEL4LfYdlCt5004hBYlYpgdCeBK0PMGTHbEh2&#10;Ns1uTXx7t1DobT6+3ymOs+3FnUbfOlbwtk5AENdOt9wouH5Vqx0IH5A19o5JwYM8HA8viwJz7SY+&#10;0/0SGhFD2OeowIQw5FL62pBFv3YDceRubrQYIhwbqUecYrjtZZokmbTYcmwwOFBpqO4uP1bB6SHN&#10;tLHba12W2SnbfFfYffRKLV/n9z2IQHP4F/+5P3Wcn6Tw+0y8QB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7UYH8EAAADcAAAADwAAAAAAAAAAAAAAAACXAgAAZHJzL2Rvd25y&#10;ZXYueG1sUEsFBgAAAAAEAAQA9QAAAIUDAAAAAA==&#10;" filled="f" stroked="f">
                  <v:textbox style="layout-flow:vertical;mso-layout-flow-alt:bottom-to-top" inset="0,0,0,0">
                    <w:txbxContent>
                      <w:p w14:paraId="206390FE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acceleration</w:t>
                        </w:r>
                      </w:p>
                    </w:txbxContent>
                  </v:textbox>
                </v:shape>
                <v:shape id="AutoShape 501" o:spid="_x0000_s1182" type="#_x0000_t32" style="position:absolute;left:1829;top:4584;width:972;height:74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<v:shape id="AutoShape 502" o:spid="_x0000_s1183" type="#_x0000_t32" style="position:absolute;left:2813;top:5328;width:1008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bYKmwQAAANwAAAAPAAAAAAAAAAAAAAAA&#10;AKECAABkcnMvZG93bnJldi54bWxQSwUGAAAAAAQABAD5AAAAjwMAAAAA&#10;" strokeweight="1.5pt"/>
              </v:group>
            </w:pict>
          </mc:Fallback>
        </mc:AlternateContent>
      </w:r>
      <w:r>
        <w:rPr>
          <w:rFonts w:ascii="Times-Roman" w:hAnsi="Times-Roman" w:cs="Times-Roman"/>
          <w:szCs w:val="32"/>
          <w:lang w:bidi="en-US"/>
        </w:rPr>
        <w:t>6.</w:t>
      </w:r>
      <w:r>
        <w:rPr>
          <w:rFonts w:ascii="Times-Roman" w:hAnsi="Times-Roman" w:cs="Times-Roman"/>
          <w:szCs w:val="32"/>
          <w:lang w:bidi="en-US"/>
        </w:rPr>
        <w:tab/>
      </w:r>
      <w:r w:rsidRPr="008749F3">
        <w:rPr>
          <w:rFonts w:ascii="Times-Roman" w:hAnsi="Times-Roman" w:cs="Times-Roman"/>
          <w:szCs w:val="32"/>
          <w:lang w:bidi="en-US"/>
        </w:rPr>
        <w:t xml:space="preserve">For each of the position vs time graphs shown below, draw the corresponding </w:t>
      </w:r>
      <w:r w:rsidRPr="008749F3">
        <w:rPr>
          <w:rFonts w:ascii="Times-Roman" w:hAnsi="Times-Roman" w:cs="Times-Roman"/>
          <w:b/>
          <w:bCs/>
          <w:szCs w:val="32"/>
          <w:lang w:bidi="en-US"/>
        </w:rPr>
        <w:t>v</w:t>
      </w:r>
      <w:r w:rsidRPr="008749F3">
        <w:rPr>
          <w:rFonts w:ascii="Times-Roman" w:hAnsi="Times-Roman" w:cs="Times-Roman"/>
          <w:szCs w:val="32"/>
          <w:lang w:bidi="en-US"/>
        </w:rPr>
        <w:t xml:space="preserve"> vs</w:t>
      </w:r>
      <w:r w:rsidRPr="008749F3">
        <w:rPr>
          <w:rFonts w:ascii="Times-Roman" w:hAnsi="Times-Roman" w:cs="Times-Roman"/>
          <w:b/>
          <w:bCs/>
          <w:szCs w:val="32"/>
          <w:lang w:bidi="en-US"/>
        </w:rPr>
        <w:t xml:space="preserve"> t</w:t>
      </w:r>
      <w:r w:rsidRPr="008749F3">
        <w:rPr>
          <w:rFonts w:ascii="Times-Roman" w:hAnsi="Times-Roman" w:cs="Times-Roman"/>
          <w:szCs w:val="32"/>
          <w:lang w:bidi="en-US"/>
        </w:rPr>
        <w:t xml:space="preserve">, </w:t>
      </w:r>
      <w:r w:rsidRPr="008749F3">
        <w:rPr>
          <w:rFonts w:ascii="Times-Roman" w:hAnsi="Times-Roman" w:cs="Times-Roman"/>
          <w:b/>
          <w:bCs/>
          <w:szCs w:val="32"/>
          <w:lang w:bidi="en-US"/>
        </w:rPr>
        <w:t>a</w:t>
      </w:r>
      <w:r w:rsidRPr="008749F3">
        <w:rPr>
          <w:rFonts w:ascii="Times-Roman" w:hAnsi="Times-Roman" w:cs="Times-Roman"/>
          <w:szCs w:val="32"/>
          <w:lang w:bidi="en-US"/>
        </w:rPr>
        <w:t xml:space="preserve"> vs </w:t>
      </w:r>
      <w:r w:rsidRPr="008749F3">
        <w:rPr>
          <w:rFonts w:ascii="Times-Roman" w:hAnsi="Times-Roman" w:cs="Times-Roman"/>
          <w:b/>
          <w:bCs/>
          <w:szCs w:val="32"/>
          <w:lang w:bidi="en-US"/>
        </w:rPr>
        <w:t>t</w:t>
      </w:r>
      <w:r w:rsidRPr="008749F3">
        <w:rPr>
          <w:rFonts w:ascii="Times-Roman" w:hAnsi="Times-Roman" w:cs="Times-Roman"/>
          <w:szCs w:val="32"/>
          <w:lang w:bidi="en-US"/>
        </w:rPr>
        <w:t xml:space="preserve"> , and motion map.</w:t>
      </w:r>
    </w:p>
    <w:p w14:paraId="4E52BAD2" w14:textId="77777777" w:rsidR="00A309D3" w:rsidRPr="008749F3" w:rsidRDefault="00A309D3" w:rsidP="00A309D3">
      <w:pPr>
        <w:widowControl w:val="0"/>
        <w:autoSpaceDE w:val="0"/>
        <w:autoSpaceDN w:val="0"/>
        <w:adjustRightInd w:val="0"/>
        <w:spacing w:after="320"/>
        <w:rPr>
          <w:rFonts w:ascii="Times-Roman" w:hAnsi="Times-Roman" w:cs="Times-Roman"/>
          <w:szCs w:val="32"/>
          <w:lang w:bidi="en-US"/>
        </w:rPr>
      </w:pPr>
      <w:r>
        <w:rPr>
          <w:rFonts w:ascii="Times-Roman" w:hAnsi="Times-Roman" w:cs="Times-Roman"/>
          <w:noProof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8FB0AC4" wp14:editId="71D8C7A2">
                <wp:simplePos x="0" y="0"/>
                <wp:positionH relativeFrom="column">
                  <wp:posOffset>2038350</wp:posOffset>
                </wp:positionH>
                <wp:positionV relativeFrom="paragraph">
                  <wp:posOffset>635</wp:posOffset>
                </wp:positionV>
                <wp:extent cx="1828800" cy="3616960"/>
                <wp:effectExtent l="6350" t="26035" r="6350" b="52705"/>
                <wp:wrapTight wrapText="bothSides">
                  <wp:wrapPolygon edited="0">
                    <wp:start x="3038" y="0"/>
                    <wp:lineTo x="2363" y="683"/>
                    <wp:lineTo x="2363" y="853"/>
                    <wp:lineTo x="2813" y="910"/>
                    <wp:lineTo x="2813" y="6538"/>
                    <wp:lineTo x="9450" y="7216"/>
                    <wp:lineTo x="10800" y="7273"/>
                    <wp:lineTo x="3488" y="7562"/>
                    <wp:lineTo x="2475" y="7671"/>
                    <wp:lineTo x="2363" y="8297"/>
                    <wp:lineTo x="2813" y="10004"/>
                    <wp:lineTo x="2813" y="12730"/>
                    <wp:lineTo x="2363" y="13356"/>
                    <wp:lineTo x="2475" y="14038"/>
                    <wp:lineTo x="6638" y="14494"/>
                    <wp:lineTo x="10800" y="14550"/>
                    <wp:lineTo x="3488" y="14949"/>
                    <wp:lineTo x="2588" y="15062"/>
                    <wp:lineTo x="2363" y="15745"/>
                    <wp:lineTo x="2813" y="16371"/>
                    <wp:lineTo x="2813" y="20007"/>
                    <wp:lineTo x="2250" y="20917"/>
                    <wp:lineTo x="2813" y="21543"/>
                    <wp:lineTo x="2925" y="21543"/>
                    <wp:lineTo x="3600" y="21543"/>
                    <wp:lineTo x="4163" y="20917"/>
                    <wp:lineTo x="3375" y="20007"/>
                    <wp:lineTo x="3375" y="19097"/>
                    <wp:lineTo x="17888" y="18703"/>
                    <wp:lineTo x="19688" y="18362"/>
                    <wp:lineTo x="19125" y="17906"/>
                    <wp:lineTo x="3375" y="17281"/>
                    <wp:lineTo x="3600" y="16314"/>
                    <wp:lineTo x="4050" y="15745"/>
                    <wp:lineTo x="3938" y="15461"/>
                    <wp:lineTo x="10688" y="14494"/>
                    <wp:lineTo x="3938" y="13303"/>
                    <wp:lineTo x="3375" y="12730"/>
                    <wp:lineTo x="3375" y="11824"/>
                    <wp:lineTo x="9675" y="11767"/>
                    <wp:lineTo x="19688" y="11255"/>
                    <wp:lineTo x="19575" y="10629"/>
                    <wp:lineTo x="17550" y="10516"/>
                    <wp:lineTo x="3375" y="10004"/>
                    <wp:lineTo x="3488" y="9037"/>
                    <wp:lineTo x="4050" y="8297"/>
                    <wp:lineTo x="4050" y="8183"/>
                    <wp:lineTo x="10800" y="7273"/>
                    <wp:lineTo x="18675" y="6993"/>
                    <wp:lineTo x="19575" y="6595"/>
                    <wp:lineTo x="18675" y="6196"/>
                    <wp:lineTo x="10800" y="5400"/>
                    <wp:lineTo x="13838" y="4490"/>
                    <wp:lineTo x="16313" y="3580"/>
                    <wp:lineTo x="18113" y="2670"/>
                    <wp:lineTo x="19125" y="1816"/>
                    <wp:lineTo x="19238" y="1536"/>
                    <wp:lineTo x="17325" y="1475"/>
                    <wp:lineTo x="4050" y="683"/>
                    <wp:lineTo x="3488" y="0"/>
                    <wp:lineTo x="3038" y="0"/>
                  </wp:wrapPolygon>
                </wp:wrapTight>
                <wp:docPr id="67" name="Group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3616960"/>
                          <a:chOff x="8591" y="1414"/>
                          <a:chExt cx="2880" cy="5696"/>
                        </a:xfrm>
                      </wpg:grpSpPr>
                      <wps:wsp>
                        <wps:cNvPr id="68" name="AutoShape 4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10096" y="5143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7F7F7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663" y="5347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80C72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728" y="6686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12A89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1" name="AutoShap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007" y="3408"/>
                            <a:ext cx="0" cy="17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0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10096" y="3216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7F7F7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655" y="3588"/>
                            <a:ext cx="352" cy="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E719F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velocity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627" y="3420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F40AC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688" y="4771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6426B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6" name="AutoShap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007" y="1414"/>
                            <a:ext cx="0" cy="17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7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10087" y="2062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236" y="3180"/>
                            <a:ext cx="65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C8220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AutoShap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007" y="5376"/>
                            <a:ext cx="0" cy="17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812" y="4423"/>
                            <a:ext cx="65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8B96C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601" y="6223"/>
                            <a:ext cx="65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DF899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659" y="1728"/>
                            <a:ext cx="352" cy="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0DD67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591" y="5539"/>
                            <a:ext cx="352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72C65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acceleration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Freeform 2"/>
                        <wps:cNvSpPr>
                          <a:spLocks/>
                        </wps:cNvSpPr>
                        <wps:spPr bwMode="auto">
                          <a:xfrm>
                            <a:off x="9019" y="1834"/>
                            <a:ext cx="2092" cy="1288"/>
                          </a:xfrm>
                          <a:custGeom>
                            <a:avLst/>
                            <a:gdLst>
                              <a:gd name="T0" fmla="*/ 0 w 1328286"/>
                              <a:gd name="T1" fmla="*/ 818147 h 818147"/>
                              <a:gd name="T2" fmla="*/ 298383 w 1328286"/>
                              <a:gd name="T3" fmla="*/ 741145 h 818147"/>
                              <a:gd name="T4" fmla="*/ 529389 w 1328286"/>
                              <a:gd name="T5" fmla="*/ 654518 h 818147"/>
                              <a:gd name="T6" fmla="*/ 779646 w 1328286"/>
                              <a:gd name="T7" fmla="*/ 519764 h 818147"/>
                              <a:gd name="T8" fmla="*/ 1106905 w 1328286"/>
                              <a:gd name="T9" fmla="*/ 288758 h 818147"/>
                              <a:gd name="T10" fmla="*/ 1280160 w 1328286"/>
                              <a:gd name="T11" fmla="*/ 86627 h 818147"/>
                              <a:gd name="T12" fmla="*/ 1328286 w 1328286"/>
                              <a:gd name="T13" fmla="*/ 0 h 818147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28286" h="818147">
                                <a:moveTo>
                                  <a:pt x="0" y="818147"/>
                                </a:moveTo>
                                <a:cubicBezTo>
                                  <a:pt x="105076" y="793281"/>
                                  <a:pt x="210152" y="768416"/>
                                  <a:pt x="298383" y="741145"/>
                                </a:cubicBezTo>
                                <a:cubicBezTo>
                                  <a:pt x="386614" y="713874"/>
                                  <a:pt x="449179" y="691415"/>
                                  <a:pt x="529389" y="654518"/>
                                </a:cubicBezTo>
                                <a:cubicBezTo>
                                  <a:pt x="609599" y="617621"/>
                                  <a:pt x="683393" y="580724"/>
                                  <a:pt x="779646" y="519764"/>
                                </a:cubicBezTo>
                                <a:cubicBezTo>
                                  <a:pt x="875899" y="458804"/>
                                  <a:pt x="1023486" y="360947"/>
                                  <a:pt x="1106905" y="288758"/>
                                </a:cubicBezTo>
                                <a:cubicBezTo>
                                  <a:pt x="1190324" y="216569"/>
                                  <a:pt x="1243263" y="134753"/>
                                  <a:pt x="1280160" y="86627"/>
                                </a:cubicBezTo>
                                <a:cubicBezTo>
                                  <a:pt x="1317057" y="38501"/>
                                  <a:pt x="1328286" y="0"/>
                                  <a:pt x="1328286" y="0"/>
                                </a:cubicBez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B0AC4" id="Group 726" o:spid="_x0000_s1184" style="position:absolute;margin-left:160.5pt;margin-top:.05pt;width:2in;height:284.8pt;z-index:251676672" coordorigin="8591,1414" coordsize="2880,56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">
                <v:shape id="AutoShape 4" o:spid="_x0000_s1185" type="#_x0000_t32" style="position:absolute;left:10096;top:5143;width:0;height:2160;rotation: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O1osEAAADbAAAADwAAAGRycy9kb3ducmV2LnhtbERPz2vCMBS+D/Y/hDfwMtbEwYrURhmC&#10;sptYRXZ8Ns+2s3kpSdTuv18OA48f3+9yOdpe3MiHzrGGaaZAENfOdNxoOOzXbzMQISIb7B2Thl8K&#10;sFw8P5VYGHfnHd2q2IgUwqFADW2MQyFlqFuyGDI3ECfu7LzFmKBvpPF4T+G2l+9K5dJix6mhxYFW&#10;LdWX6mo1nL4/Tq+XHV2tP6jtT55vjpU6aj15GT/nICKN8SH+d38ZDXkam76kHyA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d47WiwQAAANsAAAAPAAAAAAAAAAAAAAAA&#10;AKECAABkcnMvZG93bnJldi54bWxQSwUGAAAAAAQABAD5AAAAjwMAAAAA&#10;" strokecolor="#7f7f7f" strokeweight="1.5pt">
                  <v:stroke endarrow="block"/>
                </v:shape>
                <v:shape id="Text Box 7" o:spid="_x0000_s1186" type="#_x0000_t202" style="position:absolute;left:8663;top:5347;width:380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v73YwQAA&#10;ANsAAAAPAAAAZHJzL2Rvd25yZXYueG1sRI9Ba8JAFITvBf/D8gq91Y2CoqmriFbw4EWN90f2NRua&#10;fRuyryb++65Q6HGYmW+Y1WbwjbpTF+vABibjDBRxGWzNlYHienhfgIqCbLEJTAYeFGGzHr2sMLeh&#10;5zPdL1KpBOGYowEn0uZax9KRxzgOLXHyvkLnUZLsKm077BPcN3qaZXPtsea04LClnaPy+/LjDYjY&#10;7eRRfPp4vA2nfe+ycoaFMW+vw/YDlNAg/+G/9tEamC/h+SX9AL3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7+92MEAAADbAAAADwAAAAAAAAAAAAAAAACXAgAAZHJzL2Rvd25y&#10;ZXYueG1sUEsFBgAAAAAEAAQA9QAAAIUDAAAAAA==&#10;" filled="f" stroked="f">
                  <v:textbox style="mso-fit-shape-to-text:t">
                    <w:txbxContent>
                      <w:p w14:paraId="66980C72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+</w:t>
                        </w:r>
                      </w:p>
                    </w:txbxContent>
                  </v:textbox>
                </v:shape>
                <v:shape id="Text Box 8" o:spid="_x0000_s1187" type="#_x0000_t202" style="position:absolute;left:8728;top:6686;width:380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IKY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1yCmL4AAADbAAAADwAAAAAAAAAAAAAAAACXAgAAZHJzL2Rvd25yZXYu&#10;eG1sUEsFBgAAAAAEAAQA9QAAAIIDAAAAAA==&#10;" filled="f" stroked="f">
                  <v:textbox style="mso-fit-shape-to-text:t">
                    <w:txbxContent>
                      <w:p w14:paraId="29012A89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-</w:t>
                        </w:r>
                      </w:p>
                    </w:txbxContent>
                  </v:textbox>
                </v:shape>
                <v:shape id="AutoShape 9" o:spid="_x0000_s1188" type="#_x0000_t32" style="position:absolute;left:9007;top:3408;width:0;height:1728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+YvMsMAAADbAAAADwAAAGRycy9kb3ducmV2LnhtbESPT4vCMBTE7wt+h/AEb2tqBVe6RllE&#10;0Zv4pwdvb5u3bWnzUppo67c3grDHYWZ+wyxWvanFnVpXWlYwGUcgiDOrS84VXM7bzzkI55E11pZJ&#10;wYMcrJaDjwUm2nZ8pPvJ5yJA2CWooPC+SaR0WUEG3dg2xMH7s61BH2SbS91iF+CmlnEUzaTBksNC&#10;gQ2tC8qq080oiNPO/M54010PVZxuq91hqp1UajTsf75BeOr9f/jd3msFXxN4fQk/QC6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mLzLDAAAA2wAAAA8AAAAAAAAAAAAA&#10;AAAAoQIAAGRycy9kb3ducmV2LnhtbFBLBQYAAAAABAAEAPkAAACRAwAAAAA=&#10;" strokeweight="1.5pt">
                  <v:stroke startarrow="block" endarrow="block"/>
                </v:shape>
                <v:shape id="AutoShape 10" o:spid="_x0000_s1189" type="#_x0000_t32" style="position:absolute;left:10096;top:3216;width:0;height:2160;rotation: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dIUlcQAAADbAAAADwAAAGRycy9kb3ducmV2LnhtbESPQWsCMRSE7wX/Q3iCF6mJQrdlaxQR&#10;lN6KW5Een5vX3a2blyWJuv33RhB6HGbmG2a+7G0rLuRD41jDdKJAEJfONFxp2H9tnt9AhIhssHVM&#10;Gv4owHIxeJpjbtyVd3QpYiUShEOOGuoYu1zKUNZkMUxcR5y8H+ctxiR9JY3Ha4LbVs6UyqTFhtNC&#10;jR2taypPxdlqOH6/HMenHZ2t36vP3yzbHgp10Ho07FfvICL18T/8aH8YDa8zuH9JP0Au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50hSVxAAAANsAAAAPAAAAAAAAAAAA&#10;AAAAAKECAABkcnMvZG93bnJldi54bWxQSwUGAAAAAAQABAD5AAAAkgMAAAAA&#10;" strokecolor="#7f7f7f" strokeweight="1.5pt">
                  <v:stroke endarrow="block"/>
                </v:shape>
                <v:shape id="Text Box 11" o:spid="_x0000_s1190" type="#_x0000_t202" style="position:absolute;left:8655;top:3588;width:352;height:11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n01+wgAA&#10;ANsAAAAPAAAAZHJzL2Rvd25yZXYueG1sRI/disIwFITvF3yHcATv1tQtW6UaZSmIeyX48wCH5tgU&#10;m5PaRFvf3iwseDnMzDfMajPYRjyo87VjBbNpAoK4dLrmSsH5tP1cgPABWWPjmBQ8ycNmPfpYYa5d&#10;zwd6HEMlIoR9jgpMCG0upS8NWfRT1xJH7+I6iyHKrpK6wz7CbSO/kiSTFmuOCwZbKgyV1+PdKtg/&#10;pelT+30uiyLbZ+lti9ddo9RkPPwsQQQawjv83/7VCuYp/H2JP0Cu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mfTX7CAAAA2wAAAA8AAAAAAAAAAAAAAAAAlwIAAGRycy9kb3du&#10;cmV2LnhtbFBLBQYAAAAABAAEAPUAAACGAwAAAAA=&#10;" filled="f" stroked="f">
                  <v:textbox style="layout-flow:vertical;mso-layout-flow-alt:bottom-to-top" inset="0,0,0,0">
                    <w:txbxContent>
                      <w:p w14:paraId="4DDE719F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velocity</w:t>
                        </w:r>
                      </w:p>
                    </w:txbxContent>
                  </v:textbox>
                </v:shape>
                <v:shape id="Text Box 14" o:spid="_x0000_s1191" type="#_x0000_t202" style="position:absolute;left:8627;top:3420;width:380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SbwgAA&#10;ANsAAAAPAAAAZHJzL2Rvd25yZXYueG1sRI9Ba8JAFITvBf/D8oTe6kax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nhJvCAAAA2wAAAA8AAAAAAAAAAAAAAAAAlwIAAGRycy9kb3du&#10;cmV2LnhtbFBLBQYAAAAABAAEAPUAAACGAwAAAAA=&#10;" filled="f" stroked="f">
                  <v:textbox style="mso-fit-shape-to-text:t">
                    <w:txbxContent>
                      <w:p w14:paraId="146F40AC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+</w:t>
                        </w:r>
                      </w:p>
                    </w:txbxContent>
                  </v:textbox>
                </v:shape>
                <v:shape id="Text Box 15" o:spid="_x0000_s1192" type="#_x0000_t202" style="position:absolute;left:8688;top:4771;width:380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KyEAwQAA&#10;ANsAAAAPAAAAZHJzL2Rvd25yZXYueG1sRI9Ba8JAFITvBf/D8gre6kbBKqmriFbw0Isa74/sazY0&#10;+zZkX038992C4HGYmW+Y1WbwjbpRF+vABqaTDBRxGWzNlYHicnhbgoqCbLEJTAbuFGGzHr2sMLeh&#10;5xPdzlKpBOGYowEn0uZax9KRxzgJLXHyvkPnUZLsKm077BPcN3qWZe/aY81pwWFLO0flz/nXGxCx&#10;2+m9+PTxeB2+9r3LyjkWxoxfh+0HKKFBnuFH+2gNLOb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shAMEAAADbAAAADwAAAAAAAAAAAAAAAACXAgAAZHJzL2Rvd25y&#10;ZXYueG1sUEsFBgAAAAAEAAQA9QAAAIUDAAAAAA==&#10;" filled="f" stroked="f">
                  <v:textbox style="mso-fit-shape-to-text:t">
                    <w:txbxContent>
                      <w:p w14:paraId="1EA6426B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-</w:t>
                        </w:r>
                      </w:p>
                    </w:txbxContent>
                  </v:textbox>
                </v:shape>
                <v:shape id="AutoShape 16" o:spid="_x0000_s1193" type="#_x0000_t32" style="position:absolute;left:9007;top:1414;width:0;height:1728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P2bMUAAADbAAAADwAAAGRycy9kb3ducmV2LnhtbESPQWvCQBSE74X+h+UJvRTdpAct0TVI&#10;odQiCqbG8yP7TBazb0N21dRf3y0Uehxm5htmkQ+2FVfqvXGsIJ0kIIgrpw3XCg5f7+NXED4ga2wd&#10;k4Jv8pAvHx8WmGl34z1di1CLCGGfoYImhC6T0lcNWfQT1xFH7+R6iyHKvpa6x1uE21a+JMlUWjQc&#10;Fxrs6K2h6lxcrIJnsys22qTl7EM6Xw677fHzvlXqaTSs5iACDeE//NdeawWzKfx+iT9AL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RP2bMUAAADbAAAADwAAAAAAAAAA&#10;AAAAAAChAgAAZHJzL2Rvd25yZXYueG1sUEsFBgAAAAAEAAQA+QAAAJMDAAAAAA==&#10;" strokeweight="1.5pt">
                  <v:stroke endarrow="block"/>
                </v:shape>
                <v:shape id="AutoShape 17" o:spid="_x0000_s1194" type="#_x0000_t32" style="position:absolute;left:10087;top:2062;width:0;height:2160;rotation: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uoPnsYAAADbAAAADwAAAGRycy9kb3ducmV2LnhtbESPS2vDMBCE74X+B7GFXkIitYE8nCih&#10;tGkI9FDyOOS4WBvbxFoZS5Xdf18FAj0OM/MNs1z3thaRWl851vAyUiCIc2cqLjScjp/DGQgfkA3W&#10;jknDL3lYrx4flpgZ1/Ge4iEUIkHYZ6ihDKHJpPR5SRb9yDXEybu41mJIsi2kabFLcFvLV6Um0mLF&#10;aaHEht5Lyq+HH6uh/laXOB/MPuImnjtrvzbj8VZp/fzUvy1ABOrDf/je3hkN0yncvqQfIF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LqD57GAAAA2wAAAA8AAAAAAAAA&#10;AAAAAAAAoQIAAGRycy9kb3ducmV2LnhtbFBLBQYAAAAABAAEAPkAAACUAwAAAAA=&#10;" strokeweight="1.5pt">
                  <v:stroke endarrow="block"/>
                </v:shape>
                <v:shape id="Text Box 19" o:spid="_x0000_s1195" type="#_x0000_t202" style="position:absolute;left:10236;top:3180;width:659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kEsRwgAA&#10;ANsAAAAPAAAAZHJzL2Rvd25yZXYueG1sRE/Pa8IwFL4L+x/CE7zZVA+ddkaRMWEgjLXdYce35tkG&#10;m5euyWr33y+HgceP7/fuMNlOjDR441jBKklBENdOG24UfFSn5QaED8gaO8ek4Jc8HPYPsx3m2t24&#10;oLEMjYgh7HNU0IbQ51L6uiWLPnE9ceQubrAYIhwaqQe8xXDbyXWaZtKi4djQYk/PLdXX8scqOH5y&#10;8WK+377ei0thqmqb8jm7KrWYT8cnEIGmcBf/u1+1gsc4Nn6JP0D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QSxHCAAAA2wAAAA8AAAAAAAAAAAAAAAAAlwIAAGRycy9kb3du&#10;cmV2LnhtbFBLBQYAAAAABAAEAPUAAACGAwAAAAA=&#10;" filled="f" stroked="f">
                  <v:textbox inset="0,0,0,0">
                    <w:txbxContent>
                      <w:p w14:paraId="460C8220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</w:t>
                        </w:r>
                      </w:p>
                    </w:txbxContent>
                  </v:textbox>
                </v:shape>
                <v:shape id="AutoShape 9" o:spid="_x0000_s1196" type="#_x0000_t32" style="position:absolute;left:9007;top:5376;width:0;height:1728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ZAjNMIAAADbAAAADwAAAGRycy9kb3ducmV2LnhtbESPQYvCMBSE74L/ITxhb5puF3StRlkW&#10;RW+irgdvz+ZtW9q8lCba+u+NIHgcZuYbZr7sTCVu1LjCsoLPUQSCOLW64EzB33E9/AbhPLLGyjIp&#10;uJOD5aLfm2Oibct7uh18JgKEXYIKcu/rREqX5mTQjWxNHLx/2xj0QTaZ1A22AW4qGUfRWBosOCzk&#10;WNNvTml5uBoF8ak1lzGv2vOujE/rcrP70k4q9THofmYgPHX+HX61t1rBZArPL+EHy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ZAjNMIAAADbAAAADwAAAAAAAAAAAAAA&#10;AAChAgAAZHJzL2Rvd25yZXYueG1sUEsFBgAAAAAEAAQA+QAAAJADAAAAAA==&#10;" strokeweight="1.5pt">
                  <v:stroke startarrow="block" endarrow="block"/>
                </v:shape>
                <v:shape id="Text Box 19" o:spid="_x0000_s1197" type="#_x0000_t202" style="position:absolute;left:10812;top:4423;width:659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MzcwwAAA&#10;ANsAAAAPAAAAZHJzL2Rvd25yZXYueG1sRE9Ni8IwEL0L+x/CCHuzqR5Eu0aRZQVBWKz1sMfZZmyD&#10;zaQ2Ueu/NwfB4+N9L1a9bcSNOm8cKxgnKQji0mnDlYJjsRnNQPiArLFxTAoe5GG1/BgsMNPuzjnd&#10;DqESMYR9hgrqENpMSl/WZNEnriWO3Ml1FkOEXSV1h/cYbhs5SdOptGg4NtTY0ndN5flwtQrWf5z/&#10;mMvv/z4/5aYo5invpmelPof9+gtEoD68xS/3ViuYxfXxS/wBcvk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9MzcwwAAAANsAAAAPAAAAAAAAAAAAAAAAAJcCAABkcnMvZG93bnJl&#10;di54bWxQSwUGAAAAAAQABAD1AAAAhAMAAAAA&#10;" filled="f" stroked="f">
                  <v:textbox inset="0,0,0,0">
                    <w:txbxContent>
                      <w:p w14:paraId="4778B96C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</w:t>
                        </w:r>
                      </w:p>
                    </w:txbxContent>
                  </v:textbox>
                </v:shape>
                <v:shape id="Text Box 19" o:spid="_x0000_s1198" type="#_x0000_t202" style="position:absolute;left:10601;top:6223;width:659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f5KrxQAA&#10;ANsAAAAPAAAAZHJzL2Rvd25yZXYueG1sRI9Ba8JAFITvhf6H5RW81Y09BBtdgxQLglAa48Hja/aZ&#10;LMm+jdk1pv++Wyj0OMzMN8w6n2wnRhq8caxgMU9AEFdOG64VnMr35yUIH5A1do5JwTd5yDePD2vM&#10;tLtzQeMx1CJC2GeooAmhz6T0VUMW/dz1xNG7uMFiiHKopR7wHuG2ky9JkkqLhuNCgz29NVS1x5tV&#10;sD1zsTPXj6/P4lKYsnxN+JC2Ss2epu0KRKAp/If/2nutYLmA3y/xB8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/kqvFAAAA2wAAAA8AAAAAAAAAAAAAAAAAlwIAAGRycy9k&#10;b3ducmV2LnhtbFBLBQYAAAAABAAEAPUAAACJAwAAAAA=&#10;" filled="f" stroked="f">
                  <v:textbox inset="0,0,0,0">
                    <w:txbxContent>
                      <w:p w14:paraId="089DF899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</w:t>
                        </w:r>
                      </w:p>
                    </w:txbxContent>
                  </v:textbox>
                </v:shape>
                <v:shape id="Text Box 11" o:spid="_x0000_s1199" type="#_x0000_t202" style="position:absolute;left:8659;top:1728;width:352;height:11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BpjCwQAA&#10;ANsAAAAPAAAAZHJzL2Rvd25yZXYueG1sRI/disIwFITvBd8hHME7TVUs0jWKFGT3SvDnAQ7N2abY&#10;nNQm2vr2RhC8HGbmG2a97W0tHtT6yrGC2TQBQVw4XXGp4HLeT1YgfEDWWDsmBU/ysN0MB2vMtOv4&#10;SI9TKEWEsM9QgQmhyaT0hSGLfuoa4uj9u9ZiiLItpW6xi3Bby3mSpNJixXHBYEO5oeJ6ulsFh6c0&#10;3cIuL0Wep4d0cdvj9bdWajzqdz8gAvXhG/60/7SC1RzeX+IPkJ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waYwsEAAADbAAAADwAAAAAAAAAAAAAAAACXAgAAZHJzL2Rvd25y&#10;ZXYueG1sUEsFBgAAAAAEAAQA9QAAAIUDAAAAAA==&#10;" filled="f" stroked="f">
                  <v:textbox style="layout-flow:vertical;mso-layout-flow-alt:bottom-to-top" inset="0,0,0,0">
                    <w:txbxContent>
                      <w:p w14:paraId="2B00DD67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position</w:t>
                        </w:r>
                      </w:p>
                    </w:txbxContent>
                  </v:textbox>
                </v:shape>
                <v:shape id="Text Box 11" o:spid="_x0000_s1200" type="#_x0000_t202" style="position:absolute;left:8591;top:5539;width:352;height:14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Sj1ZwQAA&#10;ANsAAAAPAAAAZHJzL2Rvd25yZXYueG1sRI/RisIwFETfF/yHcAXf1lTLFqlGkYLok7CuH3Bprk2x&#10;ualNtPXvjSDs4zAzZ5jVZrCNeFDna8cKZtMEBHHpdM2VgvPf7nsBwgdkjY1jUvAkD5v16GuFuXY9&#10;/9LjFCoRIexzVGBCaHMpfWnIop+6ljh6F9dZDFF2ldQd9hFuGzlPkkxarDkuGGypMFReT3er4PiU&#10;pk/tz7ksiuyYpbcdXveNUpPxsF2CCDSE//CnfdAKFim8v8QfIN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Eo9WcEAAADbAAAADwAAAAAAAAAAAAAAAACXAgAAZHJzL2Rvd25y&#10;ZXYueG1sUEsFBgAAAAAEAAQA9QAAAIUDAAAAAA==&#10;" filled="f" stroked="f">
                  <v:textbox style="layout-flow:vertical;mso-layout-flow-alt:bottom-to-top" inset="0,0,0,0">
                    <w:txbxContent>
                      <w:p w14:paraId="6D272C65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acceleration</w:t>
                        </w:r>
                      </w:p>
                    </w:txbxContent>
                  </v:textbox>
                </v:shape>
                <v:shape id="Freeform 2" o:spid="_x0000_s1201" style="position:absolute;left:9019;top:1834;width:2092;height:1288;visibility:visible;mso-wrap-style:square;v-text-anchor:middle" coordsize="1328286,8181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Bx2DwwAA&#10;ANsAAAAPAAAAZHJzL2Rvd25yZXYueG1sRI/BasMwEETvhfyD2EBvjZxiTHCjhNIQyLFJDclxY20t&#10;t9bKSKrt/H1UKPQ4zMwbZr2dbCcG8qF1rGC5yEAQ10633CioPvZPKxAhImvsHJOCGwXYbmYPayy1&#10;G/lIwyk2IkE4lKjAxNiXUobakMWwcD1x8j6dtxiT9I3UHscEt518zrJCWmw5LRjs6c1Q/X36sQqs&#10;GSvXFVcX8ne8jbuvy3npD0o9zqfXFxCRpvgf/msftIJVDr9f0g+Qm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Bx2DwwAAANsAAAAPAAAAAAAAAAAAAAAAAJcCAABkcnMvZG93&#10;bnJldi54bWxQSwUGAAAAAAQABAD1AAAAhwMAAAAA&#10;" path="m0,818147c105076,793281,210152,768416,298383,741145,386614,713874,449179,691415,529389,654518,609599,617621,683393,580724,779646,519764,875899,458804,1023486,360947,1106905,288758,1190324,216569,1243263,134753,1280160,86627,1317057,38501,1328286,,1328286,0e" filled="f" strokecolor="black [3213]" strokeweight="2pt">
                  <v:path arrowok="t" o:connecttype="custom" o:connectlocs="0,1288;470,1167;834,1030;1228,818;1743,455;2016,136;2092,0" o:connectangles="0,0,0,0,0,0,0"/>
                </v:shape>
                <w10:wrap type="tight"/>
              </v:group>
            </w:pict>
          </mc:Fallback>
        </mc:AlternateContent>
      </w:r>
      <w:r>
        <w:rPr>
          <w:rFonts w:ascii="Times-Roman" w:hAnsi="Times-Roman" w:cs="Times-Roman"/>
          <w:noProof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46F882A" wp14:editId="65C785E7">
                <wp:simplePos x="0" y="0"/>
                <wp:positionH relativeFrom="column">
                  <wp:posOffset>4149725</wp:posOffset>
                </wp:positionH>
                <wp:positionV relativeFrom="paragraph">
                  <wp:posOffset>10160</wp:posOffset>
                </wp:positionV>
                <wp:extent cx="1828800" cy="3616960"/>
                <wp:effectExtent l="0" t="22860" r="3175" b="43180"/>
                <wp:wrapNone/>
                <wp:docPr id="48" name="Group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3616960"/>
                          <a:chOff x="4852" y="4111"/>
                          <a:chExt cx="2880" cy="5696"/>
                        </a:xfrm>
                      </wpg:grpSpPr>
                      <wps:wsp>
                        <wps:cNvPr id="49" name="AutoShape 4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6357" y="7840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7F7F7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924" y="8044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740CF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989" y="9383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9D05F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2" name="AutoShap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268" y="6105"/>
                            <a:ext cx="0" cy="17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0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6357" y="5913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7F7F7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916" y="6285"/>
                            <a:ext cx="352" cy="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1AACC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velocity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6201" y="4233"/>
                            <a:ext cx="0" cy="54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888" y="6117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75291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949" y="7468"/>
                            <a:ext cx="38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1AC8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8" name="AutoShap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268" y="4111"/>
                            <a:ext cx="0" cy="17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17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6348" y="4759"/>
                            <a:ext cx="0" cy="21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497" y="5877"/>
                            <a:ext cx="65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B69AD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AutoShap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268" y="8073"/>
                            <a:ext cx="0" cy="172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073" y="7120"/>
                            <a:ext cx="65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2ECBF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862" y="8920"/>
                            <a:ext cx="65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AA7C1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920" y="4425"/>
                            <a:ext cx="352" cy="1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8DF74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852" y="8236"/>
                            <a:ext cx="352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AB999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acceleration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Freeform 607"/>
                        <wps:cNvSpPr>
                          <a:spLocks noChangeAspect="1"/>
                        </wps:cNvSpPr>
                        <wps:spPr bwMode="auto">
                          <a:xfrm>
                            <a:off x="5297" y="4944"/>
                            <a:ext cx="1823" cy="863"/>
                          </a:xfrm>
                          <a:custGeom>
                            <a:avLst/>
                            <a:gdLst>
                              <a:gd name="T0" fmla="*/ 84 w 5676"/>
                              <a:gd name="T1" fmla="*/ 1728 h 1836"/>
                              <a:gd name="T2" fmla="*/ 180 w 5676"/>
                              <a:gd name="T3" fmla="*/ 1608 h 1836"/>
                              <a:gd name="T4" fmla="*/ 276 w 5676"/>
                              <a:gd name="T5" fmla="*/ 1500 h 1836"/>
                              <a:gd name="T6" fmla="*/ 372 w 5676"/>
                              <a:gd name="T7" fmla="*/ 1392 h 1836"/>
                              <a:gd name="T8" fmla="*/ 468 w 5676"/>
                              <a:gd name="T9" fmla="*/ 1284 h 1836"/>
                              <a:gd name="T10" fmla="*/ 564 w 5676"/>
                              <a:gd name="T11" fmla="*/ 1176 h 1836"/>
                              <a:gd name="T12" fmla="*/ 660 w 5676"/>
                              <a:gd name="T13" fmla="*/ 1080 h 1836"/>
                              <a:gd name="T14" fmla="*/ 756 w 5676"/>
                              <a:gd name="T15" fmla="*/ 984 h 1836"/>
                              <a:gd name="T16" fmla="*/ 852 w 5676"/>
                              <a:gd name="T17" fmla="*/ 900 h 1836"/>
                              <a:gd name="T18" fmla="*/ 948 w 5676"/>
                              <a:gd name="T19" fmla="*/ 816 h 1836"/>
                              <a:gd name="T20" fmla="*/ 1044 w 5676"/>
                              <a:gd name="T21" fmla="*/ 732 h 1836"/>
                              <a:gd name="T22" fmla="*/ 1140 w 5676"/>
                              <a:gd name="T23" fmla="*/ 660 h 1836"/>
                              <a:gd name="T24" fmla="*/ 1236 w 5676"/>
                              <a:gd name="T25" fmla="*/ 588 h 1836"/>
                              <a:gd name="T26" fmla="*/ 1332 w 5676"/>
                              <a:gd name="T27" fmla="*/ 516 h 1836"/>
                              <a:gd name="T28" fmla="*/ 1428 w 5676"/>
                              <a:gd name="T29" fmla="*/ 456 h 1836"/>
                              <a:gd name="T30" fmla="*/ 1524 w 5676"/>
                              <a:gd name="T31" fmla="*/ 396 h 1836"/>
                              <a:gd name="T32" fmla="*/ 1620 w 5676"/>
                              <a:gd name="T33" fmla="*/ 336 h 1836"/>
                              <a:gd name="T34" fmla="*/ 1716 w 5676"/>
                              <a:gd name="T35" fmla="*/ 288 h 1836"/>
                              <a:gd name="T36" fmla="*/ 1812 w 5676"/>
                              <a:gd name="T37" fmla="*/ 240 h 1836"/>
                              <a:gd name="T38" fmla="*/ 1908 w 5676"/>
                              <a:gd name="T39" fmla="*/ 204 h 1836"/>
                              <a:gd name="T40" fmla="*/ 2004 w 5676"/>
                              <a:gd name="T41" fmla="*/ 156 h 1836"/>
                              <a:gd name="T42" fmla="*/ 2100 w 5676"/>
                              <a:gd name="T43" fmla="*/ 120 h 1836"/>
                              <a:gd name="T44" fmla="*/ 2196 w 5676"/>
                              <a:gd name="T45" fmla="*/ 96 h 1836"/>
                              <a:gd name="T46" fmla="*/ 2292 w 5676"/>
                              <a:gd name="T47" fmla="*/ 72 h 1836"/>
                              <a:gd name="T48" fmla="*/ 2388 w 5676"/>
                              <a:gd name="T49" fmla="*/ 48 h 1836"/>
                              <a:gd name="T50" fmla="*/ 2484 w 5676"/>
                              <a:gd name="T51" fmla="*/ 36 h 1836"/>
                              <a:gd name="T52" fmla="*/ 2580 w 5676"/>
                              <a:gd name="T53" fmla="*/ 12 h 1836"/>
                              <a:gd name="T54" fmla="*/ 2676 w 5676"/>
                              <a:gd name="T55" fmla="*/ 12 h 1836"/>
                              <a:gd name="T56" fmla="*/ 2772 w 5676"/>
                              <a:gd name="T57" fmla="*/ 0 h 1836"/>
                              <a:gd name="T58" fmla="*/ 2868 w 5676"/>
                              <a:gd name="T59" fmla="*/ 0 h 1836"/>
                              <a:gd name="T60" fmla="*/ 2964 w 5676"/>
                              <a:gd name="T61" fmla="*/ 12 h 1836"/>
                              <a:gd name="T62" fmla="*/ 3060 w 5676"/>
                              <a:gd name="T63" fmla="*/ 12 h 1836"/>
                              <a:gd name="T64" fmla="*/ 3156 w 5676"/>
                              <a:gd name="T65" fmla="*/ 24 h 1836"/>
                              <a:gd name="T66" fmla="*/ 3252 w 5676"/>
                              <a:gd name="T67" fmla="*/ 48 h 1836"/>
                              <a:gd name="T68" fmla="*/ 3348 w 5676"/>
                              <a:gd name="T69" fmla="*/ 60 h 1836"/>
                              <a:gd name="T70" fmla="*/ 3444 w 5676"/>
                              <a:gd name="T71" fmla="*/ 84 h 1836"/>
                              <a:gd name="T72" fmla="*/ 3540 w 5676"/>
                              <a:gd name="T73" fmla="*/ 120 h 1836"/>
                              <a:gd name="T74" fmla="*/ 3636 w 5676"/>
                              <a:gd name="T75" fmla="*/ 144 h 1836"/>
                              <a:gd name="T76" fmla="*/ 3732 w 5676"/>
                              <a:gd name="T77" fmla="*/ 192 h 1836"/>
                              <a:gd name="T78" fmla="*/ 3828 w 5676"/>
                              <a:gd name="T79" fmla="*/ 228 h 1836"/>
                              <a:gd name="T80" fmla="*/ 3924 w 5676"/>
                              <a:gd name="T81" fmla="*/ 276 h 1836"/>
                              <a:gd name="T82" fmla="*/ 4020 w 5676"/>
                              <a:gd name="T83" fmla="*/ 324 h 1836"/>
                              <a:gd name="T84" fmla="*/ 4116 w 5676"/>
                              <a:gd name="T85" fmla="*/ 372 h 1836"/>
                              <a:gd name="T86" fmla="*/ 4212 w 5676"/>
                              <a:gd name="T87" fmla="*/ 432 h 1836"/>
                              <a:gd name="T88" fmla="*/ 4308 w 5676"/>
                              <a:gd name="T89" fmla="*/ 492 h 1836"/>
                              <a:gd name="T90" fmla="*/ 4404 w 5676"/>
                              <a:gd name="T91" fmla="*/ 564 h 1836"/>
                              <a:gd name="T92" fmla="*/ 4500 w 5676"/>
                              <a:gd name="T93" fmla="*/ 636 h 1836"/>
                              <a:gd name="T94" fmla="*/ 4596 w 5676"/>
                              <a:gd name="T95" fmla="*/ 708 h 1836"/>
                              <a:gd name="T96" fmla="*/ 4692 w 5676"/>
                              <a:gd name="T97" fmla="*/ 792 h 1836"/>
                              <a:gd name="T98" fmla="*/ 4788 w 5676"/>
                              <a:gd name="T99" fmla="*/ 876 h 1836"/>
                              <a:gd name="T100" fmla="*/ 4884 w 5676"/>
                              <a:gd name="T101" fmla="*/ 960 h 1836"/>
                              <a:gd name="T102" fmla="*/ 4980 w 5676"/>
                              <a:gd name="T103" fmla="*/ 1056 h 1836"/>
                              <a:gd name="T104" fmla="*/ 5076 w 5676"/>
                              <a:gd name="T105" fmla="*/ 1152 h 1836"/>
                              <a:gd name="T106" fmla="*/ 5172 w 5676"/>
                              <a:gd name="T107" fmla="*/ 1248 h 1836"/>
                              <a:gd name="T108" fmla="*/ 5268 w 5676"/>
                              <a:gd name="T109" fmla="*/ 1356 h 1836"/>
                              <a:gd name="T110" fmla="*/ 5364 w 5676"/>
                              <a:gd name="T111" fmla="*/ 1464 h 1836"/>
                              <a:gd name="T112" fmla="*/ 5460 w 5676"/>
                              <a:gd name="T113" fmla="*/ 1572 h 1836"/>
                              <a:gd name="T114" fmla="*/ 5556 w 5676"/>
                              <a:gd name="T115" fmla="*/ 1692 h 1836"/>
                              <a:gd name="T116" fmla="*/ 5652 w 5676"/>
                              <a:gd name="T117" fmla="*/ 1812 h 18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676" h="1836">
                                <a:moveTo>
                                  <a:pt x="0" y="1836"/>
                                </a:moveTo>
                                <a:lnTo>
                                  <a:pt x="12" y="1824"/>
                                </a:lnTo>
                                <a:lnTo>
                                  <a:pt x="24" y="1800"/>
                                </a:lnTo>
                                <a:lnTo>
                                  <a:pt x="36" y="1788"/>
                                </a:lnTo>
                                <a:lnTo>
                                  <a:pt x="48" y="1776"/>
                                </a:lnTo>
                                <a:lnTo>
                                  <a:pt x="60" y="1764"/>
                                </a:lnTo>
                                <a:lnTo>
                                  <a:pt x="72" y="1740"/>
                                </a:lnTo>
                                <a:lnTo>
                                  <a:pt x="84" y="1728"/>
                                </a:lnTo>
                                <a:lnTo>
                                  <a:pt x="96" y="1716"/>
                                </a:lnTo>
                                <a:lnTo>
                                  <a:pt x="108" y="1704"/>
                                </a:lnTo>
                                <a:lnTo>
                                  <a:pt x="120" y="1680"/>
                                </a:lnTo>
                                <a:lnTo>
                                  <a:pt x="132" y="1668"/>
                                </a:lnTo>
                                <a:lnTo>
                                  <a:pt x="144" y="1656"/>
                                </a:lnTo>
                                <a:lnTo>
                                  <a:pt x="156" y="1644"/>
                                </a:lnTo>
                                <a:lnTo>
                                  <a:pt x="168" y="1620"/>
                                </a:lnTo>
                                <a:lnTo>
                                  <a:pt x="180" y="1608"/>
                                </a:lnTo>
                                <a:lnTo>
                                  <a:pt x="192" y="1596"/>
                                </a:lnTo>
                                <a:lnTo>
                                  <a:pt x="204" y="1584"/>
                                </a:lnTo>
                                <a:lnTo>
                                  <a:pt x="216" y="1572"/>
                                </a:lnTo>
                                <a:lnTo>
                                  <a:pt x="228" y="1548"/>
                                </a:lnTo>
                                <a:lnTo>
                                  <a:pt x="240" y="1536"/>
                                </a:lnTo>
                                <a:lnTo>
                                  <a:pt x="252" y="1524"/>
                                </a:lnTo>
                                <a:lnTo>
                                  <a:pt x="264" y="1512"/>
                                </a:lnTo>
                                <a:lnTo>
                                  <a:pt x="276" y="1500"/>
                                </a:lnTo>
                                <a:lnTo>
                                  <a:pt x="288" y="1488"/>
                                </a:lnTo>
                                <a:lnTo>
                                  <a:pt x="300" y="1464"/>
                                </a:lnTo>
                                <a:lnTo>
                                  <a:pt x="312" y="1452"/>
                                </a:lnTo>
                                <a:lnTo>
                                  <a:pt x="324" y="1440"/>
                                </a:lnTo>
                                <a:lnTo>
                                  <a:pt x="336" y="1428"/>
                                </a:lnTo>
                                <a:lnTo>
                                  <a:pt x="348" y="1416"/>
                                </a:lnTo>
                                <a:lnTo>
                                  <a:pt x="360" y="1404"/>
                                </a:lnTo>
                                <a:lnTo>
                                  <a:pt x="372" y="1392"/>
                                </a:lnTo>
                                <a:lnTo>
                                  <a:pt x="384" y="1368"/>
                                </a:lnTo>
                                <a:lnTo>
                                  <a:pt x="396" y="1356"/>
                                </a:lnTo>
                                <a:lnTo>
                                  <a:pt x="408" y="1344"/>
                                </a:lnTo>
                                <a:lnTo>
                                  <a:pt x="420" y="1332"/>
                                </a:lnTo>
                                <a:lnTo>
                                  <a:pt x="432" y="1320"/>
                                </a:lnTo>
                                <a:lnTo>
                                  <a:pt x="444" y="1308"/>
                                </a:lnTo>
                                <a:lnTo>
                                  <a:pt x="456" y="1296"/>
                                </a:lnTo>
                                <a:lnTo>
                                  <a:pt x="468" y="1284"/>
                                </a:lnTo>
                                <a:lnTo>
                                  <a:pt x="480" y="1272"/>
                                </a:lnTo>
                                <a:lnTo>
                                  <a:pt x="492" y="1260"/>
                                </a:lnTo>
                                <a:lnTo>
                                  <a:pt x="504" y="1248"/>
                                </a:lnTo>
                                <a:lnTo>
                                  <a:pt x="516" y="1224"/>
                                </a:lnTo>
                                <a:lnTo>
                                  <a:pt x="528" y="1212"/>
                                </a:lnTo>
                                <a:lnTo>
                                  <a:pt x="540" y="1200"/>
                                </a:lnTo>
                                <a:lnTo>
                                  <a:pt x="552" y="1188"/>
                                </a:lnTo>
                                <a:lnTo>
                                  <a:pt x="564" y="1176"/>
                                </a:lnTo>
                                <a:lnTo>
                                  <a:pt x="576" y="1164"/>
                                </a:lnTo>
                                <a:lnTo>
                                  <a:pt x="588" y="1152"/>
                                </a:lnTo>
                                <a:lnTo>
                                  <a:pt x="600" y="1140"/>
                                </a:lnTo>
                                <a:lnTo>
                                  <a:pt x="612" y="1128"/>
                                </a:lnTo>
                                <a:lnTo>
                                  <a:pt x="624" y="1116"/>
                                </a:lnTo>
                                <a:lnTo>
                                  <a:pt x="636" y="1104"/>
                                </a:lnTo>
                                <a:lnTo>
                                  <a:pt x="648" y="1092"/>
                                </a:lnTo>
                                <a:lnTo>
                                  <a:pt x="660" y="1080"/>
                                </a:lnTo>
                                <a:lnTo>
                                  <a:pt x="672" y="1068"/>
                                </a:lnTo>
                                <a:lnTo>
                                  <a:pt x="684" y="1056"/>
                                </a:lnTo>
                                <a:lnTo>
                                  <a:pt x="696" y="1044"/>
                                </a:lnTo>
                                <a:lnTo>
                                  <a:pt x="708" y="1032"/>
                                </a:lnTo>
                                <a:lnTo>
                                  <a:pt x="720" y="1020"/>
                                </a:lnTo>
                                <a:lnTo>
                                  <a:pt x="732" y="1008"/>
                                </a:lnTo>
                                <a:lnTo>
                                  <a:pt x="744" y="996"/>
                                </a:lnTo>
                                <a:lnTo>
                                  <a:pt x="756" y="984"/>
                                </a:lnTo>
                                <a:lnTo>
                                  <a:pt x="768" y="972"/>
                                </a:lnTo>
                                <a:lnTo>
                                  <a:pt x="780" y="972"/>
                                </a:lnTo>
                                <a:lnTo>
                                  <a:pt x="792" y="960"/>
                                </a:lnTo>
                                <a:lnTo>
                                  <a:pt x="804" y="948"/>
                                </a:lnTo>
                                <a:lnTo>
                                  <a:pt x="816" y="936"/>
                                </a:lnTo>
                                <a:lnTo>
                                  <a:pt x="828" y="924"/>
                                </a:lnTo>
                                <a:lnTo>
                                  <a:pt x="840" y="912"/>
                                </a:lnTo>
                                <a:lnTo>
                                  <a:pt x="852" y="900"/>
                                </a:lnTo>
                                <a:lnTo>
                                  <a:pt x="864" y="888"/>
                                </a:lnTo>
                                <a:lnTo>
                                  <a:pt x="876" y="876"/>
                                </a:lnTo>
                                <a:lnTo>
                                  <a:pt x="888" y="864"/>
                                </a:lnTo>
                                <a:lnTo>
                                  <a:pt x="900" y="852"/>
                                </a:lnTo>
                                <a:lnTo>
                                  <a:pt x="912" y="852"/>
                                </a:lnTo>
                                <a:lnTo>
                                  <a:pt x="924" y="840"/>
                                </a:lnTo>
                                <a:lnTo>
                                  <a:pt x="936" y="828"/>
                                </a:lnTo>
                                <a:lnTo>
                                  <a:pt x="948" y="816"/>
                                </a:lnTo>
                                <a:lnTo>
                                  <a:pt x="960" y="804"/>
                                </a:lnTo>
                                <a:lnTo>
                                  <a:pt x="972" y="792"/>
                                </a:lnTo>
                                <a:lnTo>
                                  <a:pt x="984" y="780"/>
                                </a:lnTo>
                                <a:lnTo>
                                  <a:pt x="996" y="780"/>
                                </a:lnTo>
                                <a:lnTo>
                                  <a:pt x="1008" y="768"/>
                                </a:lnTo>
                                <a:lnTo>
                                  <a:pt x="1020" y="756"/>
                                </a:lnTo>
                                <a:lnTo>
                                  <a:pt x="1032" y="744"/>
                                </a:lnTo>
                                <a:lnTo>
                                  <a:pt x="1044" y="732"/>
                                </a:lnTo>
                                <a:lnTo>
                                  <a:pt x="1056" y="720"/>
                                </a:lnTo>
                                <a:lnTo>
                                  <a:pt x="1068" y="720"/>
                                </a:lnTo>
                                <a:lnTo>
                                  <a:pt x="1080" y="708"/>
                                </a:lnTo>
                                <a:lnTo>
                                  <a:pt x="1092" y="696"/>
                                </a:lnTo>
                                <a:lnTo>
                                  <a:pt x="1104" y="684"/>
                                </a:lnTo>
                                <a:lnTo>
                                  <a:pt x="1116" y="672"/>
                                </a:lnTo>
                                <a:lnTo>
                                  <a:pt x="1128" y="672"/>
                                </a:lnTo>
                                <a:lnTo>
                                  <a:pt x="1140" y="660"/>
                                </a:lnTo>
                                <a:lnTo>
                                  <a:pt x="1152" y="648"/>
                                </a:lnTo>
                                <a:lnTo>
                                  <a:pt x="1164" y="636"/>
                                </a:lnTo>
                                <a:lnTo>
                                  <a:pt x="1176" y="636"/>
                                </a:lnTo>
                                <a:lnTo>
                                  <a:pt x="1188" y="624"/>
                                </a:lnTo>
                                <a:lnTo>
                                  <a:pt x="1200" y="612"/>
                                </a:lnTo>
                                <a:lnTo>
                                  <a:pt x="1212" y="600"/>
                                </a:lnTo>
                                <a:lnTo>
                                  <a:pt x="1224" y="600"/>
                                </a:lnTo>
                                <a:lnTo>
                                  <a:pt x="1236" y="588"/>
                                </a:lnTo>
                                <a:lnTo>
                                  <a:pt x="1248" y="576"/>
                                </a:lnTo>
                                <a:lnTo>
                                  <a:pt x="1260" y="564"/>
                                </a:lnTo>
                                <a:lnTo>
                                  <a:pt x="1272" y="564"/>
                                </a:lnTo>
                                <a:lnTo>
                                  <a:pt x="1284" y="552"/>
                                </a:lnTo>
                                <a:lnTo>
                                  <a:pt x="1296" y="540"/>
                                </a:lnTo>
                                <a:lnTo>
                                  <a:pt x="1308" y="540"/>
                                </a:lnTo>
                                <a:lnTo>
                                  <a:pt x="1320" y="528"/>
                                </a:lnTo>
                                <a:lnTo>
                                  <a:pt x="1332" y="516"/>
                                </a:lnTo>
                                <a:lnTo>
                                  <a:pt x="1344" y="504"/>
                                </a:lnTo>
                                <a:lnTo>
                                  <a:pt x="1356" y="504"/>
                                </a:lnTo>
                                <a:lnTo>
                                  <a:pt x="1368" y="492"/>
                                </a:lnTo>
                                <a:lnTo>
                                  <a:pt x="1380" y="480"/>
                                </a:lnTo>
                                <a:lnTo>
                                  <a:pt x="1392" y="480"/>
                                </a:lnTo>
                                <a:lnTo>
                                  <a:pt x="1404" y="468"/>
                                </a:lnTo>
                                <a:lnTo>
                                  <a:pt x="1416" y="468"/>
                                </a:lnTo>
                                <a:lnTo>
                                  <a:pt x="1428" y="456"/>
                                </a:lnTo>
                                <a:lnTo>
                                  <a:pt x="1440" y="444"/>
                                </a:lnTo>
                                <a:lnTo>
                                  <a:pt x="1452" y="444"/>
                                </a:lnTo>
                                <a:lnTo>
                                  <a:pt x="1464" y="432"/>
                                </a:lnTo>
                                <a:lnTo>
                                  <a:pt x="1476" y="420"/>
                                </a:lnTo>
                                <a:lnTo>
                                  <a:pt x="1488" y="420"/>
                                </a:lnTo>
                                <a:lnTo>
                                  <a:pt x="1500" y="408"/>
                                </a:lnTo>
                                <a:lnTo>
                                  <a:pt x="1512" y="408"/>
                                </a:lnTo>
                                <a:lnTo>
                                  <a:pt x="1524" y="396"/>
                                </a:lnTo>
                                <a:lnTo>
                                  <a:pt x="1536" y="384"/>
                                </a:lnTo>
                                <a:lnTo>
                                  <a:pt x="1548" y="384"/>
                                </a:lnTo>
                                <a:lnTo>
                                  <a:pt x="1560" y="372"/>
                                </a:lnTo>
                                <a:lnTo>
                                  <a:pt x="1572" y="372"/>
                                </a:lnTo>
                                <a:lnTo>
                                  <a:pt x="1584" y="360"/>
                                </a:lnTo>
                                <a:lnTo>
                                  <a:pt x="1596" y="348"/>
                                </a:lnTo>
                                <a:lnTo>
                                  <a:pt x="1608" y="348"/>
                                </a:lnTo>
                                <a:lnTo>
                                  <a:pt x="1620" y="336"/>
                                </a:lnTo>
                                <a:lnTo>
                                  <a:pt x="1632" y="336"/>
                                </a:lnTo>
                                <a:lnTo>
                                  <a:pt x="1644" y="324"/>
                                </a:lnTo>
                                <a:lnTo>
                                  <a:pt x="1656" y="324"/>
                                </a:lnTo>
                                <a:lnTo>
                                  <a:pt x="1668" y="312"/>
                                </a:lnTo>
                                <a:lnTo>
                                  <a:pt x="1680" y="312"/>
                                </a:lnTo>
                                <a:lnTo>
                                  <a:pt x="1692" y="300"/>
                                </a:lnTo>
                                <a:lnTo>
                                  <a:pt x="1704" y="300"/>
                                </a:lnTo>
                                <a:lnTo>
                                  <a:pt x="1716" y="288"/>
                                </a:lnTo>
                                <a:lnTo>
                                  <a:pt x="1728" y="288"/>
                                </a:lnTo>
                                <a:lnTo>
                                  <a:pt x="1740" y="276"/>
                                </a:lnTo>
                                <a:lnTo>
                                  <a:pt x="1752" y="276"/>
                                </a:lnTo>
                                <a:lnTo>
                                  <a:pt x="1764" y="264"/>
                                </a:lnTo>
                                <a:lnTo>
                                  <a:pt x="1776" y="264"/>
                                </a:lnTo>
                                <a:lnTo>
                                  <a:pt x="1788" y="252"/>
                                </a:lnTo>
                                <a:lnTo>
                                  <a:pt x="1800" y="252"/>
                                </a:lnTo>
                                <a:lnTo>
                                  <a:pt x="1812" y="240"/>
                                </a:lnTo>
                                <a:lnTo>
                                  <a:pt x="1824" y="240"/>
                                </a:lnTo>
                                <a:lnTo>
                                  <a:pt x="1836" y="228"/>
                                </a:lnTo>
                                <a:lnTo>
                                  <a:pt x="1848" y="228"/>
                                </a:lnTo>
                                <a:lnTo>
                                  <a:pt x="1860" y="216"/>
                                </a:lnTo>
                                <a:lnTo>
                                  <a:pt x="1872" y="216"/>
                                </a:lnTo>
                                <a:lnTo>
                                  <a:pt x="1884" y="204"/>
                                </a:lnTo>
                                <a:lnTo>
                                  <a:pt x="1896" y="204"/>
                                </a:lnTo>
                                <a:lnTo>
                                  <a:pt x="1908" y="204"/>
                                </a:lnTo>
                                <a:lnTo>
                                  <a:pt x="1920" y="192"/>
                                </a:lnTo>
                                <a:lnTo>
                                  <a:pt x="1932" y="192"/>
                                </a:lnTo>
                                <a:lnTo>
                                  <a:pt x="1944" y="180"/>
                                </a:lnTo>
                                <a:lnTo>
                                  <a:pt x="1956" y="180"/>
                                </a:lnTo>
                                <a:lnTo>
                                  <a:pt x="1968" y="180"/>
                                </a:lnTo>
                                <a:lnTo>
                                  <a:pt x="1980" y="168"/>
                                </a:lnTo>
                                <a:lnTo>
                                  <a:pt x="1992" y="168"/>
                                </a:lnTo>
                                <a:lnTo>
                                  <a:pt x="2004" y="156"/>
                                </a:lnTo>
                                <a:lnTo>
                                  <a:pt x="2016" y="156"/>
                                </a:lnTo>
                                <a:lnTo>
                                  <a:pt x="2028" y="156"/>
                                </a:lnTo>
                                <a:lnTo>
                                  <a:pt x="2040" y="144"/>
                                </a:lnTo>
                                <a:lnTo>
                                  <a:pt x="2052" y="144"/>
                                </a:lnTo>
                                <a:lnTo>
                                  <a:pt x="2064" y="144"/>
                                </a:lnTo>
                                <a:lnTo>
                                  <a:pt x="2076" y="132"/>
                                </a:lnTo>
                                <a:lnTo>
                                  <a:pt x="2088" y="132"/>
                                </a:lnTo>
                                <a:lnTo>
                                  <a:pt x="2100" y="120"/>
                                </a:lnTo>
                                <a:lnTo>
                                  <a:pt x="2112" y="120"/>
                                </a:lnTo>
                                <a:lnTo>
                                  <a:pt x="2124" y="120"/>
                                </a:lnTo>
                                <a:lnTo>
                                  <a:pt x="2136" y="120"/>
                                </a:lnTo>
                                <a:lnTo>
                                  <a:pt x="2148" y="108"/>
                                </a:lnTo>
                                <a:lnTo>
                                  <a:pt x="2160" y="108"/>
                                </a:lnTo>
                                <a:lnTo>
                                  <a:pt x="2172" y="108"/>
                                </a:lnTo>
                                <a:lnTo>
                                  <a:pt x="2184" y="96"/>
                                </a:lnTo>
                                <a:lnTo>
                                  <a:pt x="2196" y="96"/>
                                </a:lnTo>
                                <a:lnTo>
                                  <a:pt x="2208" y="96"/>
                                </a:lnTo>
                                <a:lnTo>
                                  <a:pt x="2220" y="84"/>
                                </a:lnTo>
                                <a:lnTo>
                                  <a:pt x="2232" y="84"/>
                                </a:lnTo>
                                <a:lnTo>
                                  <a:pt x="2244" y="84"/>
                                </a:lnTo>
                                <a:lnTo>
                                  <a:pt x="2256" y="84"/>
                                </a:lnTo>
                                <a:lnTo>
                                  <a:pt x="2268" y="72"/>
                                </a:lnTo>
                                <a:lnTo>
                                  <a:pt x="2280" y="72"/>
                                </a:lnTo>
                                <a:lnTo>
                                  <a:pt x="2292" y="72"/>
                                </a:lnTo>
                                <a:lnTo>
                                  <a:pt x="2304" y="72"/>
                                </a:lnTo>
                                <a:lnTo>
                                  <a:pt x="2316" y="60"/>
                                </a:lnTo>
                                <a:lnTo>
                                  <a:pt x="2328" y="60"/>
                                </a:lnTo>
                                <a:lnTo>
                                  <a:pt x="2340" y="60"/>
                                </a:lnTo>
                                <a:lnTo>
                                  <a:pt x="2352" y="60"/>
                                </a:lnTo>
                                <a:lnTo>
                                  <a:pt x="2364" y="48"/>
                                </a:lnTo>
                                <a:lnTo>
                                  <a:pt x="2376" y="48"/>
                                </a:lnTo>
                                <a:lnTo>
                                  <a:pt x="2388" y="48"/>
                                </a:lnTo>
                                <a:lnTo>
                                  <a:pt x="2400" y="48"/>
                                </a:lnTo>
                                <a:lnTo>
                                  <a:pt x="2412" y="48"/>
                                </a:lnTo>
                                <a:lnTo>
                                  <a:pt x="2424" y="36"/>
                                </a:lnTo>
                                <a:lnTo>
                                  <a:pt x="2436" y="36"/>
                                </a:lnTo>
                                <a:lnTo>
                                  <a:pt x="2448" y="36"/>
                                </a:lnTo>
                                <a:lnTo>
                                  <a:pt x="2460" y="36"/>
                                </a:lnTo>
                                <a:lnTo>
                                  <a:pt x="2472" y="36"/>
                                </a:lnTo>
                                <a:lnTo>
                                  <a:pt x="2484" y="36"/>
                                </a:lnTo>
                                <a:lnTo>
                                  <a:pt x="2496" y="24"/>
                                </a:lnTo>
                                <a:lnTo>
                                  <a:pt x="2508" y="24"/>
                                </a:lnTo>
                                <a:lnTo>
                                  <a:pt x="2520" y="24"/>
                                </a:lnTo>
                                <a:lnTo>
                                  <a:pt x="2532" y="24"/>
                                </a:lnTo>
                                <a:lnTo>
                                  <a:pt x="2544" y="24"/>
                                </a:lnTo>
                                <a:lnTo>
                                  <a:pt x="2556" y="24"/>
                                </a:lnTo>
                                <a:lnTo>
                                  <a:pt x="2568" y="24"/>
                                </a:lnTo>
                                <a:lnTo>
                                  <a:pt x="2580" y="12"/>
                                </a:lnTo>
                                <a:lnTo>
                                  <a:pt x="2592" y="12"/>
                                </a:lnTo>
                                <a:lnTo>
                                  <a:pt x="2604" y="12"/>
                                </a:lnTo>
                                <a:lnTo>
                                  <a:pt x="2616" y="12"/>
                                </a:lnTo>
                                <a:lnTo>
                                  <a:pt x="2628" y="12"/>
                                </a:lnTo>
                                <a:lnTo>
                                  <a:pt x="2640" y="12"/>
                                </a:lnTo>
                                <a:lnTo>
                                  <a:pt x="2652" y="12"/>
                                </a:lnTo>
                                <a:lnTo>
                                  <a:pt x="2664" y="12"/>
                                </a:lnTo>
                                <a:lnTo>
                                  <a:pt x="2676" y="12"/>
                                </a:lnTo>
                                <a:lnTo>
                                  <a:pt x="2688" y="12"/>
                                </a:lnTo>
                                <a:lnTo>
                                  <a:pt x="2700" y="12"/>
                                </a:lnTo>
                                <a:lnTo>
                                  <a:pt x="2712" y="12"/>
                                </a:lnTo>
                                <a:lnTo>
                                  <a:pt x="2724" y="0"/>
                                </a:lnTo>
                                <a:lnTo>
                                  <a:pt x="2736" y="0"/>
                                </a:lnTo>
                                <a:lnTo>
                                  <a:pt x="2748" y="0"/>
                                </a:lnTo>
                                <a:lnTo>
                                  <a:pt x="2760" y="0"/>
                                </a:lnTo>
                                <a:lnTo>
                                  <a:pt x="2772" y="0"/>
                                </a:lnTo>
                                <a:lnTo>
                                  <a:pt x="2784" y="0"/>
                                </a:lnTo>
                                <a:lnTo>
                                  <a:pt x="2796" y="0"/>
                                </a:lnTo>
                                <a:lnTo>
                                  <a:pt x="2808" y="0"/>
                                </a:lnTo>
                                <a:lnTo>
                                  <a:pt x="2820" y="0"/>
                                </a:lnTo>
                                <a:lnTo>
                                  <a:pt x="2832" y="0"/>
                                </a:lnTo>
                                <a:lnTo>
                                  <a:pt x="2844" y="0"/>
                                </a:lnTo>
                                <a:lnTo>
                                  <a:pt x="2856" y="0"/>
                                </a:lnTo>
                                <a:lnTo>
                                  <a:pt x="2868" y="0"/>
                                </a:lnTo>
                                <a:lnTo>
                                  <a:pt x="2880" y="0"/>
                                </a:lnTo>
                                <a:lnTo>
                                  <a:pt x="2892" y="0"/>
                                </a:lnTo>
                                <a:lnTo>
                                  <a:pt x="2904" y="0"/>
                                </a:lnTo>
                                <a:lnTo>
                                  <a:pt x="2916" y="0"/>
                                </a:lnTo>
                                <a:lnTo>
                                  <a:pt x="2928" y="0"/>
                                </a:lnTo>
                                <a:lnTo>
                                  <a:pt x="2940" y="0"/>
                                </a:lnTo>
                                <a:lnTo>
                                  <a:pt x="2952" y="0"/>
                                </a:lnTo>
                                <a:lnTo>
                                  <a:pt x="2964" y="12"/>
                                </a:lnTo>
                                <a:lnTo>
                                  <a:pt x="2976" y="12"/>
                                </a:lnTo>
                                <a:lnTo>
                                  <a:pt x="2988" y="12"/>
                                </a:lnTo>
                                <a:lnTo>
                                  <a:pt x="3000" y="12"/>
                                </a:lnTo>
                                <a:lnTo>
                                  <a:pt x="3012" y="12"/>
                                </a:lnTo>
                                <a:lnTo>
                                  <a:pt x="3024" y="12"/>
                                </a:lnTo>
                                <a:lnTo>
                                  <a:pt x="3036" y="12"/>
                                </a:lnTo>
                                <a:lnTo>
                                  <a:pt x="3048" y="12"/>
                                </a:lnTo>
                                <a:lnTo>
                                  <a:pt x="3060" y="12"/>
                                </a:lnTo>
                                <a:lnTo>
                                  <a:pt x="3072" y="12"/>
                                </a:lnTo>
                                <a:lnTo>
                                  <a:pt x="3084" y="12"/>
                                </a:lnTo>
                                <a:lnTo>
                                  <a:pt x="3096" y="24"/>
                                </a:lnTo>
                                <a:lnTo>
                                  <a:pt x="3108" y="24"/>
                                </a:lnTo>
                                <a:lnTo>
                                  <a:pt x="3120" y="24"/>
                                </a:lnTo>
                                <a:lnTo>
                                  <a:pt x="3132" y="24"/>
                                </a:lnTo>
                                <a:lnTo>
                                  <a:pt x="3144" y="24"/>
                                </a:lnTo>
                                <a:lnTo>
                                  <a:pt x="3156" y="24"/>
                                </a:lnTo>
                                <a:lnTo>
                                  <a:pt x="3168" y="24"/>
                                </a:lnTo>
                                <a:lnTo>
                                  <a:pt x="3180" y="24"/>
                                </a:lnTo>
                                <a:lnTo>
                                  <a:pt x="3192" y="36"/>
                                </a:lnTo>
                                <a:lnTo>
                                  <a:pt x="3204" y="36"/>
                                </a:lnTo>
                                <a:lnTo>
                                  <a:pt x="3216" y="36"/>
                                </a:lnTo>
                                <a:lnTo>
                                  <a:pt x="3228" y="36"/>
                                </a:lnTo>
                                <a:lnTo>
                                  <a:pt x="3240" y="36"/>
                                </a:lnTo>
                                <a:lnTo>
                                  <a:pt x="3252" y="48"/>
                                </a:lnTo>
                                <a:lnTo>
                                  <a:pt x="3264" y="48"/>
                                </a:lnTo>
                                <a:lnTo>
                                  <a:pt x="3276" y="48"/>
                                </a:lnTo>
                                <a:lnTo>
                                  <a:pt x="3288" y="48"/>
                                </a:lnTo>
                                <a:lnTo>
                                  <a:pt x="3300" y="48"/>
                                </a:lnTo>
                                <a:lnTo>
                                  <a:pt x="3312" y="60"/>
                                </a:lnTo>
                                <a:lnTo>
                                  <a:pt x="3324" y="60"/>
                                </a:lnTo>
                                <a:lnTo>
                                  <a:pt x="3336" y="60"/>
                                </a:lnTo>
                                <a:lnTo>
                                  <a:pt x="3348" y="60"/>
                                </a:lnTo>
                                <a:lnTo>
                                  <a:pt x="3360" y="60"/>
                                </a:lnTo>
                                <a:lnTo>
                                  <a:pt x="3372" y="72"/>
                                </a:lnTo>
                                <a:lnTo>
                                  <a:pt x="3384" y="72"/>
                                </a:lnTo>
                                <a:lnTo>
                                  <a:pt x="3396" y="72"/>
                                </a:lnTo>
                                <a:lnTo>
                                  <a:pt x="3408" y="72"/>
                                </a:lnTo>
                                <a:lnTo>
                                  <a:pt x="3420" y="84"/>
                                </a:lnTo>
                                <a:lnTo>
                                  <a:pt x="3432" y="84"/>
                                </a:lnTo>
                                <a:lnTo>
                                  <a:pt x="3444" y="84"/>
                                </a:lnTo>
                                <a:lnTo>
                                  <a:pt x="3456" y="96"/>
                                </a:lnTo>
                                <a:lnTo>
                                  <a:pt x="3468" y="96"/>
                                </a:lnTo>
                                <a:lnTo>
                                  <a:pt x="3480" y="96"/>
                                </a:lnTo>
                                <a:lnTo>
                                  <a:pt x="3492" y="96"/>
                                </a:lnTo>
                                <a:lnTo>
                                  <a:pt x="3504" y="108"/>
                                </a:lnTo>
                                <a:lnTo>
                                  <a:pt x="3516" y="108"/>
                                </a:lnTo>
                                <a:lnTo>
                                  <a:pt x="3528" y="108"/>
                                </a:lnTo>
                                <a:lnTo>
                                  <a:pt x="3540" y="120"/>
                                </a:lnTo>
                                <a:lnTo>
                                  <a:pt x="3552" y="120"/>
                                </a:lnTo>
                                <a:lnTo>
                                  <a:pt x="3564" y="120"/>
                                </a:lnTo>
                                <a:lnTo>
                                  <a:pt x="3576" y="132"/>
                                </a:lnTo>
                                <a:lnTo>
                                  <a:pt x="3588" y="132"/>
                                </a:lnTo>
                                <a:lnTo>
                                  <a:pt x="3600" y="132"/>
                                </a:lnTo>
                                <a:lnTo>
                                  <a:pt x="3612" y="144"/>
                                </a:lnTo>
                                <a:lnTo>
                                  <a:pt x="3624" y="144"/>
                                </a:lnTo>
                                <a:lnTo>
                                  <a:pt x="3636" y="144"/>
                                </a:lnTo>
                                <a:lnTo>
                                  <a:pt x="3648" y="156"/>
                                </a:lnTo>
                                <a:lnTo>
                                  <a:pt x="3660" y="156"/>
                                </a:lnTo>
                                <a:lnTo>
                                  <a:pt x="3672" y="168"/>
                                </a:lnTo>
                                <a:lnTo>
                                  <a:pt x="3684" y="168"/>
                                </a:lnTo>
                                <a:lnTo>
                                  <a:pt x="3696" y="168"/>
                                </a:lnTo>
                                <a:lnTo>
                                  <a:pt x="3708" y="180"/>
                                </a:lnTo>
                                <a:lnTo>
                                  <a:pt x="3720" y="180"/>
                                </a:lnTo>
                                <a:lnTo>
                                  <a:pt x="3732" y="192"/>
                                </a:lnTo>
                                <a:lnTo>
                                  <a:pt x="3744" y="192"/>
                                </a:lnTo>
                                <a:lnTo>
                                  <a:pt x="3756" y="192"/>
                                </a:lnTo>
                                <a:lnTo>
                                  <a:pt x="3768" y="204"/>
                                </a:lnTo>
                                <a:lnTo>
                                  <a:pt x="3780" y="204"/>
                                </a:lnTo>
                                <a:lnTo>
                                  <a:pt x="3792" y="216"/>
                                </a:lnTo>
                                <a:lnTo>
                                  <a:pt x="3804" y="216"/>
                                </a:lnTo>
                                <a:lnTo>
                                  <a:pt x="3816" y="228"/>
                                </a:lnTo>
                                <a:lnTo>
                                  <a:pt x="3828" y="228"/>
                                </a:lnTo>
                                <a:lnTo>
                                  <a:pt x="3840" y="228"/>
                                </a:lnTo>
                                <a:lnTo>
                                  <a:pt x="3852" y="240"/>
                                </a:lnTo>
                                <a:lnTo>
                                  <a:pt x="3864" y="240"/>
                                </a:lnTo>
                                <a:lnTo>
                                  <a:pt x="3876" y="252"/>
                                </a:lnTo>
                                <a:lnTo>
                                  <a:pt x="3888" y="252"/>
                                </a:lnTo>
                                <a:lnTo>
                                  <a:pt x="3900" y="264"/>
                                </a:lnTo>
                                <a:lnTo>
                                  <a:pt x="3912" y="264"/>
                                </a:lnTo>
                                <a:lnTo>
                                  <a:pt x="3924" y="276"/>
                                </a:lnTo>
                                <a:lnTo>
                                  <a:pt x="3936" y="276"/>
                                </a:lnTo>
                                <a:lnTo>
                                  <a:pt x="3948" y="288"/>
                                </a:lnTo>
                                <a:lnTo>
                                  <a:pt x="3960" y="288"/>
                                </a:lnTo>
                                <a:lnTo>
                                  <a:pt x="3972" y="300"/>
                                </a:lnTo>
                                <a:lnTo>
                                  <a:pt x="3984" y="300"/>
                                </a:lnTo>
                                <a:lnTo>
                                  <a:pt x="3996" y="312"/>
                                </a:lnTo>
                                <a:lnTo>
                                  <a:pt x="4008" y="312"/>
                                </a:lnTo>
                                <a:lnTo>
                                  <a:pt x="4020" y="324"/>
                                </a:lnTo>
                                <a:lnTo>
                                  <a:pt x="4032" y="324"/>
                                </a:lnTo>
                                <a:lnTo>
                                  <a:pt x="4044" y="336"/>
                                </a:lnTo>
                                <a:lnTo>
                                  <a:pt x="4056" y="348"/>
                                </a:lnTo>
                                <a:lnTo>
                                  <a:pt x="4068" y="348"/>
                                </a:lnTo>
                                <a:lnTo>
                                  <a:pt x="4080" y="360"/>
                                </a:lnTo>
                                <a:lnTo>
                                  <a:pt x="4092" y="360"/>
                                </a:lnTo>
                                <a:lnTo>
                                  <a:pt x="4104" y="372"/>
                                </a:lnTo>
                                <a:lnTo>
                                  <a:pt x="4116" y="372"/>
                                </a:lnTo>
                                <a:lnTo>
                                  <a:pt x="4128" y="384"/>
                                </a:lnTo>
                                <a:lnTo>
                                  <a:pt x="4140" y="396"/>
                                </a:lnTo>
                                <a:lnTo>
                                  <a:pt x="4152" y="396"/>
                                </a:lnTo>
                                <a:lnTo>
                                  <a:pt x="4164" y="408"/>
                                </a:lnTo>
                                <a:lnTo>
                                  <a:pt x="4176" y="408"/>
                                </a:lnTo>
                                <a:lnTo>
                                  <a:pt x="4188" y="420"/>
                                </a:lnTo>
                                <a:lnTo>
                                  <a:pt x="4200" y="432"/>
                                </a:lnTo>
                                <a:lnTo>
                                  <a:pt x="4212" y="432"/>
                                </a:lnTo>
                                <a:lnTo>
                                  <a:pt x="4224" y="444"/>
                                </a:lnTo>
                                <a:lnTo>
                                  <a:pt x="4236" y="456"/>
                                </a:lnTo>
                                <a:lnTo>
                                  <a:pt x="4248" y="456"/>
                                </a:lnTo>
                                <a:lnTo>
                                  <a:pt x="4260" y="468"/>
                                </a:lnTo>
                                <a:lnTo>
                                  <a:pt x="4272" y="468"/>
                                </a:lnTo>
                                <a:lnTo>
                                  <a:pt x="4284" y="480"/>
                                </a:lnTo>
                                <a:lnTo>
                                  <a:pt x="4296" y="492"/>
                                </a:lnTo>
                                <a:lnTo>
                                  <a:pt x="4308" y="492"/>
                                </a:lnTo>
                                <a:lnTo>
                                  <a:pt x="4320" y="504"/>
                                </a:lnTo>
                                <a:lnTo>
                                  <a:pt x="4332" y="516"/>
                                </a:lnTo>
                                <a:lnTo>
                                  <a:pt x="4344" y="516"/>
                                </a:lnTo>
                                <a:lnTo>
                                  <a:pt x="4356" y="528"/>
                                </a:lnTo>
                                <a:lnTo>
                                  <a:pt x="4368" y="540"/>
                                </a:lnTo>
                                <a:lnTo>
                                  <a:pt x="4380" y="552"/>
                                </a:lnTo>
                                <a:lnTo>
                                  <a:pt x="4392" y="552"/>
                                </a:lnTo>
                                <a:lnTo>
                                  <a:pt x="4404" y="564"/>
                                </a:lnTo>
                                <a:lnTo>
                                  <a:pt x="4416" y="576"/>
                                </a:lnTo>
                                <a:lnTo>
                                  <a:pt x="4428" y="576"/>
                                </a:lnTo>
                                <a:lnTo>
                                  <a:pt x="4440" y="588"/>
                                </a:lnTo>
                                <a:lnTo>
                                  <a:pt x="4452" y="600"/>
                                </a:lnTo>
                                <a:lnTo>
                                  <a:pt x="4464" y="612"/>
                                </a:lnTo>
                                <a:lnTo>
                                  <a:pt x="4476" y="612"/>
                                </a:lnTo>
                                <a:lnTo>
                                  <a:pt x="4488" y="624"/>
                                </a:lnTo>
                                <a:lnTo>
                                  <a:pt x="4500" y="636"/>
                                </a:lnTo>
                                <a:lnTo>
                                  <a:pt x="4512" y="648"/>
                                </a:lnTo>
                                <a:lnTo>
                                  <a:pt x="4524" y="648"/>
                                </a:lnTo>
                                <a:lnTo>
                                  <a:pt x="4536" y="660"/>
                                </a:lnTo>
                                <a:lnTo>
                                  <a:pt x="4548" y="672"/>
                                </a:lnTo>
                                <a:lnTo>
                                  <a:pt x="4560" y="684"/>
                                </a:lnTo>
                                <a:lnTo>
                                  <a:pt x="4572" y="696"/>
                                </a:lnTo>
                                <a:lnTo>
                                  <a:pt x="4584" y="696"/>
                                </a:lnTo>
                                <a:lnTo>
                                  <a:pt x="4596" y="708"/>
                                </a:lnTo>
                                <a:lnTo>
                                  <a:pt x="4608" y="720"/>
                                </a:lnTo>
                                <a:lnTo>
                                  <a:pt x="4620" y="732"/>
                                </a:lnTo>
                                <a:lnTo>
                                  <a:pt x="4632" y="744"/>
                                </a:lnTo>
                                <a:lnTo>
                                  <a:pt x="4644" y="744"/>
                                </a:lnTo>
                                <a:lnTo>
                                  <a:pt x="4656" y="756"/>
                                </a:lnTo>
                                <a:lnTo>
                                  <a:pt x="4668" y="768"/>
                                </a:lnTo>
                                <a:lnTo>
                                  <a:pt x="4680" y="780"/>
                                </a:lnTo>
                                <a:lnTo>
                                  <a:pt x="4692" y="792"/>
                                </a:lnTo>
                                <a:lnTo>
                                  <a:pt x="4704" y="804"/>
                                </a:lnTo>
                                <a:lnTo>
                                  <a:pt x="4716" y="804"/>
                                </a:lnTo>
                                <a:lnTo>
                                  <a:pt x="4728" y="816"/>
                                </a:lnTo>
                                <a:lnTo>
                                  <a:pt x="4740" y="828"/>
                                </a:lnTo>
                                <a:lnTo>
                                  <a:pt x="4752" y="840"/>
                                </a:lnTo>
                                <a:lnTo>
                                  <a:pt x="4764" y="852"/>
                                </a:lnTo>
                                <a:lnTo>
                                  <a:pt x="4776" y="864"/>
                                </a:lnTo>
                                <a:lnTo>
                                  <a:pt x="4788" y="876"/>
                                </a:lnTo>
                                <a:lnTo>
                                  <a:pt x="4800" y="888"/>
                                </a:lnTo>
                                <a:lnTo>
                                  <a:pt x="4812" y="888"/>
                                </a:lnTo>
                                <a:lnTo>
                                  <a:pt x="4824" y="900"/>
                                </a:lnTo>
                                <a:lnTo>
                                  <a:pt x="4836" y="912"/>
                                </a:lnTo>
                                <a:lnTo>
                                  <a:pt x="4848" y="924"/>
                                </a:lnTo>
                                <a:lnTo>
                                  <a:pt x="4860" y="936"/>
                                </a:lnTo>
                                <a:lnTo>
                                  <a:pt x="4872" y="948"/>
                                </a:lnTo>
                                <a:lnTo>
                                  <a:pt x="4884" y="960"/>
                                </a:lnTo>
                                <a:lnTo>
                                  <a:pt x="4896" y="972"/>
                                </a:lnTo>
                                <a:lnTo>
                                  <a:pt x="4908" y="984"/>
                                </a:lnTo>
                                <a:lnTo>
                                  <a:pt x="4920" y="996"/>
                                </a:lnTo>
                                <a:lnTo>
                                  <a:pt x="4932" y="1008"/>
                                </a:lnTo>
                                <a:lnTo>
                                  <a:pt x="4944" y="1020"/>
                                </a:lnTo>
                                <a:lnTo>
                                  <a:pt x="4956" y="1032"/>
                                </a:lnTo>
                                <a:lnTo>
                                  <a:pt x="4968" y="1044"/>
                                </a:lnTo>
                                <a:lnTo>
                                  <a:pt x="4980" y="1056"/>
                                </a:lnTo>
                                <a:lnTo>
                                  <a:pt x="4992" y="1068"/>
                                </a:lnTo>
                                <a:lnTo>
                                  <a:pt x="5004" y="1080"/>
                                </a:lnTo>
                                <a:lnTo>
                                  <a:pt x="5016" y="1092"/>
                                </a:lnTo>
                                <a:lnTo>
                                  <a:pt x="5028" y="1104"/>
                                </a:lnTo>
                                <a:lnTo>
                                  <a:pt x="5040" y="1116"/>
                                </a:lnTo>
                                <a:lnTo>
                                  <a:pt x="5052" y="1128"/>
                                </a:lnTo>
                                <a:lnTo>
                                  <a:pt x="5064" y="1140"/>
                                </a:lnTo>
                                <a:lnTo>
                                  <a:pt x="5076" y="1152"/>
                                </a:lnTo>
                                <a:lnTo>
                                  <a:pt x="5088" y="1164"/>
                                </a:lnTo>
                                <a:lnTo>
                                  <a:pt x="5100" y="1176"/>
                                </a:lnTo>
                                <a:lnTo>
                                  <a:pt x="5112" y="1188"/>
                                </a:lnTo>
                                <a:lnTo>
                                  <a:pt x="5124" y="1200"/>
                                </a:lnTo>
                                <a:lnTo>
                                  <a:pt x="5136" y="1212"/>
                                </a:lnTo>
                                <a:lnTo>
                                  <a:pt x="5148" y="1224"/>
                                </a:lnTo>
                                <a:lnTo>
                                  <a:pt x="5160" y="1236"/>
                                </a:lnTo>
                                <a:lnTo>
                                  <a:pt x="5172" y="1248"/>
                                </a:lnTo>
                                <a:lnTo>
                                  <a:pt x="5184" y="1260"/>
                                </a:lnTo>
                                <a:lnTo>
                                  <a:pt x="5196" y="1272"/>
                                </a:lnTo>
                                <a:lnTo>
                                  <a:pt x="5208" y="1284"/>
                                </a:lnTo>
                                <a:lnTo>
                                  <a:pt x="5220" y="1296"/>
                                </a:lnTo>
                                <a:lnTo>
                                  <a:pt x="5232" y="1308"/>
                                </a:lnTo>
                                <a:lnTo>
                                  <a:pt x="5244" y="1320"/>
                                </a:lnTo>
                                <a:lnTo>
                                  <a:pt x="5256" y="1344"/>
                                </a:lnTo>
                                <a:lnTo>
                                  <a:pt x="5268" y="1356"/>
                                </a:lnTo>
                                <a:lnTo>
                                  <a:pt x="5280" y="1368"/>
                                </a:lnTo>
                                <a:lnTo>
                                  <a:pt x="5292" y="1380"/>
                                </a:lnTo>
                                <a:lnTo>
                                  <a:pt x="5304" y="1392"/>
                                </a:lnTo>
                                <a:lnTo>
                                  <a:pt x="5316" y="1404"/>
                                </a:lnTo>
                                <a:lnTo>
                                  <a:pt x="5328" y="1416"/>
                                </a:lnTo>
                                <a:lnTo>
                                  <a:pt x="5340" y="1428"/>
                                </a:lnTo>
                                <a:lnTo>
                                  <a:pt x="5352" y="1452"/>
                                </a:lnTo>
                                <a:lnTo>
                                  <a:pt x="5364" y="1464"/>
                                </a:lnTo>
                                <a:lnTo>
                                  <a:pt x="5376" y="1476"/>
                                </a:lnTo>
                                <a:lnTo>
                                  <a:pt x="5388" y="1488"/>
                                </a:lnTo>
                                <a:lnTo>
                                  <a:pt x="5400" y="1500"/>
                                </a:lnTo>
                                <a:lnTo>
                                  <a:pt x="5412" y="1512"/>
                                </a:lnTo>
                                <a:lnTo>
                                  <a:pt x="5424" y="1536"/>
                                </a:lnTo>
                                <a:lnTo>
                                  <a:pt x="5436" y="1548"/>
                                </a:lnTo>
                                <a:lnTo>
                                  <a:pt x="5448" y="1560"/>
                                </a:lnTo>
                                <a:lnTo>
                                  <a:pt x="5460" y="1572"/>
                                </a:lnTo>
                                <a:lnTo>
                                  <a:pt x="5472" y="1584"/>
                                </a:lnTo>
                                <a:lnTo>
                                  <a:pt x="5484" y="1608"/>
                                </a:lnTo>
                                <a:lnTo>
                                  <a:pt x="5496" y="1620"/>
                                </a:lnTo>
                                <a:lnTo>
                                  <a:pt x="5508" y="1632"/>
                                </a:lnTo>
                                <a:lnTo>
                                  <a:pt x="5520" y="1644"/>
                                </a:lnTo>
                                <a:lnTo>
                                  <a:pt x="5532" y="1656"/>
                                </a:lnTo>
                                <a:lnTo>
                                  <a:pt x="5544" y="1680"/>
                                </a:lnTo>
                                <a:lnTo>
                                  <a:pt x="5556" y="1692"/>
                                </a:lnTo>
                                <a:lnTo>
                                  <a:pt x="5568" y="1704"/>
                                </a:lnTo>
                                <a:lnTo>
                                  <a:pt x="5580" y="1716"/>
                                </a:lnTo>
                                <a:lnTo>
                                  <a:pt x="5592" y="1740"/>
                                </a:lnTo>
                                <a:lnTo>
                                  <a:pt x="5604" y="1752"/>
                                </a:lnTo>
                                <a:lnTo>
                                  <a:pt x="5616" y="1764"/>
                                </a:lnTo>
                                <a:lnTo>
                                  <a:pt x="5628" y="1776"/>
                                </a:lnTo>
                                <a:lnTo>
                                  <a:pt x="5640" y="1800"/>
                                </a:lnTo>
                                <a:lnTo>
                                  <a:pt x="5652" y="1812"/>
                                </a:lnTo>
                                <a:lnTo>
                                  <a:pt x="5664" y="1824"/>
                                </a:lnTo>
                                <a:lnTo>
                                  <a:pt x="5676" y="1836"/>
                                </a:lnTo>
                              </a:path>
                            </a:pathLst>
                          </a:custGeom>
                          <a:noFill/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F882A" id="Group 608" o:spid="_x0000_s1202" style="position:absolute;margin-left:326.75pt;margin-top:.8pt;width:2in;height:284.8pt;z-index:251670528" coordorigin="4852,4111" coordsize="2880,56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">
                <v:shape id="AutoShape 4" o:spid="_x0000_s1203" type="#_x0000_t32" style="position:absolute;left:6357;top:7840;width:0;height:2160;rotation: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RpMWcQAAADbAAAADwAAAGRycy9kb3ducmV2LnhtbESPQWsCMRSE74X+h/CEXkpNlHZpt0Yp&#10;gqU3cRXp8bl53V3dvCxJ1PXfG6HgcZiZb5jJrLetOJEPjWMNo6ECQVw603ClYbNevLyDCBHZYOuY&#10;NFwowGz6+DDB3Lgzr+hUxEokCIccNdQxdrmUoazJYhi6jjh5f85bjEn6ShqP5wS3rRwrlUmLDaeF&#10;Gjua11QeiqPVsPt92z0fVnS0fqOW+yz73hZqq/XToP/6BBGpj/fwf/vHaHj9gNuX9APk9A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5GkxZxAAAANsAAAAPAAAAAAAAAAAA&#10;AAAAAKECAABkcnMvZG93bnJldi54bWxQSwUGAAAAAAQABAD5AAAAkgMAAAAA&#10;" strokecolor="#7f7f7f" strokeweight="1.5pt">
                  <v:stroke endarrow="block"/>
                </v:shape>
                <v:shape id="Text Box 7" o:spid="_x0000_s1204" type="#_x0000_t202" style="position:absolute;left:4924;top:8044;width:380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6d74vgAA&#10;ANsAAAAPAAAAZHJzL2Rvd25yZXYueG1sRE9Li8IwEL4v+B/CCN7WVMFlqUYRH+DBy7r1PjRjU2wm&#10;pRlt/ffmsLDHj++92gy+UU/qYh3YwGyagSIug625MlD8Hj+/QUVBttgEJgMvirBZjz5WmNvQ8w89&#10;L1KpFMIxRwNOpM21jqUjj3EaWuLE3ULnURLsKm077FO4b/Q8y760x5pTg8OWdo7K++XhDYjY7exV&#10;HHw8XYfzvndZucDCmMl42C5BCQ3yL/5zn6yBRVqfvqQfoN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One+L4AAADbAAAADwAAAAAAAAAAAAAAAACXAgAAZHJzL2Rvd25yZXYu&#10;eG1sUEsFBgAAAAAEAAQA9QAAAIIDAAAAAA==&#10;" filled="f" stroked="f">
                  <v:textbox style="mso-fit-shape-to-text:t">
                    <w:txbxContent>
                      <w:p w14:paraId="0FD740CF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+</w:t>
                        </w:r>
                      </w:p>
                    </w:txbxContent>
                  </v:textbox>
                </v:shape>
                <v:shape id="Text Box 8" o:spid="_x0000_s1205" type="#_x0000_t202" style="position:absolute;left:4989;top:9383;width:380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pXtjwQAA&#10;ANsAAAAPAAAAZHJzL2Rvd25yZXYueG1sRI9Ba8JAFITvBf/D8gre6iaCIqmrSK3gwYs2vT+yr9nQ&#10;7NuQfTXx37uC0OMwM98w6+3oW3WlPjaBDeSzDBRxFWzDtYHy6/C2AhUF2WIbmAzcKMJ2M3lZY2HD&#10;wGe6XqRWCcKxQANOpCu0jpUjj3EWOuLk/YTeoyTZ19r2OCS4b/U8y5baY8NpwWFHH46q38ufNyBi&#10;d/mt/PTx+D2e9oPLqgWWxkxfx907KKFR/sPP9tEaWOTw+JJ+gN7c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6V7Y8EAAADbAAAADwAAAAAAAAAAAAAAAACXAgAAZHJzL2Rvd25y&#10;ZXYueG1sUEsFBgAAAAAEAAQA9QAAAIUDAAAAAA==&#10;" filled="f" stroked="f">
                  <v:textbox style="mso-fit-shape-to-text:t">
                    <w:txbxContent>
                      <w:p w14:paraId="14E9D05F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-</w:t>
                        </w:r>
                      </w:p>
                    </w:txbxContent>
                  </v:textbox>
                </v:shape>
                <v:shape id="AutoShape 9" o:spid="_x0000_s1206" type="#_x0000_t32" style="position:absolute;left:5268;top:6105;width:0;height:1728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IHtJcQAAADbAAAADwAAAGRycy9kb3ducmV2LnhtbESPQWuDQBSE74H+h+UVeotrLQnBugkl&#10;JLQ3qYmH3l7dVxXdt+Juo/332UIgx2FmvmGy3Wx6caHRtZYVPEcxCOLK6pZrBefTcbkB4Tyyxt4y&#10;KfgjB7vtwyLDVNuJP+lS+FoECLsUFTTeD6mUrmrIoIvsQBy8Hzsa9EGOtdQjTgFuepnE8VoabDks&#10;NDjQvqGqK36NgqSczPeaD9NX3iXlsXvPX7STSj09zm+vIDzN/h6+tT+0glUC/1/CD5Db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Ige0lxAAAANsAAAAPAAAAAAAAAAAA&#10;AAAAAKECAABkcnMvZG93bnJldi54bWxQSwUGAAAAAAQABAD5AAAAkgMAAAAA&#10;" strokeweight="1.5pt">
                  <v:stroke startarrow="block" endarrow="block"/>
                </v:shape>
                <v:shape id="AutoShape 10" o:spid="_x0000_s1207" type="#_x0000_t32" style="position:absolute;left:6357;top:5913;width:0;height:2160;rotation: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SvtbsQAAADbAAAADwAAAGRycy9kb3ducmV2LnhtbESPQWsCMRSE7wX/Q3hCL6UmVVzK1igi&#10;VHorriI9Pjevu1s3L0sSdfvvjSB4HGbmG2a26G0rzuRD41jD20iBIC6dabjSsNt+vr6DCBHZYOuY&#10;NPxTgMV88DTD3LgLb+hcxEokCIccNdQxdrmUoazJYhi5jjh5v85bjEn6ShqPlwS3rRwrlUmLDaeF&#10;Gjta1VQei5PVcPiZHl6OGzpZv1Pff1m23hdqr/XzsF9+gIjUx0f43v4yGqYTuH1JP0DO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K+1uxAAAANsAAAAPAAAAAAAAAAAA&#10;AAAAAKECAABkcnMvZG93bnJldi54bWxQSwUGAAAAAAQABAD5AAAAkgMAAAAA&#10;" strokecolor="#7f7f7f" strokeweight="1.5pt">
                  <v:stroke endarrow="block"/>
                </v:shape>
                <v:shape id="Text Box 11" o:spid="_x0000_s1208" type="#_x0000_t202" style="position:absolute;left:4916;top:6285;width:352;height:11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4lqwwAA&#10;ANsAAAAPAAAAZHJzL2Rvd25yZXYueG1sRI/BasMwEETvhfyD2EJujdymNsWNEoohJCdD3XzAYm0t&#10;E2vlWEps/30UKPQ4zMwbZrObbCduNPjWsYLXVQKCuHa65UbB6Wf/8gHCB2SNnWNSMJOH3XbxtMFc&#10;u5G/6VaFRkQI+xwVmBD6XEpfG7LoV64njt6vGyyGKIdG6gHHCLedfEuSTFpsOS4Y7KkwVJ+rq1VQ&#10;ztKMa5ue6qLIymx92eP50Cm1fJ6+PkEEmsJ/+K991ArSd3h8iT9Abu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w4lqwwAAANsAAAAPAAAAAAAAAAAAAAAAAJcCAABkcnMvZG93&#10;bnJldi54bWxQSwUGAAAAAAQABAD1AAAAhwMAAAAA&#10;" filled="f" stroked="f">
                  <v:textbox style="layout-flow:vertical;mso-layout-flow-alt:bottom-to-top" inset="0,0,0,0">
                    <w:txbxContent>
                      <w:p w14:paraId="2F51AACC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velocity</w:t>
                        </w:r>
                      </w:p>
                    </w:txbxContent>
                  </v:textbox>
                </v:shape>
                <v:shape id="AutoShape 13" o:spid="_x0000_s1209" type="#_x0000_t32" style="position:absolute;left:6201;top:4233;width:0;height:547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wKOM8UAAADbAAAADwAAAGRycy9kb3ducmV2LnhtbESPUWvCMBSF3wf+h3AHvgxNdVRGNYoI&#10;g40hm07w9dLcNaXNTWhi7fbrF2Gwx8M55zuc1WawreipC7VjBbNpBoK4dLrmSsHp83nyBCJEZI2t&#10;Y1LwTQE269HdCgvtrnyg/hgrkSAcClRgYvSFlKE0ZDFMnSdO3pfrLMYku0rqDq8Jbls5z7KFtFhz&#10;WjDoaWeobI4Xq6Dpm/fDRx78w+WHFm/e7F8fz1qp8f2wXYKINMT/8F/7RSvIc7h9ST9Ar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wKOM8UAAADbAAAADwAAAAAAAAAA&#10;AAAAAAChAgAAZHJzL2Rvd25yZXYueG1sUEsFBgAAAAAEAAQA+QAAAJMDAAAAAA==&#10;">
                  <v:stroke dashstyle="dash"/>
                </v:shape>
                <v:shape id="Text Box 14" o:spid="_x0000_s1210" type="#_x0000_t202" style="position:absolute;left:4888;top:6117;width:380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TOMXwQAA&#10;ANsAAAAPAAAAZHJzL2Rvd25yZXYueG1sRI9Ba8JAFITvQv/D8gredGNBKdFVpFbw4EUb74/sMxua&#10;fRuyTxP/vVsoeBxm5htmtRl8o+7UxTqwgdk0A0VcBltzZaD42U8+QUVBttgEJgMPirBZv41WmNvQ&#10;84nuZ6lUgnDM0YATaXOtY+nIY5yGljh519B5lCS7StsO+wT3jf7IsoX2WHNacNjSl6Py93zzBkTs&#10;dvYovn08XIbjrndZOcfCmPH7sF2CEhrkFf5vH6yB+QL+vqQfo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EzjF8EAAADbAAAADwAAAAAAAAAAAAAAAACXAgAAZHJzL2Rvd25y&#10;ZXYueG1sUEsFBgAAAAAEAAQA9QAAAIUDAAAAAA==&#10;" filled="f" stroked="f">
                  <v:textbox style="mso-fit-shape-to-text:t">
                    <w:txbxContent>
                      <w:p w14:paraId="30E75291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+</w:t>
                        </w:r>
                      </w:p>
                    </w:txbxContent>
                  </v:textbox>
                </v:shape>
                <v:shape id="Text Box 15" o:spid="_x0000_s1211" type="#_x0000_t202" style="position:absolute;left:4949;top:7468;width:380;height: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EaMwQAA&#10;ANsAAAAPAAAAZHJzL2Rvd25yZXYueG1sRI9Ba8JAFITvBf/D8gre6kbBKqmriFbw0Isa74/sazY0&#10;+zZkX038992C4HGYmW+Y1WbwjbpRF+vABqaTDBRxGWzNlYHicnhbgoqCbLEJTAbuFGGzHr2sMLeh&#10;5xPdzlKpBOGYowEn0uZax9KRxzgJLXHyvkPnUZLsKm077BPcN3qWZe/aY81pwWFLO0flz/nXGxCx&#10;2+m9+PTxeB2+9r3LyjkWxoxfh+0HKKFBnuFH+2gNzB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wBGjMEAAADbAAAADwAAAAAAAAAAAAAAAACXAgAAZHJzL2Rvd25y&#10;ZXYueG1sUEsFBgAAAAAEAAQA9QAAAIUDAAAAAA==&#10;" filled="f" stroked="f">
                  <v:textbox style="mso-fit-shape-to-text:t">
                    <w:txbxContent>
                      <w:p w14:paraId="71761AC8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-</w:t>
                        </w:r>
                      </w:p>
                    </w:txbxContent>
                  </v:textbox>
                </v:shape>
                <v:shape id="AutoShape 16" o:spid="_x0000_s1212" type="#_x0000_t32" style="position:absolute;left:5268;top:4111;width:0;height:1728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HWb5cIAAADbAAAADwAAAGRycy9kb3ducmV2LnhtbERPW2vCMBR+H/gfwhH2MjR1sAvVtIgg&#10;bojCOuvzoTlrw5qT0mRa/fXmYeDjx3df5INtxYl6bxwrmE0TEMSV04ZrBYfv9eQdhA/IGlvHpOBC&#10;HvJs9LDAVLszf9GpCLWIIexTVNCE0KVS+qohi37qOuLI/bjeYoiwr6Xu8RzDbSufk+RVWjQcGxrs&#10;aNVQ9Vv8WQVPZl9stZmVbxvpfDnsd8fP606px/GwnIMINIS7+N/9oRW8xLHxS/wBMrs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HWb5cIAAADbAAAADwAAAAAAAAAAAAAA&#10;AAChAgAAZHJzL2Rvd25yZXYueG1sUEsFBgAAAAAEAAQA+QAAAJADAAAAAA==&#10;" strokeweight="1.5pt">
                  <v:stroke endarrow="block"/>
                </v:shape>
                <v:shape id="AutoShape 17" o:spid="_x0000_s1213" type="#_x0000_t32" style="position:absolute;left:6348;top:4759;width:0;height:2160;rotation: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4xiF8YAAADbAAAADwAAAGRycy9kb3ducmV2LnhtbESPT2sCMRTE74V+h/AKvYgmrSi6GqW0&#10;VoQein8OHh+b5+7i5mXZpNntt28EocdhZn7DLNe9rUWk1leONbyMFAji3JmKCw2n4+dwBsIHZIO1&#10;Y9LwSx7Wq8eHJWbGdbyneAiFSBD2GWooQ2gyKX1ekkU/cg1x8i6utRiSbAtpWuwS3NbyVamptFhx&#10;WiixofeS8uvhx2qov9Ulzgezj7iJ587ar814vFVaPz/1bwsQgfrwH763d0bDZA63L+kHyN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eMYhfGAAAA2wAAAA8AAAAAAAAA&#10;AAAAAAAAoQIAAGRycy9kb3ducmV2LnhtbFBLBQYAAAAABAAEAPkAAACUAwAAAAA=&#10;" strokeweight="1.5pt">
                  <v:stroke endarrow="block"/>
                </v:shape>
                <v:shape id="Text Box 19" o:spid="_x0000_s1214" type="#_x0000_t202" style="position:absolute;left:6497;top:5877;width:659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P9HKwAAA&#10;ANsAAAAPAAAAZHJzL2Rvd25yZXYueG1sRE9Ni8IwEL0L/ocwwt401UPRahQRBWFh2do97HFsxjbY&#10;TGoTtfvvNwfB4+N9rza9bcSDOm8cK5hOEhDEpdOGKwU/xWE8B+EDssbGMSn4Iw+b9XCwwky7J+f0&#10;OIVKxBD2GSqoQ2gzKX1Zk0U/cS1x5C6usxgi7CqpO3zGcNvIWZKk0qLh2FBjS7uayuvpbhVsfznf&#10;m9vX+Tu/5KYoFgl/plelPkb9dgkiUB/e4pf7qBWkcX38En+AXP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P9HKwAAAANsAAAAPAAAAAAAAAAAAAAAAAJcCAABkcnMvZG93bnJl&#10;di54bWxQSwUGAAAAAAQABAD1AAAAhAMAAAAA&#10;" filled="f" stroked="f">
                  <v:textbox inset="0,0,0,0">
                    <w:txbxContent>
                      <w:p w14:paraId="04EB69AD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</w:t>
                        </w:r>
                      </w:p>
                    </w:txbxContent>
                  </v:textbox>
                </v:shape>
                <v:shape id="AutoShape 9" o:spid="_x0000_s1215" type="#_x0000_t32" style="position:absolute;left:5268;top:8073;width:0;height:1728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j+578MAAADbAAAADwAAAGRycy9kb3ducmV2LnhtbESPQWuDQBSE74X8h+UFcmtWDUix2YQQ&#10;Iu1NmiaH3l7dVxXdt+Ju1Pz7bKHQ4zAz3zDb/Ww6MdLgGssK4nUEgri0uuFKweUzf34B4Tyyxs4y&#10;KbiTg/1u8bTFTNuJP2g8+0oECLsMFdTe95mUrqzJoFvbnjh4P3Yw6IMcKqkHnALcdDKJolQabDgs&#10;1NjTsaayPd+MguQ6me+UT9NX0SbXvH0rNtpJpVbL+fAKwtPs/8N/7XetII3h90v4AXL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Y/ue/DAAAA2wAAAA8AAAAAAAAAAAAA&#10;AAAAoQIAAGRycy9kb3ducmV2LnhtbFBLBQYAAAAABAAEAPkAAACRAwAAAAA=&#10;" strokeweight="1.5pt">
                  <v:stroke startarrow="block" endarrow="block"/>
                </v:shape>
                <v:shape id="Text Box 19" o:spid="_x0000_s1216" type="#_x0000_t202" style="position:absolute;left:7073;top:7120;width:659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eom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aQzu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oeomwwAAANsAAAAPAAAAAAAAAAAAAAAAAJcCAABkcnMvZG93&#10;bnJldi54bWxQSwUGAAAAAAQABAD1AAAAhwMAAAAA&#10;" filled="f" stroked="f">
                  <v:textbox inset="0,0,0,0">
                    <w:txbxContent>
                      <w:p w14:paraId="34C2ECBF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</w:t>
                        </w:r>
                      </w:p>
                    </w:txbxContent>
                  </v:textbox>
                </v:shape>
                <v:shape id="Text Box 19" o:spid="_x0000_s1217" type="#_x0000_t202" style="position:absolute;left:6862;top:8920;width:659;height:3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7U+9xAAA&#10;ANsAAAAPAAAAZHJzL2Rvd25yZXYueG1sRI9Ba8JAFITvBf/D8oTe6sYWQhvdiEgLQqEY48HjM/uS&#10;LGbfptlV03/fFQo9DjPzDbNcjbYTVxq8caxgPktAEFdOG24UHMqPp1cQPiBr7ByTgh/ysMonD0vM&#10;tLtxQdd9aESEsM9QQRtCn0npq5Ys+pnriaNXu8FiiHJopB7wFuG2k89JkkqLhuNCiz1tWqrO+4tV&#10;sD5y8W6+v067oi5MWb4l/JmelXqcjusFiEBj+A//tbdaQfoC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e1PvcQAAADbAAAADwAAAAAAAAAAAAAAAACXAgAAZHJzL2Rv&#10;d25yZXYueG1sUEsFBgAAAAAEAAQA9QAAAIgDAAAAAA==&#10;" filled="f" stroked="f">
                  <v:textbox inset="0,0,0,0">
                    <w:txbxContent>
                      <w:p w14:paraId="0A0AA7C1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time</w:t>
                        </w:r>
                      </w:p>
                    </w:txbxContent>
                  </v:textbox>
                </v:shape>
                <v:shape id="Text Box 11" o:spid="_x0000_s1218" type="#_x0000_t202" style="position:absolute;left:4920;top:4425;width:352;height:11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r0PXwgAA&#10;ANsAAAAPAAAAZHJzL2Rvd25yZXYueG1sRI/disIwFITvhX2HcBa809SfLUs1ylIQvRJW+wCH5mxT&#10;bE66TbT17Y0geDnMzDfMejvYRtyo87VjBbNpAoK4dLrmSkFx3k2+QfiArLFxTAru5GG7+RitMdOu&#10;51+6nUIlIoR9hgpMCG0mpS8NWfRT1xJH7891FkOUXSV1h32E20bOkySVFmuOCwZbyg2Vl9PVKjje&#10;pekX9qso8zw9pov/HV72jVLjz+FnBSLQEN7hV/ugFaRLeH6JP0B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OvQ9fCAAAA2wAAAA8AAAAAAAAAAAAAAAAAlwIAAGRycy9kb3du&#10;cmV2LnhtbFBLBQYAAAAABAAEAPUAAACGAwAAAAA=&#10;" filled="f" stroked="f">
                  <v:textbox style="layout-flow:vertical;mso-layout-flow-alt:bottom-to-top" inset="0,0,0,0">
                    <w:txbxContent>
                      <w:p w14:paraId="0158DF74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position</w:t>
                        </w:r>
                      </w:p>
                    </w:txbxContent>
                  </v:textbox>
                </v:shape>
                <v:shape id="Text Box 11" o:spid="_x0000_s1219" type="#_x0000_t202" style="position:absolute;left:4852;top:8236;width:352;height:14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4+ZMwgAA&#10;ANsAAAAPAAAAZHJzL2Rvd25yZXYueG1sRI/disIwFITvhX2HcBb2TtNVLNI1LVIQ90rw5wEOzdmm&#10;2JzUJmvr2xtB8HKYmW+YdTHaVtyo941jBd+zBARx5XTDtYLzaTtdgfABWWPrmBTcyUORf0zWmGk3&#10;8IFux1CLCGGfoQITQpdJ6StDFv3MdcTR+3O9xRBlX0vd4xDhtpXzJEmlxYbjgsGOSkPV5fhvFezv&#10;0gwLuzxXZZnu08V1i5ddq9TX57j5ARFoDO/wq/2rFaRLeH6JP0Dm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zj5kzCAAAA2wAAAA8AAAAAAAAAAAAAAAAAlwIAAGRycy9kb3du&#10;cmV2LnhtbFBLBQYAAAAABAAEAPUAAACGAwAAAAA=&#10;" filled="f" stroked="f">
                  <v:textbox style="layout-flow:vertical;mso-layout-flow-alt:bottom-to-top" inset="0,0,0,0">
                    <w:txbxContent>
                      <w:p w14:paraId="759AB999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acceleration</w:t>
                        </w:r>
                      </w:p>
                    </w:txbxContent>
                  </v:textbox>
                </v:shape>
                <v:shape id="Freeform 607" o:spid="_x0000_s1220" style="position:absolute;left:5297;top:4944;width:1823;height:863;visibility:visible;mso-wrap-style:square;v-text-anchor:top" coordsize="5676,18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WaC4wgAA&#10;ANsAAAAPAAAAZHJzL2Rvd25yZXYueG1sRI/NasMwEITvhb6D2EJviZwcTONGMcZQMOQQ8kPOi7WV&#10;TayVY6m28/ZVoNDjMDPfMNt8tp0YafCtYwWrZQKCuHa6ZaPgcv5afIDwAVlj55gUPMhDvnt92WKm&#10;3cRHGk/BiAhhn6GCJoQ+k9LXDVn0S9cTR+/bDRZDlIOResApwm0n10mSSostx4UGeyobqm+nH6vA&#10;HPRjX019bRjH4mbttbxv1kq9v83FJ4hAc/gP/7UrrSBN4fkl/gC5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ZoLjCAAAA2wAAAA8AAAAAAAAAAAAAAAAAlwIAAGRycy9kb3du&#10;cmV2LnhtbFBLBQYAAAAABAAEAPUAAACGAwAAAAA=&#10;" path="m0,1836l12,1824,24,1800,36,1788,48,1776,60,1764,72,1740,84,1728,96,1716,108,1704,120,1680,132,1668,144,1656,156,1644,168,1620,180,1608,192,1596,204,1584,216,1572,228,1548,240,1536,252,1524,264,1512,276,1500,288,1488,300,1464,312,1452,324,1440,336,1428,348,1416,360,1404,372,1392,384,1368,396,1356,408,1344,420,1332,432,1320,444,1308,456,1296,468,1284,480,1272,492,1260,504,1248,516,1224,528,1212,540,1200,552,1188,564,1176,576,1164,588,1152,600,1140,612,1128,624,1116,636,1104,648,1092,660,1080,672,1068,684,1056,696,1044,708,1032,720,1020,732,1008,744,996,756,984,768,972,780,972,792,960,804,948,816,936,828,924,840,912,852,900,864,888,876,876,888,864,900,852,912,852,924,840,936,828,948,816,960,804,972,792,984,780,996,780,1008,768,1020,756,1032,744,1044,732,1056,720,1068,720,1080,708,1092,696,1104,684,1116,672,1128,672,1140,660,1152,648,1164,636,1176,636,1188,624,1200,612,1212,600,1224,600,1236,588,1248,576,1260,564,1272,564,1284,552,1296,540,1308,540,1320,528,1332,516,1344,504,1356,504,1368,492,1380,480,1392,480,1404,468,1416,468,1428,456,1440,444,1452,444,1464,432,1476,420,1488,420,1500,408,1512,408,1524,396,1536,384,1548,384,1560,372,1572,372,1584,360,1596,348,1608,348,1620,336,1632,336,1644,324,1656,324,1668,312,1680,312,1692,300,1704,300,1716,288,1728,288,1740,276,1752,276,1764,264,1776,264,1788,252,1800,252,1812,240,1824,240,1836,228,1848,228,1860,216,1872,216,1884,204,1896,204,1908,204,1920,192,1932,192,1944,180,1956,180,1968,180,1980,168,1992,168,2004,156,2016,156,2028,156,2040,144,2052,144,2064,144,2076,132,2088,132,2100,120,2112,120,2124,120,2136,120,2148,108,2160,108,2172,108,2184,96,2196,96,2208,96,2220,84,2232,84,2244,84,2256,84,2268,72,2280,72,2292,72,2304,72,2316,60,2328,60,2340,60,2352,60,2364,48,2376,48,2388,48,2400,48,2412,48,2424,36,2436,36,2448,36,2460,36,2472,36,2484,36,2496,24,2508,24,2520,24,2532,24,2544,24,2556,24,2568,24,2580,12,2592,12,2604,12,2616,12,2628,12,2640,12,2652,12,2664,12,2676,12,2688,12,2700,12,2712,12,2724,,2736,,2748,,2760,,2772,,2784,,2796,,2808,,2820,,2832,,2844,,2856,,2868,,2880,,2892,,2904,,2916,,2928,,2940,,2952,,2964,12,2976,12,2988,12,3000,12,3012,12,3024,12,3036,12,3048,12,3060,12,3072,12,3084,12,3096,24,3108,24,3120,24,3132,24,3144,24,3156,24,3168,24,3180,24,3192,36,3204,36,3216,36,3228,36,3240,36,3252,48,3264,48,3276,48,3288,48,3300,48,3312,60,3324,60,3336,60,3348,60,3360,60,3372,72,3384,72,3396,72,3408,72,3420,84,3432,84,3444,84,3456,96,3468,96,3480,96,3492,96,3504,108,3516,108,3528,108,3540,120,3552,120,3564,120,3576,132,3588,132,3600,132,3612,144,3624,144,3636,144,3648,156,3660,156,3672,168,3684,168,3696,168,3708,180,3720,180,3732,192,3744,192,3756,192,3768,204,3780,204,3792,216,3804,216,3816,228,3828,228,3840,228,3852,240,3864,240,3876,252,3888,252,3900,264,3912,264,3924,276,3936,276,3948,288,3960,288,3972,300,3984,300,3996,312,4008,312,4020,324,4032,324,4044,336,4056,348,4068,348,4080,360,4092,360,4104,372,4116,372,4128,384,4140,396,4152,396,4164,408,4176,408,4188,420,4200,432,4212,432,4224,444,4236,456,4248,456,4260,468,4272,468,4284,480,4296,492,4308,492,4320,504,4332,516,4344,516,4356,528,4368,540,4380,552,4392,552,4404,564,4416,576,4428,576,4440,588,4452,600,4464,612,4476,612,4488,624,4500,636,4512,648,4524,648,4536,660,4548,672,4560,684,4572,696,4584,696,4596,708,4608,720,4620,732,4632,744,4644,744,4656,756,4668,768,4680,780,4692,792,4704,804,4716,804,4728,816,4740,828,4752,840,4764,852,4776,864,4788,876,4800,888,4812,888,4824,900,4836,912,4848,924,4860,936,4872,948,4884,960,4896,972,4908,984,4920,996,4932,1008,4944,1020,4956,1032,4968,1044,4980,1056,4992,1068,5004,1080,5016,1092,5028,1104,5040,1116,5052,1128,5064,1140,5076,1152,5088,1164,5100,1176,5112,1188,5124,1200,5136,1212,5148,1224,5160,1236,5172,1248,5184,1260,5196,1272,5208,1284,5220,1296,5232,1308,5244,1320,5256,1344,5268,1356,5280,1368,5292,1380,5304,1392,5316,1404,5328,1416,5340,1428,5352,1452,5364,1464,5376,1476,5388,1488,5400,1500,5412,1512,5424,1536,5436,1548,5448,1560,5460,1572,5472,1584,5484,1608,5496,1620,5508,1632,5520,1644,5532,1656,5544,1680,5556,1692,5568,1704,5580,1716,5592,1740,5604,1752,5616,1764,5628,1776,5640,1800,5652,1812,5664,1824,5676,1836e" filled="f" strokeweight="1.35pt">
                  <v:path arrowok="t" o:connecttype="custom" o:connectlocs="27,812;58,756;89,705;119,654;150,604;181,553;212,508;243,463;274,423;304,384;335,344;366,310;397,276;428,243;459,214;489,186;520,158;551,135;582,113;613,96;644,73;674,56;705,45;736,34;767,23;798,17;829,6;859,6;890,0;921,0;952,6;983,6;1014,11;1044,23;1075,28;1106,39;1137,56;1168,68;1199,90;1229,107;1260,130;1291,152;1322,175;1353,203;1384,231;1414,265;1445,299;1476,333;1507,372;1538,412;1569,451;1599,496;1630,541;1661,587;1692,637;1723,688;1754,739;1784,795;1815,852" o:connectangles="0,0,0,0,0,0,0,0,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</w:p>
    <w:p w14:paraId="56D5E660" w14:textId="77777777" w:rsidR="00A309D3" w:rsidRPr="008749F3" w:rsidRDefault="00A309D3" w:rsidP="00A309D3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268D62C" wp14:editId="7AED14FF">
                <wp:simplePos x="0" y="0"/>
                <wp:positionH relativeFrom="column">
                  <wp:posOffset>-354330</wp:posOffset>
                </wp:positionH>
                <wp:positionV relativeFrom="paragraph">
                  <wp:posOffset>3922395</wp:posOffset>
                </wp:positionV>
                <wp:extent cx="2237105" cy="1041400"/>
                <wp:effectExtent l="1270" t="0" r="0" b="1905"/>
                <wp:wrapNone/>
                <wp:docPr id="33" name="Group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7105" cy="1041400"/>
                          <a:chOff x="492" y="8815"/>
                          <a:chExt cx="3523" cy="1640"/>
                        </a:xfrm>
                      </wpg:grpSpPr>
                      <wps:wsp>
                        <wps:cNvPr id="3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24" y="8815"/>
                            <a:ext cx="60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84CD5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vel: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92" y="10133"/>
                            <a:ext cx="60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2582B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acc: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932" y="9353"/>
                            <a:ext cx="57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56DF4" w14:textId="77777777" w:rsidR="00A309D3" w:rsidRPr="006A1203" w:rsidRDefault="00A309D3" w:rsidP="00A309D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A1203">
                                <w:rPr>
                                  <w:sz w:val="18"/>
                                  <w:szCs w:val="18"/>
                                </w:rPr>
                                <w:t>0m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37" name="Group 627"/>
                        <wpg:cNvGrpSpPr>
                          <a:grpSpLocks/>
                        </wpg:cNvGrpSpPr>
                        <wpg:grpSpPr bwMode="auto">
                          <a:xfrm>
                            <a:off x="1187" y="9573"/>
                            <a:ext cx="2828" cy="363"/>
                            <a:chOff x="1187" y="11049"/>
                            <a:chExt cx="2828" cy="363"/>
                          </a:xfrm>
                        </wpg:grpSpPr>
                        <wpg:grpSp>
                          <wpg:cNvPr id="38" name="Group 613"/>
                          <wpg:cNvGrpSpPr>
                            <a:grpSpLocks/>
                          </wpg:cNvGrpSpPr>
                          <wpg:grpSpPr bwMode="auto">
                            <a:xfrm>
                              <a:off x="1187" y="11105"/>
                              <a:ext cx="2725" cy="141"/>
                              <a:chOff x="6240" y="4767"/>
                              <a:chExt cx="4460" cy="200"/>
                            </a:xfrm>
                          </wpg:grpSpPr>
                          <wps:wsp>
                            <wps:cNvPr id="39" name="Freeform 614"/>
                            <wps:cNvSpPr>
                              <a:spLocks/>
                            </wps:cNvSpPr>
                            <wps:spPr bwMode="auto">
                              <a:xfrm>
                                <a:off x="10460" y="4767"/>
                                <a:ext cx="240" cy="200"/>
                              </a:xfrm>
                              <a:custGeom>
                                <a:avLst/>
                                <a:gdLst>
                                  <a:gd name="T0" fmla="*/ 240 w 240"/>
                                  <a:gd name="T1" fmla="*/ 100 h 200"/>
                                  <a:gd name="T2" fmla="*/ 0 w 240"/>
                                  <a:gd name="T3" fmla="*/ 200 h 200"/>
                                  <a:gd name="T4" fmla="*/ 0 w 240"/>
                                  <a:gd name="T5" fmla="*/ 0 h 200"/>
                                  <a:gd name="T6" fmla="*/ 240 w 240"/>
                                  <a:gd name="T7" fmla="*/ 100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40" h="200">
                                    <a:moveTo>
                                      <a:pt x="240" y="100"/>
                                    </a:moveTo>
                                    <a:lnTo>
                                      <a:pt x="0" y="20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40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Line 615"/>
                            <wps:cNvCnPr/>
                            <wps:spPr bwMode="auto">
                              <a:xfrm flipH="1">
                                <a:off x="6240" y="4867"/>
                                <a:ext cx="438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1" name="Line 616"/>
                          <wps:cNvCnPr/>
                          <wps:spPr bwMode="auto">
                            <a:xfrm>
                              <a:off x="118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617"/>
                          <wps:cNvCnPr/>
                          <wps:spPr bwMode="auto">
                            <a:xfrm>
                              <a:off x="162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618"/>
                          <wps:cNvCnPr/>
                          <wps:spPr bwMode="auto">
                            <a:xfrm>
                              <a:off x="206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619"/>
                          <wps:cNvCnPr/>
                          <wps:spPr bwMode="auto">
                            <a:xfrm>
                              <a:off x="250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620"/>
                          <wps:cNvCnPr/>
                          <wps:spPr bwMode="auto">
                            <a:xfrm>
                              <a:off x="294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621"/>
                          <wps:cNvCnPr/>
                          <wps:spPr bwMode="auto">
                            <a:xfrm>
                              <a:off x="338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Rectangle 6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4" y="11175"/>
                              <a:ext cx="201" cy="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440047" w14:textId="77777777" w:rsidR="00A309D3" w:rsidRDefault="00A309D3" w:rsidP="00A309D3">
                                <w:r>
                                  <w:rPr>
                                    <w:rFonts w:ascii="Helvetica" w:hAnsi="Helvetica" w:cs="Helvetica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8D62C" id="Group 665" o:spid="_x0000_s1221" style="position:absolute;margin-left:-27.9pt;margin-top:308.85pt;width:176.15pt;height:82pt;z-index:251673600" coordorigin="492,8815" coordsize="3523,1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">
                <v:shape id="Text Box 7" o:spid="_x0000_s1222" type="#_x0000_t202" style="position:absolute;left:624;top:8815;width:601;height:3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/jU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f41MQAAADbAAAADwAAAAAAAAAAAAAAAACXAgAAZHJzL2Rv&#10;d25yZXYueG1sUEsFBgAAAAAEAAQA9QAAAIgDAAAAAA==&#10;" filled="f" stroked="f">
                  <v:textbox inset="0,0,0,0">
                    <w:txbxContent>
                      <w:p w14:paraId="64484CD5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vel:</w:t>
                        </w:r>
                      </w:p>
                    </w:txbxContent>
                  </v:textbox>
                </v:shape>
                <v:shape id="Text Box 7" o:spid="_x0000_s1223" type="#_x0000_t202" style="position:absolute;left:492;top:10133;width:601;height:3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+11PxAAA&#10;ANsAAAAPAAAAZHJzL2Rvd25yZXYueG1sRI9Ba8JAFITvBf/D8oTe6saWik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vtdT8QAAADbAAAADwAAAAAAAAAAAAAAAACXAgAAZHJzL2Rv&#10;d25yZXYueG1sUEsFBgAAAAAEAAQA9QAAAIgDAAAAAA==&#10;" filled="f" stroked="f">
                  <v:textbox inset="0,0,0,0">
                    <w:txbxContent>
                      <w:p w14:paraId="7592582B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acc:</w:t>
                        </w:r>
                      </w:p>
                    </w:txbxContent>
                  </v:textbox>
                </v:shape>
                <v:rect id="Rectangle 622" o:spid="_x0000_s1224" style="position:absolute;left:932;top:9353;width:572;height:3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7JOP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7JOPwwAAANsAAAAPAAAAAAAAAAAAAAAAAJcCAABkcnMvZG93&#10;bnJldi54bWxQSwUGAAAAAAQABAD1AAAAhwMAAAAA&#10;" filled="f" stroked="f">
                  <v:textbox inset="0,0,0,0">
                    <w:txbxContent>
                      <w:p w14:paraId="57856DF4" w14:textId="77777777" w:rsidR="00A309D3" w:rsidRPr="006A1203" w:rsidRDefault="00A309D3" w:rsidP="00A309D3">
                        <w:pPr>
                          <w:rPr>
                            <w:sz w:val="18"/>
                            <w:szCs w:val="18"/>
                          </w:rPr>
                        </w:pPr>
                        <w:r w:rsidRPr="006A1203">
                          <w:rPr>
                            <w:sz w:val="18"/>
                            <w:szCs w:val="18"/>
                          </w:rPr>
                          <w:t>0m</w:t>
                        </w:r>
                      </w:p>
                    </w:txbxContent>
                  </v:textbox>
                </v:rect>
                <v:group id="Group 627" o:spid="_x0000_s1225" style="position:absolute;left:1187;top:9573;width:2828;height:363" coordorigin="1187,11049" coordsize="2828,3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<v:group id="Group 613" o:spid="_x0000_s1226" style="position:absolute;left:1187;top:11105;width:2725;height:141" coordorigin="6240,4767" coordsize="4460,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  <v:shape id="Freeform 614" o:spid="_x0000_s1227" style="position:absolute;left:10460;top:4767;width:240;height:200;visibility:visible;mso-wrap-style:square;v-text-anchor:top" coordsize="240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5BAgxAAA&#10;ANsAAAAPAAAAZHJzL2Rvd25yZXYueG1sRI9BawIxFITvQv9DeAVvmrVqqVujVEH00Iu2xevr5rm7&#10;uHlZkmjWf28KQo/DzHzDzJedacSVnK8tKxgNMxDEhdU1lwq+vzaDNxA+IGtsLJOCG3lYLp56c8y1&#10;jbyn6yGUIkHY56igCqHNpfRFRQb90LbEyTtZZzAk6UqpHcYEN418ybJXabDmtFBhS+uKivPhYhTE&#10;aaxv3c/q+Ll34Xc7OZebdheV6j93H+8gAnXhP/xo77SC8Qz+vqQfIB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eQQIMQAAADbAAAADwAAAAAAAAAAAAAAAACXAgAAZHJzL2Rv&#10;d25yZXYueG1sUEsFBgAAAAAEAAQA9QAAAIgDAAAAAA==&#10;" path="m240,100l0,200,,,240,100xe" fillcolor="black" stroked="f">
                      <v:path arrowok="t" o:connecttype="custom" o:connectlocs="240,100;0,200;0,0;240,100" o:connectangles="0,0,0,0"/>
                    </v:shape>
                    <v:line id="Line 615" o:spid="_x0000_s1228" style="position:absolute;flip:x;visibility:visible;mso-wrap-style:square" from="6240,4867" to="10620,48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ZMXwcEAAADbAAAADwAAAGRycy9kb3ducmV2LnhtbERPS27CMBDdV+IO1lRiV5xCVaGAiaoA&#10;UtRdgQMM8ZCExuMkdj709PWiUpdP779NJlOLgTpXWVbwuohAEOdWV1wouJyPL2sQziNrrC2Tggc5&#10;SHazpy3G2o78RcPJFyKEsItRQel9E0vp8pIMuoVtiAN3s51BH2BXSN3hGMJNLZdR9C4NVhwaSmwo&#10;LSn/PvVGwX5fnNt+uc6G/HrgtK1+7OfqrtT8efrYgPA0+X/xnzvTCt7C+vAl/AC5+w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kxfBwQAAANsAAAAPAAAAAAAAAAAAAAAA&#10;AKECAABkcnMvZG93bnJldi54bWxQSwUGAAAAAAQABAD5AAAAjwMAAAAA&#10;" strokeweight="2pt"/>
                  </v:group>
                  <v:line id="Line 616" o:spid="_x0000_s1229" style="position:absolute;visibility:visible;mso-wrap-style:square" from="1187,11049" to="1187,11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oWzOxAAAANsAAAAPAAAAAAAAAAAA&#10;AAAAAKECAABkcnMvZG93bnJldi54bWxQSwUGAAAAAAQABAD5AAAAkgMAAAAA&#10;" strokeweight="1pt"/>
                  <v:line id="Line 617" o:spid="_x0000_s1230" style="position:absolute;visibility:visible;mso-wrap-style:square" from="1627,11049" to="1627,11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c/K5xAAAANsAAAAPAAAAAAAAAAAA&#10;AAAAAKECAABkcnMvZG93bnJldi54bWxQSwUGAAAAAAQABAD5AAAAkgMAAAAA&#10;" strokeweight="1pt"/>
                  <v:line id="Line 618" o:spid="_x0000_s1231" style="position:absolute;visibility:visible;mso-wrap-style:square" from="2067,11049" to="2067,11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4/VyLDAAAA2wAAAA8AAAAAAAAAAAAA&#10;AAAAoQIAAGRycy9kb3ducmV2LnhtbFBLBQYAAAAABAAEAPkAAACRAwAAAAA=&#10;" strokeweight="1pt"/>
                  <v:line id="Line 619" o:spid="_x0000_s1232" style="position:absolute;visibility:visible;mso-wrap-style:square" from="2507,11049" to="2507,11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HWz1bDAAAA2wAAAA8AAAAAAAAAAAAA&#10;AAAAoQIAAGRycy9kb3ducmV2LnhtbFBLBQYAAAAABAAEAPkAAACRAwAAAAA=&#10;" strokeweight="1pt"/>
                  <v:line id="Line 620" o:spid="_x0000_s1233" style="position:absolute;visibility:visible;mso-wrap-style:square" from="2947,11049" to="2947,11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6aas3DAAAA2wAAAA8AAAAAAAAAAAAA&#10;AAAAoQIAAGRycy9kb3ducmV2LnhtbFBLBQYAAAAABAAEAPkAAACRAwAAAAA=&#10;" strokeweight="1pt"/>
                  <v:line id="Line 621" o:spid="_x0000_s1234" style="position:absolute;visibility:visible;mso-wrap-style:square" from="3387,11049" to="3387,11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SPS6xAAAANsAAAAPAAAAAAAAAAAA&#10;AAAAAKECAABkcnMvZG93bnJldi54bWxQSwUGAAAAAAQABAD5AAAAkgMAAAAA&#10;" strokeweight="1pt"/>
                  <v:rect id="Rectangle 623" o:spid="_x0000_s1235" style="position:absolute;left:3814;top:11175;width:201;height:2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pkVpwwAA&#10;ANsAAAAPAAAAZHJzL2Rvd25yZXYueG1sRI9Li8JAEITvgv9haMGbTlzE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pkVpwwAAANsAAAAPAAAAAAAAAAAAAAAAAJcCAABkcnMvZG93&#10;bnJldi54bWxQSwUGAAAAAAQABAD1AAAAhwMAAAAA&#10;" filled="f" stroked="f">
                    <v:textbox inset="0,0,0,0">
                      <w:txbxContent>
                        <w:p w14:paraId="5D440047" w14:textId="77777777" w:rsidR="00A309D3" w:rsidRDefault="00A309D3" w:rsidP="00A309D3">
                          <w:r>
                            <w:rPr>
                              <w:rFonts w:ascii="Helvetica" w:hAnsi="Helvetica" w:cs="Helvetica"/>
                            </w:rPr>
                            <w:t>+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4B719F" wp14:editId="0D52CBB0">
                <wp:simplePos x="0" y="0"/>
                <wp:positionH relativeFrom="column">
                  <wp:posOffset>3950335</wp:posOffset>
                </wp:positionH>
                <wp:positionV relativeFrom="paragraph">
                  <wp:posOffset>3913505</wp:posOffset>
                </wp:positionV>
                <wp:extent cx="2259965" cy="1041400"/>
                <wp:effectExtent l="635" t="1905" r="0" b="0"/>
                <wp:wrapNone/>
                <wp:docPr id="18" name="Group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9965" cy="1041400"/>
                          <a:chOff x="8115" y="8815"/>
                          <a:chExt cx="3559" cy="1640"/>
                        </a:xfrm>
                      </wpg:grpSpPr>
                      <wps:wsp>
                        <wps:cNvPr id="1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127" y="8815"/>
                            <a:ext cx="60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CC703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vel: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115" y="10133"/>
                            <a:ext cx="60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F7956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acc: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647"/>
                        <wps:cNvSpPr>
                          <a:spLocks noChangeArrowheads="1"/>
                        </wps:cNvSpPr>
                        <wps:spPr bwMode="auto">
                          <a:xfrm>
                            <a:off x="8591" y="9353"/>
                            <a:ext cx="57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1CFCE" w14:textId="77777777" w:rsidR="00A309D3" w:rsidRPr="006A1203" w:rsidRDefault="00A309D3" w:rsidP="00A309D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A1203">
                                <w:rPr>
                                  <w:sz w:val="18"/>
                                  <w:szCs w:val="18"/>
                                </w:rPr>
                                <w:t>0m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22" name="Group 666"/>
                        <wpg:cNvGrpSpPr>
                          <a:grpSpLocks/>
                        </wpg:cNvGrpSpPr>
                        <wpg:grpSpPr bwMode="auto">
                          <a:xfrm>
                            <a:off x="8846" y="9573"/>
                            <a:ext cx="2828" cy="363"/>
                            <a:chOff x="8846" y="9573"/>
                            <a:chExt cx="2828" cy="363"/>
                          </a:xfrm>
                        </wpg:grpSpPr>
                        <wpg:grpSp>
                          <wpg:cNvPr id="23" name="Group 649"/>
                          <wpg:cNvGrpSpPr>
                            <a:grpSpLocks/>
                          </wpg:cNvGrpSpPr>
                          <wpg:grpSpPr bwMode="auto">
                            <a:xfrm>
                              <a:off x="8846" y="9629"/>
                              <a:ext cx="2725" cy="141"/>
                              <a:chOff x="6240" y="4767"/>
                              <a:chExt cx="4460" cy="200"/>
                            </a:xfrm>
                          </wpg:grpSpPr>
                          <wps:wsp>
                            <wps:cNvPr id="24" name="Freeform 650"/>
                            <wps:cNvSpPr>
                              <a:spLocks/>
                            </wps:cNvSpPr>
                            <wps:spPr bwMode="auto">
                              <a:xfrm>
                                <a:off x="10460" y="4767"/>
                                <a:ext cx="240" cy="200"/>
                              </a:xfrm>
                              <a:custGeom>
                                <a:avLst/>
                                <a:gdLst>
                                  <a:gd name="T0" fmla="*/ 240 w 240"/>
                                  <a:gd name="T1" fmla="*/ 100 h 200"/>
                                  <a:gd name="T2" fmla="*/ 0 w 240"/>
                                  <a:gd name="T3" fmla="*/ 200 h 200"/>
                                  <a:gd name="T4" fmla="*/ 0 w 240"/>
                                  <a:gd name="T5" fmla="*/ 0 h 200"/>
                                  <a:gd name="T6" fmla="*/ 240 w 240"/>
                                  <a:gd name="T7" fmla="*/ 100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40" h="200">
                                    <a:moveTo>
                                      <a:pt x="240" y="100"/>
                                    </a:moveTo>
                                    <a:lnTo>
                                      <a:pt x="0" y="20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40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Line 651"/>
                            <wps:cNvCnPr/>
                            <wps:spPr bwMode="auto">
                              <a:xfrm flipH="1">
                                <a:off x="6240" y="4867"/>
                                <a:ext cx="438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6" name="Line 652"/>
                          <wps:cNvCnPr/>
                          <wps:spPr bwMode="auto">
                            <a:xfrm>
                              <a:off x="8846" y="9573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653"/>
                          <wps:cNvCnPr/>
                          <wps:spPr bwMode="auto">
                            <a:xfrm>
                              <a:off x="9286" y="9573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654"/>
                          <wps:cNvCnPr/>
                          <wps:spPr bwMode="auto">
                            <a:xfrm>
                              <a:off x="9726" y="9573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655"/>
                          <wps:cNvCnPr/>
                          <wps:spPr bwMode="auto">
                            <a:xfrm>
                              <a:off x="10166" y="9573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656"/>
                          <wps:cNvCnPr/>
                          <wps:spPr bwMode="auto">
                            <a:xfrm>
                              <a:off x="10606" y="9573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657"/>
                          <wps:cNvCnPr/>
                          <wps:spPr bwMode="auto">
                            <a:xfrm>
                              <a:off x="11046" y="9573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Rectangle 6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73" y="9699"/>
                              <a:ext cx="201" cy="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B17EE3" w14:textId="77777777" w:rsidR="00A309D3" w:rsidRDefault="00A309D3" w:rsidP="00A309D3">
                                <w:r>
                                  <w:rPr>
                                    <w:rFonts w:ascii="Helvetica" w:hAnsi="Helvetica" w:cs="Helvetica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B719F" id="Group 667" o:spid="_x0000_s1236" style="position:absolute;margin-left:311.05pt;margin-top:308.15pt;width:177.95pt;height:82pt;z-index:251674624" coordorigin="8115,8815" coordsize="3559,1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">
                <v:shape id="Text Box 7" o:spid="_x0000_s1237" type="#_x0000_t202" style="position:absolute;left:8127;top:8815;width:601;height:3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wsqwQAA&#10;ANsAAAAPAAAAZHJzL2Rvd25yZXYueG1sRE9Ni8IwEL0L+x/CLHjTVA+iXaOIrCAIYq0Hj7PN2Aab&#10;SbeJWv+9ERb2No/3OfNlZ2txp9YbxwpGwwQEceG04VLBKd8MpiB8QNZYOyYFT/KwXHz05phq9+CM&#10;7sdQihjCPkUFVQhNKqUvKrLoh64hjtzFtRZDhG0pdYuPGG5rOU6SibRoODZU2NC6ouJ6vFkFqzNn&#10;3+Z3/3PILpnJ81nCu8lVqf5nt/oCEagL/+I/91bH+TN4/xIPkI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MLKsEAAADbAAAADwAAAAAAAAAAAAAAAACXAgAAZHJzL2Rvd25y&#10;ZXYueG1sUEsFBgAAAAAEAAQA9QAAAIUDAAAAAA==&#10;" filled="f" stroked="f">
                  <v:textbox inset="0,0,0,0">
                    <w:txbxContent>
                      <w:p w14:paraId="5FECC703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vel:</w:t>
                        </w:r>
                      </w:p>
                    </w:txbxContent>
                  </v:textbox>
                </v:shape>
                <v:shape id="Text Box 7" o:spid="_x0000_s1238" type="#_x0000_t202" style="position:absolute;left:8115;top:10133;width:601;height:3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<v:textbox inset="0,0,0,0">
                    <w:txbxContent>
                      <w:p w14:paraId="00EF7956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acc:</w:t>
                        </w:r>
                      </w:p>
                    </w:txbxContent>
                  </v:textbox>
                </v:shape>
                <v:rect id="Rectangle 647" o:spid="_x0000_s1239" style="position:absolute;left:8591;top:9353;width:572;height:3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3J0mxAAA&#10;ANsAAAAPAAAAZHJzL2Rvd25yZXYueG1sRI9Pi8IwFMTvgt8hPMGbpnpYtGssxT/ocdUFd2+P5tkW&#10;m5fSZG3dT28EweMwM79hFklnKnGjxpWWFUzGEQjizOqScwXfp+1oBsJ5ZI2VZVJwJwfJst9bYKxt&#10;ywe6HX0uAoRdjAoK7+tYSpcVZNCNbU0cvIttDPogm1zqBtsAN5WcRtGHNFhyWCiwplVB2fX4ZxTs&#10;ZnX6s7f/bV5tfnfnr/N8fZp7pYaDLv0E4anz7/CrvdcKphN4fgk/QC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9ydJsQAAADbAAAADwAAAAAAAAAAAAAAAACXAgAAZHJzL2Rv&#10;d25yZXYueG1sUEsFBgAAAAAEAAQA9QAAAIgDAAAAAA==&#10;" filled="f" stroked="f">
                  <v:textbox inset="0,0,0,0">
                    <w:txbxContent>
                      <w:p w14:paraId="0E01CFCE" w14:textId="77777777" w:rsidR="00A309D3" w:rsidRPr="006A1203" w:rsidRDefault="00A309D3" w:rsidP="00A309D3">
                        <w:pPr>
                          <w:rPr>
                            <w:sz w:val="18"/>
                            <w:szCs w:val="18"/>
                          </w:rPr>
                        </w:pPr>
                        <w:r w:rsidRPr="006A1203">
                          <w:rPr>
                            <w:sz w:val="18"/>
                            <w:szCs w:val="18"/>
                          </w:rPr>
                          <w:t>0m</w:t>
                        </w:r>
                      </w:p>
                    </w:txbxContent>
                  </v:textbox>
                </v:rect>
                <v:group id="Group 666" o:spid="_x0000_s1240" style="position:absolute;left:8846;top:9573;width:2828;height:363" coordorigin="8846,9573" coordsize="2828,3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group id="Group 649" o:spid="_x0000_s1241" style="position:absolute;left:8846;top:9629;width:2725;height:141" coordorigin="6240,4767" coordsize="4460,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  <v:shape id="Freeform 650" o:spid="_x0000_s1242" style="position:absolute;left:10460;top:4767;width:240;height:200;visibility:visible;mso-wrap-style:square;v-text-anchor:top" coordsize="240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PCljwwAA&#10;ANsAAAAPAAAAZHJzL2Rvd25yZXYueG1sRI9BawIxFITvQv9DeAVvblaxUlaj2ILUQy/aFq/PzXN3&#10;cfOyJKlZ/70RBI/DzHzDLFa9acWFnG8sKxhnOQji0uqGKwW/P5vROwgfkDW2lknBlTysli+DBRba&#10;Rt7RZR8qkSDsC1RQh9AVUvqyJoM+sx1x8k7WGQxJukpqhzHBTSsneT6TBhtOCzV29FlTed7/GwXx&#10;LTbX/u/j8L1z4fg1PVebbhuVGr726zmIQH14hh/trVYwmcL9S/oBc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PCljwwAAANsAAAAPAAAAAAAAAAAAAAAAAJcCAABkcnMvZG93&#10;bnJldi54bWxQSwUGAAAAAAQABAD1AAAAhwMAAAAA&#10;" path="m240,100l0,200,,,240,100xe" fillcolor="black" stroked="f">
                      <v:path arrowok="t" o:connecttype="custom" o:connectlocs="240,100;0,200;0,0;240,100" o:connectangles="0,0,0,0"/>
                    </v:shape>
                    <v:line id="Line 651" o:spid="_x0000_s1243" style="position:absolute;flip:x;visibility:visible;mso-wrap-style:square" from="6240,4867" to="10620,48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tR+cQAAADbAAAADwAAAGRycy9kb3ducmV2LnhtbESP0WrCQBRE3wv+w3IF3+rGFItEVynR&#10;gvjWpB9wzd4mabN3k+wao1/vFgp9HGbmDLPZjaYRA/WutqxgMY9AEBdW11wq+Mzfn1cgnEfW2Fgm&#10;BTdysNtOnjaYaHvlDxoyX4oAYZeggsr7NpHSFRUZdHPbEgfvy/YGfZB9KXWP1wA3jYyj6FUarDks&#10;VNhSWlHxk12Mgv2+zLtLvDoOxfnAaVff7enlW6nZdHxbg/A0+v/wX/uoFcRL+P0SfoDcP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O1H5xAAAANsAAAAPAAAAAAAAAAAA&#10;AAAAAKECAABkcnMvZG93bnJldi54bWxQSwUGAAAAAAQABAD5AAAAkgMAAAAA&#10;" strokeweight="2pt"/>
                  </v:group>
                  <v:line id="Line 652" o:spid="_x0000_s1244" style="position:absolute;visibility:visible;mso-wrap-style:square" from="8846,9573" to="8846,9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lxEaxAAAANsAAAAPAAAAAAAAAAAA&#10;AAAAAKECAABkcnMvZG93bnJldi54bWxQSwUGAAAAAAQABAD5AAAAkgMAAAAA&#10;" strokeweight="1pt"/>
                  <v:line id="Line 653" o:spid="_x0000_s1245" style="position:absolute;visibility:visible;mso-wrap-style:square" from="9286,9573" to="9286,9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27SBxAAAANsAAAAPAAAAAAAAAAAA&#10;AAAAAKECAABkcnMvZG93bnJldi54bWxQSwUGAAAAAAQABAD5AAAAkgMAAAAA&#10;" strokeweight="1pt"/>
                  <v:line id="Line 654" o:spid="_x0000_s1246" style="position:absolute;visibility:visible;mso-wrap-style:square" from="9726,9573" to="9726,9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RCDzwQAAANsAAAAPAAAAAAAAAAAAAAAA&#10;AKECAABkcnMvZG93bnJldi54bWxQSwUGAAAAAAQABAD5AAAAjwMAAAAA&#10;" strokeweight="1pt"/>
                  <v:line id="Line 655" o:spid="_x0000_s1247" style="position:absolute;visibility:visible;mso-wrap-style:square" from="10166,9573" to="10166,9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SCIVoxAAAANsAAAAPAAAAAAAAAAAA&#10;AAAAAKECAABkcnMvZG93bnJldi54bWxQSwUGAAAAAAQABAD5AAAAkgMAAAAA&#10;" strokeweight="1pt"/>
                  <v:line id="Line 656" o:spid="_x0000_s1248" style="position:absolute;visibility:visible;mso-wrap-style:square" from="10606,9573" to="10606,9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G67oowQAAANsAAAAPAAAAAAAAAAAAAAAA&#10;AKECAABkcnMvZG93bnJldi54bWxQSwUGAAAAAAQABAD5AAAAjwMAAAAA&#10;" strokeweight="1pt"/>
                  <v:line id="Line 657" o:spid="_x0000_s1249" style="position:absolute;visibility:visible;mso-wrap-style:square" from="11046,9573" to="11046,9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px+zxAAAANsAAAAPAAAAAAAAAAAA&#10;AAAAAKECAABkcnMvZG93bnJldi54bWxQSwUGAAAAAAQABAD5AAAAkgMAAAAA&#10;" strokeweight="1pt"/>
                  <v:rect id="Rectangle 658" o:spid="_x0000_s1250" style="position:absolute;left:11473;top:9699;width:201;height:2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15WMxQAA&#10;ANsAAAAPAAAAZHJzL2Rvd25yZXYueG1sRI9Pa8JAFMTvBb/D8oTe6sYI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bXlYzFAAAA2wAAAA8AAAAAAAAAAAAAAAAAlwIAAGRycy9k&#10;b3ducmV2LnhtbFBLBQYAAAAABAAEAPUAAACJAwAAAAA=&#10;" filled="f" stroked="f">
                    <v:textbox inset="0,0,0,0">
                      <w:txbxContent>
                        <w:p w14:paraId="3AB17EE3" w14:textId="77777777" w:rsidR="00A309D3" w:rsidRDefault="00A309D3" w:rsidP="00A309D3">
                          <w:r>
                            <w:rPr>
                              <w:rFonts w:ascii="Helvetica" w:hAnsi="Helvetica" w:cs="Helvetica"/>
                            </w:rPr>
                            <w:t>+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C5CDA35" wp14:editId="512BF0BB">
                <wp:simplePos x="0" y="0"/>
                <wp:positionH relativeFrom="column">
                  <wp:posOffset>1836420</wp:posOffset>
                </wp:positionH>
                <wp:positionV relativeFrom="paragraph">
                  <wp:posOffset>3931920</wp:posOffset>
                </wp:positionV>
                <wp:extent cx="2191385" cy="1041400"/>
                <wp:effectExtent l="0" t="0" r="0" b="5080"/>
                <wp:wrapNone/>
                <wp:docPr id="3" name="Group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1385" cy="1041400"/>
                          <a:chOff x="4393" y="8814"/>
                          <a:chExt cx="3451" cy="1640"/>
                        </a:xfrm>
                      </wpg:grpSpPr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441" y="8814"/>
                            <a:ext cx="60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029AB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vel: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393" y="10132"/>
                            <a:ext cx="60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8C24D" w14:textId="77777777" w:rsidR="00A309D3" w:rsidRPr="00AF42DA" w:rsidRDefault="00A309D3" w:rsidP="00A309D3">
                              <w:pPr>
                                <w:widowControl w:val="0"/>
                                <w:tabs>
                                  <w:tab w:val="left" w:pos="0"/>
                                  <w:tab w:val="left" w:pos="540"/>
                                  <w:tab w:val="left" w:pos="1440"/>
                                  <w:tab w:val="left" w:pos="7560"/>
                                </w:tabs>
                                <w:spacing w:line="280" w:lineRule="atLeast"/>
                                <w:rPr>
                                  <w:b/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acc: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632"/>
                        <wps:cNvSpPr>
                          <a:spLocks noChangeArrowheads="1"/>
                        </wps:cNvSpPr>
                        <wps:spPr bwMode="auto">
                          <a:xfrm>
                            <a:off x="4761" y="9436"/>
                            <a:ext cx="57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29F83" w14:textId="77777777" w:rsidR="00A309D3" w:rsidRPr="006A1203" w:rsidRDefault="00A309D3" w:rsidP="00A309D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A1203">
                                <w:rPr>
                                  <w:sz w:val="18"/>
                                  <w:szCs w:val="18"/>
                                </w:rPr>
                                <w:t>0m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7" name="Group 633"/>
                        <wpg:cNvGrpSpPr>
                          <a:grpSpLocks/>
                        </wpg:cNvGrpSpPr>
                        <wpg:grpSpPr bwMode="auto">
                          <a:xfrm>
                            <a:off x="5016" y="9572"/>
                            <a:ext cx="2828" cy="363"/>
                            <a:chOff x="1187" y="11049"/>
                            <a:chExt cx="2828" cy="363"/>
                          </a:xfrm>
                        </wpg:grpSpPr>
                        <wpg:grpSp>
                          <wpg:cNvPr id="8" name="Group 634"/>
                          <wpg:cNvGrpSpPr>
                            <a:grpSpLocks/>
                          </wpg:cNvGrpSpPr>
                          <wpg:grpSpPr bwMode="auto">
                            <a:xfrm>
                              <a:off x="1187" y="11105"/>
                              <a:ext cx="2725" cy="141"/>
                              <a:chOff x="6240" y="4767"/>
                              <a:chExt cx="4460" cy="200"/>
                            </a:xfrm>
                          </wpg:grpSpPr>
                          <wps:wsp>
                            <wps:cNvPr id="9" name="Freeform 635"/>
                            <wps:cNvSpPr>
                              <a:spLocks/>
                            </wps:cNvSpPr>
                            <wps:spPr bwMode="auto">
                              <a:xfrm>
                                <a:off x="10460" y="4767"/>
                                <a:ext cx="240" cy="200"/>
                              </a:xfrm>
                              <a:custGeom>
                                <a:avLst/>
                                <a:gdLst>
                                  <a:gd name="T0" fmla="*/ 240 w 240"/>
                                  <a:gd name="T1" fmla="*/ 100 h 200"/>
                                  <a:gd name="T2" fmla="*/ 0 w 240"/>
                                  <a:gd name="T3" fmla="*/ 200 h 200"/>
                                  <a:gd name="T4" fmla="*/ 0 w 240"/>
                                  <a:gd name="T5" fmla="*/ 0 h 200"/>
                                  <a:gd name="T6" fmla="*/ 240 w 240"/>
                                  <a:gd name="T7" fmla="*/ 100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40" h="200">
                                    <a:moveTo>
                                      <a:pt x="240" y="100"/>
                                    </a:moveTo>
                                    <a:lnTo>
                                      <a:pt x="0" y="20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40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Line 636"/>
                            <wps:cNvCnPr/>
                            <wps:spPr bwMode="auto">
                              <a:xfrm flipH="1">
                                <a:off x="6240" y="4867"/>
                                <a:ext cx="438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" name="Line 637"/>
                          <wps:cNvCnPr/>
                          <wps:spPr bwMode="auto">
                            <a:xfrm>
                              <a:off x="118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638"/>
                          <wps:cNvCnPr/>
                          <wps:spPr bwMode="auto">
                            <a:xfrm>
                              <a:off x="162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639"/>
                          <wps:cNvCnPr/>
                          <wps:spPr bwMode="auto">
                            <a:xfrm>
                              <a:off x="206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640"/>
                          <wps:cNvCnPr/>
                          <wps:spPr bwMode="auto">
                            <a:xfrm>
                              <a:off x="250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641"/>
                          <wps:cNvCnPr/>
                          <wps:spPr bwMode="auto">
                            <a:xfrm>
                              <a:off x="294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642"/>
                          <wps:cNvCnPr/>
                          <wps:spPr bwMode="auto">
                            <a:xfrm>
                              <a:off x="3387" y="11049"/>
                              <a:ext cx="0" cy="2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6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4" y="11175"/>
                              <a:ext cx="201" cy="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4A7763" w14:textId="77777777" w:rsidR="00A309D3" w:rsidRDefault="00A309D3" w:rsidP="00A309D3">
                                <w:r>
                                  <w:rPr>
                                    <w:rFonts w:ascii="Helvetica" w:hAnsi="Helvetica" w:cs="Helvetica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CDA35" id="Group 664" o:spid="_x0000_s1251" style="position:absolute;margin-left:144.6pt;margin-top:309.6pt;width:172.55pt;height:82pt;z-index:251672576" coordorigin="4393,8814" coordsize="3451,1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">
                <v:shape id="Text Box 7" o:spid="_x0000_s1252" type="#_x0000_t202" style="position:absolute;left:4441;top:8814;width:601;height:3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<v:textbox inset="0,0,0,0">
                    <w:txbxContent>
                      <w:p w14:paraId="0FC029AB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vel:</w:t>
                        </w:r>
                      </w:p>
                    </w:txbxContent>
                  </v:textbox>
                </v:shape>
                <v:shape id="Text Box 7" o:spid="_x0000_s1253" type="#_x0000_t202" style="position:absolute;left:4393;top:10132;width:601;height:3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  <v:textbox inset="0,0,0,0">
                    <w:txbxContent>
                      <w:p w14:paraId="7D58C24D" w14:textId="77777777" w:rsidR="00A309D3" w:rsidRPr="00AF42DA" w:rsidRDefault="00A309D3" w:rsidP="00A309D3">
                        <w:pPr>
                          <w:widowControl w:val="0"/>
                          <w:tabs>
                            <w:tab w:val="left" w:pos="0"/>
                            <w:tab w:val="left" w:pos="540"/>
                            <w:tab w:val="left" w:pos="1440"/>
                            <w:tab w:val="left" w:pos="7560"/>
                          </w:tabs>
                          <w:spacing w:line="280" w:lineRule="atLeast"/>
                          <w:rPr>
                            <w:b/>
                            <w:noProof/>
                          </w:rPr>
                        </w:pPr>
                        <w:r>
                          <w:rPr>
                            <w:b/>
                            <w:noProof/>
                          </w:rPr>
                          <w:t>acc:</w:t>
                        </w:r>
                      </w:p>
                    </w:txbxContent>
                  </v:textbox>
                </v:shape>
                <v:rect id="Rectangle 632" o:spid="_x0000_s1254" style="position:absolute;left:4761;top:9436;width:572;height:3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Qi1wgAA&#10;ANoAAAAPAAAAZHJzL2Rvd25yZXYueG1sRI/NqsIwFIT3gu8QjuBOU12IVqOIP+jyXhXU3aE5tsXm&#10;pDTR1vv0N4LgcpiZb5jZojGFeFLlcssKBv0IBHFidc6pgtNx2xuDcB5ZY2GZFLzIwWLebs0w1rbm&#10;X3oefCoChF2MCjLvy1hKl2Rk0PVtSRy8m60M+iCrVOoK6wA3hRxG0UgazDksZFjSKqPkfngYBbtx&#10;ubzs7V+dFpvr7vxznqyPE69Ut9MspyA8Nf4b/rT3WsEI3lfCDZ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pCLXCAAAA2gAAAA8AAAAAAAAAAAAAAAAAlwIAAGRycy9kb3du&#10;cmV2LnhtbFBLBQYAAAAABAAEAPUAAACGAwAAAAA=&#10;" filled="f" stroked="f">
                  <v:textbox inset="0,0,0,0">
                    <w:txbxContent>
                      <w:p w14:paraId="45029F83" w14:textId="77777777" w:rsidR="00A309D3" w:rsidRPr="006A1203" w:rsidRDefault="00A309D3" w:rsidP="00A309D3">
                        <w:pPr>
                          <w:rPr>
                            <w:sz w:val="18"/>
                            <w:szCs w:val="18"/>
                          </w:rPr>
                        </w:pPr>
                        <w:r w:rsidRPr="006A1203">
                          <w:rPr>
                            <w:sz w:val="18"/>
                            <w:szCs w:val="18"/>
                          </w:rPr>
                          <w:t>0m</w:t>
                        </w:r>
                      </w:p>
                    </w:txbxContent>
                  </v:textbox>
                </v:rect>
                <v:group id="Group 633" o:spid="_x0000_s1255" style="position:absolute;left:5016;top:9572;width:2828;height:363" coordorigin="1187,11049" coordsize="2828,3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group id="Group 634" o:spid="_x0000_s1256" style="position:absolute;left:1187;top:11105;width:2725;height:141" coordorigin="6240,4767" coordsize="4460,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<v:shape id="Freeform 635" o:spid="_x0000_s1257" style="position:absolute;left:10460;top:4767;width:240;height:200;visibility:visible;mso-wrap-style:square;v-text-anchor:top" coordsize="240,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AnfdwgAA&#10;ANoAAAAPAAAAZHJzL2Rvd25yZXYueG1sRI9BawIxFITvgv8hPKE3zbZYqatRtCD14EXb4vW5ed1d&#10;3LwsSTTrv28EweMwM98w82VnGnEl52vLCl5HGQjiwuqaSwU/35vhBwgfkDU2lknBjTwsF/3eHHNt&#10;I+/pegilSBD2OSqoQmhzKX1RkUE/si1x8v6sMxiSdKXUDmOCm0a+ZdlEGqw5LVTY0mdFxflwMQri&#10;e6xv3e/6uNu7cPoan8tNu41KvQy61QxEoC48w4/2ViuYwv1KugFy8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cCd93CAAAA2gAAAA8AAAAAAAAAAAAAAAAAlwIAAGRycy9kb3du&#10;cmV2LnhtbFBLBQYAAAAABAAEAPUAAACGAwAAAAA=&#10;" path="m240,100l0,200,,,240,100xe" fillcolor="black" stroked="f">
                      <v:path arrowok="t" o:connecttype="custom" o:connectlocs="240,100;0,200;0,0;240,100" o:connectangles="0,0,0,0"/>
                    </v:shape>
                    <v:line id="Line 636" o:spid="_x0000_s1258" style="position:absolute;flip:x;visibility:visible;mso-wrap-style:square" from="6240,4867" to="10620,48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iA43MQAAADbAAAADwAAAGRycy9kb3ducmV2LnhtbESPwW7CQAxE75X6DytX6q1sSqUqCiyo&#10;glaKeivhA0zWJIGsN2SXJOXr8aFSb7ZmPPO8XE+uVQP1ofFs4HWWgCIuvW24MrAvvl5SUCEiW2w9&#10;k4FfCrBePT4sMbN+5B8adrFSEsIhQwN1jF2mdShrchhmviMW7eh7h1HWvtK2x1HCXavnSfKuHTYs&#10;DTV2tKmpPO+uzsB2WxWX6zzNh/LwyZtLc/Pfbydjnp+mjwWoSFP8N/9d51bwhV5+kQH06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+IDjcxAAAANsAAAAPAAAAAAAAAAAA&#10;AAAAAKECAABkcnMvZG93bnJldi54bWxQSwUGAAAAAAQABAD5AAAAkgMAAAAA&#10;" strokeweight="2pt"/>
                  </v:group>
                  <v:line id="Line 637" o:spid="_x0000_s1259" style="position:absolute;visibility:visible;mso-wrap-style:square" from="1187,11049" to="1187,11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iEkPTwQAAANsAAAAPAAAAAAAAAAAAAAAA&#10;AKECAABkcnMvZG93bnJldi54bWxQSwUGAAAAAAQABAD5AAAAjwMAAAAA&#10;" strokeweight="1pt"/>
                  <v:line id="Line 638" o:spid="_x0000_s1260" style="position:absolute;visibility:visible;mso-wrap-style:square" from="1627,11049" to="1627,11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sDdpMIAAADbAAAADwAAAAAAAAAAAAAA&#10;AAChAgAAZHJzL2Rvd25yZXYueG1sUEsFBgAAAAAEAAQA+QAAAJADAAAAAA==&#10;" strokeweight="1pt"/>
                  <v:line id="Line 639" o:spid="_x0000_s1261" style="position:absolute;visibility:visible;mso-wrap-style:square" from="2067,11049" to="2067,11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Yx4P8IAAADbAAAADwAAAAAAAAAAAAAA&#10;AAChAgAAZHJzL2Rvd25yZXYueG1sUEsFBgAAAAAEAAQA+QAAAJADAAAAAA==&#10;" strokeweight="1pt"/>
                  <v:line id="Line 640" o:spid="_x0000_s1262" style="position:absolute;visibility:visible;mso-wrap-style:square" from="2507,11049" to="2507,11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mXgS8IAAADbAAAADwAAAAAAAAAAAAAA&#10;AAChAgAAZHJzL2Rvd25yZXYueG1sUEsFBgAAAAAEAAQA+QAAAJADAAAAAA==&#10;" strokeweight="1pt"/>
                  <v:line id="Line 641" o:spid="_x0000_s1263" style="position:absolute;visibility:visible;mso-wrap-style:square" from="2947,11049" to="2947,11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<v:line id="Line 642" o:spid="_x0000_s1264" style="position:absolute;visibility:visible;mso-wrap-style:square" from="3387,11049" to="3387,113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t+9unwQAAANsAAAAPAAAAAAAAAAAAAAAA&#10;AKECAABkcnMvZG93bnJldi54bWxQSwUGAAAAAAQABAD5AAAAjwMAAAAA&#10;" strokeweight="1pt"/>
                  <v:rect id="Rectangle 643" o:spid="_x0000_s1265" style="position:absolute;left:3814;top:11175;width:201;height:2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Wp0wQAA&#10;ANsAAAAPAAAAZHJzL2Rvd25yZXYueG1sRE9Li8IwEL4L/ocwwt401YOr1SjiAz36AvU2NGNbbCal&#10;iba7v94IC3ubj+8503ljCvGiyuWWFfR7EQjixOqcUwXn06Y7AuE8ssbCMin4IQfzWbs1xVjbmg/0&#10;OvpUhBB2MSrIvC9jKV2SkUHXsyVx4O62MugDrFKpK6xDuCnkIIqG0mDOoSHDkpYZJY/j0yjYjsrF&#10;dWd/67RY37aX/WW8Oo29Ul+dZjEB4anx/+I/906H+d/w+SUcIGd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VqdMEAAADbAAAADwAAAAAAAAAAAAAAAACXAgAAZHJzL2Rvd25y&#10;ZXYueG1sUEsFBgAAAAAEAAQA9QAAAIUDAAAAAA==&#10;" filled="f" stroked="f">
                    <v:textbox inset="0,0,0,0">
                      <w:txbxContent>
                        <w:p w14:paraId="074A7763" w14:textId="77777777" w:rsidR="00A309D3" w:rsidRDefault="00A309D3" w:rsidP="00A309D3">
                          <w:r>
                            <w:rPr>
                              <w:rFonts w:ascii="Helvetica" w:hAnsi="Helvetica" w:cs="Helvetica"/>
                            </w:rPr>
                            <w:t>+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66F3D3C7" w14:textId="77777777" w:rsidR="006A3E35" w:rsidRDefault="006A3E35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33107081" w14:textId="77777777" w:rsidR="00C26C6B" w:rsidRDefault="005E2C03"/>
    <w:p w14:paraId="18B8DE55" w14:textId="77777777" w:rsidR="009D4D9E" w:rsidRDefault="009D4D9E"/>
    <w:p w14:paraId="073611B6" w14:textId="77777777" w:rsidR="009D4D9E" w:rsidRDefault="009D4D9E"/>
    <w:p w14:paraId="40523AC0" w14:textId="77777777" w:rsidR="009D4D9E" w:rsidRDefault="009D4D9E"/>
    <w:p w14:paraId="2DA4A41A" w14:textId="77777777" w:rsidR="009D4D9E" w:rsidRDefault="009D4D9E"/>
    <w:p w14:paraId="203856CF" w14:textId="77777777" w:rsidR="009D4D9E" w:rsidRDefault="009D4D9E"/>
    <w:p w14:paraId="2C67031D" w14:textId="77777777" w:rsidR="009D4D9E" w:rsidRDefault="009D4D9E"/>
    <w:p w14:paraId="06EF470E" w14:textId="77777777" w:rsidR="009D4D9E" w:rsidRDefault="009D4D9E"/>
    <w:p w14:paraId="24859D8F" w14:textId="77777777" w:rsidR="009D4D9E" w:rsidRDefault="009D4D9E"/>
    <w:p w14:paraId="34FA36A4" w14:textId="77777777" w:rsidR="009D4D9E" w:rsidRDefault="009D4D9E"/>
    <w:p w14:paraId="7E0EF430" w14:textId="77777777" w:rsidR="009D4D9E" w:rsidRDefault="009D4D9E"/>
    <w:p w14:paraId="1EBAC1A3" w14:textId="77777777" w:rsidR="009D4D9E" w:rsidRDefault="009D4D9E"/>
    <w:p w14:paraId="7DA348C7" w14:textId="77777777" w:rsidR="009D4D9E" w:rsidRDefault="009D4D9E"/>
    <w:p w14:paraId="7C2BEDD4" w14:textId="77777777" w:rsidR="009D4D9E" w:rsidRDefault="009D4D9E"/>
    <w:p w14:paraId="3C4FE1D1" w14:textId="77777777" w:rsidR="009D4D9E" w:rsidRDefault="009D4D9E"/>
    <w:p w14:paraId="5F96D5E2" w14:textId="77777777" w:rsidR="009D4D9E" w:rsidRDefault="009D4D9E"/>
    <w:p w14:paraId="38981977" w14:textId="77777777" w:rsidR="009D4D9E" w:rsidRDefault="009D4D9E"/>
    <w:p w14:paraId="3E15C651" w14:textId="77777777" w:rsidR="009D4D9E" w:rsidRDefault="009D4D9E"/>
    <w:p w14:paraId="6465F454" w14:textId="77777777" w:rsidR="009D4D9E" w:rsidRDefault="009D4D9E"/>
    <w:p w14:paraId="365B31BA" w14:textId="77777777" w:rsidR="009D4D9E" w:rsidRDefault="009D4D9E"/>
    <w:p w14:paraId="638F8608" w14:textId="77777777" w:rsidR="009D4D9E" w:rsidRDefault="009D4D9E"/>
    <w:p w14:paraId="1415DC77" w14:textId="77777777" w:rsidR="009D4D9E" w:rsidRDefault="009D4D9E"/>
    <w:p w14:paraId="25B788DD" w14:textId="77777777" w:rsidR="009D4D9E" w:rsidRDefault="009D4D9E"/>
    <w:p w14:paraId="0D0A52A4" w14:textId="77777777" w:rsidR="009D4D9E" w:rsidRDefault="009D4D9E"/>
    <w:p w14:paraId="60111493" w14:textId="77777777" w:rsidR="009D4D9E" w:rsidRDefault="009D4D9E"/>
    <w:p w14:paraId="0A4F31AF" w14:textId="77777777" w:rsidR="009D4D9E" w:rsidRDefault="009D4D9E"/>
    <w:p w14:paraId="1B31B7BB" w14:textId="77777777" w:rsidR="009D4D9E" w:rsidRDefault="009D4D9E"/>
    <w:p w14:paraId="5D623A67" w14:textId="77777777" w:rsidR="009D4D9E" w:rsidRDefault="009D4D9E"/>
    <w:p w14:paraId="1C676779" w14:textId="77777777" w:rsidR="009D4D9E" w:rsidRDefault="009D4D9E"/>
    <w:sectPr w:rsidR="009D4D9E" w:rsidSect="009D4D9E"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29343" w14:textId="77777777" w:rsidR="005E2C03" w:rsidRDefault="005E2C03" w:rsidP="006A3E35">
      <w:pPr>
        <w:spacing w:line="240" w:lineRule="auto"/>
      </w:pPr>
      <w:r>
        <w:separator/>
      </w:r>
    </w:p>
  </w:endnote>
  <w:endnote w:type="continuationSeparator" w:id="0">
    <w:p w14:paraId="19B29A0F" w14:textId="77777777" w:rsidR="005E2C03" w:rsidRDefault="005E2C03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B9DA7" w14:textId="5BB1AE4B" w:rsidR="006A3E35" w:rsidRDefault="005E2C03" w:rsidP="00BC3681">
    <w:pPr>
      <w:pStyle w:val="Footer"/>
      <w:tabs>
        <w:tab w:val="clear" w:pos="4680"/>
        <w:tab w:val="center" w:pos="4320"/>
      </w:tabs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 w:rsidR="00676E56">
      <w:rPr>
        <w:noProof/>
      </w:rPr>
      <w:t>10_U3 WS Review</w:t>
    </w:r>
    <w:r>
      <w:rPr>
        <w:noProof/>
      </w:rPr>
      <w:fldChar w:fldCharType="end"/>
    </w:r>
    <w:r w:rsidR="00BC3681">
      <w:tab/>
    </w:r>
    <w:r w:rsidR="00BC3681">
      <w:fldChar w:fldCharType="begin"/>
    </w:r>
    <w:r w:rsidR="00BC3681">
      <w:instrText xml:space="preserve"> PAGE  \* MERGEFORMAT </w:instrText>
    </w:r>
    <w:r w:rsidR="00BC3681">
      <w:fldChar w:fldCharType="separate"/>
    </w:r>
    <w:r w:rsidR="002940DB">
      <w:rPr>
        <w:noProof/>
      </w:rPr>
      <w:t>2</w:t>
    </w:r>
    <w:r w:rsidR="00BC3681">
      <w:fldChar w:fldCharType="end"/>
    </w:r>
    <w:r w:rsidR="00BC3681">
      <w:ptab w:relativeTo="margin" w:alignment="right" w:leader="none"/>
    </w:r>
    <w:r w:rsidR="00BC3681" w:rsidRPr="00DE5D33">
      <w:rPr>
        <w:rFonts w:hint="eastAsia"/>
      </w:rPr>
      <w:t>ⓒ</w:t>
    </w:r>
    <w:r w:rsidR="00BC3681" w:rsidRPr="00DE5D33">
      <w:t xml:space="preserve"> 2017 AAPT, AMTA, Bootstrap, STEMteachersNYC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9D21A" w14:textId="7C902A5F" w:rsidR="009D4D9E" w:rsidRDefault="005E2C03" w:rsidP="009D4D9E">
    <w:pPr>
      <w:pStyle w:val="Footer"/>
      <w:tabs>
        <w:tab w:val="clear" w:pos="4680"/>
        <w:tab w:val="center" w:pos="4320"/>
      </w:tabs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 w:rsidR="00676E56">
      <w:rPr>
        <w:noProof/>
      </w:rPr>
      <w:fldChar w:fldCharType="begin"/>
    </w:r>
    <w:r w:rsidR="00676E56">
      <w:rPr>
        <w:noProof/>
      </w:rPr>
      <w:instrText xml:space="preserve"> FILENAME  \* MERGEFORMAT </w:instrText>
    </w:r>
    <w:r w:rsidR="00676E56">
      <w:rPr>
        <w:noProof/>
      </w:rPr>
      <w:fldChar w:fldCharType="separate"/>
    </w:r>
    <w:r w:rsidR="00676E56">
      <w:rPr>
        <w:noProof/>
      </w:rPr>
      <w:t>10_U3 WS Review</w:t>
    </w:r>
    <w:r w:rsidR="00676E56">
      <w:rPr>
        <w:noProof/>
      </w:rPr>
      <w:fldChar w:fldCharType="end"/>
    </w:r>
    <w:r>
      <w:rPr>
        <w:noProof/>
      </w:rPr>
      <w:fldChar w:fldCharType="end"/>
    </w:r>
    <w:r w:rsidR="009D4D9E">
      <w:tab/>
    </w:r>
    <w:r w:rsidR="009D4D9E">
      <w:fldChar w:fldCharType="begin"/>
    </w:r>
    <w:r w:rsidR="009D4D9E">
      <w:instrText xml:space="preserve"> PAGE  \* MERGEFORMAT </w:instrText>
    </w:r>
    <w:r w:rsidR="009D4D9E">
      <w:fldChar w:fldCharType="separate"/>
    </w:r>
    <w:r>
      <w:rPr>
        <w:noProof/>
      </w:rPr>
      <w:t>1</w:t>
    </w:r>
    <w:r w:rsidR="009D4D9E">
      <w:fldChar w:fldCharType="end"/>
    </w:r>
    <w:r w:rsidR="009D4D9E">
      <w:ptab w:relativeTo="margin" w:alignment="right" w:leader="none"/>
    </w:r>
    <w:r w:rsidR="009D4D9E" w:rsidRPr="00DE5D33">
      <w:rPr>
        <w:rFonts w:hint="eastAsia"/>
      </w:rPr>
      <w:t>ⓒ</w:t>
    </w:r>
    <w:r w:rsidR="009D4D9E" w:rsidRPr="00DE5D33">
      <w:t xml:space="preserve"> 2017 AAPT, AMTA, Bootstrap, STEMteachersNYC</w:t>
    </w:r>
  </w:p>
  <w:p w14:paraId="7BDE1A4A" w14:textId="77777777" w:rsidR="009D4D9E" w:rsidRDefault="009D4D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D71B2" w14:textId="77777777" w:rsidR="005E2C03" w:rsidRDefault="005E2C03" w:rsidP="006A3E35">
      <w:pPr>
        <w:spacing w:line="240" w:lineRule="auto"/>
      </w:pPr>
      <w:r>
        <w:separator/>
      </w:r>
    </w:p>
  </w:footnote>
  <w:footnote w:type="continuationSeparator" w:id="0">
    <w:p w14:paraId="125A8323" w14:textId="77777777" w:rsidR="005E2C03" w:rsidRDefault="005E2C03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7690C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3F75D384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264046D9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636E5"/>
    <w:multiLevelType w:val="hybridMultilevel"/>
    <w:tmpl w:val="417EFEF8"/>
    <w:lvl w:ilvl="0" w:tplc="CD409CA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D3"/>
    <w:rsid w:val="000F2B83"/>
    <w:rsid w:val="002940DB"/>
    <w:rsid w:val="003609C2"/>
    <w:rsid w:val="005E2C03"/>
    <w:rsid w:val="00613188"/>
    <w:rsid w:val="00676E56"/>
    <w:rsid w:val="006A3E35"/>
    <w:rsid w:val="006E5328"/>
    <w:rsid w:val="009D4D9E"/>
    <w:rsid w:val="00A309D3"/>
    <w:rsid w:val="00B36855"/>
    <w:rsid w:val="00BC3681"/>
    <w:rsid w:val="00C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AA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customStyle="1" w:styleId="Title1">
    <w:name w:val="Title1"/>
    <w:basedOn w:val="Normal"/>
    <w:rsid w:val="00A309D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360" w:hanging="360"/>
      <w:jc w:val="center"/>
    </w:pPr>
    <w:rPr>
      <w:rFonts w:ascii="Helvetica" w:eastAsia="Times New Roman" w:hAnsi="Helvetica" w:cs="Times New Roman"/>
      <w:b/>
      <w:color w:val="auto"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dykes/Library/Group%20Containers/UBF8T346G9.Office/User%20Content.localized/Templates.localized/CMPF%20Model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CMPF Modeling.dotx</Template>
  <TotalTime>7</TotalTime>
  <Pages>4</Pages>
  <Words>292</Words>
  <Characters>1666</Characters>
  <Application>Microsoft Macintosh Word</Application>
  <DocSecurity>0</DocSecurity>
  <Lines>13</Lines>
  <Paragraphs>3</Paragraphs>
  <ScaleCrop>false</ScaleCrop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jdykes@ridleysd.org</cp:lastModifiedBy>
  <cp:revision>3</cp:revision>
  <dcterms:created xsi:type="dcterms:W3CDTF">2018-02-22T15:26:00Z</dcterms:created>
  <dcterms:modified xsi:type="dcterms:W3CDTF">2018-03-21T15:37:00Z</dcterms:modified>
</cp:coreProperties>
</file>