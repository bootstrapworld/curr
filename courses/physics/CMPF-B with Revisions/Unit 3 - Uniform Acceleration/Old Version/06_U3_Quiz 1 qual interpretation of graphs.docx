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ACB3A" w14:textId="77777777" w:rsidR="006A3E35" w:rsidRDefault="00EA1994" w:rsidP="006A3E35">
      <w:pPr>
        <w:tabs>
          <w:tab w:val="right" w:pos="10800"/>
        </w:tabs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0" w:name="_GoBack"/>
      <w:bookmarkEnd w:id="0"/>
      <w:r>
        <w:rPr>
          <w:rFonts w:ascii="Helvetica Neue" w:eastAsia="Helvetica Neue" w:hAnsi="Helvetica Neue" w:cs="Helvetica Neue"/>
          <w:b/>
          <w:sz w:val="36"/>
          <w:szCs w:val="36"/>
        </w:rPr>
        <w:t>Unit 3:</w:t>
      </w:r>
      <w:r w:rsidR="006A3E35">
        <w:rPr>
          <w:rFonts w:ascii="Helvetica Neue" w:eastAsia="Helvetica Neue" w:hAnsi="Helvetica Neue" w:cs="Helvetica Neue"/>
          <w:b/>
          <w:sz w:val="36"/>
          <w:szCs w:val="36"/>
        </w:rPr>
        <w:t xml:space="preserve"> </w:t>
      </w:r>
      <w:r>
        <w:rPr>
          <w:rFonts w:ascii="Helvetica Neue" w:eastAsia="Helvetica Neue" w:hAnsi="Helvetica Neue" w:cs="Helvetica Neue"/>
          <w:b/>
          <w:sz w:val="36"/>
          <w:szCs w:val="36"/>
        </w:rPr>
        <w:t>Quiz 1</w:t>
      </w:r>
    </w:p>
    <w:p w14:paraId="458342A4" w14:textId="77777777" w:rsidR="006A3E35" w:rsidRDefault="00EA1994" w:rsidP="006A3E35">
      <w:pPr>
        <w:tabs>
          <w:tab w:val="right" w:pos="10800"/>
        </w:tabs>
        <w:jc w:val="center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Interpreting graphs</w:t>
      </w:r>
    </w:p>
    <w:p w14:paraId="57A06DDC" w14:textId="77777777" w:rsidR="00C26C6B" w:rsidRPr="00EA1994" w:rsidRDefault="006B7D36">
      <w:pPr>
        <w:rPr>
          <w:rFonts w:ascii="Times New Roman" w:hAnsi="Times New Roman" w:cs="Times New Roman"/>
          <w:sz w:val="24"/>
          <w:szCs w:val="24"/>
        </w:rPr>
      </w:pPr>
    </w:p>
    <w:p w14:paraId="40A37A6C" w14:textId="77777777" w:rsidR="00EA1994" w:rsidRPr="00EA1994" w:rsidRDefault="00EA1994" w:rsidP="00EA1994">
      <w:pPr>
        <w:rPr>
          <w:rFonts w:ascii="Times New Roman" w:hAnsi="Times New Roman" w:cs="Times New Roman"/>
          <w:sz w:val="24"/>
          <w:szCs w:val="24"/>
        </w:rPr>
      </w:pPr>
      <w:r w:rsidRPr="00EA1994">
        <w:rPr>
          <w:rFonts w:ascii="Times New Roman" w:hAnsi="Times New Roman" w:cs="Times New Roman"/>
          <w:sz w:val="24"/>
          <w:szCs w:val="24"/>
        </w:rPr>
        <w:t>For each of the graphs below, write the letter of the matching description. Yes, some answers are used more than once.</w:t>
      </w:r>
    </w:p>
    <w:p w14:paraId="5A9C517B" w14:textId="77777777" w:rsidR="00EA1994" w:rsidRDefault="00EA1994" w:rsidP="00EA1994">
      <w:pPr>
        <w:spacing w:before="60"/>
        <w:rPr>
          <w:rFonts w:ascii="Times New Roman" w:hAnsi="Times New Roman" w:cs="Times New Roman"/>
          <w:sz w:val="24"/>
          <w:szCs w:val="24"/>
        </w:rPr>
        <w:sectPr w:rsidR="00EA1994" w:rsidSect="009D4D9E">
          <w:footerReference w:type="default" r:id="rId6"/>
          <w:headerReference w:type="first" r:id="rId7"/>
          <w:footerReference w:type="first" r:id="rId8"/>
          <w:pgSz w:w="12240" w:h="15840"/>
          <w:pgMar w:top="1440" w:right="720" w:bottom="1440" w:left="720" w:header="720" w:footer="720" w:gutter="0"/>
          <w:cols w:space="720"/>
          <w:titlePg/>
          <w:docGrid w:linePitch="360"/>
        </w:sectPr>
      </w:pPr>
    </w:p>
    <w:p w14:paraId="39EECA21" w14:textId="77777777" w:rsidR="00EA1994" w:rsidRPr="00EA1994" w:rsidRDefault="00EA1994" w:rsidP="00EA1994">
      <w:pPr>
        <w:spacing w:before="60"/>
        <w:rPr>
          <w:rFonts w:ascii="Times New Roman" w:hAnsi="Times New Roman" w:cs="Times New Roman"/>
          <w:sz w:val="24"/>
          <w:szCs w:val="24"/>
        </w:rPr>
      </w:pPr>
      <w:r w:rsidRPr="00EA1994">
        <w:rPr>
          <w:rFonts w:ascii="Times New Roman" w:hAnsi="Times New Roman" w:cs="Times New Roman"/>
          <w:sz w:val="24"/>
          <w:szCs w:val="24"/>
        </w:rPr>
        <w:lastRenderedPageBreak/>
        <w:t xml:space="preserve">A. moving in the </w:t>
      </w:r>
      <w:r>
        <w:rPr>
          <w:rFonts w:ascii="Times New Roman" w:hAnsi="Times New Roman" w:cs="Times New Roman"/>
          <w:sz w:val="24"/>
          <w:szCs w:val="24"/>
        </w:rPr>
        <w:t xml:space="preserve">(‘+’) </w:t>
      </w:r>
      <w:r w:rsidRPr="00EA1994">
        <w:rPr>
          <w:rFonts w:ascii="Times New Roman" w:hAnsi="Times New Roman" w:cs="Times New Roman"/>
          <w:sz w:val="24"/>
          <w:szCs w:val="24"/>
        </w:rPr>
        <w:t>dir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A1994">
        <w:rPr>
          <w:rFonts w:ascii="Times New Roman" w:hAnsi="Times New Roman" w:cs="Times New Roman"/>
          <w:sz w:val="24"/>
          <w:szCs w:val="24"/>
        </w:rPr>
        <w:t xml:space="preserve"> at a constant speed</w:t>
      </w:r>
    </w:p>
    <w:p w14:paraId="18CD23CA" w14:textId="77777777" w:rsidR="00EA1994" w:rsidRPr="00EA1994" w:rsidRDefault="00EA1994" w:rsidP="00EA1994">
      <w:pPr>
        <w:spacing w:before="60"/>
        <w:rPr>
          <w:rFonts w:ascii="Times New Roman" w:hAnsi="Times New Roman" w:cs="Times New Roman"/>
          <w:sz w:val="24"/>
          <w:szCs w:val="24"/>
        </w:rPr>
      </w:pPr>
      <w:r w:rsidRPr="00EA1994">
        <w:rPr>
          <w:rFonts w:ascii="Times New Roman" w:hAnsi="Times New Roman" w:cs="Times New Roman"/>
          <w:sz w:val="24"/>
          <w:szCs w:val="24"/>
        </w:rPr>
        <w:t xml:space="preserve">B. moving in the </w:t>
      </w:r>
      <w:r>
        <w:rPr>
          <w:rFonts w:ascii="Times New Roman" w:hAnsi="Times New Roman" w:cs="Times New Roman"/>
          <w:sz w:val="24"/>
          <w:szCs w:val="24"/>
        </w:rPr>
        <w:t>(‘-‘)</w:t>
      </w:r>
      <w:r w:rsidRPr="00EA1994">
        <w:rPr>
          <w:rFonts w:ascii="Times New Roman" w:hAnsi="Times New Roman" w:cs="Times New Roman"/>
          <w:sz w:val="24"/>
          <w:szCs w:val="24"/>
        </w:rPr>
        <w:t xml:space="preserve"> dir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A1994">
        <w:rPr>
          <w:rFonts w:ascii="Times New Roman" w:hAnsi="Times New Roman" w:cs="Times New Roman"/>
          <w:sz w:val="24"/>
          <w:szCs w:val="24"/>
        </w:rPr>
        <w:t xml:space="preserve"> at a constant speed</w:t>
      </w:r>
    </w:p>
    <w:p w14:paraId="10E2C105" w14:textId="77777777" w:rsidR="00EA1994" w:rsidRDefault="00EA1994" w:rsidP="00EA1994">
      <w:pPr>
        <w:spacing w:before="60"/>
        <w:rPr>
          <w:rFonts w:ascii="Times New Roman" w:hAnsi="Times New Roman" w:cs="Times New Roman"/>
          <w:sz w:val="24"/>
          <w:szCs w:val="24"/>
        </w:rPr>
      </w:pPr>
      <w:r w:rsidRPr="00EA1994">
        <w:rPr>
          <w:rFonts w:ascii="Times New Roman" w:hAnsi="Times New Roman" w:cs="Times New Roman"/>
          <w:sz w:val="24"/>
          <w:szCs w:val="24"/>
        </w:rPr>
        <w:t>C. not moving</w:t>
      </w:r>
    </w:p>
    <w:p w14:paraId="66139EFA" w14:textId="77777777" w:rsidR="00EA1994" w:rsidRPr="00EA1994" w:rsidRDefault="00EA1994" w:rsidP="00EA1994">
      <w:pPr>
        <w:spacing w:before="60"/>
        <w:rPr>
          <w:rFonts w:ascii="Times New Roman" w:hAnsi="Times New Roman" w:cs="Times New Roman"/>
          <w:sz w:val="24"/>
          <w:szCs w:val="24"/>
        </w:rPr>
      </w:pPr>
    </w:p>
    <w:p w14:paraId="19C6C593" w14:textId="77777777" w:rsidR="00EA1994" w:rsidRDefault="00EA1994" w:rsidP="00EA1994">
      <w:pPr>
        <w:spacing w:before="60"/>
        <w:rPr>
          <w:rFonts w:ascii="Times New Roman" w:hAnsi="Times New Roman" w:cs="Times New Roman"/>
          <w:sz w:val="24"/>
          <w:szCs w:val="24"/>
        </w:rPr>
      </w:pPr>
      <w:r w:rsidRPr="00EA1994">
        <w:rPr>
          <w:rFonts w:ascii="Times New Roman" w:hAnsi="Times New Roman" w:cs="Times New Roman"/>
          <w:sz w:val="24"/>
          <w:szCs w:val="24"/>
        </w:rPr>
        <w:lastRenderedPageBreak/>
        <w:t xml:space="preserve">D. moving in the </w:t>
      </w:r>
      <w:r>
        <w:rPr>
          <w:rFonts w:ascii="Times New Roman" w:hAnsi="Times New Roman" w:cs="Times New Roman"/>
          <w:sz w:val="24"/>
          <w:szCs w:val="24"/>
        </w:rPr>
        <w:t>(‘+’)</w:t>
      </w:r>
      <w:r w:rsidRPr="00EA1994">
        <w:rPr>
          <w:rFonts w:ascii="Times New Roman" w:hAnsi="Times New Roman" w:cs="Times New Roman"/>
          <w:sz w:val="24"/>
          <w:szCs w:val="24"/>
        </w:rPr>
        <w:t xml:space="preserve"> dir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A1994">
        <w:rPr>
          <w:rFonts w:ascii="Times New Roman" w:hAnsi="Times New Roman" w:cs="Times New Roman"/>
          <w:sz w:val="24"/>
          <w:szCs w:val="24"/>
        </w:rPr>
        <w:t xml:space="preserve"> and gaining speed</w:t>
      </w:r>
    </w:p>
    <w:p w14:paraId="79964954" w14:textId="77777777" w:rsidR="00EA1994" w:rsidRPr="00EA1994" w:rsidRDefault="00EA1994" w:rsidP="00EA1994">
      <w:pPr>
        <w:spacing w:before="60"/>
        <w:rPr>
          <w:rFonts w:ascii="Times New Roman" w:hAnsi="Times New Roman" w:cs="Times New Roman"/>
          <w:sz w:val="24"/>
          <w:szCs w:val="24"/>
        </w:rPr>
      </w:pPr>
      <w:r w:rsidRPr="00EA1994">
        <w:rPr>
          <w:rFonts w:ascii="Times New Roman" w:hAnsi="Times New Roman" w:cs="Times New Roman"/>
          <w:sz w:val="24"/>
          <w:szCs w:val="24"/>
        </w:rPr>
        <w:t xml:space="preserve">E. moving in the </w:t>
      </w:r>
      <w:r>
        <w:rPr>
          <w:rFonts w:ascii="Times New Roman" w:hAnsi="Times New Roman" w:cs="Times New Roman"/>
          <w:sz w:val="24"/>
          <w:szCs w:val="24"/>
        </w:rPr>
        <w:t>(‘+’)</w:t>
      </w:r>
      <w:r w:rsidRPr="00EA1994">
        <w:rPr>
          <w:rFonts w:ascii="Times New Roman" w:hAnsi="Times New Roman" w:cs="Times New Roman"/>
          <w:sz w:val="24"/>
          <w:szCs w:val="24"/>
        </w:rPr>
        <w:t xml:space="preserve"> dir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A1994">
        <w:rPr>
          <w:rFonts w:ascii="Times New Roman" w:hAnsi="Times New Roman" w:cs="Times New Roman"/>
          <w:sz w:val="24"/>
          <w:szCs w:val="24"/>
        </w:rPr>
        <w:t xml:space="preserve"> and slowing down</w:t>
      </w:r>
    </w:p>
    <w:p w14:paraId="15880CCF" w14:textId="77777777" w:rsidR="00EA1994" w:rsidRPr="00EA1994" w:rsidRDefault="00EA1994" w:rsidP="00EA1994">
      <w:pPr>
        <w:spacing w:before="60"/>
        <w:rPr>
          <w:rFonts w:ascii="Times New Roman" w:hAnsi="Times New Roman" w:cs="Times New Roman"/>
          <w:sz w:val="24"/>
          <w:szCs w:val="24"/>
        </w:rPr>
      </w:pPr>
      <w:r w:rsidRPr="00EA1994">
        <w:rPr>
          <w:rFonts w:ascii="Times New Roman" w:hAnsi="Times New Roman" w:cs="Times New Roman"/>
          <w:sz w:val="24"/>
          <w:szCs w:val="24"/>
        </w:rPr>
        <w:t xml:space="preserve">F. moving in the </w:t>
      </w:r>
      <w:r>
        <w:rPr>
          <w:rFonts w:ascii="Times New Roman" w:hAnsi="Times New Roman" w:cs="Times New Roman"/>
          <w:sz w:val="24"/>
          <w:szCs w:val="24"/>
        </w:rPr>
        <w:t>(‘-‘)</w:t>
      </w:r>
      <w:r w:rsidRPr="00EA1994">
        <w:rPr>
          <w:rFonts w:ascii="Times New Roman" w:hAnsi="Times New Roman" w:cs="Times New Roman"/>
          <w:sz w:val="24"/>
          <w:szCs w:val="24"/>
        </w:rPr>
        <w:t xml:space="preserve"> dir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A1994">
        <w:rPr>
          <w:rFonts w:ascii="Times New Roman" w:hAnsi="Times New Roman" w:cs="Times New Roman"/>
          <w:sz w:val="24"/>
          <w:szCs w:val="24"/>
        </w:rPr>
        <w:t xml:space="preserve"> and gaining speed</w:t>
      </w:r>
    </w:p>
    <w:p w14:paraId="1F602D41" w14:textId="77777777" w:rsidR="00EA1994" w:rsidRPr="00EA1994" w:rsidRDefault="00EA1994" w:rsidP="00EA1994">
      <w:pPr>
        <w:spacing w:before="60"/>
        <w:rPr>
          <w:rFonts w:ascii="Times New Roman" w:hAnsi="Times New Roman" w:cs="Times New Roman"/>
          <w:sz w:val="24"/>
          <w:szCs w:val="24"/>
        </w:rPr>
      </w:pPr>
      <w:r w:rsidRPr="00EA1994">
        <w:rPr>
          <w:rFonts w:ascii="Times New Roman" w:hAnsi="Times New Roman" w:cs="Times New Roman"/>
          <w:sz w:val="24"/>
          <w:szCs w:val="24"/>
        </w:rPr>
        <w:t xml:space="preserve">G. moving in the </w:t>
      </w:r>
      <w:r>
        <w:rPr>
          <w:rFonts w:ascii="Times New Roman" w:hAnsi="Times New Roman" w:cs="Times New Roman"/>
          <w:sz w:val="24"/>
          <w:szCs w:val="24"/>
        </w:rPr>
        <w:t>(‘-‘) dir.</w:t>
      </w:r>
      <w:r w:rsidRPr="00EA1994">
        <w:rPr>
          <w:rFonts w:ascii="Times New Roman" w:hAnsi="Times New Roman" w:cs="Times New Roman"/>
          <w:sz w:val="24"/>
          <w:szCs w:val="24"/>
        </w:rPr>
        <w:t xml:space="preserve"> and slowing down</w:t>
      </w:r>
    </w:p>
    <w:p w14:paraId="47B4D81A" w14:textId="77777777" w:rsidR="00EA1994" w:rsidRDefault="00EA1994" w:rsidP="00EA1994"/>
    <w:p w14:paraId="7FD32DD7" w14:textId="77777777" w:rsidR="00EA1994" w:rsidRDefault="00EA1994" w:rsidP="00EA1994">
      <w:pPr>
        <w:sectPr w:rsidR="00EA1994" w:rsidSect="00EA1994">
          <w:type w:val="continuous"/>
          <w:pgSz w:w="12240" w:h="15840"/>
          <w:pgMar w:top="1440" w:right="720" w:bottom="1440" w:left="720" w:header="720" w:footer="720" w:gutter="0"/>
          <w:cols w:num="2" w:space="720"/>
          <w:titlePg/>
          <w:docGrid w:linePitch="360"/>
        </w:sectPr>
      </w:pPr>
    </w:p>
    <w:p w14:paraId="63928D7C" w14:textId="77777777" w:rsidR="00EA1994" w:rsidRPr="00EA1994" w:rsidRDefault="00EA1994" w:rsidP="00EA1994">
      <w:pPr>
        <w:rPr>
          <w:rFonts w:ascii="Times New Roman" w:hAnsi="Times New Roman" w:cs="Times New Roman"/>
          <w:sz w:val="24"/>
          <w:szCs w:val="24"/>
        </w:rPr>
      </w:pPr>
      <w:r w:rsidRPr="00EA1994">
        <w:rPr>
          <w:rFonts w:ascii="Times New Roman" w:hAnsi="Times New Roman" w:cs="Times New Roman"/>
          <w:sz w:val="24"/>
          <w:szCs w:val="24"/>
        </w:rPr>
        <w:lastRenderedPageBreak/>
        <w:t>For questions 1-5, interpret the POSITION-TIME graphs:</w:t>
      </w:r>
    </w:p>
    <w:p w14:paraId="084ABBF8" w14:textId="77777777" w:rsidR="00EA1994" w:rsidRDefault="00EA1994" w:rsidP="00EA1994">
      <w:pPr>
        <w:ind w:left="540" w:hanging="540"/>
        <w:rPr>
          <w:noProof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FE05A8D" wp14:editId="4CFEAAAA">
                <wp:simplePos x="0" y="0"/>
                <wp:positionH relativeFrom="column">
                  <wp:posOffset>5511933</wp:posOffset>
                </wp:positionH>
                <wp:positionV relativeFrom="paragraph">
                  <wp:posOffset>3810</wp:posOffset>
                </wp:positionV>
                <wp:extent cx="972185" cy="953135"/>
                <wp:effectExtent l="0" t="0" r="18415" b="37465"/>
                <wp:wrapNone/>
                <wp:docPr id="72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2185" cy="953135"/>
                          <a:chOff x="4069" y="2836"/>
                          <a:chExt cx="1531" cy="1501"/>
                        </a:xfrm>
                      </wpg:grpSpPr>
                      <wpg:grpSp>
                        <wpg:cNvPr id="73" name="Group 30"/>
                        <wpg:cNvGrpSpPr>
                          <a:grpSpLocks/>
                        </wpg:cNvGrpSpPr>
                        <wpg:grpSpPr bwMode="auto">
                          <a:xfrm>
                            <a:off x="4069" y="2836"/>
                            <a:ext cx="1531" cy="1501"/>
                            <a:chOff x="0" y="0"/>
                            <a:chExt cx="20000" cy="20001"/>
                          </a:xfrm>
                        </wpg:grpSpPr>
                        <wps:wsp>
                          <wps:cNvPr id="74" name="Freeform 31"/>
                          <wps:cNvSpPr>
                            <a:spLocks/>
                          </wps:cNvSpPr>
                          <wps:spPr bwMode="auto">
                            <a:xfrm>
                              <a:off x="4507" y="0"/>
                              <a:ext cx="15493" cy="14604"/>
                            </a:xfrm>
                            <a:custGeom>
                              <a:avLst/>
                              <a:gdLst>
                                <a:gd name="T0" fmla="*/ 0 w 20000"/>
                                <a:gd name="T1" fmla="*/ 0 h 20000"/>
                                <a:gd name="T2" fmla="*/ 0 w 20000"/>
                                <a:gd name="T3" fmla="*/ 19982 h 20000"/>
                                <a:gd name="T4" fmla="*/ 19983 w 20000"/>
                                <a:gd name="T5" fmla="*/ 19982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0" y="0"/>
                                  </a:moveTo>
                                  <a:lnTo>
                                    <a:pt x="0" y="19982"/>
                                  </a:lnTo>
                                  <a:lnTo>
                                    <a:pt x="19983" y="19982"/>
                                  </a:ln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197"/>
                              <a:ext cx="2952" cy="421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7C83D5C" w14:textId="77777777" w:rsidR="00EA1994" w:rsidRDefault="00EA1994" w:rsidP="00EA1994">
                                <w:r>
                                  <w:rPr>
                                    <w:b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10" y="15990"/>
                              <a:ext cx="4520" cy="401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52CA919" w14:textId="77777777" w:rsidR="00EA1994" w:rsidRDefault="00EA1994" w:rsidP="00EA1994">
                                <w:r>
                                  <w:rPr>
                                    <w:b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7" name="Arc 34"/>
                        <wps:cNvSpPr>
                          <a:spLocks/>
                        </wps:cNvSpPr>
                        <wps:spPr bwMode="auto">
                          <a:xfrm flipH="1" flipV="1">
                            <a:off x="4445" y="3127"/>
                            <a:ext cx="590" cy="766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0683"/>
                              <a:gd name="T1" fmla="*/ 0 h 21600"/>
                              <a:gd name="T2" fmla="*/ 20683 w 20683"/>
                              <a:gd name="T3" fmla="*/ 15372 h 21600"/>
                              <a:gd name="T4" fmla="*/ 0 w 20683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683" h="21600" fill="none" extrusionOk="0">
                                <a:moveTo>
                                  <a:pt x="0" y="-1"/>
                                </a:moveTo>
                                <a:cubicBezTo>
                                  <a:pt x="9530" y="-1"/>
                                  <a:pt x="17934" y="6246"/>
                                  <a:pt x="20682" y="15372"/>
                                </a:cubicBezTo>
                              </a:path>
                              <a:path w="20683" h="21600" stroke="0" extrusionOk="0">
                                <a:moveTo>
                                  <a:pt x="0" y="-1"/>
                                </a:moveTo>
                                <a:cubicBezTo>
                                  <a:pt x="9530" y="-1"/>
                                  <a:pt x="17934" y="6246"/>
                                  <a:pt x="20682" y="15372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E05A8D" id="Group 28" o:spid="_x0000_s1026" style="position:absolute;left:0;text-align:left;margin-left:434pt;margin-top:.3pt;width:76.55pt;height:75.05pt;z-index:251661312" coordorigin="4069,2836" coordsize="1531,15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">
                <v:group id="Group 30" o:spid="_x0000_s1027" style="position:absolute;left:4069;top:2836;width:1531;height:1501" coordsize="20000,2000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MLnN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TM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MLnNxAAAANsAAAAP&#10;AAAAAAAAAAAAAAAAAKkCAABkcnMvZG93bnJldi54bWxQSwUGAAAAAAQABAD6AAAAmgMAAAAA&#10;">
                  <v:shape id="Freeform 31" o:spid="_x0000_s1028" style="position:absolute;left:4507;width:15493;height:14604;visibility:visible;mso-wrap-style:square;v-text-anchor:top" coordsize="20000,20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aSK8xQAA&#10;ANsAAAAPAAAAZHJzL2Rvd25yZXYueG1sRI9Ba8JAFITvgv9heUJvZtMisUZXCUIhp0JTC/X2yD6T&#10;1OzbmF2T9N93C4Ueh5n5htkdJtOKgXrXWFbwGMUgiEurG64UnN5fls8gnEfW2FomBd/k4LCfz3aY&#10;ajvyGw2Fr0SAsEtRQe19l0rpypoMush2xMG72N6gD7KvpO5xDHDTyqc4TqTBhsNCjR0dayqvxd0o&#10;iF+T5sPlmN03p+tXWdzy9flzpdTDYsq2IDxN/j/81861gvUKfr+EHyD3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RpIrzFAAAA2wAAAA8AAAAAAAAAAAAAAAAAlwIAAGRycy9k&#10;b3ducmV2LnhtbFBLBQYAAAAABAAEAPUAAACJAwAAAAA=&#10;" path="m0,0l0,19982,19983,19982e" filled="f">
                    <v:stroke startarrowwidth="narrow" startarrowlength="short" endarrowwidth="narrow" endarrowlength="short"/>
                    <v:path arrowok="t" o:connecttype="custom" o:connectlocs="0,0;0,14591;15480,14591" o:connectangles="0,0,0"/>
                  </v:shape>
                  <v:rect id="Rectangle 32" o:spid="_x0000_s1029" style="position:absolute;top:4197;width:2952;height:421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5DS9wwAA&#10;ANsAAAAPAAAAZHJzL2Rvd25yZXYueG1sRI9BawIxFITvBf9DeEJvNatQK1ujiFBo9SDdevD4TF53&#10;Fzcv2yS66783gtDjMDPfMPNlbxtxIR9qxwrGowwEsXam5lLB/ufjZQYiRGSDjWNScKUAy8XgaY65&#10;cR1/06WIpUgQDjkqqGJscymDrshiGLmWOHm/zluMSfpSGo9dgttGTrJsKi3WnBYqbGldkT4VZ6tg&#10;6/i8239tuj8+yEJPZkdtGq/U87BfvYOI1Mf/8KP9aRS8vcL9S/oBcnE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5DS9wwAAANsAAAAPAAAAAAAAAAAAAAAAAJcCAABkcnMvZG93&#10;bnJldi54bWxQSwUGAAAAAAQABAD1AAAAhwMAAAAA&#10;" filled="f" strokecolor="white">
                    <v:textbox inset="1pt,1pt,1pt,1pt">
                      <w:txbxContent>
                        <w:p w14:paraId="07C83D5C" w14:textId="77777777" w:rsidR="00EA1994" w:rsidRDefault="00EA1994" w:rsidP="00EA1994">
                          <w:r>
                            <w:rPr>
                              <w:b/>
                            </w:rPr>
                            <w:t>x</w:t>
                          </w:r>
                        </w:p>
                      </w:txbxContent>
                    </v:textbox>
                  </v:rect>
                  <v:rect id="Rectangle 33" o:spid="_x0000_s1030" style="position:absolute;left:9210;top:15990;width:4520;height:401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NqrKwwAA&#10;ANsAAAAPAAAAZHJzL2Rvd25yZXYueG1sRI9PawIxFMTvQr9DeAVvmq0Hla1RRCj45yDdeujxNXnd&#10;Xbp5WZPort/eFASPw8z8hlmsetuIK/lQO1bwNs5AEGtnai4VnL4+RnMQISIbbByTghsFWC1fBgvM&#10;jev4k65FLEWCcMhRQRVjm0sZdEUWw9i1xMn7dd5iTNKX0njsEtw2cpJlU2mx5rRQYUubivRfcbEK&#10;Do4vx9Nu3535WxZ6Mv/RpvFKDV/79TuISH18hh/trVEwm8L/l/QD5PI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NqrKwwAAANsAAAAPAAAAAAAAAAAAAAAAAJcCAABkcnMvZG93&#10;bnJldi54bWxQSwUGAAAAAAQABAD1AAAAhwMAAAAA&#10;" filled="f" strokecolor="white">
                    <v:textbox inset="1pt,1pt,1pt,1pt">
                      <w:txbxContent>
                        <w:p w14:paraId="552CA919" w14:textId="77777777" w:rsidR="00EA1994" w:rsidRDefault="00EA1994" w:rsidP="00EA1994">
                          <w:r>
                            <w:rPr>
                              <w:b/>
                            </w:rPr>
                            <w:t>t</w:t>
                          </w:r>
                        </w:p>
                      </w:txbxContent>
                    </v:textbox>
                  </v:rect>
                </v:group>
                <v:shape id="Arc 34" o:spid="_x0000_s1031" style="position:absolute;left:4445;top:3127;width:590;height:766;flip:x y;visibility:visible;mso-wrap-style:square;v-text-anchor:top" coordsize="20683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Jq1kwwAA&#10;ANsAAAAPAAAAZHJzL2Rvd25yZXYueG1sRI9Ba8JAFITvhf6H5RW81Y09GE1dRcSKh4JU7f2RfWaD&#10;2bch+9TYX98tCD0OM/MNM1v0vlFX6mId2MBomIEiLoOtuTJwPHy8TkBFQbbYBCYDd4qwmD8/zbCw&#10;4cZfdN1LpRKEY4EGnEhbaB1LRx7jMLTEyTuFzqMk2VXadnhLcN/otywba481pwWHLa0clef9xRsQ&#10;l9/LqV9vN5Pv8WV3HkUnP5/GDF765TsooV7+w4/21hrIc/j7kn6Anv8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Jq1kwwAAANsAAAAPAAAAAAAAAAAAAAAAAJcCAABkcnMvZG93&#10;bnJldi54bWxQSwUGAAAAAAQABAD1AAAAhwMAAAAA&#10;" path="m0,-1nfc9530,-1,17934,6246,20682,15372em0,-1nsc9530,-1,17934,6246,20682,15372l0,21600,,-1xe" filled="f" strokeweight="2pt">
                  <v:path arrowok="t" o:extrusionok="f" o:connecttype="custom" o:connectlocs="0,0;590,545;0,766" o:connectangles="0,0,0"/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0E6149F" wp14:editId="75B201EF">
                <wp:simplePos x="0" y="0"/>
                <wp:positionH relativeFrom="column">
                  <wp:posOffset>3207350</wp:posOffset>
                </wp:positionH>
                <wp:positionV relativeFrom="paragraph">
                  <wp:posOffset>3810</wp:posOffset>
                </wp:positionV>
                <wp:extent cx="972185" cy="953135"/>
                <wp:effectExtent l="0" t="0" r="18415" b="37465"/>
                <wp:wrapNone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72185" cy="953135"/>
                          <a:chOff x="0" y="0"/>
                          <a:chExt cx="972185" cy="953135"/>
                        </a:xfrm>
                      </wpg:grpSpPr>
                      <wpg:grpSp>
                        <wpg:cNvPr id="54" name="Group 1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72185" cy="953135"/>
                            <a:chOff x="0" y="0"/>
                            <a:chExt cx="20000" cy="20001"/>
                          </a:xfrm>
                        </wpg:grpSpPr>
                        <wps:wsp>
                          <wps:cNvPr id="59" name="Freeform 11"/>
                          <wps:cNvSpPr>
                            <a:spLocks/>
                          </wps:cNvSpPr>
                          <wps:spPr bwMode="auto">
                            <a:xfrm>
                              <a:off x="4507" y="0"/>
                              <a:ext cx="15493" cy="14604"/>
                            </a:xfrm>
                            <a:custGeom>
                              <a:avLst/>
                              <a:gdLst>
                                <a:gd name="T0" fmla="*/ 0 w 20000"/>
                                <a:gd name="T1" fmla="*/ 0 h 20000"/>
                                <a:gd name="T2" fmla="*/ 0 w 20000"/>
                                <a:gd name="T3" fmla="*/ 19982 h 20000"/>
                                <a:gd name="T4" fmla="*/ 19983 w 20000"/>
                                <a:gd name="T5" fmla="*/ 19982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0" y="0"/>
                                  </a:moveTo>
                                  <a:lnTo>
                                    <a:pt x="0" y="19982"/>
                                  </a:lnTo>
                                  <a:lnTo>
                                    <a:pt x="19983" y="1998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197"/>
                              <a:ext cx="2952" cy="42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89421C6" w14:textId="77777777" w:rsidR="00EA1994" w:rsidRDefault="00EA1994" w:rsidP="00EA1994">
                                <w:r>
                                  <w:rPr>
                                    <w:b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10" y="15990"/>
                              <a:ext cx="4520" cy="40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21C64B1" w14:textId="77777777" w:rsidR="00EA1994" w:rsidRDefault="00EA1994" w:rsidP="00EA1994">
                                <w:r>
                                  <w:rPr>
                                    <w:b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7" name="Line 14"/>
                        <wps:cNvCnPr/>
                        <wps:spPr bwMode="auto">
                          <a:xfrm>
                            <a:off x="227330" y="314325"/>
                            <a:ext cx="514985" cy="6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E6149F" id="Group 81" o:spid="_x0000_s1032" style="position:absolute;left:0;text-align:left;margin-left:252.55pt;margin-top:.3pt;width:76.55pt;height:75.05pt;z-index:251660288" coordsize="972185,9531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">
                <v:group id="Group 10" o:spid="_x0000_s1033" style="position:absolute;width:972185;height:953135" coordsize="20000,2000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bH3Z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Axh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BGx92cUAAADbAAAA&#10;DwAAAAAAAAAAAAAAAACpAgAAZHJzL2Rvd25yZXYueG1sUEsFBgAAAAAEAAQA+gAAAJsDAAAAAA==&#10;">
                  <v:shape id="Freeform 11" o:spid="_x0000_s1034" style="position:absolute;left:4507;width:15493;height:14604;visibility:visible;mso-wrap-style:square;v-text-anchor:top" coordsize="20000,20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LXGaxAAA&#10;ANsAAAAPAAAAZHJzL2Rvd25yZXYueG1sRI9Ba8JAFITvhf6H5RW81Y0FpUY3IbQIXlqpCuLtmX1m&#10;g9m3aXbV+O/dQsHjMDPfMPO8t424UOdrxwpGwwQEcel0zZWC7Wbx+g7CB2SNjWNScCMPefb8NMdU&#10;uyv/0GUdKhEh7FNUYEJoUyl9aciiH7qWOHpH11kMUXaV1B1eI9w28i1JJtJizXHBYEsfhsrT+mwj&#10;Be33YrdaFWZvT1+fsjhM/O9BqcFLX8xABOrDI/zfXmoF4yn8fYk/QGZ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y1xmsQAAADbAAAADwAAAAAAAAAAAAAAAACXAgAAZHJzL2Rv&#10;d25yZXYueG1sUEsFBgAAAAAEAAQA9QAAAIgDAAAAAA==&#10;" path="m0,0l0,19982,19983,19982e">
                    <v:stroke startarrowwidth="narrow" startarrowlength="short" endarrowwidth="narrow" endarrowlength="short"/>
                    <v:path arrowok="t" o:connecttype="custom" o:connectlocs="0,0;0,14591;15480,14591" o:connectangles="0,0,0"/>
                  </v:shape>
                  <v:rect id="Rectangle 12" o:spid="_x0000_s1035" style="position:absolute;top:4197;width:2952;height:421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AhphxQAA&#10;ANsAAAAPAAAAZHJzL2Rvd25yZXYueG1sRI9BawIxFITvgv8hPKE3zba0KqtRpChYhKqrIN4em9fd&#10;bZOXZRN1/fdNoeBxmJlvmOm8tUZcqfGVYwXPgwQEce50xYWC42HVH4PwAVmjcUwK7uRhPut2pphq&#10;d+M9XbNQiAhhn6KCMoQ6ldLnJVn0A1cTR+/LNRZDlE0hdYO3CLdGviTJUFqsOC6UWNN7SflPdrEK&#10;liZZHDLzeTby9bTdjD524bvdKfXUaxcTEIHa8Aj/t9dawfAN/r7EHyBn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sCGmHFAAAA2wAAAA8AAAAAAAAAAAAAAAAAlwIAAGRycy9k&#10;b3ducmV2LnhtbFBLBQYAAAAABAAEAPUAAACJAwAAAAA=&#10;" strokecolor="white">
                    <v:textbox inset="1pt,1pt,1pt,1pt">
                      <w:txbxContent>
                        <w:p w14:paraId="589421C6" w14:textId="77777777" w:rsidR="00EA1994" w:rsidRDefault="00EA1994" w:rsidP="00EA1994">
                          <w:r>
                            <w:rPr>
                              <w:b/>
                            </w:rPr>
                            <w:t>x</w:t>
                          </w:r>
                        </w:p>
                      </w:txbxContent>
                    </v:textbox>
                  </v:rect>
                  <v:rect id="Rectangle 13" o:spid="_x0000_s1036" style="position:absolute;left:9210;top:15990;width:4520;height:401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0IQWxQAA&#10;ANsAAAAPAAAAZHJzL2Rvd25yZXYueG1sRI9Ba8JAFITvBf/D8gRvdWORVKKrSGnBUrAaBfH2yD6T&#10;6O7bkF01/vtuodDjMDPfMLNFZ424UetrxwpGwwQEceF0zaWC/e7jeQLCB2SNxjEpeJCHxbz3NMNM&#10;uztv6ZaHUkQI+wwVVCE0mZS+qMiiH7qGOHon11oMUbal1C3eI9wa+ZIkqbRYc1yosKG3iopLfrUK&#10;3k2y3OVmfTRyfPj+ev3chHO3UWrQ75ZTEIG68B/+a6+0gjSF3y/xB8j5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vQhBbFAAAA2wAAAA8AAAAAAAAAAAAAAAAAlwIAAGRycy9k&#10;b3ducmV2LnhtbFBLBQYAAAAABAAEAPUAAACJAwAAAAA=&#10;" strokecolor="white">
                    <v:textbox inset="1pt,1pt,1pt,1pt">
                      <w:txbxContent>
                        <w:p w14:paraId="521C64B1" w14:textId="77777777" w:rsidR="00EA1994" w:rsidRDefault="00EA1994" w:rsidP="00EA1994">
                          <w:r>
                            <w:rPr>
                              <w:b/>
                            </w:rPr>
                            <w:t>t</w:t>
                          </w:r>
                        </w:p>
                      </w:txbxContent>
                    </v:textbox>
                  </v:rect>
                </v:group>
                <v:line id="Line 14" o:spid="_x0000_s1037" style="position:absolute;visibility:visible;mso-wrap-style:square" from="227330,314325" to="742315,314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vXpCsQAAADbAAAADwAAAGRycy9kb3ducmV2LnhtbESP0U4CMRRE3034h+aS+CZdxcBmoRCC&#10;EJQXIvIBN9vrtrq93bR1Wf/empj4OJmZM5nlenCt6ClE61nB/aQAQVx7bblRcHnb35UgYkLW2Hom&#10;Bd8UYb0a3Syx0v7Kr9SfUyMyhGOFCkxKXSVlrA05jBPfEWfv3QeHKcvQSB3wmuGulQ9FMZMOLecF&#10;gx1tDdWf5y+noCnty3B6nBZHsy0Pu9B/bGr7pNTteNgsQCQa0n/4r/2sFczm8Psl/wC5+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G9ekKxAAAANsAAAAPAAAAAAAAAAAA&#10;AAAAAKECAABkcnMvZG93bnJldi54bWxQSwUGAAAAAAQABAD5AAAAkgMAAAAA&#10;" strokeweight="2pt">
                  <v:stroke startarrowwidth="narrow" startarrowlength="short" endarrowwidth="narrow" endarrowlength="short"/>
                </v:lin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01166D" wp14:editId="49C61CF4">
                <wp:simplePos x="0" y="0"/>
                <wp:positionH relativeFrom="column">
                  <wp:posOffset>412792</wp:posOffset>
                </wp:positionH>
                <wp:positionV relativeFrom="paragraph">
                  <wp:posOffset>117552</wp:posOffset>
                </wp:positionV>
                <wp:extent cx="972185" cy="953135"/>
                <wp:effectExtent l="0" t="0" r="18415" b="37465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72185" cy="953135"/>
                          <a:chOff x="0" y="0"/>
                          <a:chExt cx="972185" cy="953135"/>
                        </a:xfrm>
                      </wpg:grpSpPr>
                      <wpg:grpSp>
                        <wpg:cNvPr id="48" name="Group 3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72185" cy="953135"/>
                            <a:chOff x="0" y="0"/>
                            <a:chExt cx="20000" cy="20001"/>
                          </a:xfrm>
                        </wpg:grpSpPr>
                        <wps:wsp>
                          <wps:cNvPr id="49" name="Freeform 37"/>
                          <wps:cNvSpPr>
                            <a:spLocks/>
                          </wps:cNvSpPr>
                          <wps:spPr bwMode="auto">
                            <a:xfrm>
                              <a:off x="4507" y="0"/>
                              <a:ext cx="15493" cy="14604"/>
                            </a:xfrm>
                            <a:custGeom>
                              <a:avLst/>
                              <a:gdLst>
                                <a:gd name="T0" fmla="*/ 0 w 20000"/>
                                <a:gd name="T1" fmla="*/ 0 h 20000"/>
                                <a:gd name="T2" fmla="*/ 0 w 20000"/>
                                <a:gd name="T3" fmla="*/ 19982 h 20000"/>
                                <a:gd name="T4" fmla="*/ 19983 w 20000"/>
                                <a:gd name="T5" fmla="*/ 19982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0" y="0"/>
                                  </a:moveTo>
                                  <a:lnTo>
                                    <a:pt x="0" y="19982"/>
                                  </a:lnTo>
                                  <a:lnTo>
                                    <a:pt x="19983" y="1998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197"/>
                              <a:ext cx="2952" cy="42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E03151D" w14:textId="77777777" w:rsidR="00EA1994" w:rsidRDefault="00EA1994" w:rsidP="00EA1994">
                                <w:r>
                                  <w:rPr>
                                    <w:b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10" y="15990"/>
                              <a:ext cx="4520" cy="40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3E30B4F" w14:textId="77777777" w:rsidR="00EA1994" w:rsidRDefault="00EA1994" w:rsidP="00EA1994">
                                <w:r>
                                  <w:rPr>
                                    <w:b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2" name="Line 40"/>
                        <wps:cNvCnPr/>
                        <wps:spPr bwMode="auto">
                          <a:xfrm>
                            <a:off x="225425" y="168275"/>
                            <a:ext cx="524510" cy="44831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1166D" id="Group 80" o:spid="_x0000_s1038" style="position:absolute;left:0;text-align:left;margin-left:32.5pt;margin-top:9.25pt;width:76.55pt;height:75.05pt;z-index:251659264" coordsize="972185,9531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">
                <v:group id="Group 36" o:spid="_x0000_s1039" style="position:absolute;width:972185;height:953135" coordsize="20000,2000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+OEB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D44QHDAAAA2wAAAA8A&#10;AAAAAAAAAAAAAAAAqQIAAGRycy9kb3ducmV2LnhtbFBLBQYAAAAABAAEAPoAAACZAwAAAAA=&#10;">
                  <v:shape id="Freeform 37" o:spid="_x0000_s1040" style="position:absolute;left:4507;width:15493;height:14604;visibility:visible;mso-wrap-style:square;v-text-anchor:top" coordsize="20000,20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OdHxAAA&#10;ANsAAAAPAAAAZHJzL2Rvd25yZXYueG1sRI9Ba8JAFITvhf6H5RW81Y1FpEY3IbQIXlqpCuLtmX1m&#10;g9m3aXbV+O/dQsHjMDPfMPO8t424UOdrxwpGwwQEcel0zZWC7Wbx+g7CB2SNjWNScCMPefb8NMdU&#10;uyv/0GUdKhEh7FNUYEJoUyl9aciiH7qWOHpH11kMUXaV1B1eI9w28i1JJtJizXHBYEsfhsrT+mwj&#10;Be33YrdaFWZvT1+fsjhM/O9BqcFLX8xABOrDI/zfXmoF4yn8fYk/QGZ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TnR8QAAADbAAAADwAAAAAAAAAAAAAAAACXAgAAZHJzL2Rv&#10;d25yZXYueG1sUEsFBgAAAAAEAAQA9QAAAIgDAAAAAA==&#10;" path="m0,0l0,19982,19983,19982e">
                    <v:stroke startarrowwidth="narrow" startarrowlength="short" endarrowwidth="narrow" endarrowlength="short"/>
                    <v:path arrowok="t" o:connecttype="custom" o:connectlocs="0,0;0,14591;15480,14591" o:connectangles="0,0,0"/>
                  </v:shape>
                  <v:rect id="Rectangle 38" o:spid="_x0000_s1041" style="position:absolute;top:4197;width:2952;height:421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GXNEwgAA&#10;ANsAAAAPAAAAZHJzL2Rvd25yZXYueG1sRE9da8IwFH0f+B/CFXyb6cS5UY0isoFDUFcF8e3S3LXV&#10;5KY0Ueu/Nw/CHg/nezJrrRFXanzlWMFbPwFBnDtdcaFgv/t+/QThA7JG45gU3MnDbNp5mWCq3Y1/&#10;6ZqFQsQQ9ikqKEOoUyl9XpJF33c1ceT+XGMxRNgUUjd4i+HWyEGSjKTFimNDiTUtSsrP2cUq+DLJ&#10;fJeZ9dHI4WGz+vjZhlO7VarXbedjEIHa8C9+updawXtcH7/EHyC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UZc0TCAAAA2wAAAA8AAAAAAAAAAAAAAAAAlwIAAGRycy9kb3du&#10;cmV2LnhtbFBLBQYAAAAABAAEAPUAAACGAwAAAAA=&#10;" strokecolor="white">
                    <v:textbox inset="1pt,1pt,1pt,1pt">
                      <w:txbxContent>
                        <w:p w14:paraId="5E03151D" w14:textId="77777777" w:rsidR="00EA1994" w:rsidRDefault="00EA1994" w:rsidP="00EA1994">
                          <w:r>
                            <w:rPr>
                              <w:b/>
                            </w:rPr>
                            <w:t>x</w:t>
                          </w:r>
                        </w:p>
                      </w:txbxContent>
                    </v:textbox>
                  </v:rect>
                  <v:rect id="Rectangle 39" o:spid="_x0000_s1042" style="position:absolute;left:9210;top:15990;width:4520;height:401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VdbfxQAA&#10;ANsAAAAPAAAAZHJzL2Rvd25yZXYueG1sRI9BawIxFITvBf9DeEJvNWtpVVajSGmhUqi6CuLtsXnu&#10;rk1elk3U9d+bguBxmJlvmMmstUacqfGVYwX9XgKCOHe64kLBdvP1MgLhA7JG45gUXMnDbNp5mmCq&#10;3YXXdM5CISKEfYoKyhDqVEqfl2TR91xNHL2DayyGKJtC6gYvEW6NfE2SgbRYcVwosaaPkvK/7GQV&#10;fJpkvsnM797It93yZ7hYhWO7Uuq5287HIAK14RG+t7+1gvc+/H+JP0BO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pV1t/FAAAA2wAAAA8AAAAAAAAAAAAAAAAAlwIAAGRycy9k&#10;b3ducmV2LnhtbFBLBQYAAAAABAAEAPUAAACJAwAAAAA=&#10;" strokecolor="white">
                    <v:textbox inset="1pt,1pt,1pt,1pt">
                      <w:txbxContent>
                        <w:p w14:paraId="43E30B4F" w14:textId="77777777" w:rsidR="00EA1994" w:rsidRDefault="00EA1994" w:rsidP="00EA1994">
                          <w:r>
                            <w:rPr>
                              <w:b/>
                            </w:rPr>
                            <w:t>t</w:t>
                          </w:r>
                        </w:p>
                      </w:txbxContent>
                    </v:textbox>
                  </v:rect>
                </v:group>
                <v:line id="Line 40" o:spid="_x0000_s1043" style="position:absolute;visibility:visible;mso-wrap-style:square" from="225425,168275" to="749935,6165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O6AL8QAAADbAAAADwAAAGRycy9kb3ducmV2LnhtbESP0U4CMRRE3034h+aS8CZdQclmoRAC&#10;GJUXIvIBN9vrtrq93bR1Wf/empj4OJmZM5nVZnCt6ClE61nB3bQAQVx7bblRcHl7vC1BxISssfVM&#10;Cr4pwmY9ullhpf2VX6k/p0ZkCMcKFZiUukrKWBtyGKe+I87euw8OU5ahkTrgNcNdK2dFsZAOLecF&#10;gx3tDNWf5y+noCnty3C6nxdHsyufDqH/2NZ2r9RkPGyXIBIN6T/8137WCh5m8Psl/wC5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7oAvxAAAANsAAAAPAAAAAAAAAAAA&#10;AAAAAKECAABkcnMvZG93bnJldi54bWxQSwUGAAAAAAQABAD5AAAAkgMAAAAA&#10;" strokeweight="2pt">
                  <v:stroke startarrowwidth="narrow" startarrowlength="short" endarrowwidth="narrow" endarrowlength="short"/>
                </v:line>
              </v:group>
            </w:pict>
          </mc:Fallback>
        </mc:AlternateContent>
      </w:r>
      <w:r>
        <w:rPr>
          <w:u w:val="single"/>
        </w:rPr>
        <w:tab/>
      </w:r>
      <w:r>
        <w:t xml:space="preserve"> 1.</w:t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t>2.</w:t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t>3.</w:t>
      </w:r>
      <w:r w:rsidRPr="004A5E11">
        <w:rPr>
          <w:noProof/>
        </w:rPr>
        <w:t xml:space="preserve"> </w:t>
      </w:r>
    </w:p>
    <w:p w14:paraId="3619DE7A" w14:textId="77777777" w:rsidR="00EA1994" w:rsidRDefault="00EA1994" w:rsidP="00EA1994">
      <w:pPr>
        <w:ind w:left="540" w:hanging="540"/>
        <w:rPr>
          <w:noProof/>
        </w:rPr>
      </w:pPr>
    </w:p>
    <w:p w14:paraId="1978CFCE" w14:textId="77777777" w:rsidR="00EA1994" w:rsidRDefault="00EA1994" w:rsidP="00EA1994">
      <w:pPr>
        <w:ind w:left="540" w:hanging="540"/>
        <w:rPr>
          <w:noProof/>
        </w:rPr>
      </w:pPr>
    </w:p>
    <w:p w14:paraId="4AC8D160" w14:textId="77777777" w:rsidR="00EA1994" w:rsidRDefault="00EA1994" w:rsidP="00EA1994">
      <w:pPr>
        <w:ind w:left="540" w:hanging="540"/>
        <w:rPr>
          <w:noProof/>
        </w:rPr>
      </w:pPr>
    </w:p>
    <w:p w14:paraId="15152AEA" w14:textId="77777777" w:rsidR="00EA1994" w:rsidRDefault="00EA1994" w:rsidP="00EA1994">
      <w:pPr>
        <w:ind w:left="540" w:hanging="540"/>
        <w:rPr>
          <w:noProof/>
        </w:rPr>
      </w:pPr>
    </w:p>
    <w:p w14:paraId="681C2115" w14:textId="77777777" w:rsidR="00EA1994" w:rsidRDefault="00EA1994" w:rsidP="00EA1994">
      <w:pPr>
        <w:ind w:left="540" w:hanging="540"/>
        <w:rPr>
          <w:noProof/>
        </w:rPr>
      </w:pPr>
    </w:p>
    <w:p w14:paraId="1A2E06D0" w14:textId="77777777" w:rsidR="00EA1994" w:rsidRDefault="00EA1994" w:rsidP="00EA1994">
      <w:pPr>
        <w:rPr>
          <w:noProof/>
        </w:rPr>
      </w:pPr>
    </w:p>
    <w:p w14:paraId="72C8076A" w14:textId="77777777" w:rsidR="00EA1994" w:rsidRDefault="00EA1994" w:rsidP="00EA1994">
      <w:pPr>
        <w:ind w:left="540" w:hanging="540"/>
        <w:rPr>
          <w:noProof/>
        </w:rPr>
      </w:pPr>
    </w:p>
    <w:p w14:paraId="7ED17400" w14:textId="77777777" w:rsidR="00EA1994" w:rsidRDefault="00EA1994" w:rsidP="00EA1994">
      <w:pPr>
        <w:ind w:left="540" w:hanging="540"/>
        <w:rPr>
          <w:noProof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46B22D" wp14:editId="4B2E61F5">
                <wp:simplePos x="0" y="0"/>
                <wp:positionH relativeFrom="column">
                  <wp:posOffset>3137500</wp:posOffset>
                </wp:positionH>
                <wp:positionV relativeFrom="paragraph">
                  <wp:posOffset>11632</wp:posOffset>
                </wp:positionV>
                <wp:extent cx="972185" cy="953135"/>
                <wp:effectExtent l="0" t="0" r="18415" b="37465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72185" cy="953135"/>
                          <a:chOff x="0" y="0"/>
                          <a:chExt cx="972185" cy="953135"/>
                        </a:xfrm>
                      </wpg:grpSpPr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0" y="200025"/>
                            <a:ext cx="143510" cy="200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26381C" w14:textId="77777777" w:rsidR="00EA1994" w:rsidRDefault="00EA1994" w:rsidP="00EA1994">
                              <w:r>
                                <w:rPr>
                                  <w:b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447675" y="762000"/>
                            <a:ext cx="219710" cy="191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E580DA" w14:textId="77777777" w:rsidR="00EA1994" w:rsidRDefault="00EA1994" w:rsidP="00EA1994">
                              <w:r>
                                <w:rPr>
                                  <w:b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83" name="Group 83"/>
                        <wpg:cNvGrpSpPr/>
                        <wpg:grpSpPr>
                          <a:xfrm>
                            <a:off x="219075" y="0"/>
                            <a:ext cx="753110" cy="695960"/>
                            <a:chOff x="0" y="0"/>
                            <a:chExt cx="753110" cy="695960"/>
                          </a:xfrm>
                        </wpg:grpSpPr>
                        <wps:wsp>
                          <wps:cNvPr id="68" name="Freeform 6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53110" cy="695960"/>
                            </a:xfrm>
                            <a:custGeom>
                              <a:avLst/>
                              <a:gdLst>
                                <a:gd name="T0" fmla="*/ 0 w 20000"/>
                                <a:gd name="T1" fmla="*/ 0 h 20000"/>
                                <a:gd name="T2" fmla="*/ 0 w 20000"/>
                                <a:gd name="T3" fmla="*/ 19982 h 20000"/>
                                <a:gd name="T4" fmla="*/ 19983 w 20000"/>
                                <a:gd name="T5" fmla="*/ 19982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0" y="0"/>
                                  </a:moveTo>
                                  <a:lnTo>
                                    <a:pt x="0" y="19982"/>
                                  </a:lnTo>
                                  <a:lnTo>
                                    <a:pt x="19983" y="1998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Arc 72"/>
                          <wps:cNvSpPr>
                            <a:spLocks/>
                          </wps:cNvSpPr>
                          <wps:spPr bwMode="auto">
                            <a:xfrm>
                              <a:off x="4445" y="209550"/>
                              <a:ext cx="542925" cy="47434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0856"/>
                                <a:gd name="T1" fmla="*/ 0 h 21600"/>
                                <a:gd name="T2" fmla="*/ 20856 w 20856"/>
                                <a:gd name="T3" fmla="*/ 15981 h 21600"/>
                                <a:gd name="T4" fmla="*/ 0 w 20856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0856" h="21600" fill="none" extrusionOk="0">
                                  <a:moveTo>
                                    <a:pt x="0" y="-1"/>
                                  </a:moveTo>
                                  <a:cubicBezTo>
                                    <a:pt x="9765" y="-1"/>
                                    <a:pt x="18315" y="6551"/>
                                    <a:pt x="20856" y="15980"/>
                                  </a:cubicBezTo>
                                </a:path>
                                <a:path w="20856" h="21600" stroke="0" extrusionOk="0">
                                  <a:moveTo>
                                    <a:pt x="0" y="-1"/>
                                  </a:moveTo>
                                  <a:cubicBezTo>
                                    <a:pt x="9765" y="-1"/>
                                    <a:pt x="18315" y="6551"/>
                                    <a:pt x="20856" y="1598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46B22D" id="Group 84" o:spid="_x0000_s1044" style="position:absolute;left:0;text-align:left;margin-left:247.05pt;margin-top:.9pt;width:76.55pt;height:75.05pt;z-index:251663360" coordsize="972185,9531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">
                <v:rect id="Rectangle 70" o:spid="_x0000_s1045" style="position:absolute;top:200025;width:143510;height:2006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TxBkxQAA&#10;ANsAAAAPAAAAZHJzL2Rvd25yZXYueG1sRI9Ba8JAFITvgv9heUJvZtNS1KauIkXBUlAbBentkX1N&#10;0u6+DdlV03/fFQSPw8x8w0znnTXiTK2vHSt4TFIQxIXTNZcKDvvVcALCB2SNxjEp+CMP81m/N8VM&#10;uwt/0jkPpYgQ9hkqqEJoMil9UZFFn7iGOHrfrrUYomxLqVu8RLg18ilNR9JizXGhwobeKip+85NV&#10;sDTpYp+bzZeRz8ftx/h9F366nVIPg27xCiJQF+7hW3utFYxe4Pol/gA5+w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pPEGTFAAAA2wAAAA8AAAAAAAAAAAAAAAAAlwIAAGRycy9k&#10;b3ducmV2LnhtbFBLBQYAAAAABAAEAPUAAACJAwAAAAA=&#10;" strokecolor="white">
                  <v:textbox inset="1pt,1pt,1pt,1pt">
                    <w:txbxContent>
                      <w:p w14:paraId="3E26381C" w14:textId="77777777" w:rsidR="00EA1994" w:rsidRDefault="00EA1994" w:rsidP="00EA1994">
                        <w:r>
                          <w:rPr>
                            <w:b/>
                          </w:rPr>
                          <w:t>x</w:t>
                        </w:r>
                      </w:p>
                    </w:txbxContent>
                  </v:textbox>
                </v:rect>
                <v:rect id="Rectangle 71" o:spid="_x0000_s1046" style="position:absolute;left:447675;top:762000;width:219710;height:1911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rC8kwQAA&#10;ANsAAAAPAAAAZHJzL2Rvd25yZXYueG1sRE9ba8IwFH4X/A/hCL5p6hCVzigyNnAMvNTB2NuhObbV&#10;5KQ0Ueu/Nw+Cjx/ffb5srRFXanzlWMFomIAgzp2uuFDwe/gazED4gKzROCYFd/KwXHQ7c0y1u/Ge&#10;rlkoRAxhn6KCMoQ6ldLnJVn0Q1cTR+7oGoshwqaQusFbDLdGviXJRFqsODaUWNNHSfk5u1gFnyZZ&#10;HTKz+Tdy/Lf9mX7vwqndKdXvtat3EIHa8BI/3WutYBrXxy/xB8jF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qwvJMEAAADbAAAADwAAAAAAAAAAAAAAAACXAgAAZHJzL2Rvd25y&#10;ZXYueG1sUEsFBgAAAAAEAAQA9QAAAIUDAAAAAA==&#10;" strokecolor="white">
                  <v:textbox inset="1pt,1pt,1pt,1pt">
                    <w:txbxContent>
                      <w:p w14:paraId="3FE580DA" w14:textId="77777777" w:rsidR="00EA1994" w:rsidRDefault="00EA1994" w:rsidP="00EA1994">
                        <w:r>
                          <w:rPr>
                            <w:b/>
                          </w:rPr>
                          <w:t>t</w:t>
                        </w:r>
                      </w:p>
                    </w:txbxContent>
                  </v:textbox>
                </v:rect>
                <v:group id="Group 83" o:spid="_x0000_s1047" style="position:absolute;left:219075;width:753110;height:695960" coordsize="753110,695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15cnqxAAAANsAAAAP&#10;AAAAAAAAAAAAAAAAAKkCAABkcnMvZG93bnJldi54bWxQSwUGAAAAAAQABAD6AAAAmgMAAAAA&#10;">
                  <v:shape id="Freeform 69" o:spid="_x0000_s1048" style="position:absolute;width:753110;height:695960;visibility:visible;mso-wrap-style:square;v-text-anchor:top" coordsize="20000,20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DR68xAAA&#10;ANsAAAAPAAAAZHJzL2Rvd25yZXYueG1sRI9Na8JAEIbvhf6HZQq91Y0egqSuEipCL1b8AOltzE6z&#10;wexsmt1q+u+dg+BxeOd9Zp7ZYvCtulAfm8AGxqMMFHEVbMO1gcN+9TYFFROyxTYwGfinCIv589MM&#10;CxuuvKXLLtVKIBwLNOBS6gqtY+XIYxyFjliyn9B7TDL2tbY9XgXuWz3Jslx7bFguOOzow1F13v15&#10;oaD/Wh03m9J9+/N6qctTHn9Pxry+DOU7qERDeizf25/WQC7Piot4gJ7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g0evMQAAADbAAAADwAAAAAAAAAAAAAAAACXAgAAZHJzL2Rv&#10;d25yZXYueG1sUEsFBgAAAAAEAAQA9QAAAIgDAAAAAA==&#10;" path="m0,0l0,19982,19983,19982e">
                    <v:stroke startarrowwidth="narrow" startarrowlength="short" endarrowwidth="narrow" endarrowlength="short"/>
                    <v:path arrowok="t" o:connecttype="custom" o:connectlocs="0,0;0,695334;752470,695334" o:connectangles="0,0,0"/>
                  </v:shape>
                  <v:shape id="Arc 72" o:spid="_x0000_s1049" style="position:absolute;left:4445;top:209550;width:542925;height:474345;visibility:visible;mso-wrap-style:square;v-text-anchor:top" coordsize="20856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oNOwxQAA&#10;ANsAAAAPAAAAZHJzL2Rvd25yZXYueG1sRI9Ba8JAFITvQv/D8gq9mY0WtE1dpYiFUhQxFdHbI/ua&#10;hGbfht1VU3+9Kwg9DjPzDTOZdaYRJ3K+tqxgkKQgiAuray4VbL8/+i8gfEDW2FgmBX/kYTZ96E0w&#10;0/bMGzrloRQRwj5DBVUIbSalLyoy6BPbEkfvxzqDIUpXSu3wHOGmkcM0HUmDNceFCluaV1T85kej&#10;gHF/+TruDpvlYrQ28+XzyuXpq1JPj937G4hAXfgP39ufWsF4ALcv8QfI6R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Kg07DFAAAA2wAAAA8AAAAAAAAAAAAAAAAAlwIAAGRycy9k&#10;b3ducmV2LnhtbFBLBQYAAAAABAAEAPUAAACJAwAAAAA=&#10;" path="m0,-1nfc9765,-1,18315,6551,20856,15980em0,-1nsc9765,-1,18315,6551,20856,15980l0,21600,,-1xe" strokeweight="2pt">
                    <v:path arrowok="t" o:extrusionok="f" o:connecttype="custom" o:connectlocs="0,0;542925,350949;0,474345" o:connectangles="0,0,0"/>
                  </v:shape>
                </v:group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D70C659" wp14:editId="7A763612">
                <wp:simplePos x="0" y="0"/>
                <wp:positionH relativeFrom="column">
                  <wp:posOffset>343054</wp:posOffset>
                </wp:positionH>
                <wp:positionV relativeFrom="paragraph">
                  <wp:posOffset>11779</wp:posOffset>
                </wp:positionV>
                <wp:extent cx="972185" cy="953135"/>
                <wp:effectExtent l="0" t="0" r="18415" b="37465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72185" cy="953135"/>
                          <a:chOff x="0" y="0"/>
                          <a:chExt cx="972185" cy="953135"/>
                        </a:xfrm>
                      </wpg:grpSpPr>
                      <wpg:grpSp>
                        <wpg:cNvPr id="43" name="Group 4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72185" cy="953135"/>
                            <a:chOff x="0" y="0"/>
                            <a:chExt cx="20000" cy="20001"/>
                          </a:xfrm>
                        </wpg:grpSpPr>
                        <wps:wsp>
                          <wps:cNvPr id="44" name="Freeform 43"/>
                          <wps:cNvSpPr>
                            <a:spLocks/>
                          </wps:cNvSpPr>
                          <wps:spPr bwMode="auto">
                            <a:xfrm>
                              <a:off x="4507" y="0"/>
                              <a:ext cx="15493" cy="14604"/>
                            </a:xfrm>
                            <a:custGeom>
                              <a:avLst/>
                              <a:gdLst>
                                <a:gd name="T0" fmla="*/ 0 w 20000"/>
                                <a:gd name="T1" fmla="*/ 0 h 20000"/>
                                <a:gd name="T2" fmla="*/ 0 w 20000"/>
                                <a:gd name="T3" fmla="*/ 19982 h 20000"/>
                                <a:gd name="T4" fmla="*/ 19983 w 20000"/>
                                <a:gd name="T5" fmla="*/ 19982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0" y="0"/>
                                  </a:moveTo>
                                  <a:lnTo>
                                    <a:pt x="0" y="19982"/>
                                  </a:lnTo>
                                  <a:lnTo>
                                    <a:pt x="19983" y="1998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197"/>
                              <a:ext cx="2952" cy="42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8B068CD" w14:textId="77777777" w:rsidR="00EA1994" w:rsidRDefault="00EA1994" w:rsidP="00EA1994">
                                <w:r>
                                  <w:rPr>
                                    <w:b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6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10" y="15990"/>
                              <a:ext cx="4520" cy="40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966BAC8" w14:textId="77777777" w:rsidR="00EA1994" w:rsidRDefault="00EA1994" w:rsidP="00EA1994">
                                <w:r>
                                  <w:rPr>
                                    <w:b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7" name="Arc 46"/>
                        <wps:cNvSpPr>
                          <a:spLocks/>
                        </wps:cNvSpPr>
                        <wps:spPr bwMode="auto">
                          <a:xfrm flipV="1">
                            <a:off x="234950" y="112395"/>
                            <a:ext cx="574675" cy="55626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0856"/>
                              <a:gd name="T1" fmla="*/ 0 h 21600"/>
                              <a:gd name="T2" fmla="*/ 20856 w 20856"/>
                              <a:gd name="T3" fmla="*/ 15981 h 21600"/>
                              <a:gd name="T4" fmla="*/ 0 w 20856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856" h="21600" fill="none" extrusionOk="0">
                                <a:moveTo>
                                  <a:pt x="0" y="-1"/>
                                </a:moveTo>
                                <a:cubicBezTo>
                                  <a:pt x="9765" y="-1"/>
                                  <a:pt x="18315" y="6551"/>
                                  <a:pt x="20856" y="15980"/>
                                </a:cubicBezTo>
                              </a:path>
                              <a:path w="20856" h="21600" stroke="0" extrusionOk="0">
                                <a:moveTo>
                                  <a:pt x="0" y="-1"/>
                                </a:moveTo>
                                <a:cubicBezTo>
                                  <a:pt x="9765" y="-1"/>
                                  <a:pt x="18315" y="6551"/>
                                  <a:pt x="20856" y="1598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70C659" id="Group 82" o:spid="_x0000_s1050" style="position:absolute;left:0;text-align:left;margin-left:27pt;margin-top:.95pt;width:76.55pt;height:75.05pt;z-index:251662336" coordsize="972185,9531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">
                <v:group id="Group 42" o:spid="_x0000_s1051" style="position:absolute;width:972185;height:953135" coordsize="20000,2000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  <v:shape id="Freeform 43" o:spid="_x0000_s1052" style="position:absolute;left:4507;width:15493;height:14604;visibility:visible;mso-wrap-style:square;v-text-anchor:top" coordsize="20000,20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9UjZwgAA&#10;ANsAAAAPAAAAZHJzL2Rvd25yZXYueG1sRI9Bi8IwFITvwv6H8ARvmioiUo1SXIS9uKIuLN6ezbMp&#10;Ni+1yWr33xtB8DjMzDfMfNnaStyo8aVjBcNBAoI4d7rkQsHPYd2fgvABWWPlmBT8k4fl4qMzx1S7&#10;O+/otg+FiBD2KSowIdSplD43ZNEPXE0cvbNrLIYom0LqBu8Rbis5SpKJtFhyXDBY08pQftn/2UhB&#10;+73+3W4zc7SXzafMThN/PSnV67bZDESgNrzDr/aXVjAew/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z1SNnCAAAA2wAAAA8AAAAAAAAAAAAAAAAAlwIAAGRycy9kb3du&#10;cmV2LnhtbFBLBQYAAAAABAAEAPUAAACGAwAAAAA=&#10;" path="m0,0l0,19982,19983,19982e">
                    <v:stroke startarrowwidth="narrow" startarrowlength="short" endarrowwidth="narrow" endarrowlength="short"/>
                    <v:path arrowok="t" o:connecttype="custom" o:connectlocs="0,0;0,14591;15480,14591" o:connectangles="0,0,0"/>
                  </v:shape>
                  <v:rect id="Rectangle 44" o:spid="_x0000_s1053" style="position:absolute;top:4197;width:2952;height:421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t0YBxQAA&#10;ANsAAAAPAAAAZHJzL2Rvd25yZXYueG1sRI/dagIxFITvC75DOIJ3NVvxp2yNItKCIlS7CtK7w+Z0&#10;d9vkZNlEXd/eFAQvh5n5hpnOW2vEmRpfOVbw0k9AEOdOV1woOOw/nl9B+ICs0TgmBVfyMJ91nqaY&#10;anfhLzpnoRARwj5FBWUIdSqlz0uy6PuuJo7ej2sshiibQuoGLxFujRwkyVharDgulFjTsqT8LztZ&#10;Be8mWewz8/lt5PC43UzWu/Db7pTqddvFG4hAbXiE7+2VVjAcwf+X+APk7A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C3RgHFAAAA2wAAAA8AAAAAAAAAAAAAAAAAlwIAAGRycy9k&#10;b3ducmV2LnhtbFBLBQYAAAAABAAEAPUAAACJAwAAAAA=&#10;" strokecolor="white">
                    <v:textbox inset="1pt,1pt,1pt,1pt">
                      <w:txbxContent>
                        <w:p w14:paraId="58B068CD" w14:textId="77777777" w:rsidR="00EA1994" w:rsidRDefault="00EA1994" w:rsidP="00EA1994">
                          <w:r>
                            <w:rPr>
                              <w:b/>
                            </w:rPr>
                            <w:t>x</w:t>
                          </w:r>
                        </w:p>
                      </w:txbxContent>
                    </v:textbox>
                  </v:rect>
                  <v:rect id="Rectangle 45" o:spid="_x0000_s1054" style="position:absolute;left:9210;top:15990;width:4520;height:401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Zdh2xAAA&#10;ANsAAAAPAAAAZHJzL2Rvd25yZXYueG1sRI9BawIxFITvBf9DeIK3mrWIldUoIhUshVZXQbw9Ns/d&#10;1eRl2UTd/vumIHgcZuYbZjpvrRE3anzlWMGgn4Agzp2uuFCw361exyB8QNZoHJOCX/Iwn3Vepphq&#10;d+ct3bJQiAhhn6KCMoQ6ldLnJVn0fVcTR+/kGoshyqaQusF7hFsj35JkJC1WHBdKrGlZUn7JrlbB&#10;h0kWu8x8H40cHn6+3j834dxulOp128UERKA2PMOP9lorGI7g/0v8AXL2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GXYdsQAAADbAAAADwAAAAAAAAAAAAAAAACXAgAAZHJzL2Rv&#10;d25yZXYueG1sUEsFBgAAAAAEAAQA9QAAAIgDAAAAAA==&#10;" strokecolor="white">
                    <v:textbox inset="1pt,1pt,1pt,1pt">
                      <w:txbxContent>
                        <w:p w14:paraId="6966BAC8" w14:textId="77777777" w:rsidR="00EA1994" w:rsidRDefault="00EA1994" w:rsidP="00EA1994">
                          <w:r>
                            <w:rPr>
                              <w:b/>
                            </w:rPr>
                            <w:t>t</w:t>
                          </w:r>
                        </w:p>
                      </w:txbxContent>
                    </v:textbox>
                  </v:rect>
                </v:group>
                <v:shape id="Arc 46" o:spid="_x0000_s1055" style="position:absolute;left:234950;top:112395;width:574675;height:556260;flip:y;visibility:visible;mso-wrap-style:square;v-text-anchor:top" coordsize="20856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eh7EwwAA&#10;ANsAAAAPAAAAZHJzL2Rvd25yZXYueG1sRI9Pi8IwFMTvwn6H8Ba82VQtrnSNsiwI4s0/LB4fzdu2&#10;2rzUJGr99kYQPA4z8xtmtuhMI67kfG1ZwTBJQRAXVtdcKtjvloMpCB+QNTaWScGdPCzmH70Z5tre&#10;eEPXbShFhLDPUUEVQptL6YuKDPrEtsTR+7fOYIjSlVI7vEW4aeQoTSfSYM1xocKWfisqTtuLUdAV&#10;0/HpEEbrJvs7u8v6mNnyfFCq/9n9fIMI1IV3+NVeaQXZFzy/xB8g5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eh7EwwAAANsAAAAPAAAAAAAAAAAAAAAAAJcCAABkcnMvZG93&#10;bnJldi54bWxQSwUGAAAAAAQABAD1AAAAhwMAAAAA&#10;" path="m0,-1nfc9765,-1,18315,6551,20856,15980em0,-1nsc9765,-1,18315,6551,20856,15980l0,21600,,-1xe" strokeweight="2pt">
                  <v:path arrowok="t" o:extrusionok="f" o:connecttype="custom" o:connectlocs="0,0;574675,411555;0,556260" o:connectangles="0,0,0"/>
                </v:shape>
              </v:group>
            </w:pict>
          </mc:Fallback>
        </mc:AlternateContent>
      </w:r>
      <w:r>
        <w:rPr>
          <w:noProof/>
          <w:u w:val="single"/>
        </w:rPr>
        <w:tab/>
      </w:r>
      <w:r>
        <w:rPr>
          <w:noProof/>
        </w:rPr>
        <w:t xml:space="preserve">4.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u w:val="single"/>
        </w:rPr>
        <w:tab/>
      </w:r>
      <w:r>
        <w:rPr>
          <w:noProof/>
        </w:rPr>
        <w:t>5.</w:t>
      </w:r>
      <w:r>
        <w:rPr>
          <w:noProof/>
        </w:rPr>
        <w:tab/>
      </w:r>
      <w:r>
        <w:rPr>
          <w:noProof/>
        </w:rPr>
        <w:tab/>
      </w:r>
    </w:p>
    <w:p w14:paraId="445C2600" w14:textId="77777777" w:rsidR="00EA1994" w:rsidRDefault="00EA1994" w:rsidP="00EA1994">
      <w:pPr>
        <w:ind w:left="540" w:hanging="540"/>
        <w:rPr>
          <w:noProof/>
        </w:rPr>
      </w:pPr>
    </w:p>
    <w:p w14:paraId="1E2AAD89" w14:textId="77777777" w:rsidR="00EA1994" w:rsidRDefault="00EA1994" w:rsidP="00EA1994">
      <w:pPr>
        <w:ind w:left="540" w:hanging="540"/>
        <w:rPr>
          <w:noProof/>
        </w:rPr>
      </w:pPr>
    </w:p>
    <w:p w14:paraId="66502AF2" w14:textId="77777777" w:rsidR="00EA1994" w:rsidRDefault="00EA1994" w:rsidP="00EA1994">
      <w:pPr>
        <w:ind w:left="540" w:hanging="540"/>
        <w:rPr>
          <w:noProof/>
        </w:rPr>
      </w:pPr>
    </w:p>
    <w:p w14:paraId="2C8C7F60" w14:textId="77777777" w:rsidR="00EA1994" w:rsidRDefault="00EA1994" w:rsidP="00EA1994">
      <w:pPr>
        <w:ind w:left="540" w:hanging="540"/>
        <w:rPr>
          <w:noProof/>
        </w:rPr>
      </w:pPr>
    </w:p>
    <w:p w14:paraId="24FF4A36" w14:textId="77777777" w:rsidR="00EA1994" w:rsidRDefault="00EA1994" w:rsidP="00EA1994">
      <w:pPr>
        <w:ind w:left="540" w:hanging="540"/>
        <w:rPr>
          <w:noProof/>
        </w:rPr>
      </w:pPr>
    </w:p>
    <w:p w14:paraId="70CEC644" w14:textId="77777777" w:rsidR="00EA1994" w:rsidRDefault="00EA1994" w:rsidP="00EA1994">
      <w:pPr>
        <w:ind w:left="540" w:hanging="540"/>
        <w:rPr>
          <w:noProof/>
        </w:rPr>
      </w:pPr>
    </w:p>
    <w:p w14:paraId="479917F0" w14:textId="77777777" w:rsidR="00EA1994" w:rsidRPr="00EA1994" w:rsidRDefault="00EA1994" w:rsidP="00EA1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questions 6-10</w:t>
      </w:r>
      <w:r w:rsidRPr="00EA1994">
        <w:rPr>
          <w:rFonts w:ascii="Times New Roman" w:hAnsi="Times New Roman" w:cs="Times New Roman"/>
          <w:sz w:val="24"/>
          <w:szCs w:val="24"/>
        </w:rPr>
        <w:t xml:space="preserve">, interpret the </w:t>
      </w:r>
      <w:r>
        <w:rPr>
          <w:rFonts w:ascii="Times New Roman" w:hAnsi="Times New Roman" w:cs="Times New Roman"/>
          <w:sz w:val="24"/>
          <w:szCs w:val="24"/>
        </w:rPr>
        <w:t>VELOCITY</w:t>
      </w:r>
      <w:r w:rsidRPr="00EA1994">
        <w:rPr>
          <w:rFonts w:ascii="Times New Roman" w:hAnsi="Times New Roman" w:cs="Times New Roman"/>
          <w:sz w:val="24"/>
          <w:szCs w:val="24"/>
        </w:rPr>
        <w:t>-TIME graphs:</w:t>
      </w:r>
    </w:p>
    <w:p w14:paraId="57382821" w14:textId="77777777" w:rsidR="00EA1994" w:rsidRDefault="00EA1994" w:rsidP="00EA1994">
      <w:pPr>
        <w:ind w:left="540" w:hanging="540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E8CA8BD" wp14:editId="05323DA5">
                <wp:simplePos x="0" y="0"/>
                <wp:positionH relativeFrom="column">
                  <wp:posOffset>5512142</wp:posOffset>
                </wp:positionH>
                <wp:positionV relativeFrom="paragraph">
                  <wp:posOffset>19273</wp:posOffset>
                </wp:positionV>
                <wp:extent cx="1421765" cy="895985"/>
                <wp:effectExtent l="0" t="0" r="26035" b="43815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21765" cy="895985"/>
                          <a:chOff x="0" y="0"/>
                          <a:chExt cx="1421765" cy="895985"/>
                        </a:xfrm>
                      </wpg:grpSpPr>
                      <wps:wsp>
                        <wps:cNvPr id="53" name="Line 54"/>
                        <wps:cNvCnPr/>
                        <wps:spPr bwMode="auto">
                          <a:xfrm>
                            <a:off x="220345" y="450215"/>
                            <a:ext cx="619760" cy="6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56"/>
                        <wps:cNvCnPr/>
                        <wps:spPr bwMode="auto">
                          <a:xfrm>
                            <a:off x="220980" y="0"/>
                            <a:ext cx="635" cy="8959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57"/>
                        <wps:cNvCnPr/>
                        <wps:spPr bwMode="auto">
                          <a:xfrm>
                            <a:off x="220980" y="447675"/>
                            <a:ext cx="915035" cy="6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304800"/>
                            <a:ext cx="21018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D8FF7E" w14:textId="77777777" w:rsidR="00EA1994" w:rsidRDefault="00EA1994" w:rsidP="00EA1994">
                              <w:r>
                                <w:rPr>
                                  <w:b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173480" y="381000"/>
                            <a:ext cx="248285" cy="1911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105333" w14:textId="77777777" w:rsidR="00EA1994" w:rsidRDefault="00EA1994" w:rsidP="00EA1994">
                              <w:r>
                                <w:rPr>
                                  <w:b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8CA8BD" id="Group 79" o:spid="_x0000_s1056" style="position:absolute;left:0;text-align:left;margin-left:434.05pt;margin-top:1.5pt;width:111.95pt;height:70.55pt;z-index:251666432" coordsize="1421765,8959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">
                <v:line id="Line 54" o:spid="_x0000_s1057" style="position:absolute;visibility:visible;mso-wrap-style:square" from="220345,450215" to="840105,4508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6IltMQAAADbAAAADwAAAGRycy9kb3ducmV2LnhtbESP0U4CMRRE3034h+aS+CZdQclmoRAC&#10;EpUXIvIBN9vrtrq93bRlWf/empj4OJmZM5nlenCt6ClE61nB/aQAQVx7bblRcH7f35UgYkLW2Hom&#10;Bd8UYb0a3Syx0v7Kb9SfUiMyhGOFCkxKXSVlrA05jBPfEWfvwweHKcvQSB3wmuGuldOimEuHlvOC&#10;wY62huqv08UpaEr7OhwfZsXBbMvnp9B/bmq7U+p2PGwWIBIN6T/8137RCh5n8Psl/wC5+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3oiW0xAAAANsAAAAPAAAAAAAAAAAA&#10;AAAAAKECAABkcnMvZG93bnJldi54bWxQSwUGAAAAAAQABAD5AAAAkgMAAAAA&#10;" strokeweight="2pt">
                  <v:stroke startarrowwidth="narrow" startarrowlength="short" endarrowwidth="narrow" endarrowlength="short"/>
                </v:line>
                <v:line id="Line 56" o:spid="_x0000_s1058" style="position:absolute;visibility:visible;mso-wrap-style:square" from="220980,0" to="221615,8959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0r3U8QAAADbAAAADwAAAGRycy9kb3ducmV2LnhtbESPQWvCQBSE7wX/w/KE3upGIdKkriKC&#10;4MFLo2B6e2SfSTT7NsmuJv333UKhx2FmvmFWm9E04km9qy0rmM8iEMSF1TWXCs6n/ds7COeRNTaW&#10;ScE3OdisJy8rTLUd+JOemS9FgLBLUUHlfZtK6YqKDLqZbYmDd7W9QR9kX0rd4xDgppGLKFpKgzWH&#10;hQpb2lVU3LOHCZTzMtknl65+3OZdln+1XX46olKv03H7AcLT6P/Df+2DVhDH8Psl/AC5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bSvdTxAAAANsAAAAPAAAAAAAAAAAA&#10;AAAAAKECAABkcnMvZG93bnJldi54bWxQSwUGAAAAAAQABAD5AAAAkgMAAAAA&#10;">
                  <v:stroke startarrowwidth="narrow" startarrowlength="short" endarrowwidth="narrow" endarrowlength="short"/>
                </v:line>
                <v:line id="Line 57" o:spid="_x0000_s1059" style="position:absolute;visibility:visible;mso-wrap-style:square" from="220980,447675" to="1136015,4483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5hpJMMAAADbAAAADwAAAGRycy9kb3ducmV2LnhtbESPQYvCMBSE74L/ITzBm6YuWNZqFBGE&#10;PXixCuveHs2zrTYvbRO1/nsjCHscZuYbZrHqTCXu1LrSsoLJOAJBnFldcq7geNiOvkE4j6yxskwK&#10;nuRgtez3Fpho++A93VOfiwBhl6CCwvs6kdJlBRl0Y1sTB+9sW4M+yDaXusVHgJtKfkVRLA2WHBYK&#10;rGlTUHZNbyZQjvFsO/ttyttl0qSnv7o5HXao1HDQrecgPHX+P/xp/2gF0xjeX8IPkMs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uYaSTDAAAA2wAAAA8AAAAAAAAAAAAA&#10;AAAAoQIAAGRycy9kb3ducmV2LnhtbFBLBQYAAAAABAAEAPkAAACRAwAAAAA=&#10;">
                  <v:stroke startarrowwidth="narrow" startarrowlength="short" endarrowwidth="narrow" endarrowlength="short"/>
                </v:line>
                <v:rect id="Rectangle 58" o:spid="_x0000_s1060" style="position:absolute;top:304800;width:210185;height:210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8OswxQAA&#10;ANsAAAAPAAAAZHJzL2Rvd25yZXYueG1sRI9BawIxFITvQv9DeAVvmq1oLVujiCgoQrWrIL09Nq+7&#10;2yYvyybq+u+NUOhxmJlvmMmstUZcqPGVYwUv/QQEce50xYWC42HVewPhA7JG45gU3MjDbPrUmWCq&#10;3ZU/6ZKFQkQI+xQVlCHUqZQ+L8mi77uaOHrfrrEYomwKqRu8Rrg1cpAkr9JixXGhxJoWJeW/2dkq&#10;WJpkfsjMx5eRw9NuO97sw0+7V6r73M7fQQRqw3/4r73WCkZjeHyJP0BO7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rw6zDFAAAA2wAAAA8AAAAAAAAAAAAAAAAAlwIAAGRycy9k&#10;b3ducmV2LnhtbFBLBQYAAAAABAAEAPUAAACJAwAAAAA=&#10;" strokecolor="white">
                  <v:textbox inset="1pt,1pt,1pt,1pt">
                    <w:txbxContent>
                      <w:p w14:paraId="39D8FF7E" w14:textId="77777777" w:rsidR="00EA1994" w:rsidRDefault="00EA1994" w:rsidP="00EA1994">
                        <w:r>
                          <w:rPr>
                            <w:b/>
                          </w:rPr>
                          <w:t>v</w:t>
                        </w:r>
                      </w:p>
                    </w:txbxContent>
                  </v:textbox>
                </v:rect>
                <v:rect id="Rectangle 59" o:spid="_x0000_s1061" style="position:absolute;left:1173480;top:381000;width:248285;height:1911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b39CwgAA&#10;ANsAAAAPAAAAZHJzL2Rvd25yZXYueG1sRE9da8IwFH0f+B/CFXyb6cS5UY0isoFDUFcF8e3S3LXV&#10;5KY0Ueu/Nw/CHg/nezJrrRFXanzlWMFbPwFBnDtdcaFgv/t+/QThA7JG45gU3MnDbNp5mWCq3Y1/&#10;6ZqFQsQQ9ikqKEOoUyl9XpJF33c1ceT+XGMxRNgUUjd4i+HWyEGSjKTFimNDiTUtSsrP2cUq+DLJ&#10;fJeZ9dHI4WGz+vjZhlO7VarXbedjEIHa8C9+updawXscG7/EHyC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tvf0LCAAAA2wAAAA8AAAAAAAAAAAAAAAAAlwIAAGRycy9kb3du&#10;cmV2LnhtbFBLBQYAAAAABAAEAPUAAACGAwAAAAA=&#10;" strokecolor="white">
                  <v:textbox inset="1pt,1pt,1pt,1pt">
                    <w:txbxContent>
                      <w:p w14:paraId="0D105333" w14:textId="77777777" w:rsidR="00EA1994" w:rsidRDefault="00EA1994" w:rsidP="00EA1994">
                        <w:r>
                          <w:rPr>
                            <w:b/>
                          </w:rPr>
                          <w:t>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3739464" wp14:editId="3410BC09">
                <wp:simplePos x="0" y="0"/>
                <wp:positionH relativeFrom="column">
                  <wp:posOffset>3067504</wp:posOffset>
                </wp:positionH>
                <wp:positionV relativeFrom="paragraph">
                  <wp:posOffset>19455</wp:posOffset>
                </wp:positionV>
                <wp:extent cx="1486535" cy="895985"/>
                <wp:effectExtent l="0" t="0" r="37465" b="43815"/>
                <wp:wrapNone/>
                <wp:docPr id="3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86535" cy="895985"/>
                          <a:chOff x="0" y="0"/>
                          <a:chExt cx="1486535" cy="895985"/>
                        </a:xfrm>
                      </wpg:grpSpPr>
                      <wpg:grpSp>
                        <wpg:cNvPr id="37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486535" cy="895985"/>
                            <a:chOff x="245" y="0"/>
                            <a:chExt cx="18728" cy="20000"/>
                          </a:xfrm>
                        </wpg:grpSpPr>
                        <wps:wsp>
                          <wps:cNvPr id="38" name="Line 4"/>
                          <wps:cNvCnPr/>
                          <wps:spPr bwMode="auto">
                            <a:xfrm>
                              <a:off x="3845" y="0"/>
                              <a:ext cx="8" cy="200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5"/>
                          <wps:cNvCnPr/>
                          <wps:spPr bwMode="auto">
                            <a:xfrm>
                              <a:off x="3845" y="9993"/>
                              <a:ext cx="11528" cy="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5" y="8292"/>
                              <a:ext cx="2648" cy="46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50E9EB7" w14:textId="77777777" w:rsidR="00EA1994" w:rsidRDefault="00EA1994" w:rsidP="00EA1994"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45" y="8505"/>
                              <a:ext cx="3128" cy="42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5281B07" w14:textId="77777777" w:rsidR="00EA1994" w:rsidRDefault="00EA1994" w:rsidP="00EA1994">
                                <w:r>
                                  <w:rPr>
                                    <w:b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2" name="Line 8"/>
                        <wps:cNvCnPr/>
                        <wps:spPr bwMode="auto">
                          <a:xfrm>
                            <a:off x="274955" y="75565"/>
                            <a:ext cx="586658" cy="36887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739464" id="Group 14" o:spid="_x0000_s1062" style="position:absolute;left:0;text-align:left;margin-left:241.55pt;margin-top:1.55pt;width:117.05pt;height:70.55pt;z-index:251665408" coordsize="1486535,8959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">
                <v:group id="Group 3" o:spid="_x0000_s1063" style="position:absolute;width:1486535;height:895985" coordorigin="245" coordsize="18728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YQYO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jK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pYQYOxAAAANsAAAAP&#10;AAAAAAAAAAAAAAAAAKkCAABkcnMvZG93bnJldi54bWxQSwUGAAAAAAQABAD6AAAAmgMAAAAA&#10;">
                  <v:line id="Line 4" o:spid="_x0000_s1064" style="position:absolute;visibility:visible;mso-wrap-style:square" from="3845,0" to="3853,20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JS9bcQAAADbAAAADwAAAGRycy9kb3ducmV2LnhtbESPwWrCQBCG74LvsIzgTTcqSI2uUgSh&#10;h14aBfU2ZKdJ2uxskl01fXvnIPQ4/PN/M99m17ta3akLlWcDs2kCijj3tuLCwOl4mLyBChHZYu2Z&#10;DPxRgN12ONhgav2Dv+iexUIJhEOKBsoYm1TrkJfkMEx9QyzZt+8cRhm7QtsOHwJ3tZ4nyVI7rFgu&#10;lNjQvqT8N7s5oZyWq8Pq3Fa3n1mbXa5Nezl+ojHjUf++BhWpj//Lr/aHNbCQZ8VFPEBv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olL1txAAAANsAAAAPAAAAAAAAAAAA&#10;AAAAAKECAABkcnMvZG93bnJldi54bWxQSwUGAAAAAAQABAD5AAAAkgMAAAAA&#10;">
                    <v:stroke startarrowwidth="narrow" startarrowlength="short" endarrowwidth="narrow" endarrowlength="short"/>
                  </v:line>
                  <v:line id="Line 5" o:spid="_x0000_s1065" style="position:absolute;visibility:visible;mso-wrap-style:square" from="3845,9993" to="15373,100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9gY9sUAAADbAAAADwAAAGRycy9kb3ducmV2LnhtbESPzWrDMBCE74W+g9hCb42cBEztRgml&#10;EMghlzqBurfF2tpOrJVtyT95+6hQ6HGYmW+YzW42jRipd7VlBctFBIK4sLrmUsH5tH95BeE8ssbG&#10;Mim4kYPd9vFhg6m2E3/SmPlSBAi7FBVU3replK6oyKBb2JY4eD+2N+iD7Eupe5wC3DRyFUWxNFhz&#10;WKiwpY+Kims2mEA5x8k++erq4bLssvy77fLTEZV6fprf30B4mv1/+K990ArWCfx+CT9Abu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9gY9sUAAADbAAAADwAAAAAAAAAA&#10;AAAAAAChAgAAZHJzL2Rvd25yZXYueG1sUEsFBgAAAAAEAAQA+QAAAJMDAAAAAA==&#10;">
                    <v:stroke startarrowwidth="narrow" startarrowlength="short" endarrowwidth="narrow" endarrowlength="short"/>
                  </v:line>
                  <v:rect id="Rectangle 6" o:spid="_x0000_s1066" style="position:absolute;left:245;top:8292;width:2648;height:46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wOWZwQAA&#10;ANsAAAAPAAAAZHJzL2Rvd25yZXYueG1sRE9da8IwFH0X/A/hCr5p6pApnVFEHCgDp3Uw9nZprm01&#10;uSlN1PrvlwfBx8P5ni1aa8SNGl85VjAaJiCIc6crLhT8HD8HUxA+IGs0jknBgzws5t3ODFPt7nyg&#10;WxYKEUPYp6igDKFOpfR5SRb90NXEkTu5xmKIsCmkbvAew62Rb0nyLi1WHBtKrGlVUn7JrlbB2iTL&#10;Y2Z2f0aOf7+/Jtt9OLd7pfq9dvkBIlAbXuKne6MVjOP6+CX+ADn/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MDlmcEAAADbAAAADwAAAAAAAAAAAAAAAACXAgAAZHJzL2Rvd25y&#10;ZXYueG1sUEsFBgAAAAAEAAQA9QAAAIUDAAAAAA==&#10;" strokecolor="white">
                    <v:textbox inset="1pt,1pt,1pt,1pt">
                      <w:txbxContent>
                        <w:p w14:paraId="350E9EB7" w14:textId="77777777" w:rsidR="00EA1994" w:rsidRDefault="00EA1994" w:rsidP="00EA1994">
                          <w:r>
                            <w:rPr>
                              <w:b/>
                            </w:rPr>
                            <w:t>v</w:t>
                          </w:r>
                        </w:p>
                      </w:txbxContent>
                    </v:textbox>
                  </v:rect>
                  <v:rect id="Rectangle 7" o:spid="_x0000_s1067" style="position:absolute;left:15845;top:8505;width:3128;height:42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jEACxAAA&#10;ANsAAAAPAAAAZHJzL2Rvd25yZXYueG1sRI9BawIxFITvBf9DeIK3mlWkldUoUipYCq2ugnh7bJ67&#10;q8nLskl1+++NIHgcZuYbZjpvrREXanzlWMGgn4Agzp2uuFCw2y5fxyB8QNZoHJOCf/Iwn3Vepphq&#10;d+UNXbJQiAhhn6KCMoQ6ldLnJVn0fVcTR+/oGoshyqaQusFrhFsjh0nyJi1WHBdKrOmjpPyc/VkF&#10;nyZZbDPzczBytP/9fv9ah1O7VqrXbRcTEIHa8Aw/2iutYDSA+5f4A+Ts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4xAAsQAAADbAAAADwAAAAAAAAAAAAAAAACXAgAAZHJzL2Rv&#10;d25yZXYueG1sUEsFBgAAAAAEAAQA9QAAAIgDAAAAAA==&#10;" strokecolor="white">
                    <v:textbox inset="1pt,1pt,1pt,1pt">
                      <w:txbxContent>
                        <w:p w14:paraId="45281B07" w14:textId="77777777" w:rsidR="00EA1994" w:rsidRDefault="00EA1994" w:rsidP="00EA1994">
                          <w:r>
                            <w:rPr>
                              <w:b/>
                            </w:rPr>
                            <w:t>t</w:t>
                          </w:r>
                        </w:p>
                      </w:txbxContent>
                    </v:textbox>
                  </v:rect>
                </v:group>
                <v:line id="Line 8" o:spid="_x0000_s1068" style="position:absolute;visibility:visible;mso-wrap-style:square" from="274955,75565" to="861613,4444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TcW8sQAAADbAAAADwAAAGRycy9kb3ducmV2LnhtbESP0UoDMRRE3wv+Q7iCb23WWsqyNi2l&#10;KmpfiqsfcNncblI3N0sSt+vfG6HQx2FmzjCrzeg6MVCI1rOC+1kBgrjx2nKr4OvzZVqCiAlZY+eZ&#10;FPxShM36ZrLCSvszf9BQp1ZkCMcKFZiU+krK2BhyGGe+J87e0QeHKcvQSh3wnOGuk/OiWEqHlvOC&#10;wZ52hprv+scpaEv7Ph4WD8Xe7MrX5zCcto19Uurudtw+gkg0pmv40n7TChZz+P+Sf4Bc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dNxbyxAAAANsAAAAPAAAAAAAAAAAA&#10;AAAAAKECAABkcnMvZG93bnJldi54bWxQSwUGAAAAAAQABAD5AAAAkgMAAAAA&#10;" strokeweight="2pt">
                  <v:stroke startarrowwidth="narrow" startarrowlength="short" endarrowwidth="narrow" endarrowlength="short"/>
                </v:lin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10A7AEB" wp14:editId="0A1A2E17">
                <wp:simplePos x="0" y="0"/>
                <wp:positionH relativeFrom="column">
                  <wp:posOffset>273469</wp:posOffset>
                </wp:positionH>
                <wp:positionV relativeFrom="paragraph">
                  <wp:posOffset>19155</wp:posOffset>
                </wp:positionV>
                <wp:extent cx="1486535" cy="895985"/>
                <wp:effectExtent l="0" t="0" r="37465" b="43815"/>
                <wp:wrapNone/>
                <wp:docPr id="6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6535" cy="895985"/>
                          <a:chOff x="245" y="0"/>
                          <a:chExt cx="18728" cy="20000"/>
                        </a:xfrm>
                      </wpg:grpSpPr>
                      <wps:wsp>
                        <wps:cNvPr id="61" name="Line 62"/>
                        <wps:cNvCnPr/>
                        <wps:spPr bwMode="auto">
                          <a:xfrm>
                            <a:off x="3845" y="0"/>
                            <a:ext cx="8" cy="20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63"/>
                        <wps:cNvCnPr/>
                        <wps:spPr bwMode="auto">
                          <a:xfrm>
                            <a:off x="3845" y="9993"/>
                            <a:ext cx="11528" cy="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45" y="8292"/>
                            <a:ext cx="2648" cy="46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038172" w14:textId="77777777" w:rsidR="00EA1994" w:rsidRDefault="00EA1994" w:rsidP="00EA1994">
                              <w:r>
                                <w:rPr>
                                  <w:b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5845" y="8505"/>
                            <a:ext cx="3128" cy="42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F8D5A7" w14:textId="77777777" w:rsidR="00EA1994" w:rsidRDefault="00EA1994" w:rsidP="00EA1994">
                              <w:r>
                                <w:rPr>
                                  <w:b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0A7AEB" id="Group 61" o:spid="_x0000_s1069" style="position:absolute;left:0;text-align:left;margin-left:21.55pt;margin-top:1.5pt;width:117.05pt;height:70.55pt;z-index:251664384" coordorigin="245" coordsize="18728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">
                <v:line id="Line 62" o:spid="_x0000_s1070" style="position:absolute;visibility:visible;mso-wrap-style:square" from="3845,0" to="3853,20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h077cMAAADbAAAADwAAAGRycy9kb3ducmV2LnhtbESPQYvCMBSE78L+h/AW9qZp91C0GmVZ&#10;EPbgxSpYb4/m2Vabl7aJ2v33RhA8DjPzDbNYDaYRN+pdbVlBPIlAEBdW11wq2O/W4ykI55E1NpZJ&#10;wT85WC0/RgtMtb3zlm6ZL0WAsEtRQeV9m0rpiooMuoltiYN3sr1BH2RfSt3jPcBNI7+jKJEGaw4L&#10;Fbb0W1Fxya4mUPbJbD07dPX1HHdZfmy7fLdBpb4+h585CE+Df4df7T+tIInh+SX8ALl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odO+3DAAAA2wAAAA8AAAAAAAAAAAAA&#10;AAAAoQIAAGRycy9kb3ducmV2LnhtbFBLBQYAAAAABAAEAPkAAACRAwAAAAA=&#10;">
                  <v:stroke startarrowwidth="narrow" startarrowlength="short" endarrowwidth="narrow" endarrowlength="short"/>
                </v:line>
                <v:line id="Line 63" o:spid="_x0000_s1071" style="position:absolute;visibility:visible;mso-wrap-style:square" from="3845,9993" to="15373,100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s+lmsQAAADbAAAADwAAAGRycy9kb3ducmV2LnhtbESPQWuDQBSE74H+h+UVektWc5Bqs5FQ&#10;CPSQS1Roenu4r2rjvlV3E+2/7xYKPQ4z8w2zyxfTiztNrrOsIN5EIIhrqztuFFTlcf0Mwnlkjb1l&#10;UvBNDvL9w2qHmbYzn+le+EYECLsMFbTeD5mUrm7JoNvYgTh4n3Yy6IOcGqknnAPc9HIbRYk02HFY&#10;aHGg15bqa3EzgVIl6TF9H7vbVzwWl49hvJQnVOrpcTm8gPC0+P/wX/tNK0i28Psl/AC5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az6WaxAAAANsAAAAPAAAAAAAAAAAA&#10;AAAAAKECAABkcnMvZG93bnJldi54bWxQSwUGAAAAAAQABAD5AAAAkgMAAAAA&#10;">
                  <v:stroke startarrowwidth="narrow" startarrowlength="short" endarrowwidth="narrow" endarrowlength="short"/>
                </v:line>
                <v:rect id="Rectangle 64" o:spid="_x0000_s1072" style="position:absolute;left:245;top:8292;width:2648;height:46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pyeOxQAA&#10;ANsAAAAPAAAAZHJzL2Rvd25yZXYueG1sRI/dagIxFITvBd8hHKF3mu0PKqtRpChYhKqrIN4dNqe7&#10;2yYnyybq+vZNoeDlMDPfMNN5a424UuMrxwqeBwkI4tzpigsFx8OqPwbhA7JG45gU3MnDfNbtTDHV&#10;7sZ7umahEBHCPkUFZQh1KqXPS7LoB64mjt6XayyGKJtC6gZvEW6NfEmSobRYcVwosab3kvKf7GIV&#10;LE2yOGTm82zk22m7GX3swne7U+qp1y4mIAK14RH+b6+1guEr/H2JP0DO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unJ47FAAAA2wAAAA8AAAAAAAAAAAAAAAAAlwIAAGRycy9k&#10;b3ducmV2LnhtbFBLBQYAAAAABAAEAPUAAACJAwAAAAA=&#10;" strokecolor="white">
                  <v:textbox inset="1pt,1pt,1pt,1pt">
                    <w:txbxContent>
                      <w:p w14:paraId="0A038172" w14:textId="77777777" w:rsidR="00EA1994" w:rsidRDefault="00EA1994" w:rsidP="00EA1994">
                        <w:r>
                          <w:rPr>
                            <w:b/>
                          </w:rPr>
                          <w:t>v</w:t>
                        </w:r>
                      </w:p>
                    </w:txbxContent>
                  </v:textbox>
                </v:rect>
                <v:rect id="Rectangle 65" o:spid="_x0000_s1073" style="position:absolute;left:15845;top:8505;width:3128;height:42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Tr/6xAAA&#10;ANsAAAAPAAAAZHJzL2Rvd25yZXYueG1sRI9BawIxFITvBf9DeIK3mrWIldUoIhUshVZXQbw9Ns/d&#10;1eRl2UTd/vumIHgcZuYbZjpvrRE3anzlWMGgn4Agzp2uuFCw361exyB8QNZoHJOCX/Iwn3Vepphq&#10;d+ct3bJQiAhhn6KCMoQ6ldLnJVn0fVcTR+/kGoshyqaQusF7hFsj35JkJC1WHBdKrGlZUn7JrlbB&#10;h0kWu8x8H40cHn6+3j834dxulOp128UERKA2PMOP9lorGA3h/0v8AXL2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E6/+sQAAADbAAAADwAAAAAAAAAAAAAAAACXAgAAZHJzL2Rv&#10;d25yZXYueG1sUEsFBgAAAAAEAAQA9QAAAIgDAAAAAA==&#10;" strokecolor="white">
                  <v:textbox inset="1pt,1pt,1pt,1pt">
                    <w:txbxContent>
                      <w:p w14:paraId="11F8D5A7" w14:textId="77777777" w:rsidR="00EA1994" w:rsidRDefault="00EA1994" w:rsidP="00EA1994">
                        <w:r>
                          <w:rPr>
                            <w:b/>
                          </w:rPr>
                          <w:t>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u w:val="single"/>
        </w:rPr>
        <w:tab/>
      </w:r>
      <w:r>
        <w:rPr>
          <w:noProof/>
        </w:rPr>
        <w:t>6.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t>7.</w:t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t>8.</w:t>
      </w:r>
      <w:r>
        <w:tab/>
      </w:r>
      <w:r>
        <w:tab/>
      </w:r>
      <w:r>
        <w:tab/>
      </w:r>
    </w:p>
    <w:p w14:paraId="206860F1" w14:textId="77777777" w:rsidR="00EA1994" w:rsidRDefault="00EA1994" w:rsidP="00EA1994">
      <w:pPr>
        <w:ind w:left="540" w:hanging="540"/>
      </w:pPr>
    </w:p>
    <w:p w14:paraId="5F5BC70E" w14:textId="77777777" w:rsidR="00EA1994" w:rsidRDefault="00EA1994" w:rsidP="00EA1994">
      <w:pPr>
        <w:ind w:left="540" w:hanging="540"/>
      </w:pPr>
    </w:p>
    <w:p w14:paraId="5EF04531" w14:textId="77777777" w:rsidR="00EA1994" w:rsidRDefault="00EA1994" w:rsidP="00EA1994">
      <w:pPr>
        <w:ind w:left="540" w:hanging="5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ED2326" wp14:editId="6A6A5D64">
                <wp:simplePos x="0" y="0"/>
                <wp:positionH relativeFrom="column">
                  <wp:posOffset>552820</wp:posOffset>
                </wp:positionH>
                <wp:positionV relativeFrom="paragraph">
                  <wp:posOffset>150509</wp:posOffset>
                </wp:positionV>
                <wp:extent cx="763675" cy="0"/>
                <wp:effectExtent l="0" t="0" r="24130" b="25400"/>
                <wp:wrapNone/>
                <wp:docPr id="78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7636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4F691" id="Line 21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5pt,11.85pt" to="103.7pt,1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" strokeweight="2pt">
                <v:stroke startarrowwidth="narrow" startarrowlength="short" endarrowwidth="narrow" endarrowlength="short"/>
              </v:line>
            </w:pict>
          </mc:Fallback>
        </mc:AlternateContent>
      </w:r>
    </w:p>
    <w:p w14:paraId="429B523A" w14:textId="77777777" w:rsidR="00EA1994" w:rsidRDefault="00EA1994" w:rsidP="00EA1994">
      <w:pPr>
        <w:ind w:left="540" w:hanging="540"/>
      </w:pPr>
    </w:p>
    <w:p w14:paraId="5BAE4459" w14:textId="77777777" w:rsidR="00EA1994" w:rsidRDefault="00EA1994" w:rsidP="00EA1994">
      <w:pPr>
        <w:ind w:left="540" w:hanging="540"/>
      </w:pPr>
    </w:p>
    <w:p w14:paraId="4780FCE6" w14:textId="77777777" w:rsidR="00EA1994" w:rsidRDefault="00EA1994" w:rsidP="00EA1994">
      <w:pPr>
        <w:ind w:left="540" w:hanging="540"/>
      </w:pPr>
    </w:p>
    <w:p w14:paraId="3A72D2FB" w14:textId="77777777" w:rsidR="00EA1994" w:rsidRPr="00514597" w:rsidRDefault="00EA1994" w:rsidP="00EA1994">
      <w:pPr>
        <w:ind w:left="540"/>
        <w:rPr>
          <w:u w:val="single"/>
        </w:rPr>
      </w:pPr>
      <w:r>
        <w:rPr>
          <w:noProof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C98C293" wp14:editId="5B6D41EA">
                <wp:simplePos x="0" y="0"/>
                <wp:positionH relativeFrom="column">
                  <wp:posOffset>892175</wp:posOffset>
                </wp:positionH>
                <wp:positionV relativeFrom="paragraph">
                  <wp:posOffset>4147185</wp:posOffset>
                </wp:positionV>
                <wp:extent cx="1496060" cy="895985"/>
                <wp:effectExtent l="0" t="0" r="27940" b="18415"/>
                <wp:wrapNone/>
                <wp:docPr id="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6060" cy="895985"/>
                          <a:chOff x="0" y="0"/>
                          <a:chExt cx="1496060" cy="895985"/>
                        </a:xfrm>
                      </wpg:grpSpPr>
                      <wpg:grpSp>
                        <wpg:cNvPr id="9" name="Group 2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496060" cy="895985"/>
                            <a:chOff x="245" y="0"/>
                            <a:chExt cx="18728" cy="20000"/>
                          </a:xfrm>
                        </wpg:grpSpPr>
                        <wps:wsp>
                          <wps:cNvPr id="10" name="Line 24"/>
                          <wps:cNvCnPr/>
                          <wps:spPr bwMode="auto">
                            <a:xfrm>
                              <a:off x="3845" y="0"/>
                              <a:ext cx="8" cy="200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25"/>
                          <wps:cNvCnPr/>
                          <wps:spPr bwMode="auto">
                            <a:xfrm>
                              <a:off x="3845" y="9993"/>
                              <a:ext cx="11528" cy="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5" y="8292"/>
                              <a:ext cx="2648" cy="46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552B651" w14:textId="77777777" w:rsidR="00EA1994" w:rsidRDefault="00EA1994" w:rsidP="00EA1994"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45" y="8505"/>
                              <a:ext cx="3128" cy="42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0473A0A" w14:textId="77777777" w:rsidR="00EA1994" w:rsidRDefault="00EA1994" w:rsidP="00EA1994">
                                <w:r>
                                  <w:rPr>
                                    <w:b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28"/>
                        <wps:cNvCnPr/>
                        <wps:spPr bwMode="auto">
                          <a:xfrm flipV="1">
                            <a:off x="296545" y="456565"/>
                            <a:ext cx="495935" cy="39116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98C293" id="Group 21" o:spid="_x0000_s1074" style="position:absolute;left:0;text-align:left;margin-left:70.25pt;margin-top:326.55pt;width:117.8pt;height:70.55pt;z-index:251669504" coordsize="1496060,8959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">
                <v:group id="Group 23" o:spid="_x0000_s1075" style="position:absolute;width:1496060;height:895985" coordorigin="245" coordsize="18728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line id="Line 24" o:spid="_x0000_s1076" style="position:absolute;visibility:visible;mso-wrap-style:square" from="3845,0" to="3853,20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VftC8MAAADbAAAADwAAAGRycy9kb3ducmV2LnhtbESPQYvCQAyF7wv+hyGCt3XqHmTtOooI&#10;goe9WAXdW+jEttrJtJ1R6783hwVvL+Tly3vzZe9qdacuVJ4NTMYJKOLc24oLA4f95vMbVIjIFmvP&#10;ZOBJAZaLwcccU+sfvKN7FgslEA4pGihjbFKtQ16SwzD2DbHszr5zGGXsCm07fAjc1forSabaYcXy&#10;ocSG1iXl1+zmhHKYzjazY1vdLpM2O/017Wn/i8aMhv3qB1SkPr7N/9dbK/ElvXQRAXrx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1X7QvDAAAA2wAAAA8AAAAAAAAAAAAA&#10;AAAAoQIAAGRycy9kb3ducmV2LnhtbFBLBQYAAAAABAAEAPkAAACRAwAAAAA=&#10;">
                    <v:stroke startarrowwidth="narrow" startarrowlength="short" endarrowwidth="narrow" endarrowlength="short"/>
                  </v:line>
                  <v:line id="Line 25" o:spid="_x0000_s1077" style="position:absolute;visibility:visible;mso-wrap-style:square" from="3845,9993" to="15373,100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htIkMUAAADbAAAADwAAAGRycy9kb3ducmV2LnhtbESPQWvCQBCF74X+h2UKvdVNPIhGVykF&#10;wYMXk4B6G7JjkjY7m2Q3Mf33bqHgbYb33jdvNrvJNGKk3tWWFcSzCARxYXXNpYI8238sQTiPrLGx&#10;TAp+ycFu+/qywUTbO59oTH0pAoRdggoq79tESldUZNDNbEsctJvtDfqw9qXUPd4D3DRyHkULabDm&#10;cKHClr4qKn7SwQRKvljtV+euHr7jLr1c2+6SHVGp97fpcw3C0+Sf5v/0QYf6Mfz9EgaQ2w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htIkMUAAADbAAAADwAAAAAAAAAA&#10;AAAAAAChAgAAZHJzL2Rvd25yZXYueG1sUEsFBgAAAAAEAAQA+QAAAJMDAAAAAA==&#10;">
                    <v:stroke startarrowwidth="narrow" startarrowlength="short" endarrowwidth="narrow" endarrowlength="short"/>
                  </v:line>
                  <v:rect id="Rectangle 26" o:spid="_x0000_s1078" style="position:absolute;left:245;top:8292;width:2648;height:46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7fFowwAA&#10;ANsAAAAPAAAAZHJzL2Rvd25yZXYueG1sRE/fa8IwEH4f7H8IJ/g2U0V0dKZFREERpquDsbejubXd&#10;kktponb//TIQfLuP7+ct8t4acaHON44VjEcJCOLS6YYrBe+nzdMzCB+QNRrHpOCXPOTZ48MCU+2u&#10;/EaXIlQihrBPUUEdQptK6cuaLPqRa4kj9+U6iyHCrpK6w2sMt0ZOkmQmLTYcG2psaVVT+VOcrYK1&#10;SZanwrx+Gjn9OOznu2P47o9KDQf98gVEoD7cxTf3Vsf5E/j/JR4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7fFowwAAANsAAAAPAAAAAAAAAAAAAAAAAJcCAABkcnMvZG93&#10;bnJldi54bWxQSwUGAAAAAAQABAD1AAAAhwMAAAAA&#10;" strokecolor="white">
                    <v:textbox inset="1pt,1pt,1pt,1pt">
                      <w:txbxContent>
                        <w:p w14:paraId="3552B651" w14:textId="77777777" w:rsidR="00EA1994" w:rsidRDefault="00EA1994" w:rsidP="00EA1994">
                          <w:r>
                            <w:rPr>
                              <w:b/>
                            </w:rPr>
                            <w:t>v</w:t>
                          </w:r>
                        </w:p>
                      </w:txbxContent>
                    </v:textbox>
                  </v:rect>
                  <v:rect id="Rectangle 27" o:spid="_x0000_s1079" style="position:absolute;left:15845;top:8505;width:3128;height:42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oVTzwwAA&#10;ANsAAAAPAAAAZHJzL2Rvd25yZXYueG1sRE/basJAEH0X/IdlCn0zm17QkrqKSAuVgpdYKH0bstMk&#10;ujsbsqvGv3cFwbc5nOuMp5014kitrx0reEpSEMSF0zWXCn62n4M3ED4gazSOScGZPEwn/d4YM+1O&#10;vKFjHkoRQ9hnqKAKocmk9EVFFn3iGuLI/bvWYoiwLaVu8RTDrZHPaTqUFmuODRU2NK+o2OcHq+DD&#10;pLNtbpZ/Rr7+rr5Hi3XYdWulHh+62TuIQF24i2/uLx3nv8D1l3iAnF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oVTzwwAAANsAAAAPAAAAAAAAAAAAAAAAAJcCAABkcnMvZG93&#10;bnJldi54bWxQSwUGAAAAAAQABAD1AAAAhwMAAAAA&#10;" strokecolor="white">
                    <v:textbox inset="1pt,1pt,1pt,1pt">
                      <w:txbxContent>
                        <w:p w14:paraId="60473A0A" w14:textId="77777777" w:rsidR="00EA1994" w:rsidRDefault="00EA1994" w:rsidP="00EA1994">
                          <w:r>
                            <w:rPr>
                              <w:b/>
                            </w:rPr>
                            <w:t>t</w:t>
                          </w:r>
                        </w:p>
                      </w:txbxContent>
                    </v:textbox>
                  </v:rect>
                </v:group>
                <v:line id="Line 28" o:spid="_x0000_s1080" style="position:absolute;flip:y;visibility:visible;mso-wrap-style:square" from="296545,456565" to="792480,8477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vkCZsAAAADbAAAADwAAAGRycy9kb3ducmV2LnhtbERPS4vCMBC+L/gfwgje1tRVFq1GkUXB&#10;Qy8+Lt7GZmyLzaQkUau/3gjC3ubje85s0Zpa3Mj5yrKCQT8BQZxbXXGh4LBff49B+ICssbZMCh7k&#10;YTHvfM0w1fbOW7rtQiFiCPsUFZQhNKmUPi/JoO/bhjhyZ+sMhghdIbXDeww3tfxJkl9psOLYUGJD&#10;fyXll93VKBi60eRsV4esOPnn+oiT8TALmVK9brucggjUhn/xx73Rcf4I3r/EA+T8B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L5AmbAAAAA2wAAAA8AAAAAAAAAAAAAAAAA&#10;oQIAAGRycy9kb3ducmV2LnhtbFBLBQYAAAAABAAEAPkAAACOAwAAAAA=&#10;" strokeweight="2pt">
                  <v:stroke startarrowwidth="narrow" startarrowlength="short" endarrowwidth="narrow" endarrowlength="short"/>
                </v:line>
              </v:group>
            </w:pict>
          </mc:Fallback>
        </mc:AlternateContent>
      </w:r>
    </w:p>
    <w:p w14:paraId="6214AF56" w14:textId="77777777" w:rsidR="00EA1994" w:rsidRDefault="00EA1994" w:rsidP="00EA1994">
      <w:pPr>
        <w:ind w:left="540" w:hanging="540"/>
        <w:rPr>
          <w:noProof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C0D9789" wp14:editId="007B11E7">
                <wp:simplePos x="0" y="0"/>
                <wp:positionH relativeFrom="column">
                  <wp:posOffset>3207350</wp:posOffset>
                </wp:positionH>
                <wp:positionV relativeFrom="paragraph">
                  <wp:posOffset>27417</wp:posOffset>
                </wp:positionV>
                <wp:extent cx="1496060" cy="895985"/>
                <wp:effectExtent l="0" t="0" r="27940" b="43815"/>
                <wp:wrapNone/>
                <wp:docPr id="2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6060" cy="895985"/>
                          <a:chOff x="0" y="0"/>
                          <a:chExt cx="1496060" cy="895985"/>
                        </a:xfrm>
                      </wpg:grpSpPr>
                      <wpg:grpSp>
                        <wpg:cNvPr id="29" name="Group 2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496060" cy="895985"/>
                            <a:chOff x="245" y="0"/>
                            <a:chExt cx="18728" cy="20000"/>
                          </a:xfrm>
                        </wpg:grpSpPr>
                        <wps:wsp>
                          <wps:cNvPr id="30" name="Line 24"/>
                          <wps:cNvCnPr/>
                          <wps:spPr bwMode="auto">
                            <a:xfrm>
                              <a:off x="3845" y="0"/>
                              <a:ext cx="8" cy="200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5"/>
                          <wps:cNvCnPr/>
                          <wps:spPr bwMode="auto">
                            <a:xfrm>
                              <a:off x="3845" y="9993"/>
                              <a:ext cx="11528" cy="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2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5" y="8292"/>
                              <a:ext cx="2648" cy="46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C9BDC47" w14:textId="77777777" w:rsidR="00EA1994" w:rsidRDefault="00EA1994" w:rsidP="00EA1994"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45" y="8505"/>
                              <a:ext cx="3128" cy="42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D6B81FA" w14:textId="77777777" w:rsidR="00EA1994" w:rsidRDefault="00EA1994" w:rsidP="00EA1994">
                                <w:r>
                                  <w:rPr>
                                    <w:b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5" name="Line 28"/>
                        <wps:cNvCnPr/>
                        <wps:spPr bwMode="auto">
                          <a:xfrm flipV="1">
                            <a:off x="296545" y="456565"/>
                            <a:ext cx="495935" cy="39116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0D9789" id="_x0000_s1081" style="position:absolute;left:0;text-align:left;margin-left:252.55pt;margin-top:2.15pt;width:117.8pt;height:70.55pt;z-index:251667456" coordsize="1496060,8959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">
                <v:group id="Group 23" o:spid="_x0000_s1082" style="position:absolute;width:1496060;height:895985" coordorigin="245" coordsize="18728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<v:line id="Line 24" o:spid="_x0000_s1083" style="position:absolute;visibility:visible;mso-wrap-style:square" from="3845,0" to="3853,20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uKxa8QAAADbAAAADwAAAGRycy9kb3ducmV2LnhtbESPwWrCQBCG74LvsIzgTTcqSI2uUgSh&#10;h14aBfU2ZKdJ2uxskl01fXvnIPQ4/PN/M99m17ta3akLlWcDs2kCijj3tuLCwOl4mLyBChHZYu2Z&#10;DPxRgN12ONhgav2Dv+iexUIJhEOKBsoYm1TrkJfkMEx9QyzZt+8cRhm7QtsOHwJ3tZ4nyVI7rFgu&#10;lNjQvqT8N7s5oZyWq8Pq3Fa3n1mbXa5Nezl+ojHjUf++BhWpj//Lr/aHNbCQ78VFPEBv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4rFrxAAAANsAAAAPAAAAAAAAAAAA&#10;AAAAAKECAABkcnMvZG93bnJldi54bWxQSwUGAAAAAAQABAD5AAAAkgMAAAAA&#10;">
                    <v:stroke startarrowwidth="narrow" startarrowlength="short" endarrowwidth="narrow" endarrowlength="short"/>
                  </v:line>
                  <v:line id="Line 25" o:spid="_x0000_s1084" style="position:absolute;visibility:visible;mso-wrap-style:square" from="3845,9993" to="15373,100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a4U8MMAAADbAAAADwAAAGRycy9kb3ducmV2LnhtbESPQYvCMBSE74L/ITzBm6bdBdFqFBGE&#10;PezFKqi3R/Nsq81L20Tt/vuNIHgcZuYbZrHqTCUe1LrSsoJ4HIEgzqwuOVdw2G9HUxDOI2usLJOC&#10;P3KwWvZ7C0y0ffKOHqnPRYCwS1BB4X2dSOmyggy6sa2Jg3exrUEfZJtL3eIzwE0lv6JoIg2WHBYK&#10;rGlTUHZL7yZQDpPZdnZsyvs1btLTuW5O+19Uajjo1nMQnjr/Cb/bP1rBdwyvL+EHyOU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muFPDDAAAA2wAAAA8AAAAAAAAAAAAA&#10;AAAAoQIAAGRycy9kb3ducmV2LnhtbFBLBQYAAAAABAAEAPkAAACRAwAAAAA=&#10;">
                    <v:stroke startarrowwidth="narrow" startarrowlength="short" endarrowwidth="narrow" endarrowlength="short"/>
                  </v:line>
                  <v:rect id="Rectangle 26" o:spid="_x0000_s1085" style="position:absolute;left:245;top:8292;width:2648;height:46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WK0IxQAA&#10;ANsAAAAPAAAAZHJzL2Rvd25yZXYueG1sRI9BawIxFITvBf9DeIK3mq0VldUoIhYsQtVVEG+Pzevu&#10;tsnLskl1+++bguBxmJlvmNmitUZcqfGVYwUv/QQEce50xYWC0/HteQLCB2SNxjEp+CUPi3nnaYap&#10;djc+0DULhYgQ9ikqKEOoUyl9XpJF33c1cfQ+XWMxRNkUUjd4i3Br5CBJRtJixXGhxJpWJeXf2Y9V&#10;sDbJ8piZj4uRw/NuO37fh692r1Sv2y6nIAK14RG+tzdawesA/r/EHyDn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dYrQjFAAAA2wAAAA8AAAAAAAAAAAAAAAAAlwIAAGRycy9k&#10;b3ducmV2LnhtbFBLBQYAAAAABAAEAPUAAACJAwAAAAA=&#10;" strokecolor="white">
                    <v:textbox inset="1pt,1pt,1pt,1pt">
                      <w:txbxContent>
                        <w:p w14:paraId="4C9BDC47" w14:textId="77777777" w:rsidR="00EA1994" w:rsidRDefault="00EA1994" w:rsidP="00EA1994">
                          <w:r>
                            <w:rPr>
                              <w:b/>
                            </w:rPr>
                            <w:t>v</w:t>
                          </w:r>
                        </w:p>
                      </w:txbxContent>
                    </v:textbox>
                  </v:rect>
                  <v:rect id="Rectangle 27" o:spid="_x0000_s1086" style="position:absolute;left:15845;top:8505;width:3128;height:42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FAiTxQAA&#10;ANsAAAAPAAAAZHJzL2Rvd25yZXYueG1sRI9BawIxFITvBf9DeIK3mq2Klq1RRFpQhGpXQXp7bF53&#10;t01elk3U9d+bguBxmJlvmOm8tUacqfGVYwUv/QQEce50xYWCw/7j+RWED8gajWNScCUP81nnaYqp&#10;dhf+onMWChEh7FNUUIZQp1L6vCSLvu9q4uj9uMZiiLIppG7wEuHWyEGSjKXFiuNCiTUtS8r/spNV&#10;8G6SxT4zn99Gjo7bzWS9C7/tTqlet128gQjUhkf43l5pBcMh/H+JP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gUCJPFAAAA2wAAAA8AAAAAAAAAAAAAAAAAlwIAAGRycy9k&#10;b3ducmV2LnhtbFBLBQYAAAAABAAEAPUAAACJAwAAAAA=&#10;" strokecolor="white">
                    <v:textbox inset="1pt,1pt,1pt,1pt">
                      <w:txbxContent>
                        <w:p w14:paraId="4D6B81FA" w14:textId="77777777" w:rsidR="00EA1994" w:rsidRDefault="00EA1994" w:rsidP="00EA1994">
                          <w:r>
                            <w:rPr>
                              <w:b/>
                            </w:rPr>
                            <w:t>t</w:t>
                          </w:r>
                        </w:p>
                      </w:txbxContent>
                    </v:textbox>
                  </v:rect>
                </v:group>
                <v:line id="Line 28" o:spid="_x0000_s1087" style="position:absolute;flip:y;visibility:visible;mso-wrap-style:square" from="296545,456565" to="792480,8477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gD7ncQAAADbAAAADwAAAGRycy9kb3ducmV2LnhtbESPQWvCQBSE7wX/w/KE3urGakWjmyCl&#10;gR5yqXrp7TX7TILZt2F3a9L+erdQ8DjMfDPMLh9NJ67kfGtZwXyWgCCurG65VnA6Fk9rED4ga+ws&#10;k4If8pBnk4cdptoO/EHXQ6hFLGGfooImhD6V0lcNGfQz2xNH72ydwRClq6V2OMRy08nnJFlJgy3H&#10;hQZ7em2ouhy+jYKFW27O9u1U1l/+t/jEzXpRhlKpx+m434IINIZ7+J9+15F7gb8v8QfI7A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2APudxAAAANsAAAAPAAAAAAAAAAAA&#10;AAAAAKECAABkcnMvZG93bnJldi54bWxQSwUGAAAAAAQABAD5AAAAkgMAAAAA&#10;" strokeweight="2pt">
                  <v:stroke startarrowwidth="narrow" startarrowlength="short" endarrowwidth="narrow" endarrowlength="short"/>
                </v:lin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1918335" wp14:editId="66635700">
                <wp:simplePos x="0" y="0"/>
                <wp:positionH relativeFrom="column">
                  <wp:posOffset>273469</wp:posOffset>
                </wp:positionH>
                <wp:positionV relativeFrom="paragraph">
                  <wp:posOffset>27940</wp:posOffset>
                </wp:positionV>
                <wp:extent cx="1486535" cy="895985"/>
                <wp:effectExtent l="0" t="0" r="37465" b="43815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86535" cy="895985"/>
                          <a:chOff x="0" y="0"/>
                          <a:chExt cx="1486535" cy="895985"/>
                        </a:xfrm>
                      </wpg:grpSpPr>
                      <wpg:grpSp>
                        <wpg:cNvPr id="15" name="Group 1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486535" cy="895985"/>
                            <a:chOff x="245" y="0"/>
                            <a:chExt cx="18728" cy="20000"/>
                          </a:xfrm>
                        </wpg:grpSpPr>
                        <wps:wsp>
                          <wps:cNvPr id="16" name="Line 17"/>
                          <wps:cNvCnPr/>
                          <wps:spPr bwMode="auto">
                            <a:xfrm>
                              <a:off x="3845" y="0"/>
                              <a:ext cx="8" cy="200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"/>
                          <wps:cNvCnPr/>
                          <wps:spPr bwMode="auto">
                            <a:xfrm>
                              <a:off x="3845" y="9993"/>
                              <a:ext cx="11528" cy="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5" y="8292"/>
                              <a:ext cx="2648" cy="46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B9096F4" w14:textId="77777777" w:rsidR="00EA1994" w:rsidRDefault="00EA1994" w:rsidP="00EA1994"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45" y="8505"/>
                              <a:ext cx="3128" cy="42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F88630D" w14:textId="77777777" w:rsidR="00EA1994" w:rsidRDefault="00EA1994" w:rsidP="00EA1994">
                                <w:r>
                                  <w:rPr>
                                    <w:b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0" name="Line 21"/>
                        <wps:cNvCnPr/>
                        <wps:spPr bwMode="auto">
                          <a:xfrm flipH="1" flipV="1">
                            <a:off x="283845" y="462915"/>
                            <a:ext cx="729675" cy="30736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918335" id="Group 34" o:spid="_x0000_s1088" style="position:absolute;left:0;text-align:left;margin-left:21.55pt;margin-top:2.2pt;width:117.05pt;height:70.55pt;z-index:251668480" coordsize="1486535,8959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">
                <v:group id="Group 16" o:spid="_x0000_s1089" style="position:absolute;width:1486535;height:895985" coordorigin="245" coordsize="18728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line id="Line 17" o:spid="_x0000_s1090" style="position:absolute;visibility:visible;mso-wrap-style:square" from="3845,0" to="3853,20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fLQ5MQAAADbAAAADwAAAGRycy9kb3ducmV2LnhtbESPQYvCMBCF78L+hzAL3jTtHopWY1kW&#10;hD14sQqrt6EZ22ozaZuo9d8bQdjbDO+9b94ss8E04ka9qy0riKcRCOLC6ppLBfvdejID4TyyxsYy&#10;KXiQg2z1MVpiqu2dt3TLfSkChF2KCirv21RKV1Rk0E1tSxy0k+0N+rD2pdQ93gPcNPIrihJpsOZw&#10;ocKWfioqLvnVBMo+ma/nf119Pcddfji23WG3QaXGn8P3AoSnwf+b3+lfHeon8PolDCBXT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98tDkxAAAANsAAAAPAAAAAAAAAAAA&#10;AAAAAKECAABkcnMvZG93bnJldi54bWxQSwUGAAAAAAQABAD5AAAAkgMAAAAA&#10;">
                    <v:stroke startarrowwidth="narrow" startarrowlength="short" endarrowwidth="narrow" endarrowlength="short"/>
                  </v:line>
                  <v:line id="Line 18" o:spid="_x0000_s1091" style="position:absolute;visibility:visible;mso-wrap-style:square" from="3845,9993" to="15373,100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r51f8UAAADbAAAADwAAAGRycy9kb3ducmV2LnhtbESPQWvCQBCF74X+h2UEb3VjD2mNriIF&#10;oQcvJoHa25Adk2h2NsmuJv77riD0NsN775s3q81oGnGj3tWWFcxnEQjiwuqaSwV5tnv7BOE8ssbG&#10;Mim4k4PN+vVlhYm2Ax/olvpSBAi7BBVU3reJlK6oyKCb2ZY4aCfbG/Rh7UupexwC3DTyPYpiabDm&#10;cKHClr4qKi7p1QRKHi92i5+uvp7nXXr8bbtjtkelppNxuwThafT/5mf6W4f6H/D4JQwg1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r51f8UAAADbAAAADwAAAAAAAAAA&#10;AAAAAAChAgAAZHJzL2Rvd25yZXYueG1sUEsFBgAAAAAEAAQA+QAAAJMDAAAAAA==&#10;">
                    <v:stroke startarrowwidth="narrow" startarrowlength="short" endarrowwidth="narrow" endarrowlength="short"/>
                  </v:line>
                  <v:rect id="Rectangle 19" o:spid="_x0000_s1092" style="position:absolute;left:245;top:8292;width:2648;height:46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BcaCxQAA&#10;ANsAAAAPAAAAZHJzL2Rvd25yZXYueG1sRI9Ba8JAEIXvBf/DMkJvdaOUVqKrSLHQUrA2CuJtyI5J&#10;7O5syG41/vvOodDbDO/Ne9/Ml7136kJdbAIbGI8yUMRlsA1XBva714cpqJiQLbrAZOBGEZaLwd0c&#10;cxuu/EWXIlVKQjjmaKBOqc21jmVNHuMotMSinULnMcnaVdp2eJVw7/Qky560x4alocaWXmoqv4sf&#10;b2DtstWucJuj04+Hz4/n920691tj7of9agYqUZ/+zX/Xb1bwBVZ+kQH04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0FxoLFAAAA2wAAAA8AAAAAAAAAAAAAAAAAlwIAAGRycy9k&#10;b3ducmV2LnhtbFBLBQYAAAAABAAEAPUAAACJAwAAAAA=&#10;" strokecolor="white">
                    <v:textbox inset="1pt,1pt,1pt,1pt">
                      <w:txbxContent>
                        <w:p w14:paraId="5B9096F4" w14:textId="77777777" w:rsidR="00EA1994" w:rsidRDefault="00EA1994" w:rsidP="00EA1994">
                          <w:r>
                            <w:rPr>
                              <w:b/>
                            </w:rPr>
                            <w:t>v</w:t>
                          </w:r>
                        </w:p>
                      </w:txbxContent>
                    </v:textbox>
                  </v:rect>
                  <v:rect id="Rectangle 20" o:spid="_x0000_s1093" style="position:absolute;left:15845;top:8505;width:3128;height:42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SWMZwwAA&#10;ANsAAAAPAAAAZHJzL2Rvd25yZXYueG1sRE/basJAEH0X/IdlCn0zm5ZSbeoqIi1UCl5iofRtyE6T&#10;6O5syK4a/94VBN/mcK4znnbWiCO1vnas4ClJQRAXTtdcKvjZfg5GIHxA1mgck4IzeZhO+r0xZtqd&#10;eEPHPJQihrDPUEEVQpNJ6YuKLPrENcSR+3etxRBhW0rd4imGWyOf0/RVWqw5NlTY0LyiYp8frIIP&#10;k862uVn+Gfnyu/oeLtZh162VenzoZu8gAnXhLr65v3Sc/wbXX+IBcn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SWMZwwAAANsAAAAPAAAAAAAAAAAAAAAAAJcCAABkcnMvZG93&#10;bnJldi54bWxQSwUGAAAAAAQABAD1AAAAhwMAAAAA&#10;" strokecolor="white">
                    <v:textbox inset="1pt,1pt,1pt,1pt">
                      <w:txbxContent>
                        <w:p w14:paraId="5F88630D" w14:textId="77777777" w:rsidR="00EA1994" w:rsidRDefault="00EA1994" w:rsidP="00EA1994">
                          <w:r>
                            <w:rPr>
                              <w:b/>
                            </w:rPr>
                            <w:t>t</w:t>
                          </w:r>
                        </w:p>
                      </w:txbxContent>
                    </v:textbox>
                  </v:rect>
                </v:group>
                <v:line id="Line 21" o:spid="_x0000_s1094" style="position:absolute;flip:x y;visibility:visible;mso-wrap-style:square" from="283845,462915" to="1013520,7702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zYYkb4AAADbAAAADwAAAGRycy9kb3ducmV2LnhtbERPuwrCMBTdBf8hXMFFNFVBpBpFREEH&#10;wdeg26W5tsXmpjSx1r83g+B4OO/5sjGFqKlyuWUFw0EEgjixOudUwfWy7U9BOI+ssbBMCj7kYLlo&#10;t+YYa/vmE9Vnn4oQwi5GBZn3ZSylSzIy6Aa2JA7cw1YGfYBVKnWF7xBuCjmKook0mHNoyLCkdUbJ&#10;8/wyCnqbOj3ex5fDZHt95rdyT+vm01Oq22lWMxCeGv8X/9w7rWAU1ocv4QfIxRc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XNhiRvgAAANsAAAAPAAAAAAAAAAAAAAAAAKEC&#10;AABkcnMvZG93bnJldi54bWxQSwUGAAAAAAQABAD5AAAAjAMAAAAA&#10;" strokeweight="2pt">
                  <v:stroke startarrowwidth="narrow" startarrowlength="short" endarrowwidth="narrow" endarrowlength="short"/>
                </v:line>
              </v:group>
            </w:pict>
          </mc:Fallback>
        </mc:AlternateContent>
      </w:r>
      <w:r>
        <w:rPr>
          <w:u w:val="single"/>
        </w:rPr>
        <w:tab/>
      </w:r>
      <w:r>
        <w:t>9.</w:t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t>10.</w:t>
      </w:r>
      <w:r w:rsidRPr="00514597">
        <w:rPr>
          <w:noProof/>
        </w:rPr>
        <w:t xml:space="preserve"> </w:t>
      </w:r>
    </w:p>
    <w:p w14:paraId="4E97735F" w14:textId="77777777" w:rsidR="00EA1994" w:rsidRDefault="00EA1994" w:rsidP="00EA1994">
      <w:pPr>
        <w:ind w:left="540" w:hanging="540"/>
        <w:rPr>
          <w:noProof/>
        </w:rPr>
      </w:pPr>
    </w:p>
    <w:p w14:paraId="2331EA64" w14:textId="77777777" w:rsidR="00EA1994" w:rsidRDefault="00EA1994" w:rsidP="00EA1994">
      <w:pPr>
        <w:ind w:left="540" w:hanging="540"/>
        <w:rPr>
          <w:noProof/>
        </w:rPr>
      </w:pPr>
    </w:p>
    <w:p w14:paraId="4CF9C0DD" w14:textId="77777777" w:rsidR="00EA1994" w:rsidRDefault="00EA1994" w:rsidP="00EA1994">
      <w:pPr>
        <w:ind w:left="540" w:hanging="540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D96A2C9" wp14:editId="16EFE7C4">
                <wp:simplePos x="0" y="0"/>
                <wp:positionH relativeFrom="column">
                  <wp:posOffset>1692275</wp:posOffset>
                </wp:positionH>
                <wp:positionV relativeFrom="paragraph">
                  <wp:posOffset>4972685</wp:posOffset>
                </wp:positionV>
                <wp:extent cx="1496060" cy="895985"/>
                <wp:effectExtent l="0" t="0" r="27940" b="18415"/>
                <wp:wrapNone/>
                <wp:docPr id="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6060" cy="895985"/>
                          <a:chOff x="0" y="0"/>
                          <a:chExt cx="1496060" cy="895985"/>
                        </a:xfrm>
                      </wpg:grpSpPr>
                      <wpg:grpSp>
                        <wpg:cNvPr id="2" name="Group 2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496060" cy="895985"/>
                            <a:chOff x="245" y="0"/>
                            <a:chExt cx="18728" cy="20000"/>
                          </a:xfrm>
                        </wpg:grpSpPr>
                        <wps:wsp>
                          <wps:cNvPr id="3" name="Line 24"/>
                          <wps:cNvCnPr/>
                          <wps:spPr bwMode="auto">
                            <a:xfrm>
                              <a:off x="3845" y="0"/>
                              <a:ext cx="8" cy="200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25"/>
                          <wps:cNvCnPr/>
                          <wps:spPr bwMode="auto">
                            <a:xfrm>
                              <a:off x="3845" y="9993"/>
                              <a:ext cx="11528" cy="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5" y="8292"/>
                              <a:ext cx="2648" cy="46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55AE659" w14:textId="77777777" w:rsidR="00EA1994" w:rsidRDefault="00EA1994" w:rsidP="00EA1994"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45" y="8505"/>
                              <a:ext cx="3128" cy="42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9E4A03A" w14:textId="77777777" w:rsidR="00EA1994" w:rsidRDefault="00EA1994" w:rsidP="00EA1994">
                                <w:r>
                                  <w:rPr>
                                    <w:b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" name="Line 28"/>
                        <wps:cNvCnPr/>
                        <wps:spPr bwMode="auto">
                          <a:xfrm flipV="1">
                            <a:off x="296545" y="456565"/>
                            <a:ext cx="495935" cy="39116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6A2C9" id="_x0000_s1095" style="position:absolute;left:0;text-align:left;margin-left:133.25pt;margin-top:391.55pt;width:117.8pt;height:70.55pt;z-index:251671552" coordsize="1496060,8959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">
                <v:group id="Group 23" o:spid="_x0000_s1096" style="position:absolute;width:1496060;height:895985" coordorigin="245" coordsize="18728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line id="Line 24" o:spid="_x0000_s1097" style="position:absolute;visibility:visible;mso-wrap-style:square" from="3845,0" to="3853,20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hDf6cQAAADaAAAADwAAAGRycy9kb3ducmV2LnhtbESPQWuDQBSE74X8h+UFcmvWtBCqzSoh&#10;EOihl5hA7e3hvqqJ+1bd1dh/3y0Uehxm5html82mFRMNrrGsYLOOQBCXVjdcKbicj48vIJxH1tha&#10;JgXf5CBLFw87TLS984mm3FciQNglqKD2vkukdGVNBt3adsTB+7KDQR/kUEk94D3ATSufomgrDTYc&#10;Fmrs6FBTectHEyiXbXyMP/pmvG76vPjs+uL8jkqtlvP+FYSn2f+H/9pvWsEz/F4JN0Cm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EN/pxAAAANoAAAAPAAAAAAAAAAAA&#10;AAAAAKECAABkcnMvZG93bnJldi54bWxQSwUGAAAAAAQABAD5AAAAkgMAAAAA&#10;">
                    <v:stroke startarrowwidth="narrow" startarrowlength="short" endarrowwidth="narrow" endarrowlength="short"/>
                  </v:line>
                  <v:line id="Line 25" o:spid="_x0000_s1098" style="position:absolute;visibility:visible;mso-wrap-style:square" from="3845,9993" to="15373,100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flHncQAAADaAAAADwAAAGRycy9kb3ducmV2LnhtbESPQWuDQBSE74X8h+UFcmvWlBKqzSoh&#10;EOihl5hA7e3hvqqJ+1bd1dh/3y0Uehxm5html82mFRMNrrGsYLOOQBCXVjdcKbicj48vIJxH1tha&#10;JgXf5CBLFw87TLS984mm3FciQNglqKD2vkukdGVNBt3adsTB+7KDQR/kUEk94D3ATSufomgrDTYc&#10;Fmrs6FBTectHEyiXbXyMP/pmvG76vPjs+uL8jkqtlvP+FYSn2f+H/9pvWsEz/F4JN0Cm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J+UedxAAAANoAAAAPAAAAAAAAAAAA&#10;AAAAAKECAABkcnMvZG93bnJldi54bWxQSwUGAAAAAAQABAD5AAAAkgMAAAAA&#10;">
                    <v:stroke startarrowwidth="narrow" startarrowlength="short" endarrowwidth="narrow" endarrowlength="short"/>
                  </v:line>
                  <v:rect id="Rectangle 26" o:spid="_x0000_s1099" style="position:absolute;left:245;top:8292;width:2648;height:46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RFhExQAA&#10;ANoAAAAPAAAAZHJzL2Rvd25yZXYueG1sRI/dasJAFITvBd9hOYXemU1LqyV1FZEWKgV/YqH07pA9&#10;TaK7Z0N21fj2riB4OczMN8x42lkjjtT62rGCpyQFQVw4XXOp4Gf7OXgD4QOyRuOYFJzJw3TS740x&#10;0+7EGzrmoRQRwj5DBVUITSalLyqy6BPXEEfv37UWQ5RtKXWLpwi3Rj6n6VBarDkuVNjQvKJinx+s&#10;gg+Tzra5Wf4Z+fK7+h4t1mHXrZV6fOhm7yACdeEevrW/tIJXuF6JN0BOL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pEWETFAAAA2gAAAA8AAAAAAAAAAAAAAAAAlwIAAGRycy9k&#10;b3ducmV2LnhtbFBLBQYAAAAABAAEAPUAAACJAwAAAAA=&#10;" strokecolor="white">
                    <v:textbox inset="1pt,1pt,1pt,1pt">
                      <w:txbxContent>
                        <w:p w14:paraId="055AE659" w14:textId="77777777" w:rsidR="00EA1994" w:rsidRDefault="00EA1994" w:rsidP="00EA1994">
                          <w:r>
                            <w:rPr>
                              <w:b/>
                            </w:rPr>
                            <w:t>v</w:t>
                          </w:r>
                        </w:p>
                      </w:txbxContent>
                    </v:textbox>
                  </v:rect>
                  <v:rect id="Rectangle 27" o:spid="_x0000_s1100" style="position:absolute;left:15845;top:8505;width:3128;height:42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lsYzxAAA&#10;ANoAAAAPAAAAZHJzL2Rvd25yZXYueG1sRI9Ba8JAFITvBf/D8oTe6sYiVqKbIKUFS8FqFMTbI/tM&#10;ortvQ3ar8d93C4Ueh5n5hlnkvTXiSp1vHCsYjxIQxKXTDVcK9rv3pxkIH5A1Gsek4E4e8mzwsMBU&#10;uxtv6VqESkQI+xQV1CG0qZS+rMmiH7mWOHon11kMUXaV1B3eItwa+ZwkU2mx4bhQY0uvNZWX4tsq&#10;eDPJcleY9dHIyeHr8+VjE879RqnHYb+cgwjUh//wX3ulFUzh90q8ATL7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pbGM8QAAADaAAAADwAAAAAAAAAAAAAAAACXAgAAZHJzL2Rv&#10;d25yZXYueG1sUEsFBgAAAAAEAAQA9QAAAIgDAAAAAA==&#10;" strokecolor="white">
                    <v:textbox inset="1pt,1pt,1pt,1pt">
                      <w:txbxContent>
                        <w:p w14:paraId="39E4A03A" w14:textId="77777777" w:rsidR="00EA1994" w:rsidRDefault="00EA1994" w:rsidP="00EA1994">
                          <w:r>
                            <w:rPr>
                              <w:b/>
                            </w:rPr>
                            <w:t>t</w:t>
                          </w:r>
                        </w:p>
                      </w:txbxContent>
                    </v:textbox>
                  </v:rect>
                </v:group>
                <v:line id="Line 28" o:spid="_x0000_s1101" style="position:absolute;flip:y;visibility:visible;mso-wrap-style:square" from="296545,456565" to="792480,8477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nxKaMIAAADaAAAADwAAAGRycy9kb3ducmV2LnhtbESPQYvCMBSE78L+h/AWvGm6urhajbKI&#10;godedL14ezbPtti8lCRq9ddvBMHjMDPfMLNFa2pxJecrywq++gkI4tzqigsF+791bwzCB2SNtWVS&#10;cCcPi/lHZ4aptjfe0nUXChEh7FNUUIbQpFL6vCSDvm8b4uidrDMYonSF1A5vEW5qOUiSkTRYcVwo&#10;saFlSfl5dzEKhu57crKrfVYc/WN9wMl4mIVMqe5n+zsFEagN7/CrvdEKfuB5Jd4AOf8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nxKaMIAAADaAAAADwAAAAAAAAAAAAAA&#10;AAChAgAAZHJzL2Rvd25yZXYueG1sUEsFBgAAAAAEAAQA+QAAAJADAAAAAA==&#10;" strokeweight="2pt">
                  <v:stroke startarrowwidth="narrow" startarrowlength="short" endarrowwidth="narrow" endarrowlength="short"/>
                </v:lin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C9B0FAA" wp14:editId="33B4AED8">
                <wp:simplePos x="0" y="0"/>
                <wp:positionH relativeFrom="column">
                  <wp:posOffset>1692275</wp:posOffset>
                </wp:positionH>
                <wp:positionV relativeFrom="paragraph">
                  <wp:posOffset>4972685</wp:posOffset>
                </wp:positionV>
                <wp:extent cx="1496060" cy="895985"/>
                <wp:effectExtent l="0" t="0" r="27940" b="18415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6060" cy="895985"/>
                          <a:chOff x="0" y="0"/>
                          <a:chExt cx="1496060" cy="895985"/>
                        </a:xfrm>
                      </wpg:grpSpPr>
                      <wpg:grpSp>
                        <wpg:cNvPr id="22" name="Group 2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496060" cy="895985"/>
                            <a:chOff x="245" y="0"/>
                            <a:chExt cx="18728" cy="20000"/>
                          </a:xfrm>
                        </wpg:grpSpPr>
                        <wps:wsp>
                          <wps:cNvPr id="23" name="Line 24"/>
                          <wps:cNvCnPr/>
                          <wps:spPr bwMode="auto">
                            <a:xfrm>
                              <a:off x="3845" y="0"/>
                              <a:ext cx="8" cy="200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5"/>
                          <wps:cNvCnPr/>
                          <wps:spPr bwMode="auto">
                            <a:xfrm>
                              <a:off x="3845" y="9993"/>
                              <a:ext cx="11528" cy="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5" y="8292"/>
                              <a:ext cx="2648" cy="46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29F2423" w14:textId="77777777" w:rsidR="00EA1994" w:rsidRDefault="00EA1994" w:rsidP="00EA1994"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45" y="8505"/>
                              <a:ext cx="3128" cy="42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7C68107" w14:textId="77777777" w:rsidR="00EA1994" w:rsidRDefault="00EA1994" w:rsidP="00EA1994">
                                <w:r>
                                  <w:rPr>
                                    <w:b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7" name="Line 28"/>
                        <wps:cNvCnPr/>
                        <wps:spPr bwMode="auto">
                          <a:xfrm flipV="1">
                            <a:off x="296545" y="456565"/>
                            <a:ext cx="495935" cy="39116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9B0FAA" id="_x0000_s1102" style="position:absolute;left:0;text-align:left;margin-left:133.25pt;margin-top:391.55pt;width:117.8pt;height:70.55pt;z-index:251670528" coordsize="1496060,8959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">
                <v:group id="Group 23" o:spid="_x0000_s1103" style="position:absolute;width:1496060;height:895985" coordorigin="245" coordsize="18728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line id="Line 24" o:spid="_x0000_s1104" style="position:absolute;visibility:visible;mso-wrap-style:square" from="3845,0" to="3853,20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+m5wcMAAADbAAAADwAAAGRycy9kb3ducmV2LnhtbESPQYvCMBSE7wv7H8Jb8LamKohW0yIL&#10;wh68WAX19miebbV5aZuo3X+/EQSPw8x8wyzT3tTiTp2rLCsYDSMQxLnVFRcK9rv19wyE88gaa8uk&#10;4I8cpMnnxxJjbR+8pXvmCxEg7GJUUHrfxFK6vCSDbmgb4uCdbWfQB9kVUnf4CHBTy3EUTaXBisNC&#10;iQ39lJRfs5sJlP10vp4f2up2GbXZ8dS0x90GlRp89asFCE+9f4df7V+tYDyB55fwA2Ty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PpucHDAAAA2wAAAA8AAAAAAAAAAAAA&#10;AAAAoQIAAGRycy9kb3ducmV2LnhtbFBLBQYAAAAABAAEAPkAAACRAwAAAAA=&#10;">
                    <v:stroke startarrowwidth="narrow" startarrowlength="short" endarrowwidth="narrow" endarrowlength="short"/>
                  </v:line>
                  <v:line id="Line 25" o:spid="_x0000_s1105" style="position:absolute;visibility:visible;mso-wrap-style:square" from="3845,9993" to="15373,100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AAhtcMAAADbAAAADwAAAGRycy9kb3ducmV2LnhtbESPQYvCMBSE7wv7H8Jb8LamiohW0yIL&#10;wh68WAX19miebbV5aZuo3X+/EQSPw8x8wyzT3tTiTp2rLCsYDSMQxLnVFRcK9rv19wyE88gaa8uk&#10;4I8cpMnnxxJjbR+8pXvmCxEg7GJUUHrfxFK6vCSDbmgb4uCdbWfQB9kVUnf4CHBTy3EUTaXBisNC&#10;iQ39lJRfs5sJlP10vp4f2up2GbXZ8dS0x90GlRp89asFCE+9f4df7V+tYDyB55fwA2Ty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wAIbXDAAAA2wAAAA8AAAAAAAAAAAAA&#10;AAAAoQIAAGRycy9kb3ducmV2LnhtbFBLBQYAAAAABAAEAPkAAACRAwAAAAA=&#10;">
                    <v:stroke startarrowwidth="narrow" startarrowlength="short" endarrowwidth="narrow" endarrowlength="short"/>
                  </v:line>
                  <v:rect id="Rectangle 26" o:spid="_x0000_s1106" style="position:absolute;left:245;top:8292;width:2648;height:46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aKOhxQAA&#10;ANsAAAAPAAAAZHJzL2Rvd25yZXYueG1sRI/dagIxFITvC75DOIJ3NVupP6xGEbFgEaqugnh32Jzu&#10;bpucLJtUt2/fFAQvh5n5hpktWmvElRpfOVbw0k9AEOdOV1woOB3fnicgfEDWaByTgl/ysJh3nmaY&#10;anfjA12zUIgIYZ+igjKEOpXS5yVZ9H1XE0fv0zUWQ5RNIXWDtwi3Rg6SZCQtVhwXSqxpVVL+nf1Y&#10;BWuTLI+Z+bgY+Xrebcfv+/DV7pXqddvlFESgNjzC9/ZGKxgM4f9L/AFy/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1oo6HFAAAA2wAAAA8AAAAAAAAAAAAAAAAAlwIAAGRycy9k&#10;b3ducmV2LnhtbFBLBQYAAAAABAAEAPUAAACJAwAAAAA=&#10;" strokecolor="white">
                    <v:textbox inset="1pt,1pt,1pt,1pt">
                      <w:txbxContent>
                        <w:p w14:paraId="429F2423" w14:textId="77777777" w:rsidR="00EA1994" w:rsidRDefault="00EA1994" w:rsidP="00EA1994">
                          <w:r>
                            <w:rPr>
                              <w:b/>
                            </w:rPr>
                            <w:t>v</w:t>
                          </w:r>
                        </w:p>
                      </w:txbxContent>
                    </v:textbox>
                  </v:rect>
                  <v:rect id="Rectangle 27" o:spid="_x0000_s1107" style="position:absolute;left:15845;top:8505;width:3128;height:42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uj3WxAAA&#10;ANsAAAAPAAAAZHJzL2Rvd25yZXYueG1sRI9BawIxFITvBf9DeEJvNauIldUoIi1YClZXQbw9Ns/d&#10;1eRl2aS6/vumIHgcZuYbZjpvrRFXanzlWEG/l4Agzp2uuFCw332+jUH4gKzROCYFd/Iwn3Vepphq&#10;d+MtXbNQiAhhn6KCMoQ6ldLnJVn0PVcTR+/kGoshyqaQusFbhFsjB0kykhYrjgsl1rQsKb9kv1bB&#10;h0kWu8ysj0YODz/f71+bcG43Sr1228UERKA2PMOP9korGIzg/0v8AXL2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o91sQAAADbAAAADwAAAAAAAAAAAAAAAACXAgAAZHJzL2Rv&#10;d25yZXYueG1sUEsFBgAAAAAEAAQA9QAAAIgDAAAAAA==&#10;" strokecolor="white">
                    <v:textbox inset="1pt,1pt,1pt,1pt">
                      <w:txbxContent>
                        <w:p w14:paraId="47C68107" w14:textId="77777777" w:rsidR="00EA1994" w:rsidRDefault="00EA1994" w:rsidP="00EA1994">
                          <w:r>
                            <w:rPr>
                              <w:b/>
                            </w:rPr>
                            <w:t>t</w:t>
                          </w:r>
                        </w:p>
                      </w:txbxContent>
                    </v:textbox>
                  </v:rect>
                </v:group>
                <v:line id="Line 28" o:spid="_x0000_s1108" style="position:absolute;flip:y;visibility:visible;mso-wrap-style:square" from="296545,456565" to="792480,8477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EdWrMUAAADbAAAADwAAAGRycy9kb3ducmV2LnhtbESPQWvCQBSE7wX/w/IEb3VTLVVTVxFp&#10;wEMuTb14e80+k9Ds27C7TaK/vlso9DjMzDfMdj+aVvTkfGNZwdM8AUFcWt1wpeD8kT2uQfiArLG1&#10;TApu5GG/mzxsMdV24Hfqi1CJCGGfooI6hC6V0pc1GfRz2xFH72qdwRClq6R2OES4aeUiSV6kwYbj&#10;Qo0dHWsqv4pvo2DpnjdX+3bOq09/zy64WS/zkCs1m46HVxCBxvAf/muftILFCn6/xB8gd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EdWrMUAAADbAAAADwAAAAAAAAAA&#10;AAAAAAChAgAAZHJzL2Rvd25yZXYueG1sUEsFBgAAAAAEAAQA+QAAAJMDAAAAAA==&#10;" strokeweight="2pt">
                  <v:stroke startarrowwidth="narrow" startarrowlength="short" endarrowwidth="narrow" endarrowlength="short"/>
                </v:line>
              </v:group>
            </w:pict>
          </mc:Fallback>
        </mc:AlternateContent>
      </w:r>
    </w:p>
    <w:p w14:paraId="2468C384" w14:textId="77777777" w:rsidR="009D4D9E" w:rsidRDefault="009D4D9E"/>
    <w:p w14:paraId="622161A3" w14:textId="77777777" w:rsidR="009D4D9E" w:rsidRDefault="009D4D9E"/>
    <w:sectPr w:rsidR="009D4D9E" w:rsidSect="00EA1994">
      <w:type w:val="continuous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56D56F" w14:textId="77777777" w:rsidR="006B7D36" w:rsidRDefault="006B7D36" w:rsidP="006A3E35">
      <w:pPr>
        <w:spacing w:line="240" w:lineRule="auto"/>
      </w:pPr>
      <w:r>
        <w:separator/>
      </w:r>
    </w:p>
  </w:endnote>
  <w:endnote w:type="continuationSeparator" w:id="0">
    <w:p w14:paraId="5A90DB11" w14:textId="77777777" w:rsidR="006B7D36" w:rsidRDefault="006B7D36" w:rsidP="006A3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DE39B" w14:textId="77777777" w:rsidR="006A3E35" w:rsidRDefault="006B7D36" w:rsidP="00BC3681">
    <w:pPr>
      <w:pStyle w:val="Footer"/>
      <w:tabs>
        <w:tab w:val="clear" w:pos="4680"/>
        <w:tab w:val="center" w:pos="4320"/>
      </w:tabs>
      <w:jc w:val="center"/>
    </w:pPr>
    <w:r>
      <w:fldChar w:fldCharType="begin"/>
    </w:r>
    <w:r>
      <w:instrText xml:space="preserve"> FILENAME  \* MERGEFORMAT </w:instrText>
    </w:r>
    <w:r>
      <w:fldChar w:fldCharType="separate"/>
    </w:r>
    <w:r w:rsidR="004A05F4">
      <w:rPr>
        <w:noProof/>
      </w:rPr>
      <w:t>06_U3_Quiz 1 qual interpretation of graphs_done.docx</w:t>
    </w:r>
    <w:r>
      <w:rPr>
        <w:noProof/>
      </w:rPr>
      <w:fldChar w:fldCharType="end"/>
    </w:r>
    <w:r w:rsidR="00BC3681">
      <w:tab/>
    </w:r>
    <w:r w:rsidR="00BC3681">
      <w:fldChar w:fldCharType="begin"/>
    </w:r>
    <w:r w:rsidR="00BC3681">
      <w:instrText xml:space="preserve"> PAGE  \* MERGEFORMAT </w:instrText>
    </w:r>
    <w:r w:rsidR="00BC3681">
      <w:fldChar w:fldCharType="separate"/>
    </w:r>
    <w:r w:rsidR="00EA1994">
      <w:rPr>
        <w:noProof/>
      </w:rPr>
      <w:t>2</w:t>
    </w:r>
    <w:r w:rsidR="00BC3681">
      <w:fldChar w:fldCharType="end"/>
    </w:r>
    <w:r w:rsidR="00BC3681">
      <w:ptab w:relativeTo="margin" w:alignment="right" w:leader="none"/>
    </w:r>
    <w:r w:rsidR="00BC3681" w:rsidRPr="00DE5D33">
      <w:rPr>
        <w:rFonts w:hint="eastAsia"/>
      </w:rPr>
      <w:t>ⓒ</w:t>
    </w:r>
    <w:r w:rsidR="00BC3681" w:rsidRPr="00DE5D33">
      <w:t xml:space="preserve"> 2017 AAPT, AMTA, Bootstrap, STEMteachersNYC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E12960" w14:textId="66B18692" w:rsidR="009D4D9E" w:rsidRDefault="006B7D36" w:rsidP="009D4D9E">
    <w:pPr>
      <w:pStyle w:val="Footer"/>
      <w:tabs>
        <w:tab w:val="clear" w:pos="4680"/>
        <w:tab w:val="center" w:pos="4320"/>
      </w:tabs>
      <w:jc w:val="center"/>
    </w:pPr>
    <w:r>
      <w:fldChar w:fldCharType="begin"/>
    </w:r>
    <w:r>
      <w:instrText xml:space="preserve"> FILENAME  \* MERGEFORMAT </w:instrText>
    </w:r>
    <w:r>
      <w:fldChar w:fldCharType="separate"/>
    </w:r>
    <w:r w:rsidR="004A05F4">
      <w:rPr>
        <w:noProof/>
      </w:rPr>
      <w:t>06_U3_Quiz 1 qual interpretation of graphs_done.docx</w:t>
    </w:r>
    <w:r>
      <w:rPr>
        <w:noProof/>
      </w:rPr>
      <w:fldChar w:fldCharType="end"/>
    </w:r>
    <w:r w:rsidR="009D4D9E">
      <w:tab/>
    </w:r>
    <w:r w:rsidR="009D4D9E">
      <w:fldChar w:fldCharType="begin"/>
    </w:r>
    <w:r w:rsidR="009D4D9E">
      <w:instrText xml:space="preserve"> PAGE  \* MERGEFORMAT </w:instrText>
    </w:r>
    <w:r w:rsidR="009D4D9E">
      <w:fldChar w:fldCharType="separate"/>
    </w:r>
    <w:r>
      <w:rPr>
        <w:noProof/>
      </w:rPr>
      <w:t>1</w:t>
    </w:r>
    <w:r w:rsidR="009D4D9E">
      <w:fldChar w:fldCharType="end"/>
    </w:r>
    <w:r w:rsidR="009D4D9E">
      <w:ptab w:relativeTo="margin" w:alignment="right" w:leader="none"/>
    </w:r>
    <w:r w:rsidR="009D4D9E" w:rsidRPr="00DE5D33">
      <w:rPr>
        <w:rFonts w:hint="eastAsia"/>
      </w:rPr>
      <w:t>ⓒ</w:t>
    </w:r>
    <w:r w:rsidR="009D4D9E" w:rsidRPr="00DE5D33">
      <w:t xml:space="preserve"> 2017 AAPT, AMTA, Bootstrap, STEMteachersNYC</w:t>
    </w:r>
  </w:p>
  <w:p w14:paraId="04FCFEA7" w14:textId="77777777" w:rsidR="009D4D9E" w:rsidRDefault="009D4D9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598424" w14:textId="77777777" w:rsidR="006B7D36" w:rsidRDefault="006B7D36" w:rsidP="006A3E35">
      <w:pPr>
        <w:spacing w:line="240" w:lineRule="auto"/>
      </w:pPr>
      <w:r>
        <w:separator/>
      </w:r>
    </w:p>
  </w:footnote>
  <w:footnote w:type="continuationSeparator" w:id="0">
    <w:p w14:paraId="18EF30FA" w14:textId="77777777" w:rsidR="006B7D36" w:rsidRDefault="006B7D36" w:rsidP="006A3E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E42BC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Name__________________________</w:t>
    </w:r>
  </w:p>
  <w:p w14:paraId="2AF307EE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</w:p>
  <w:p w14:paraId="488402F0" w14:textId="77777777" w:rsidR="009D4D9E" w:rsidRPr="009D4D9E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Date__________ Period 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994"/>
    <w:rsid w:val="003609C2"/>
    <w:rsid w:val="004A05F4"/>
    <w:rsid w:val="00613188"/>
    <w:rsid w:val="00641573"/>
    <w:rsid w:val="006A3E35"/>
    <w:rsid w:val="006B7D36"/>
    <w:rsid w:val="006E5328"/>
    <w:rsid w:val="009D4D9E"/>
    <w:rsid w:val="00B36855"/>
    <w:rsid w:val="00B93DF3"/>
    <w:rsid w:val="00BC3681"/>
    <w:rsid w:val="00CF1F55"/>
    <w:rsid w:val="00EA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38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3E3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A3E35"/>
  </w:style>
  <w:style w:type="paragraph" w:styleId="Footer">
    <w:name w:val="footer"/>
    <w:basedOn w:val="Normal"/>
    <w:link w:val="Foot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A3E35"/>
  </w:style>
  <w:style w:type="paragraph" w:styleId="ListParagraph">
    <w:name w:val="List Paragraph"/>
    <w:basedOn w:val="Normal"/>
    <w:uiPriority w:val="34"/>
    <w:qFormat/>
    <w:rsid w:val="00EA1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dykes/Library/Group%20Containers/UBF8T346G9.Office/User%20Content.localized/Templates.localized/CMPF%20Model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CMPF Modeling.dotx</Template>
  <TotalTime>10</TotalTime>
  <Pages>1</Pages>
  <Words>100</Words>
  <Characters>575</Characters>
  <Application>Microsoft Macintosh Word</Application>
  <DocSecurity>0</DocSecurity>
  <Lines>4</Lines>
  <Paragraphs>1</Paragraphs>
  <ScaleCrop>false</ScaleCrop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jdykes@ridleysd.org</dc:creator>
  <cp:keywords/>
  <dc:description/>
  <cp:lastModifiedBy>jdykes@ridleysd.org</cp:lastModifiedBy>
  <cp:revision>3</cp:revision>
  <cp:lastPrinted>2018-03-23T14:33:00Z</cp:lastPrinted>
  <dcterms:created xsi:type="dcterms:W3CDTF">2018-02-22T15:36:00Z</dcterms:created>
  <dcterms:modified xsi:type="dcterms:W3CDTF">2018-03-23T14:33:00Z</dcterms:modified>
</cp:coreProperties>
</file>