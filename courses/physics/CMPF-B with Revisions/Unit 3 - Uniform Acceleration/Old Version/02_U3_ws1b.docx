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BA9D0" w14:textId="77777777" w:rsidR="006A3E35" w:rsidRDefault="00130B8E" w:rsidP="006A3E35">
      <w:pPr>
        <w:tabs>
          <w:tab w:val="right" w:pos="10800"/>
        </w:tabs>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t>Unit 3 Worksheet 1b</w:t>
      </w:r>
    </w:p>
    <w:p w14:paraId="433E8587" w14:textId="77777777" w:rsidR="00130B8E" w:rsidRPr="00130B8E" w:rsidRDefault="00130B8E" w:rsidP="00130B8E">
      <w:pPr>
        <w:tabs>
          <w:tab w:val="right" w:pos="10800"/>
        </w:tabs>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Uniform Acceleration</w:t>
      </w:r>
    </w:p>
    <w:tbl>
      <w:tblPr>
        <w:tblpPr w:leftFromText="180" w:rightFromText="180" w:vertAnchor="page" w:horzAnchor="page" w:tblpX="9730" w:tblpY="2705"/>
        <w:tblW w:w="1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780"/>
        <w:gridCol w:w="960"/>
      </w:tblGrid>
      <w:tr w:rsidR="00130B8E" w14:paraId="089A9AE8" w14:textId="77777777" w:rsidTr="00130B8E">
        <w:tc>
          <w:tcPr>
            <w:tcW w:w="780" w:type="dxa"/>
            <w:tcBorders>
              <w:top w:val="single" w:sz="4" w:space="0" w:color="auto"/>
              <w:left w:val="single" w:sz="4" w:space="0" w:color="auto"/>
              <w:bottom w:val="single" w:sz="4" w:space="0" w:color="auto"/>
              <w:right w:val="single" w:sz="4" w:space="0" w:color="auto"/>
            </w:tcBorders>
            <w:vAlign w:val="bottom"/>
          </w:tcPr>
          <w:p w14:paraId="50955459" w14:textId="77777777" w:rsidR="00130B8E" w:rsidRDefault="00130B8E" w:rsidP="00130B8E">
            <w:pPr>
              <w:pStyle w:val="Title"/>
              <w:tabs>
                <w:tab w:val="right" w:pos="10080"/>
              </w:tabs>
              <w:jc w:val="left"/>
              <w:rPr>
                <w:rFonts w:ascii="Times" w:hAnsi="Times" w:cs="Times"/>
                <w:b w:val="0"/>
                <w:i/>
                <w:iCs/>
                <w:sz w:val="24"/>
                <w:szCs w:val="24"/>
              </w:rPr>
            </w:pPr>
            <w:r w:rsidRPr="4BC6F4DB">
              <w:rPr>
                <w:rFonts w:ascii="Times" w:hAnsi="Times" w:cs="Times"/>
                <w:b w:val="0"/>
                <w:i/>
                <w:iCs/>
                <w:sz w:val="24"/>
                <w:szCs w:val="24"/>
              </w:rPr>
              <w:t xml:space="preserve">    t</w:t>
            </w:r>
          </w:p>
        </w:tc>
        <w:tc>
          <w:tcPr>
            <w:tcW w:w="960" w:type="dxa"/>
            <w:tcBorders>
              <w:top w:val="single" w:sz="4" w:space="0" w:color="auto"/>
              <w:left w:val="single" w:sz="4" w:space="0" w:color="auto"/>
              <w:bottom w:val="single" w:sz="4" w:space="0" w:color="auto"/>
              <w:right w:val="single" w:sz="4" w:space="0" w:color="auto"/>
            </w:tcBorders>
            <w:vAlign w:val="bottom"/>
          </w:tcPr>
          <w:p w14:paraId="0BD1BF0A" w14:textId="77777777" w:rsidR="00130B8E" w:rsidRDefault="00130B8E" w:rsidP="00130B8E">
            <w:pPr>
              <w:pStyle w:val="Title"/>
              <w:tabs>
                <w:tab w:val="right" w:pos="10080"/>
              </w:tabs>
              <w:jc w:val="left"/>
              <w:rPr>
                <w:rFonts w:ascii="Times" w:hAnsi="Times"/>
                <w:b w:val="0"/>
                <w:sz w:val="24"/>
                <w:lang w:bidi="x-none"/>
              </w:rPr>
            </w:pPr>
            <w:r>
              <w:rPr>
                <w:rFonts w:ascii="Times" w:hAnsi="Times"/>
                <w:b w:val="0"/>
                <w:sz w:val="24"/>
                <w:lang w:bidi="x-none"/>
              </w:rPr>
              <w:t xml:space="preserve">  </w:t>
            </w:r>
            <w:r>
              <w:rPr>
                <w:rFonts w:ascii="Times" w:hAnsi="Times"/>
                <w:b w:val="0"/>
                <w:position w:val="-4"/>
                <w:sz w:val="24"/>
                <w:lang w:bidi="x-none"/>
              </w:rPr>
              <w:object w:dxaOrig="200" w:dyaOrig="320" w14:anchorId="3F8D6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16.6pt" o:ole="">
                  <v:imagedata r:id="rId7" o:title=""/>
                </v:shape>
                <o:OLEObject Type="Embed" ProgID="Equation.DSMT4" ShapeID="_x0000_i1025" DrawAspect="Content" ObjectID="_1583050870" r:id="rId8"/>
              </w:object>
            </w:r>
          </w:p>
        </w:tc>
      </w:tr>
      <w:tr w:rsidR="00130B8E" w14:paraId="22A01720" w14:textId="77777777" w:rsidTr="00130B8E">
        <w:tc>
          <w:tcPr>
            <w:tcW w:w="780" w:type="dxa"/>
            <w:tcBorders>
              <w:left w:val="single" w:sz="4" w:space="0" w:color="auto"/>
              <w:bottom w:val="single" w:sz="4" w:space="0" w:color="auto"/>
              <w:right w:val="single" w:sz="4" w:space="0" w:color="auto"/>
            </w:tcBorders>
            <w:vAlign w:val="bottom"/>
          </w:tcPr>
          <w:p w14:paraId="2E357991" w14:textId="77777777" w:rsidR="00130B8E" w:rsidRDefault="00130B8E" w:rsidP="00130B8E">
            <w:pPr>
              <w:pStyle w:val="Title"/>
              <w:tabs>
                <w:tab w:val="right" w:pos="10080"/>
              </w:tabs>
              <w:ind w:left="-216"/>
              <w:rPr>
                <w:rFonts w:ascii="Times" w:hAnsi="Times" w:cs="Times"/>
                <w:b w:val="0"/>
                <w:sz w:val="24"/>
                <w:szCs w:val="24"/>
              </w:rPr>
            </w:pPr>
            <w:r w:rsidRPr="48A9AE1E">
              <w:rPr>
                <w:rFonts w:ascii="Times" w:hAnsi="Times" w:cs="Times"/>
                <w:b w:val="0"/>
                <w:sz w:val="24"/>
                <w:szCs w:val="24"/>
              </w:rPr>
              <w:t>(s)</w:t>
            </w:r>
          </w:p>
        </w:tc>
        <w:tc>
          <w:tcPr>
            <w:tcW w:w="960" w:type="dxa"/>
            <w:tcBorders>
              <w:left w:val="single" w:sz="4" w:space="0" w:color="auto"/>
              <w:bottom w:val="single" w:sz="4" w:space="0" w:color="auto"/>
              <w:right w:val="single" w:sz="4" w:space="0" w:color="auto"/>
            </w:tcBorders>
            <w:vAlign w:val="bottom"/>
          </w:tcPr>
          <w:p w14:paraId="54858DDC" w14:textId="77777777" w:rsidR="00130B8E" w:rsidRDefault="00130B8E" w:rsidP="00130B8E">
            <w:pPr>
              <w:pStyle w:val="Title"/>
              <w:tabs>
                <w:tab w:val="right" w:pos="10080"/>
              </w:tabs>
              <w:ind w:left="-216"/>
              <w:rPr>
                <w:rFonts w:ascii="Times" w:hAnsi="Times" w:cs="Times"/>
                <w:b w:val="0"/>
                <w:sz w:val="24"/>
                <w:szCs w:val="24"/>
              </w:rPr>
            </w:pPr>
            <w:r w:rsidRPr="48A9AE1E">
              <w:rPr>
                <w:rFonts w:ascii="Times" w:hAnsi="Times" w:cs="Times"/>
                <w:b w:val="0"/>
                <w:sz w:val="24"/>
                <w:szCs w:val="24"/>
              </w:rPr>
              <w:t>(cm)</w:t>
            </w:r>
          </w:p>
        </w:tc>
      </w:tr>
      <w:tr w:rsidR="00130B8E" w14:paraId="2E9E7B04" w14:textId="77777777" w:rsidTr="00130B8E">
        <w:tc>
          <w:tcPr>
            <w:tcW w:w="780" w:type="dxa"/>
            <w:tcBorders>
              <w:top w:val="single" w:sz="4" w:space="0" w:color="auto"/>
            </w:tcBorders>
            <w:vAlign w:val="bottom"/>
          </w:tcPr>
          <w:p w14:paraId="72A3F72C" w14:textId="77777777" w:rsidR="00130B8E" w:rsidRDefault="00130B8E" w:rsidP="00130B8E">
            <w:pPr>
              <w:pStyle w:val="Title"/>
              <w:tabs>
                <w:tab w:val="right" w:pos="10080"/>
              </w:tabs>
              <w:rPr>
                <w:rFonts w:ascii="Times" w:hAnsi="Times" w:cs="Times"/>
                <w:b w:val="0"/>
                <w:sz w:val="24"/>
                <w:szCs w:val="24"/>
              </w:rPr>
            </w:pPr>
            <w:r w:rsidRPr="48A9AE1E">
              <w:rPr>
                <w:rFonts w:ascii="Times" w:hAnsi="Times" w:cs="Times"/>
                <w:b w:val="0"/>
                <w:sz w:val="24"/>
                <w:szCs w:val="24"/>
              </w:rPr>
              <w:t>0.0</w:t>
            </w:r>
          </w:p>
        </w:tc>
        <w:tc>
          <w:tcPr>
            <w:tcW w:w="960" w:type="dxa"/>
            <w:tcBorders>
              <w:top w:val="single" w:sz="4" w:space="0" w:color="auto"/>
            </w:tcBorders>
            <w:vAlign w:val="bottom"/>
          </w:tcPr>
          <w:p w14:paraId="174E36F1" w14:textId="77777777" w:rsidR="00130B8E" w:rsidRDefault="00130B8E" w:rsidP="00130B8E">
            <w:pPr>
              <w:pStyle w:val="Title"/>
              <w:tabs>
                <w:tab w:val="right" w:pos="10080"/>
              </w:tabs>
              <w:rPr>
                <w:rFonts w:ascii="Times" w:hAnsi="Times" w:cs="Times"/>
                <w:b w:val="0"/>
                <w:sz w:val="24"/>
                <w:szCs w:val="24"/>
              </w:rPr>
            </w:pPr>
            <w:r w:rsidRPr="48A9AE1E">
              <w:rPr>
                <w:rFonts w:ascii="Times" w:hAnsi="Times" w:cs="Times"/>
                <w:b w:val="0"/>
                <w:sz w:val="24"/>
                <w:szCs w:val="24"/>
              </w:rPr>
              <w:t xml:space="preserve"> 0.0</w:t>
            </w:r>
          </w:p>
        </w:tc>
      </w:tr>
      <w:tr w:rsidR="00130B8E" w14:paraId="6C79FF2D" w14:textId="77777777" w:rsidTr="00130B8E">
        <w:tc>
          <w:tcPr>
            <w:tcW w:w="780" w:type="dxa"/>
            <w:vAlign w:val="bottom"/>
          </w:tcPr>
          <w:p w14:paraId="10E21C87" w14:textId="77777777" w:rsidR="00130B8E" w:rsidRDefault="00130B8E" w:rsidP="00130B8E">
            <w:pPr>
              <w:pStyle w:val="Title"/>
              <w:tabs>
                <w:tab w:val="right" w:pos="10080"/>
              </w:tabs>
              <w:rPr>
                <w:rFonts w:ascii="Times" w:hAnsi="Times" w:cs="Times"/>
                <w:b w:val="0"/>
                <w:sz w:val="24"/>
                <w:szCs w:val="24"/>
              </w:rPr>
            </w:pPr>
            <w:r w:rsidRPr="48A9AE1E">
              <w:rPr>
                <w:rFonts w:ascii="Times" w:hAnsi="Times" w:cs="Times"/>
                <w:b w:val="0"/>
                <w:sz w:val="24"/>
                <w:szCs w:val="24"/>
              </w:rPr>
              <w:t>1.0</w:t>
            </w:r>
          </w:p>
        </w:tc>
        <w:tc>
          <w:tcPr>
            <w:tcW w:w="960" w:type="dxa"/>
            <w:vAlign w:val="bottom"/>
          </w:tcPr>
          <w:p w14:paraId="4D6D12E0" w14:textId="77777777" w:rsidR="00130B8E" w:rsidRDefault="00130B8E" w:rsidP="00130B8E">
            <w:pPr>
              <w:pStyle w:val="Title"/>
              <w:tabs>
                <w:tab w:val="right" w:pos="10080"/>
              </w:tabs>
              <w:rPr>
                <w:rFonts w:ascii="Times" w:hAnsi="Times" w:cs="Times"/>
                <w:b w:val="0"/>
                <w:sz w:val="24"/>
                <w:szCs w:val="24"/>
              </w:rPr>
            </w:pPr>
            <w:r w:rsidRPr="48A9AE1E">
              <w:rPr>
                <w:rFonts w:ascii="Times" w:hAnsi="Times" w:cs="Times"/>
                <w:b w:val="0"/>
                <w:sz w:val="24"/>
                <w:szCs w:val="24"/>
              </w:rPr>
              <w:t>5.0</w:t>
            </w:r>
          </w:p>
        </w:tc>
      </w:tr>
      <w:tr w:rsidR="00130B8E" w14:paraId="231F8884" w14:textId="77777777" w:rsidTr="00130B8E">
        <w:tc>
          <w:tcPr>
            <w:tcW w:w="780" w:type="dxa"/>
            <w:vAlign w:val="bottom"/>
          </w:tcPr>
          <w:p w14:paraId="1F3F5F74" w14:textId="77777777" w:rsidR="00130B8E" w:rsidRDefault="00130B8E" w:rsidP="00130B8E">
            <w:pPr>
              <w:pStyle w:val="Title"/>
              <w:tabs>
                <w:tab w:val="right" w:pos="10080"/>
              </w:tabs>
              <w:rPr>
                <w:rFonts w:ascii="Times" w:hAnsi="Times" w:cs="Times"/>
                <w:b w:val="0"/>
                <w:sz w:val="24"/>
                <w:szCs w:val="24"/>
              </w:rPr>
            </w:pPr>
            <w:r w:rsidRPr="48A9AE1E">
              <w:rPr>
                <w:rFonts w:ascii="Times" w:hAnsi="Times" w:cs="Times"/>
                <w:b w:val="0"/>
                <w:sz w:val="24"/>
                <w:szCs w:val="24"/>
              </w:rPr>
              <w:t>2.0</w:t>
            </w:r>
          </w:p>
        </w:tc>
        <w:tc>
          <w:tcPr>
            <w:tcW w:w="960" w:type="dxa"/>
            <w:vAlign w:val="bottom"/>
          </w:tcPr>
          <w:p w14:paraId="5D3DB397" w14:textId="77777777" w:rsidR="00130B8E" w:rsidRDefault="00130B8E" w:rsidP="00130B8E">
            <w:pPr>
              <w:pStyle w:val="Title"/>
              <w:tabs>
                <w:tab w:val="right" w:pos="10080"/>
              </w:tabs>
              <w:rPr>
                <w:rFonts w:ascii="Times" w:hAnsi="Times" w:cs="Times"/>
                <w:b w:val="0"/>
                <w:sz w:val="24"/>
                <w:szCs w:val="24"/>
              </w:rPr>
            </w:pPr>
            <w:r w:rsidRPr="48A9AE1E">
              <w:rPr>
                <w:rFonts w:ascii="Times" w:hAnsi="Times" w:cs="Times"/>
                <w:b w:val="0"/>
                <w:sz w:val="24"/>
                <w:szCs w:val="24"/>
              </w:rPr>
              <w:t>20.0</w:t>
            </w:r>
          </w:p>
        </w:tc>
      </w:tr>
      <w:tr w:rsidR="00130B8E" w14:paraId="0CF45688" w14:textId="77777777" w:rsidTr="00130B8E">
        <w:tc>
          <w:tcPr>
            <w:tcW w:w="780" w:type="dxa"/>
            <w:vAlign w:val="bottom"/>
          </w:tcPr>
          <w:p w14:paraId="0BC4EF92" w14:textId="77777777" w:rsidR="00130B8E" w:rsidRDefault="00130B8E" w:rsidP="00130B8E">
            <w:pPr>
              <w:pStyle w:val="Title"/>
              <w:tabs>
                <w:tab w:val="right" w:pos="10080"/>
              </w:tabs>
              <w:rPr>
                <w:rFonts w:ascii="Times" w:hAnsi="Times" w:cs="Times"/>
                <w:b w:val="0"/>
                <w:sz w:val="24"/>
                <w:szCs w:val="24"/>
              </w:rPr>
            </w:pPr>
            <w:r w:rsidRPr="48A9AE1E">
              <w:rPr>
                <w:rFonts w:ascii="Times" w:hAnsi="Times" w:cs="Times"/>
                <w:b w:val="0"/>
                <w:sz w:val="24"/>
                <w:szCs w:val="24"/>
              </w:rPr>
              <w:t>3.0</w:t>
            </w:r>
          </w:p>
        </w:tc>
        <w:tc>
          <w:tcPr>
            <w:tcW w:w="960" w:type="dxa"/>
            <w:vAlign w:val="bottom"/>
          </w:tcPr>
          <w:p w14:paraId="1D276FAF" w14:textId="77777777" w:rsidR="00130B8E" w:rsidRDefault="00130B8E" w:rsidP="00130B8E">
            <w:pPr>
              <w:pStyle w:val="Title"/>
              <w:tabs>
                <w:tab w:val="right" w:pos="10080"/>
              </w:tabs>
              <w:rPr>
                <w:rFonts w:ascii="Times" w:hAnsi="Times" w:cs="Times"/>
                <w:b w:val="0"/>
                <w:sz w:val="24"/>
                <w:szCs w:val="24"/>
              </w:rPr>
            </w:pPr>
            <w:r w:rsidRPr="48A9AE1E">
              <w:rPr>
                <w:rFonts w:ascii="Times" w:hAnsi="Times" w:cs="Times"/>
                <w:b w:val="0"/>
                <w:sz w:val="24"/>
                <w:szCs w:val="24"/>
              </w:rPr>
              <w:t>45.0</w:t>
            </w:r>
          </w:p>
        </w:tc>
      </w:tr>
      <w:tr w:rsidR="00130B8E" w14:paraId="2D21A0AF" w14:textId="77777777" w:rsidTr="00130B8E">
        <w:tc>
          <w:tcPr>
            <w:tcW w:w="780" w:type="dxa"/>
            <w:vAlign w:val="bottom"/>
          </w:tcPr>
          <w:p w14:paraId="14A85D9A" w14:textId="77777777" w:rsidR="00130B8E" w:rsidRDefault="00130B8E" w:rsidP="00130B8E">
            <w:pPr>
              <w:pStyle w:val="Title"/>
              <w:tabs>
                <w:tab w:val="right" w:pos="10080"/>
              </w:tabs>
              <w:rPr>
                <w:rFonts w:ascii="Times" w:hAnsi="Times" w:cs="Times"/>
                <w:b w:val="0"/>
                <w:sz w:val="24"/>
                <w:szCs w:val="24"/>
              </w:rPr>
            </w:pPr>
            <w:r w:rsidRPr="48A9AE1E">
              <w:rPr>
                <w:rFonts w:ascii="Times" w:hAnsi="Times" w:cs="Times"/>
                <w:b w:val="0"/>
                <w:sz w:val="24"/>
                <w:szCs w:val="24"/>
              </w:rPr>
              <w:t>4.0</w:t>
            </w:r>
          </w:p>
        </w:tc>
        <w:tc>
          <w:tcPr>
            <w:tcW w:w="960" w:type="dxa"/>
            <w:vAlign w:val="bottom"/>
          </w:tcPr>
          <w:p w14:paraId="1A1B8748" w14:textId="77777777" w:rsidR="00130B8E" w:rsidRDefault="00130B8E" w:rsidP="00130B8E">
            <w:pPr>
              <w:pStyle w:val="Title"/>
              <w:tabs>
                <w:tab w:val="right" w:pos="10080"/>
              </w:tabs>
              <w:rPr>
                <w:rFonts w:ascii="Times" w:hAnsi="Times" w:cs="Times"/>
                <w:b w:val="0"/>
                <w:sz w:val="24"/>
                <w:szCs w:val="24"/>
              </w:rPr>
            </w:pPr>
            <w:r w:rsidRPr="48A9AE1E">
              <w:rPr>
                <w:rFonts w:ascii="Times" w:hAnsi="Times" w:cs="Times"/>
                <w:b w:val="0"/>
                <w:sz w:val="24"/>
                <w:szCs w:val="24"/>
              </w:rPr>
              <w:t>80.0</w:t>
            </w:r>
          </w:p>
        </w:tc>
      </w:tr>
      <w:tr w:rsidR="00130B8E" w14:paraId="42CA0801" w14:textId="77777777" w:rsidTr="00130B8E">
        <w:tc>
          <w:tcPr>
            <w:tcW w:w="780" w:type="dxa"/>
            <w:vAlign w:val="bottom"/>
          </w:tcPr>
          <w:p w14:paraId="7E1E3702" w14:textId="77777777" w:rsidR="00130B8E" w:rsidRDefault="00130B8E" w:rsidP="00130B8E">
            <w:pPr>
              <w:pStyle w:val="Title"/>
              <w:tabs>
                <w:tab w:val="right" w:pos="10080"/>
              </w:tabs>
              <w:rPr>
                <w:rFonts w:ascii="Times" w:hAnsi="Times" w:cs="Times"/>
                <w:b w:val="0"/>
                <w:sz w:val="24"/>
                <w:szCs w:val="24"/>
              </w:rPr>
            </w:pPr>
            <w:r w:rsidRPr="48A9AE1E">
              <w:rPr>
                <w:rFonts w:ascii="Times" w:hAnsi="Times" w:cs="Times"/>
                <w:b w:val="0"/>
                <w:sz w:val="24"/>
                <w:szCs w:val="24"/>
              </w:rPr>
              <w:t>5.0</w:t>
            </w:r>
          </w:p>
        </w:tc>
        <w:tc>
          <w:tcPr>
            <w:tcW w:w="960" w:type="dxa"/>
            <w:vAlign w:val="bottom"/>
          </w:tcPr>
          <w:p w14:paraId="683134F8" w14:textId="77777777" w:rsidR="00130B8E" w:rsidRDefault="00130B8E" w:rsidP="00130B8E">
            <w:pPr>
              <w:pStyle w:val="Title"/>
              <w:tabs>
                <w:tab w:val="right" w:pos="10080"/>
              </w:tabs>
              <w:rPr>
                <w:rFonts w:ascii="Times" w:hAnsi="Times" w:cs="Times"/>
                <w:b w:val="0"/>
                <w:sz w:val="24"/>
                <w:szCs w:val="24"/>
              </w:rPr>
            </w:pPr>
            <w:r w:rsidRPr="48A9AE1E">
              <w:rPr>
                <w:rFonts w:ascii="Times" w:hAnsi="Times" w:cs="Times"/>
                <w:b w:val="0"/>
                <w:sz w:val="24"/>
                <w:szCs w:val="24"/>
              </w:rPr>
              <w:t>125.0</w:t>
            </w:r>
          </w:p>
        </w:tc>
      </w:tr>
      <w:tr w:rsidR="00130B8E" w14:paraId="42E4920D" w14:textId="77777777" w:rsidTr="00130B8E">
        <w:tc>
          <w:tcPr>
            <w:tcW w:w="780" w:type="dxa"/>
            <w:vAlign w:val="bottom"/>
          </w:tcPr>
          <w:p w14:paraId="5BA1D625" w14:textId="77777777" w:rsidR="00130B8E" w:rsidRDefault="00130B8E" w:rsidP="00130B8E">
            <w:pPr>
              <w:pStyle w:val="Title"/>
              <w:tabs>
                <w:tab w:val="right" w:pos="10080"/>
              </w:tabs>
              <w:rPr>
                <w:rFonts w:ascii="Times" w:hAnsi="Times" w:cs="Times"/>
                <w:b w:val="0"/>
                <w:sz w:val="24"/>
                <w:szCs w:val="24"/>
              </w:rPr>
            </w:pPr>
            <w:r w:rsidRPr="48A9AE1E">
              <w:rPr>
                <w:rFonts w:ascii="Times" w:hAnsi="Times" w:cs="Times"/>
                <w:b w:val="0"/>
                <w:sz w:val="24"/>
                <w:szCs w:val="24"/>
              </w:rPr>
              <w:t>6.0</w:t>
            </w:r>
          </w:p>
        </w:tc>
        <w:tc>
          <w:tcPr>
            <w:tcW w:w="960" w:type="dxa"/>
            <w:vAlign w:val="bottom"/>
          </w:tcPr>
          <w:p w14:paraId="6AA123BA" w14:textId="77777777" w:rsidR="00130B8E" w:rsidRDefault="00130B8E" w:rsidP="00130B8E">
            <w:pPr>
              <w:pStyle w:val="Title"/>
              <w:tabs>
                <w:tab w:val="right" w:pos="10080"/>
              </w:tabs>
              <w:rPr>
                <w:rFonts w:ascii="Times" w:hAnsi="Times" w:cs="Times"/>
                <w:b w:val="0"/>
                <w:sz w:val="24"/>
                <w:szCs w:val="24"/>
              </w:rPr>
            </w:pPr>
            <w:r w:rsidRPr="48A9AE1E">
              <w:rPr>
                <w:rFonts w:ascii="Times" w:hAnsi="Times" w:cs="Times"/>
                <w:b w:val="0"/>
                <w:sz w:val="24"/>
                <w:szCs w:val="24"/>
              </w:rPr>
              <w:t>180.0</w:t>
            </w:r>
          </w:p>
        </w:tc>
      </w:tr>
    </w:tbl>
    <w:p w14:paraId="55C3E3C0" w14:textId="77777777" w:rsidR="00130B8E" w:rsidRPr="00130B8E" w:rsidRDefault="00130B8E" w:rsidP="00130B8E">
      <w:pPr>
        <w:numPr>
          <w:ilvl w:val="0"/>
          <w:numId w:val="1"/>
        </w:numPr>
        <w:pBdr>
          <w:top w:val="none" w:sz="0" w:space="0" w:color="auto"/>
          <w:left w:val="none" w:sz="0" w:space="0" w:color="auto"/>
          <w:bottom w:val="none" w:sz="0" w:space="0" w:color="auto"/>
          <w:right w:val="none" w:sz="0" w:space="0" w:color="auto"/>
          <w:between w:val="none" w:sz="0" w:space="0" w:color="auto"/>
        </w:pBdr>
        <w:tabs>
          <w:tab w:val="clear" w:pos="0"/>
        </w:tabs>
        <w:spacing w:line="240" w:lineRule="auto"/>
        <w:ind w:left="270" w:hanging="180"/>
        <w:rPr>
          <w:rFonts w:ascii="Times New Roman" w:hAnsi="Times New Roman" w:cs="Times New Roman"/>
          <w:sz w:val="24"/>
          <w:szCs w:val="24"/>
        </w:rPr>
      </w:pPr>
      <w:r w:rsidRPr="00130B8E">
        <w:rPr>
          <w:rFonts w:ascii="Times New Roman" w:hAnsi="Times New Roman" w:cs="Times New Roman"/>
          <w:noProof/>
          <w:sz w:val="24"/>
          <w:szCs w:val="24"/>
        </w:rPr>
        <w:t xml:space="preserve">In the table at right are position-time data for a wheel rolling down a track. </w:t>
      </w:r>
    </w:p>
    <w:p w14:paraId="57050D39" w14:textId="77777777" w:rsidR="00130B8E" w:rsidRPr="00130B8E" w:rsidRDefault="00130B8E" w:rsidP="00130B8E">
      <w:pPr>
        <w:ind w:left="90"/>
        <w:rPr>
          <w:rFonts w:ascii="Times New Roman" w:hAnsi="Times New Roman" w:cs="Times New Roman"/>
          <w:sz w:val="24"/>
          <w:szCs w:val="24"/>
        </w:rPr>
      </w:pPr>
      <w:r w:rsidRPr="00130B8E">
        <w:rPr>
          <w:rFonts w:ascii="Times New Roman" w:hAnsi="Times New Roman" w:cs="Times New Roman"/>
          <w:noProof/>
          <w:sz w:val="24"/>
          <w:szCs w:val="24"/>
          <w:lang w:val="en-US"/>
        </w:rPr>
        <mc:AlternateContent>
          <mc:Choice Requires="wpg">
            <w:drawing>
              <wp:anchor distT="0" distB="0" distL="114300" distR="114300" simplePos="0" relativeHeight="251662336" behindDoc="0" locked="0" layoutInCell="1" allowOverlap="1" wp14:anchorId="67A359A5" wp14:editId="00B3036C">
                <wp:simplePos x="0" y="0"/>
                <wp:positionH relativeFrom="column">
                  <wp:posOffset>-1270</wp:posOffset>
                </wp:positionH>
                <wp:positionV relativeFrom="paragraph">
                  <wp:posOffset>276860</wp:posOffset>
                </wp:positionV>
                <wp:extent cx="5344160" cy="6626860"/>
                <wp:effectExtent l="0" t="50800" r="91440" b="0"/>
                <wp:wrapTight wrapText="bothSides">
                  <wp:wrapPolygon edited="0">
                    <wp:start x="2156" y="-166"/>
                    <wp:lineTo x="1232" y="0"/>
                    <wp:lineTo x="1232" y="580"/>
                    <wp:lineTo x="2156" y="1325"/>
                    <wp:lineTo x="1540" y="1656"/>
                    <wp:lineTo x="1129" y="2235"/>
                    <wp:lineTo x="1129" y="2815"/>
                    <wp:lineTo x="2053" y="3974"/>
                    <wp:lineTo x="1129" y="5050"/>
                    <wp:lineTo x="1129" y="5381"/>
                    <wp:lineTo x="2053" y="6623"/>
                    <wp:lineTo x="1232" y="7286"/>
                    <wp:lineTo x="1027" y="7948"/>
                    <wp:lineTo x="1027" y="9190"/>
                    <wp:lineTo x="205" y="9273"/>
                    <wp:lineTo x="103" y="12750"/>
                    <wp:lineTo x="821" y="13246"/>
                    <wp:lineTo x="2156" y="13246"/>
                    <wp:lineTo x="2156" y="14571"/>
                    <wp:lineTo x="1540" y="14819"/>
                    <wp:lineTo x="1540" y="15482"/>
                    <wp:lineTo x="2156" y="15896"/>
                    <wp:lineTo x="2156" y="17220"/>
                    <wp:lineTo x="1540" y="17220"/>
                    <wp:lineTo x="1540" y="17966"/>
                    <wp:lineTo x="2156" y="18545"/>
                    <wp:lineTo x="2156" y="20449"/>
                    <wp:lineTo x="6468" y="21194"/>
                    <wp:lineTo x="9650" y="21443"/>
                    <wp:lineTo x="12114" y="21443"/>
                    <wp:lineTo x="12114" y="21194"/>
                    <wp:lineTo x="21662" y="20449"/>
                    <wp:lineTo x="21867" y="19870"/>
                    <wp:lineTo x="21046" y="19870"/>
                    <wp:lineTo x="21354" y="83"/>
                    <wp:lineTo x="2567" y="-166"/>
                    <wp:lineTo x="2156" y="-166"/>
                  </wp:wrapPolygon>
                </wp:wrapTight>
                <wp:docPr id="9"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4160" cy="6626860"/>
                          <a:chOff x="605" y="2232"/>
                          <a:chExt cx="8416" cy="10436"/>
                        </a:xfrm>
                      </wpg:grpSpPr>
                      <wpg:grpSp>
                        <wpg:cNvPr id="10" name="Group 159"/>
                        <wpg:cNvGrpSpPr>
                          <a:grpSpLocks/>
                        </wpg:cNvGrpSpPr>
                        <wpg:grpSpPr bwMode="auto">
                          <a:xfrm>
                            <a:off x="1518" y="2232"/>
                            <a:ext cx="7495" cy="9806"/>
                            <a:chOff x="1533" y="3365"/>
                            <a:chExt cx="7495" cy="9806"/>
                          </a:xfrm>
                        </wpg:grpSpPr>
                        <wpg:grpSp>
                          <wpg:cNvPr id="11" name="Group 160"/>
                          <wpg:cNvGrpSpPr>
                            <a:grpSpLocks/>
                          </wpg:cNvGrpSpPr>
                          <wpg:grpSpPr bwMode="auto">
                            <a:xfrm>
                              <a:off x="1534" y="3539"/>
                              <a:ext cx="7213" cy="9613"/>
                              <a:chOff x="974" y="4534"/>
                              <a:chExt cx="9773" cy="9613"/>
                            </a:xfrm>
                          </wpg:grpSpPr>
                          <wps:wsp>
                            <wps:cNvPr id="12" name="Line 161"/>
                            <wps:cNvCnPr>
                              <a:cxnSpLocks noChangeShapeType="1"/>
                            </wps:cNvCnPr>
                            <wps:spPr bwMode="auto">
                              <a:xfrm>
                                <a:off x="974" y="4534"/>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Line 162"/>
                            <wps:cNvCnPr>
                              <a:cxnSpLocks noChangeShapeType="1"/>
                            </wps:cNvCnPr>
                            <wps:spPr bwMode="auto">
                              <a:xfrm>
                                <a:off x="974" y="4774"/>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Line 163"/>
                            <wps:cNvCnPr>
                              <a:cxnSpLocks noChangeShapeType="1"/>
                            </wps:cNvCnPr>
                            <wps:spPr bwMode="auto">
                              <a:xfrm>
                                <a:off x="974" y="5015"/>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Line 164"/>
                            <wps:cNvCnPr>
                              <a:cxnSpLocks noChangeShapeType="1"/>
                            </wps:cNvCnPr>
                            <wps:spPr bwMode="auto">
                              <a:xfrm>
                                <a:off x="974" y="5255"/>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Line 165"/>
                            <wps:cNvCnPr>
                              <a:cxnSpLocks noChangeShapeType="1"/>
                            </wps:cNvCnPr>
                            <wps:spPr bwMode="auto">
                              <a:xfrm>
                                <a:off x="974" y="5495"/>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Line 166"/>
                            <wps:cNvCnPr>
                              <a:cxnSpLocks noChangeShapeType="1"/>
                            </wps:cNvCnPr>
                            <wps:spPr bwMode="auto">
                              <a:xfrm>
                                <a:off x="974" y="5736"/>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Line 167"/>
                            <wps:cNvCnPr>
                              <a:cxnSpLocks noChangeShapeType="1"/>
                            </wps:cNvCnPr>
                            <wps:spPr bwMode="auto">
                              <a:xfrm>
                                <a:off x="974" y="5976"/>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 name="Line 168"/>
                            <wps:cNvCnPr>
                              <a:cxnSpLocks noChangeShapeType="1"/>
                            </wps:cNvCnPr>
                            <wps:spPr bwMode="auto">
                              <a:xfrm>
                                <a:off x="974" y="6216"/>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0" name="Line 169"/>
                            <wps:cNvCnPr>
                              <a:cxnSpLocks noChangeShapeType="1"/>
                            </wps:cNvCnPr>
                            <wps:spPr bwMode="auto">
                              <a:xfrm>
                                <a:off x="974" y="6457"/>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Line 170"/>
                            <wps:cNvCnPr>
                              <a:cxnSpLocks noChangeShapeType="1"/>
                            </wps:cNvCnPr>
                            <wps:spPr bwMode="auto">
                              <a:xfrm>
                                <a:off x="974" y="6697"/>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 name="Line 171"/>
                            <wps:cNvCnPr>
                              <a:cxnSpLocks noChangeShapeType="1"/>
                            </wps:cNvCnPr>
                            <wps:spPr bwMode="auto">
                              <a:xfrm>
                                <a:off x="974" y="6937"/>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Line 172"/>
                            <wps:cNvCnPr>
                              <a:cxnSpLocks noChangeShapeType="1"/>
                            </wps:cNvCnPr>
                            <wps:spPr bwMode="auto">
                              <a:xfrm>
                                <a:off x="974" y="7177"/>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Line 173"/>
                            <wps:cNvCnPr>
                              <a:cxnSpLocks noChangeShapeType="1"/>
                            </wps:cNvCnPr>
                            <wps:spPr bwMode="auto">
                              <a:xfrm>
                                <a:off x="974" y="7418"/>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Line 174"/>
                            <wps:cNvCnPr>
                              <a:cxnSpLocks noChangeShapeType="1"/>
                            </wps:cNvCnPr>
                            <wps:spPr bwMode="auto">
                              <a:xfrm>
                                <a:off x="974" y="7658"/>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6" name="Line 175"/>
                            <wps:cNvCnPr>
                              <a:cxnSpLocks noChangeShapeType="1"/>
                            </wps:cNvCnPr>
                            <wps:spPr bwMode="auto">
                              <a:xfrm>
                                <a:off x="974" y="7898"/>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Line 176"/>
                            <wps:cNvCnPr>
                              <a:cxnSpLocks noChangeShapeType="1"/>
                            </wps:cNvCnPr>
                            <wps:spPr bwMode="auto">
                              <a:xfrm>
                                <a:off x="974" y="8139"/>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8" name="Line 177"/>
                            <wps:cNvCnPr>
                              <a:cxnSpLocks noChangeShapeType="1"/>
                            </wps:cNvCnPr>
                            <wps:spPr bwMode="auto">
                              <a:xfrm>
                                <a:off x="974" y="8379"/>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9" name="Line 178"/>
                            <wps:cNvCnPr>
                              <a:cxnSpLocks noChangeShapeType="1"/>
                            </wps:cNvCnPr>
                            <wps:spPr bwMode="auto">
                              <a:xfrm>
                                <a:off x="974" y="8619"/>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Line 179"/>
                            <wps:cNvCnPr>
                              <a:cxnSpLocks noChangeShapeType="1"/>
                            </wps:cNvCnPr>
                            <wps:spPr bwMode="auto">
                              <a:xfrm>
                                <a:off x="974" y="8860"/>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1" name="Line 180"/>
                            <wps:cNvCnPr>
                              <a:cxnSpLocks noChangeShapeType="1"/>
                            </wps:cNvCnPr>
                            <wps:spPr bwMode="auto">
                              <a:xfrm>
                                <a:off x="974" y="9100"/>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0" name="Line 181"/>
                            <wps:cNvCnPr>
                              <a:cxnSpLocks noChangeShapeType="1"/>
                            </wps:cNvCnPr>
                            <wps:spPr bwMode="auto">
                              <a:xfrm>
                                <a:off x="974" y="9340"/>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1" name="Line 182"/>
                            <wps:cNvCnPr>
                              <a:cxnSpLocks noChangeShapeType="1"/>
                            </wps:cNvCnPr>
                            <wps:spPr bwMode="auto">
                              <a:xfrm>
                                <a:off x="974" y="9581"/>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2" name="Line 183"/>
                            <wps:cNvCnPr>
                              <a:cxnSpLocks noChangeShapeType="1"/>
                            </wps:cNvCnPr>
                            <wps:spPr bwMode="auto">
                              <a:xfrm>
                                <a:off x="974" y="9821"/>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3" name="Line 184"/>
                            <wps:cNvCnPr>
                              <a:cxnSpLocks noChangeShapeType="1"/>
                            </wps:cNvCnPr>
                            <wps:spPr bwMode="auto">
                              <a:xfrm>
                                <a:off x="974" y="10061"/>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4" name="Line 185"/>
                            <wps:cNvCnPr>
                              <a:cxnSpLocks noChangeShapeType="1"/>
                            </wps:cNvCnPr>
                            <wps:spPr bwMode="auto">
                              <a:xfrm>
                                <a:off x="974" y="10302"/>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5" name="Line 186"/>
                            <wps:cNvCnPr>
                              <a:cxnSpLocks noChangeShapeType="1"/>
                            </wps:cNvCnPr>
                            <wps:spPr bwMode="auto">
                              <a:xfrm>
                                <a:off x="974" y="10542"/>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6" name="Line 187"/>
                            <wps:cNvCnPr>
                              <a:cxnSpLocks noChangeShapeType="1"/>
                            </wps:cNvCnPr>
                            <wps:spPr bwMode="auto">
                              <a:xfrm>
                                <a:off x="974" y="10782"/>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7" name="Line 188"/>
                            <wps:cNvCnPr>
                              <a:cxnSpLocks noChangeShapeType="1"/>
                            </wps:cNvCnPr>
                            <wps:spPr bwMode="auto">
                              <a:xfrm>
                                <a:off x="974" y="11023"/>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8" name="Line 189"/>
                            <wps:cNvCnPr>
                              <a:cxnSpLocks noChangeShapeType="1"/>
                            </wps:cNvCnPr>
                            <wps:spPr bwMode="auto">
                              <a:xfrm>
                                <a:off x="974" y="11263"/>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9" name="Line 190"/>
                            <wps:cNvCnPr>
                              <a:cxnSpLocks noChangeShapeType="1"/>
                            </wps:cNvCnPr>
                            <wps:spPr bwMode="auto">
                              <a:xfrm>
                                <a:off x="974" y="11503"/>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0" name="Line 191"/>
                            <wps:cNvCnPr>
                              <a:cxnSpLocks noChangeShapeType="1"/>
                            </wps:cNvCnPr>
                            <wps:spPr bwMode="auto">
                              <a:xfrm>
                                <a:off x="974" y="11744"/>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1" name="Line 192"/>
                            <wps:cNvCnPr>
                              <a:cxnSpLocks noChangeShapeType="1"/>
                            </wps:cNvCnPr>
                            <wps:spPr bwMode="auto">
                              <a:xfrm>
                                <a:off x="974" y="11984"/>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2" name="Line 193"/>
                            <wps:cNvCnPr>
                              <a:cxnSpLocks noChangeShapeType="1"/>
                            </wps:cNvCnPr>
                            <wps:spPr bwMode="auto">
                              <a:xfrm>
                                <a:off x="974" y="12224"/>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3" name="Line 194"/>
                            <wps:cNvCnPr>
                              <a:cxnSpLocks noChangeShapeType="1"/>
                            </wps:cNvCnPr>
                            <wps:spPr bwMode="auto">
                              <a:xfrm>
                                <a:off x="974" y="12464"/>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4" name="Line 195"/>
                            <wps:cNvCnPr>
                              <a:cxnSpLocks noChangeShapeType="1"/>
                            </wps:cNvCnPr>
                            <wps:spPr bwMode="auto">
                              <a:xfrm>
                                <a:off x="974" y="12705"/>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5" name="Line 196"/>
                            <wps:cNvCnPr>
                              <a:cxnSpLocks noChangeShapeType="1"/>
                            </wps:cNvCnPr>
                            <wps:spPr bwMode="auto">
                              <a:xfrm>
                                <a:off x="974" y="12945"/>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6" name="Line 197"/>
                            <wps:cNvCnPr>
                              <a:cxnSpLocks noChangeShapeType="1"/>
                            </wps:cNvCnPr>
                            <wps:spPr bwMode="auto">
                              <a:xfrm>
                                <a:off x="974" y="13185"/>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7" name="Line 198"/>
                            <wps:cNvCnPr>
                              <a:cxnSpLocks noChangeShapeType="1"/>
                            </wps:cNvCnPr>
                            <wps:spPr bwMode="auto">
                              <a:xfrm>
                                <a:off x="974" y="13426"/>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9" name="Line 199"/>
                            <wps:cNvCnPr>
                              <a:cxnSpLocks noChangeShapeType="1"/>
                            </wps:cNvCnPr>
                            <wps:spPr bwMode="auto">
                              <a:xfrm>
                                <a:off x="974" y="13666"/>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41" name="Line 200"/>
                            <wps:cNvCnPr>
                              <a:cxnSpLocks noChangeShapeType="1"/>
                            </wps:cNvCnPr>
                            <wps:spPr bwMode="auto">
                              <a:xfrm>
                                <a:off x="974" y="13906"/>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42" name="Line 201"/>
                            <wps:cNvCnPr>
                              <a:cxnSpLocks noChangeShapeType="1"/>
                            </wps:cNvCnPr>
                            <wps:spPr bwMode="auto">
                              <a:xfrm>
                                <a:off x="974" y="14147"/>
                                <a:ext cx="9773" cy="0"/>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343" name="Group 202"/>
                          <wpg:cNvGrpSpPr>
                            <a:grpSpLocks/>
                          </wpg:cNvGrpSpPr>
                          <wpg:grpSpPr bwMode="auto">
                            <a:xfrm>
                              <a:off x="1533" y="3537"/>
                              <a:ext cx="7200" cy="9634"/>
                              <a:chOff x="973" y="4572"/>
                              <a:chExt cx="7200" cy="9854"/>
                            </a:xfrm>
                          </wpg:grpSpPr>
                          <wps:wsp>
                            <wps:cNvPr id="344" name="Line 203"/>
                            <wps:cNvCnPr>
                              <a:cxnSpLocks noChangeShapeType="1"/>
                            </wps:cNvCnPr>
                            <wps:spPr bwMode="auto">
                              <a:xfrm>
                                <a:off x="97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45" name="Line 204"/>
                            <wps:cNvCnPr>
                              <a:cxnSpLocks noChangeShapeType="1"/>
                            </wps:cNvCnPr>
                            <wps:spPr bwMode="auto">
                              <a:xfrm>
                                <a:off x="121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48" name="Line 205"/>
                            <wps:cNvCnPr>
                              <a:cxnSpLocks noChangeShapeType="1"/>
                            </wps:cNvCnPr>
                            <wps:spPr bwMode="auto">
                              <a:xfrm>
                                <a:off x="145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49" name="Line 206"/>
                            <wps:cNvCnPr>
                              <a:cxnSpLocks noChangeShapeType="1"/>
                            </wps:cNvCnPr>
                            <wps:spPr bwMode="auto">
                              <a:xfrm>
                                <a:off x="169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0" name="Line 207"/>
                            <wps:cNvCnPr>
                              <a:cxnSpLocks noChangeShapeType="1"/>
                            </wps:cNvCnPr>
                            <wps:spPr bwMode="auto">
                              <a:xfrm>
                                <a:off x="193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1" name="Line 208"/>
                            <wps:cNvCnPr>
                              <a:cxnSpLocks noChangeShapeType="1"/>
                            </wps:cNvCnPr>
                            <wps:spPr bwMode="auto">
                              <a:xfrm>
                                <a:off x="217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2" name="Line 209"/>
                            <wps:cNvCnPr>
                              <a:cxnSpLocks noChangeShapeType="1"/>
                            </wps:cNvCnPr>
                            <wps:spPr bwMode="auto">
                              <a:xfrm>
                                <a:off x="241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3" name="Line 210"/>
                            <wps:cNvCnPr>
                              <a:cxnSpLocks noChangeShapeType="1"/>
                            </wps:cNvCnPr>
                            <wps:spPr bwMode="auto">
                              <a:xfrm>
                                <a:off x="265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4" name="Line 211"/>
                            <wps:cNvCnPr>
                              <a:cxnSpLocks noChangeShapeType="1"/>
                            </wps:cNvCnPr>
                            <wps:spPr bwMode="auto">
                              <a:xfrm>
                                <a:off x="289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5" name="Line 212"/>
                            <wps:cNvCnPr>
                              <a:cxnSpLocks noChangeShapeType="1"/>
                            </wps:cNvCnPr>
                            <wps:spPr bwMode="auto">
                              <a:xfrm>
                                <a:off x="313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6" name="Line 213"/>
                            <wps:cNvCnPr>
                              <a:cxnSpLocks noChangeShapeType="1"/>
                            </wps:cNvCnPr>
                            <wps:spPr bwMode="auto">
                              <a:xfrm>
                                <a:off x="337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7" name="Line 214"/>
                            <wps:cNvCnPr>
                              <a:cxnSpLocks noChangeShapeType="1"/>
                            </wps:cNvCnPr>
                            <wps:spPr bwMode="auto">
                              <a:xfrm>
                                <a:off x="361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8" name="Line 215"/>
                            <wps:cNvCnPr>
                              <a:cxnSpLocks noChangeShapeType="1"/>
                            </wps:cNvCnPr>
                            <wps:spPr bwMode="auto">
                              <a:xfrm>
                                <a:off x="385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9" name="Line 216"/>
                            <wps:cNvCnPr>
                              <a:cxnSpLocks noChangeShapeType="1"/>
                            </wps:cNvCnPr>
                            <wps:spPr bwMode="auto">
                              <a:xfrm>
                                <a:off x="409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0" name="Line 217"/>
                            <wps:cNvCnPr>
                              <a:cxnSpLocks noChangeShapeType="1"/>
                            </wps:cNvCnPr>
                            <wps:spPr bwMode="auto">
                              <a:xfrm>
                                <a:off x="433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1" name="Line 218"/>
                            <wps:cNvCnPr>
                              <a:cxnSpLocks noChangeShapeType="1"/>
                            </wps:cNvCnPr>
                            <wps:spPr bwMode="auto">
                              <a:xfrm>
                                <a:off x="457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2" name="Line 219"/>
                            <wps:cNvCnPr>
                              <a:cxnSpLocks noChangeShapeType="1"/>
                            </wps:cNvCnPr>
                            <wps:spPr bwMode="auto">
                              <a:xfrm>
                                <a:off x="481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3" name="Line 220"/>
                            <wps:cNvCnPr>
                              <a:cxnSpLocks noChangeShapeType="1"/>
                            </wps:cNvCnPr>
                            <wps:spPr bwMode="auto">
                              <a:xfrm>
                                <a:off x="505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4" name="Line 221"/>
                            <wps:cNvCnPr>
                              <a:cxnSpLocks noChangeShapeType="1"/>
                            </wps:cNvCnPr>
                            <wps:spPr bwMode="auto">
                              <a:xfrm>
                                <a:off x="529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5" name="Line 222"/>
                            <wps:cNvCnPr>
                              <a:cxnSpLocks noChangeShapeType="1"/>
                            </wps:cNvCnPr>
                            <wps:spPr bwMode="auto">
                              <a:xfrm>
                                <a:off x="553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6" name="Line 223"/>
                            <wps:cNvCnPr>
                              <a:cxnSpLocks noChangeShapeType="1"/>
                            </wps:cNvCnPr>
                            <wps:spPr bwMode="auto">
                              <a:xfrm>
                                <a:off x="577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7" name="Line 224"/>
                            <wps:cNvCnPr>
                              <a:cxnSpLocks noChangeShapeType="1"/>
                            </wps:cNvCnPr>
                            <wps:spPr bwMode="auto">
                              <a:xfrm>
                                <a:off x="601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8" name="Line 225"/>
                            <wps:cNvCnPr>
                              <a:cxnSpLocks noChangeShapeType="1"/>
                            </wps:cNvCnPr>
                            <wps:spPr bwMode="auto">
                              <a:xfrm>
                                <a:off x="625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9" name="Line 226"/>
                            <wps:cNvCnPr>
                              <a:cxnSpLocks noChangeShapeType="1"/>
                            </wps:cNvCnPr>
                            <wps:spPr bwMode="auto">
                              <a:xfrm>
                                <a:off x="649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0" name="Line 227"/>
                            <wps:cNvCnPr>
                              <a:cxnSpLocks noChangeShapeType="1"/>
                            </wps:cNvCnPr>
                            <wps:spPr bwMode="auto">
                              <a:xfrm>
                                <a:off x="673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1" name="Line 228"/>
                            <wps:cNvCnPr>
                              <a:cxnSpLocks noChangeShapeType="1"/>
                            </wps:cNvCnPr>
                            <wps:spPr bwMode="auto">
                              <a:xfrm>
                                <a:off x="697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2" name="Line 229"/>
                            <wps:cNvCnPr>
                              <a:cxnSpLocks noChangeShapeType="1"/>
                            </wps:cNvCnPr>
                            <wps:spPr bwMode="auto">
                              <a:xfrm>
                                <a:off x="721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3" name="Line 230"/>
                            <wps:cNvCnPr>
                              <a:cxnSpLocks noChangeShapeType="1"/>
                            </wps:cNvCnPr>
                            <wps:spPr bwMode="auto">
                              <a:xfrm>
                                <a:off x="745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4" name="Line 231"/>
                            <wps:cNvCnPr>
                              <a:cxnSpLocks noChangeShapeType="1"/>
                            </wps:cNvCnPr>
                            <wps:spPr bwMode="auto">
                              <a:xfrm>
                                <a:off x="769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5" name="Line 232"/>
                            <wps:cNvCnPr>
                              <a:cxnSpLocks noChangeShapeType="1"/>
                            </wps:cNvCnPr>
                            <wps:spPr bwMode="auto">
                              <a:xfrm>
                                <a:off x="793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6" name="Line 233"/>
                            <wps:cNvCnPr>
                              <a:cxnSpLocks noChangeShapeType="1"/>
                            </wps:cNvCnPr>
                            <wps:spPr bwMode="auto">
                              <a:xfrm>
                                <a:off x="8173" y="4572"/>
                                <a:ext cx="0" cy="9854"/>
                              </a:xfrm>
                              <a:prstGeom prst="line">
                                <a:avLst/>
                              </a:prstGeom>
                              <a:noFill/>
                              <a:ln w="9525" cap="rnd">
                                <a:solidFill>
                                  <a:srgbClr val="00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s:wsp>
                          <wps:cNvPr id="377" name="Line 234"/>
                          <wps:cNvCnPr>
                            <a:cxnSpLocks noChangeShapeType="1"/>
                          </wps:cNvCnPr>
                          <wps:spPr bwMode="auto">
                            <a:xfrm flipV="1">
                              <a:off x="1540" y="3365"/>
                              <a:ext cx="0" cy="9792"/>
                            </a:xfrm>
                            <a:prstGeom prst="line">
                              <a:avLst/>
                            </a:prstGeom>
                            <a:noFill/>
                            <a:ln w="19050">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8" name="Line 235"/>
                          <wps:cNvCnPr>
                            <a:cxnSpLocks noChangeShapeType="1"/>
                          </wps:cNvCnPr>
                          <wps:spPr bwMode="auto">
                            <a:xfrm rot="5400000" flipV="1">
                              <a:off x="5284" y="9421"/>
                              <a:ext cx="0" cy="7488"/>
                            </a:xfrm>
                            <a:prstGeom prst="line">
                              <a:avLst/>
                            </a:prstGeom>
                            <a:noFill/>
                            <a:ln w="19050">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s:wsp>
                        <wps:cNvPr id="379" name="Text Box 183"/>
                        <wps:cNvSpPr txBox="1">
                          <a:spLocks noChangeArrowheads="1"/>
                        </wps:cNvSpPr>
                        <wps:spPr bwMode="auto">
                          <a:xfrm>
                            <a:off x="1136" y="2305"/>
                            <a:ext cx="350" cy="334"/>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695E32C" w14:textId="77777777" w:rsidR="00130B8E" w:rsidRPr="001F6CD6" w:rsidRDefault="00130B8E" w:rsidP="00130B8E">
                              <w:pPr>
                                <w:rPr>
                                  <w:sz w:val="20"/>
                                </w:rPr>
                              </w:pPr>
                              <w:r>
                                <w:rPr>
                                  <w:sz w:val="20"/>
                                </w:rPr>
                                <w:t>200</w:t>
                              </w:r>
                            </w:p>
                          </w:txbxContent>
                        </wps:txbx>
                        <wps:bodyPr rot="0" vert="horz" wrap="square" lIns="0" tIns="0" rIns="0" bIns="0" anchor="t" anchorCtr="0" upright="1">
                          <a:noAutofit/>
                        </wps:bodyPr>
                      </wps:wsp>
                      <wps:wsp>
                        <wps:cNvPr id="380" name="Text Box 183"/>
                        <wps:cNvSpPr txBox="1">
                          <a:spLocks noChangeArrowheads="1"/>
                        </wps:cNvSpPr>
                        <wps:spPr bwMode="auto">
                          <a:xfrm>
                            <a:off x="1142" y="3488"/>
                            <a:ext cx="350" cy="334"/>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46867F" w14:textId="77777777" w:rsidR="00130B8E" w:rsidRPr="001F6CD6" w:rsidRDefault="00130B8E" w:rsidP="00130B8E">
                              <w:pPr>
                                <w:rPr>
                                  <w:sz w:val="20"/>
                                </w:rPr>
                              </w:pPr>
                              <w:r>
                                <w:rPr>
                                  <w:sz w:val="20"/>
                                </w:rPr>
                                <w:t>175</w:t>
                              </w:r>
                            </w:p>
                          </w:txbxContent>
                        </wps:txbx>
                        <wps:bodyPr rot="0" vert="horz" wrap="square" lIns="0" tIns="0" rIns="0" bIns="0" anchor="t" anchorCtr="0" upright="1">
                          <a:noAutofit/>
                        </wps:bodyPr>
                      </wps:wsp>
                      <wps:wsp>
                        <wps:cNvPr id="381" name="Text Box 183"/>
                        <wps:cNvSpPr txBox="1">
                          <a:spLocks noChangeArrowheads="1"/>
                        </wps:cNvSpPr>
                        <wps:spPr bwMode="auto">
                          <a:xfrm>
                            <a:off x="1142" y="4721"/>
                            <a:ext cx="350" cy="334"/>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ABC756" w14:textId="77777777" w:rsidR="00130B8E" w:rsidRPr="001F6CD6" w:rsidRDefault="00130B8E" w:rsidP="00130B8E">
                              <w:pPr>
                                <w:rPr>
                                  <w:sz w:val="20"/>
                                </w:rPr>
                              </w:pPr>
                              <w:r>
                                <w:rPr>
                                  <w:sz w:val="20"/>
                                </w:rPr>
                                <w:t>150</w:t>
                              </w:r>
                            </w:p>
                          </w:txbxContent>
                        </wps:txbx>
                        <wps:bodyPr rot="0" vert="horz" wrap="square" lIns="0" tIns="0" rIns="0" bIns="0" anchor="t" anchorCtr="0" upright="1">
                          <a:noAutofit/>
                        </wps:bodyPr>
                      </wps:wsp>
                      <wps:wsp>
                        <wps:cNvPr id="382" name="Text Box 183"/>
                        <wps:cNvSpPr txBox="1">
                          <a:spLocks noChangeArrowheads="1"/>
                        </wps:cNvSpPr>
                        <wps:spPr bwMode="auto">
                          <a:xfrm>
                            <a:off x="1108" y="5917"/>
                            <a:ext cx="350" cy="334"/>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8E62DC" w14:textId="77777777" w:rsidR="00130B8E" w:rsidRPr="001F6CD6" w:rsidRDefault="00130B8E" w:rsidP="00130B8E">
                              <w:pPr>
                                <w:rPr>
                                  <w:sz w:val="20"/>
                                </w:rPr>
                              </w:pPr>
                              <w:r>
                                <w:rPr>
                                  <w:sz w:val="20"/>
                                </w:rPr>
                                <w:t>125</w:t>
                              </w:r>
                            </w:p>
                          </w:txbxContent>
                        </wps:txbx>
                        <wps:bodyPr rot="0" vert="horz" wrap="square" lIns="0" tIns="0" rIns="0" bIns="0" anchor="t" anchorCtr="0" upright="1">
                          <a:noAutofit/>
                        </wps:bodyPr>
                      </wps:wsp>
                      <wps:wsp>
                        <wps:cNvPr id="383" name="Text Box 183"/>
                        <wps:cNvSpPr txBox="1">
                          <a:spLocks noChangeArrowheads="1"/>
                        </wps:cNvSpPr>
                        <wps:spPr bwMode="auto">
                          <a:xfrm>
                            <a:off x="1108" y="7117"/>
                            <a:ext cx="350" cy="334"/>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4372059" w14:textId="77777777" w:rsidR="00130B8E" w:rsidRPr="001F6CD6" w:rsidRDefault="00130B8E" w:rsidP="00130B8E">
                              <w:pPr>
                                <w:rPr>
                                  <w:sz w:val="20"/>
                                </w:rPr>
                              </w:pPr>
                              <w:r>
                                <w:rPr>
                                  <w:sz w:val="20"/>
                                </w:rPr>
                                <w:t>100</w:t>
                              </w:r>
                            </w:p>
                          </w:txbxContent>
                        </wps:txbx>
                        <wps:bodyPr rot="0" vert="horz" wrap="square" lIns="0" tIns="0" rIns="0" bIns="0" anchor="t" anchorCtr="0" upright="1">
                          <a:noAutofit/>
                        </wps:bodyPr>
                      </wps:wsp>
                      <wps:wsp>
                        <wps:cNvPr id="384" name="Text Box 183"/>
                        <wps:cNvSpPr txBox="1">
                          <a:spLocks noChangeArrowheads="1"/>
                        </wps:cNvSpPr>
                        <wps:spPr bwMode="auto">
                          <a:xfrm>
                            <a:off x="1242" y="8287"/>
                            <a:ext cx="350" cy="334"/>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F2D86F" w14:textId="77777777" w:rsidR="00130B8E" w:rsidRPr="001F6CD6" w:rsidRDefault="00130B8E" w:rsidP="00130B8E">
                              <w:pPr>
                                <w:rPr>
                                  <w:sz w:val="20"/>
                                </w:rPr>
                              </w:pPr>
                              <w:r>
                                <w:rPr>
                                  <w:sz w:val="20"/>
                                </w:rPr>
                                <w:t>75</w:t>
                              </w:r>
                            </w:p>
                          </w:txbxContent>
                        </wps:txbx>
                        <wps:bodyPr rot="0" vert="horz" wrap="square" lIns="0" tIns="0" rIns="0" bIns="0" anchor="t" anchorCtr="0" upright="1">
                          <a:noAutofit/>
                        </wps:bodyPr>
                      </wps:wsp>
                      <wps:wsp>
                        <wps:cNvPr id="385" name="Text Box 183"/>
                        <wps:cNvSpPr txBox="1">
                          <a:spLocks noChangeArrowheads="1"/>
                        </wps:cNvSpPr>
                        <wps:spPr bwMode="auto">
                          <a:xfrm>
                            <a:off x="1255" y="9527"/>
                            <a:ext cx="350" cy="334"/>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851C33" w14:textId="77777777" w:rsidR="00130B8E" w:rsidRPr="001F6CD6" w:rsidRDefault="00130B8E" w:rsidP="00130B8E">
                              <w:pPr>
                                <w:rPr>
                                  <w:sz w:val="20"/>
                                </w:rPr>
                              </w:pPr>
                              <w:r>
                                <w:rPr>
                                  <w:sz w:val="20"/>
                                </w:rPr>
                                <w:t>50</w:t>
                              </w:r>
                            </w:p>
                          </w:txbxContent>
                        </wps:txbx>
                        <wps:bodyPr rot="0" vert="horz" wrap="square" lIns="0" tIns="0" rIns="0" bIns="0" anchor="t" anchorCtr="0" upright="1">
                          <a:noAutofit/>
                        </wps:bodyPr>
                      </wps:wsp>
                      <wps:wsp>
                        <wps:cNvPr id="386" name="Text Box 183"/>
                        <wps:cNvSpPr txBox="1">
                          <a:spLocks noChangeArrowheads="1"/>
                        </wps:cNvSpPr>
                        <wps:spPr bwMode="auto">
                          <a:xfrm>
                            <a:off x="1268" y="10713"/>
                            <a:ext cx="350" cy="334"/>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32CA02" w14:textId="77777777" w:rsidR="00130B8E" w:rsidRPr="001F6CD6" w:rsidRDefault="00130B8E" w:rsidP="00130B8E">
                              <w:pPr>
                                <w:rPr>
                                  <w:sz w:val="20"/>
                                </w:rPr>
                              </w:pPr>
                              <w:r>
                                <w:rPr>
                                  <w:sz w:val="20"/>
                                </w:rPr>
                                <w:t>25</w:t>
                              </w:r>
                            </w:p>
                          </w:txbxContent>
                        </wps:txbx>
                        <wps:bodyPr rot="0" vert="horz" wrap="square" lIns="0" tIns="0" rIns="0" bIns="0" anchor="t" anchorCtr="0" upright="1">
                          <a:noAutofit/>
                        </wps:bodyPr>
                      </wps:wsp>
                      <wps:wsp>
                        <wps:cNvPr id="387" name="Text Box 183"/>
                        <wps:cNvSpPr txBox="1">
                          <a:spLocks noChangeArrowheads="1"/>
                        </wps:cNvSpPr>
                        <wps:spPr bwMode="auto">
                          <a:xfrm>
                            <a:off x="1509" y="11983"/>
                            <a:ext cx="7512" cy="24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0C1150" w14:textId="77777777" w:rsidR="00130B8E" w:rsidRPr="001F6CD6" w:rsidRDefault="00130B8E" w:rsidP="00130B8E">
                              <w:pPr>
                                <w:rPr>
                                  <w:sz w:val="20"/>
                                </w:rPr>
                              </w:pPr>
                              <w:r>
                                <w:rPr>
                                  <w:sz w:val="20"/>
                                </w:rPr>
                                <w:t>0                   1                    2                   3                    4                    5                   6</w:t>
                              </w:r>
                              <w:r>
                                <w:rPr>
                                  <w:noProof/>
                                  <w:sz w:val="20"/>
                                  <w:lang w:val="en-US"/>
                                </w:rPr>
                                <w:drawing>
                                  <wp:inline distT="0" distB="0" distL="0" distR="0" wp14:anchorId="07972A7D" wp14:editId="4D45BC93">
                                    <wp:extent cx="120015" cy="141605"/>
                                    <wp:effectExtent l="0" t="0" r="698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 cy="14160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388" name="Freeform 240"/>
                        <wps:cNvSpPr>
                          <a:spLocks/>
                        </wps:cNvSpPr>
                        <wps:spPr bwMode="auto">
                          <a:xfrm>
                            <a:off x="1502" y="3372"/>
                            <a:ext cx="7208" cy="8652"/>
                          </a:xfrm>
                          <a:custGeom>
                            <a:avLst/>
                            <a:gdLst>
                              <a:gd name="T0" fmla="*/ 62682 w 3505"/>
                              <a:gd name="T1" fmla="*/ 5494020 h 4860"/>
                              <a:gd name="T2" fmla="*/ 141034 w 3505"/>
                              <a:gd name="T3" fmla="*/ 5494020 h 4860"/>
                              <a:gd name="T4" fmla="*/ 219386 w 3505"/>
                              <a:gd name="T5" fmla="*/ 5480455 h 4860"/>
                              <a:gd name="T6" fmla="*/ 297739 w 3505"/>
                              <a:gd name="T7" fmla="*/ 5466889 h 4860"/>
                              <a:gd name="T8" fmla="*/ 376091 w 3505"/>
                              <a:gd name="T9" fmla="*/ 5453324 h 4860"/>
                              <a:gd name="T10" fmla="*/ 454443 w 3505"/>
                              <a:gd name="T11" fmla="*/ 5439758 h 4860"/>
                              <a:gd name="T12" fmla="*/ 532796 w 3505"/>
                              <a:gd name="T13" fmla="*/ 5412627 h 4860"/>
                              <a:gd name="T14" fmla="*/ 611148 w 3505"/>
                              <a:gd name="T15" fmla="*/ 5399062 h 4860"/>
                              <a:gd name="T16" fmla="*/ 689500 w 3505"/>
                              <a:gd name="T17" fmla="*/ 5371931 h 4860"/>
                              <a:gd name="T18" fmla="*/ 767853 w 3505"/>
                              <a:gd name="T19" fmla="*/ 5344800 h 4860"/>
                              <a:gd name="T20" fmla="*/ 846205 w 3505"/>
                              <a:gd name="T21" fmla="*/ 5304103 h 4860"/>
                              <a:gd name="T22" fmla="*/ 924557 w 3505"/>
                              <a:gd name="T23" fmla="*/ 5263407 h 4860"/>
                              <a:gd name="T24" fmla="*/ 1002909 w 3505"/>
                              <a:gd name="T25" fmla="*/ 5222710 h 4860"/>
                              <a:gd name="T26" fmla="*/ 1081262 w 3505"/>
                              <a:gd name="T27" fmla="*/ 5182014 h 4860"/>
                              <a:gd name="T28" fmla="*/ 1159614 w 3505"/>
                              <a:gd name="T29" fmla="*/ 5141317 h 4860"/>
                              <a:gd name="T30" fmla="*/ 1237966 w 3505"/>
                              <a:gd name="T31" fmla="*/ 5087056 h 4860"/>
                              <a:gd name="T32" fmla="*/ 1316319 w 3505"/>
                              <a:gd name="T33" fmla="*/ 5032794 h 4860"/>
                              <a:gd name="T34" fmla="*/ 1394671 w 3505"/>
                              <a:gd name="T35" fmla="*/ 4978532 h 4860"/>
                              <a:gd name="T36" fmla="*/ 1473023 w 3505"/>
                              <a:gd name="T37" fmla="*/ 4924270 h 4860"/>
                              <a:gd name="T38" fmla="*/ 1551375 w 3505"/>
                              <a:gd name="T39" fmla="*/ 4856442 h 4860"/>
                              <a:gd name="T40" fmla="*/ 1631034 w 3505"/>
                              <a:gd name="T41" fmla="*/ 4788615 h 4860"/>
                              <a:gd name="T42" fmla="*/ 1709386 w 3505"/>
                              <a:gd name="T43" fmla="*/ 4720788 h 4860"/>
                              <a:gd name="T44" fmla="*/ 1787738 w 3505"/>
                              <a:gd name="T45" fmla="*/ 4652960 h 4860"/>
                              <a:gd name="T46" fmla="*/ 1866091 w 3505"/>
                              <a:gd name="T47" fmla="*/ 4571567 h 4860"/>
                              <a:gd name="T48" fmla="*/ 1944443 w 3505"/>
                              <a:gd name="T49" fmla="*/ 4503740 h 4860"/>
                              <a:gd name="T50" fmla="*/ 2022795 w 3505"/>
                              <a:gd name="T51" fmla="*/ 4422347 h 4860"/>
                              <a:gd name="T52" fmla="*/ 2101147 w 3505"/>
                              <a:gd name="T53" fmla="*/ 4327389 h 4860"/>
                              <a:gd name="T54" fmla="*/ 2179500 w 3505"/>
                              <a:gd name="T55" fmla="*/ 4245996 h 4860"/>
                              <a:gd name="T56" fmla="*/ 2257852 w 3505"/>
                              <a:gd name="T57" fmla="*/ 4151037 h 4860"/>
                              <a:gd name="T58" fmla="*/ 2336204 w 3505"/>
                              <a:gd name="T59" fmla="*/ 4056079 h 4860"/>
                              <a:gd name="T60" fmla="*/ 2414557 w 3505"/>
                              <a:gd name="T61" fmla="*/ 3961121 h 4860"/>
                              <a:gd name="T62" fmla="*/ 2492909 w 3505"/>
                              <a:gd name="T63" fmla="*/ 3852597 h 4860"/>
                              <a:gd name="T64" fmla="*/ 2571261 w 3505"/>
                              <a:gd name="T65" fmla="*/ 3757638 h 4860"/>
                              <a:gd name="T66" fmla="*/ 2649614 w 3505"/>
                              <a:gd name="T67" fmla="*/ 3649115 h 4860"/>
                              <a:gd name="T68" fmla="*/ 2727966 w 3505"/>
                              <a:gd name="T69" fmla="*/ 3540591 h 4860"/>
                              <a:gd name="T70" fmla="*/ 2806318 w 3505"/>
                              <a:gd name="T71" fmla="*/ 3418501 h 4860"/>
                              <a:gd name="T72" fmla="*/ 2884670 w 3505"/>
                              <a:gd name="T73" fmla="*/ 3296412 h 4860"/>
                              <a:gd name="T74" fmla="*/ 2963023 w 3505"/>
                              <a:gd name="T75" fmla="*/ 3187888 h 4860"/>
                              <a:gd name="T76" fmla="*/ 3041375 w 3505"/>
                              <a:gd name="T77" fmla="*/ 3052233 h 4860"/>
                              <a:gd name="T78" fmla="*/ 3119727 w 3505"/>
                              <a:gd name="T79" fmla="*/ 2930144 h 4860"/>
                              <a:gd name="T80" fmla="*/ 3198080 w 3505"/>
                              <a:gd name="T81" fmla="*/ 2794489 h 4860"/>
                              <a:gd name="T82" fmla="*/ 3276432 w 3505"/>
                              <a:gd name="T83" fmla="*/ 2672400 h 4860"/>
                              <a:gd name="T84" fmla="*/ 3354784 w 3505"/>
                              <a:gd name="T85" fmla="*/ 2523180 h 4860"/>
                              <a:gd name="T86" fmla="*/ 3433136 w 3505"/>
                              <a:gd name="T87" fmla="*/ 2387525 h 4860"/>
                              <a:gd name="T88" fmla="*/ 3511489 w 3505"/>
                              <a:gd name="T89" fmla="*/ 2251870 h 4860"/>
                              <a:gd name="T90" fmla="*/ 3589841 w 3505"/>
                              <a:gd name="T91" fmla="*/ 2102650 h 4860"/>
                              <a:gd name="T92" fmla="*/ 3668193 w 3505"/>
                              <a:gd name="T93" fmla="*/ 1953429 h 4860"/>
                              <a:gd name="T94" fmla="*/ 3746546 w 3505"/>
                              <a:gd name="T95" fmla="*/ 1790644 h 4860"/>
                              <a:gd name="T96" fmla="*/ 3824898 w 3505"/>
                              <a:gd name="T97" fmla="*/ 1641423 h 4860"/>
                              <a:gd name="T98" fmla="*/ 3903250 w 3505"/>
                              <a:gd name="T99" fmla="*/ 1478637 h 4860"/>
                              <a:gd name="T100" fmla="*/ 3981603 w 3505"/>
                              <a:gd name="T101" fmla="*/ 1315852 h 4860"/>
                              <a:gd name="T102" fmla="*/ 4059955 w 3505"/>
                              <a:gd name="T103" fmla="*/ 1153066 h 4860"/>
                              <a:gd name="T104" fmla="*/ 4138307 w 3505"/>
                              <a:gd name="T105" fmla="*/ 976715 h 4860"/>
                              <a:gd name="T106" fmla="*/ 4216659 w 3505"/>
                              <a:gd name="T107" fmla="*/ 813929 h 4860"/>
                              <a:gd name="T108" fmla="*/ 4295012 w 3505"/>
                              <a:gd name="T109" fmla="*/ 637578 h 4860"/>
                              <a:gd name="T110" fmla="*/ 4373364 w 3505"/>
                              <a:gd name="T111" fmla="*/ 461226 h 4860"/>
                              <a:gd name="T112" fmla="*/ 4451716 w 3505"/>
                              <a:gd name="T113" fmla="*/ 271310 h 4860"/>
                              <a:gd name="T114" fmla="*/ 4530069 w 3505"/>
                              <a:gd name="T115" fmla="*/ 81393 h 4860"/>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3505" h="4860">
                                <a:moveTo>
                                  <a:pt x="0" y="4860"/>
                                </a:moveTo>
                                <a:lnTo>
                                  <a:pt x="12" y="4860"/>
                                </a:lnTo>
                                <a:lnTo>
                                  <a:pt x="24" y="4860"/>
                                </a:lnTo>
                                <a:lnTo>
                                  <a:pt x="36" y="4860"/>
                                </a:lnTo>
                                <a:lnTo>
                                  <a:pt x="48" y="4860"/>
                                </a:lnTo>
                                <a:lnTo>
                                  <a:pt x="60" y="4860"/>
                                </a:lnTo>
                                <a:lnTo>
                                  <a:pt x="72" y="4860"/>
                                </a:lnTo>
                                <a:lnTo>
                                  <a:pt x="84" y="4860"/>
                                </a:lnTo>
                                <a:lnTo>
                                  <a:pt x="96" y="4860"/>
                                </a:lnTo>
                                <a:lnTo>
                                  <a:pt x="108" y="4860"/>
                                </a:lnTo>
                                <a:lnTo>
                                  <a:pt x="120" y="4860"/>
                                </a:lnTo>
                                <a:lnTo>
                                  <a:pt x="132" y="4848"/>
                                </a:lnTo>
                                <a:lnTo>
                                  <a:pt x="144" y="4848"/>
                                </a:lnTo>
                                <a:lnTo>
                                  <a:pt x="156" y="4848"/>
                                </a:lnTo>
                                <a:lnTo>
                                  <a:pt x="168" y="4848"/>
                                </a:lnTo>
                                <a:lnTo>
                                  <a:pt x="180" y="4848"/>
                                </a:lnTo>
                                <a:lnTo>
                                  <a:pt x="192" y="4848"/>
                                </a:lnTo>
                                <a:lnTo>
                                  <a:pt x="204" y="4848"/>
                                </a:lnTo>
                                <a:lnTo>
                                  <a:pt x="216" y="4836"/>
                                </a:lnTo>
                                <a:lnTo>
                                  <a:pt x="228" y="4836"/>
                                </a:lnTo>
                                <a:lnTo>
                                  <a:pt x="240" y="4836"/>
                                </a:lnTo>
                                <a:lnTo>
                                  <a:pt x="252" y="4836"/>
                                </a:lnTo>
                                <a:lnTo>
                                  <a:pt x="264" y="4836"/>
                                </a:lnTo>
                                <a:lnTo>
                                  <a:pt x="276" y="4824"/>
                                </a:lnTo>
                                <a:lnTo>
                                  <a:pt x="288" y="4824"/>
                                </a:lnTo>
                                <a:lnTo>
                                  <a:pt x="300" y="4824"/>
                                </a:lnTo>
                                <a:lnTo>
                                  <a:pt x="312" y="4824"/>
                                </a:lnTo>
                                <a:lnTo>
                                  <a:pt x="324" y="4824"/>
                                </a:lnTo>
                                <a:lnTo>
                                  <a:pt x="336" y="4812"/>
                                </a:lnTo>
                                <a:lnTo>
                                  <a:pt x="348" y="4812"/>
                                </a:lnTo>
                                <a:lnTo>
                                  <a:pt x="360" y="4812"/>
                                </a:lnTo>
                                <a:lnTo>
                                  <a:pt x="372" y="4800"/>
                                </a:lnTo>
                                <a:lnTo>
                                  <a:pt x="384" y="4800"/>
                                </a:lnTo>
                                <a:lnTo>
                                  <a:pt x="396" y="4800"/>
                                </a:lnTo>
                                <a:lnTo>
                                  <a:pt x="408" y="4788"/>
                                </a:lnTo>
                                <a:lnTo>
                                  <a:pt x="420" y="4788"/>
                                </a:lnTo>
                                <a:lnTo>
                                  <a:pt x="432" y="4788"/>
                                </a:lnTo>
                                <a:lnTo>
                                  <a:pt x="444" y="4776"/>
                                </a:lnTo>
                                <a:lnTo>
                                  <a:pt x="456" y="4776"/>
                                </a:lnTo>
                                <a:lnTo>
                                  <a:pt x="468" y="4776"/>
                                </a:lnTo>
                                <a:lnTo>
                                  <a:pt x="480" y="4764"/>
                                </a:lnTo>
                                <a:lnTo>
                                  <a:pt x="492" y="4764"/>
                                </a:lnTo>
                                <a:lnTo>
                                  <a:pt x="504" y="4764"/>
                                </a:lnTo>
                                <a:lnTo>
                                  <a:pt x="516" y="4752"/>
                                </a:lnTo>
                                <a:lnTo>
                                  <a:pt x="528" y="4752"/>
                                </a:lnTo>
                                <a:lnTo>
                                  <a:pt x="540" y="4740"/>
                                </a:lnTo>
                                <a:lnTo>
                                  <a:pt x="552" y="4740"/>
                                </a:lnTo>
                                <a:lnTo>
                                  <a:pt x="564" y="4728"/>
                                </a:lnTo>
                                <a:lnTo>
                                  <a:pt x="576" y="4728"/>
                                </a:lnTo>
                                <a:lnTo>
                                  <a:pt x="588" y="4728"/>
                                </a:lnTo>
                                <a:lnTo>
                                  <a:pt x="600" y="4716"/>
                                </a:lnTo>
                                <a:lnTo>
                                  <a:pt x="612" y="4716"/>
                                </a:lnTo>
                                <a:lnTo>
                                  <a:pt x="624" y="4704"/>
                                </a:lnTo>
                                <a:lnTo>
                                  <a:pt x="636" y="4704"/>
                                </a:lnTo>
                                <a:lnTo>
                                  <a:pt x="648" y="4692"/>
                                </a:lnTo>
                                <a:lnTo>
                                  <a:pt x="660" y="4692"/>
                                </a:lnTo>
                                <a:lnTo>
                                  <a:pt x="672" y="4680"/>
                                </a:lnTo>
                                <a:lnTo>
                                  <a:pt x="684" y="4668"/>
                                </a:lnTo>
                                <a:lnTo>
                                  <a:pt x="696" y="4668"/>
                                </a:lnTo>
                                <a:lnTo>
                                  <a:pt x="708" y="4656"/>
                                </a:lnTo>
                                <a:lnTo>
                                  <a:pt x="720" y="4656"/>
                                </a:lnTo>
                                <a:lnTo>
                                  <a:pt x="732" y="4644"/>
                                </a:lnTo>
                                <a:lnTo>
                                  <a:pt x="744" y="4644"/>
                                </a:lnTo>
                                <a:lnTo>
                                  <a:pt x="756" y="4632"/>
                                </a:lnTo>
                                <a:lnTo>
                                  <a:pt x="768" y="4620"/>
                                </a:lnTo>
                                <a:lnTo>
                                  <a:pt x="780" y="4620"/>
                                </a:lnTo>
                                <a:lnTo>
                                  <a:pt x="792" y="4608"/>
                                </a:lnTo>
                                <a:lnTo>
                                  <a:pt x="804" y="4608"/>
                                </a:lnTo>
                                <a:lnTo>
                                  <a:pt x="816" y="4596"/>
                                </a:lnTo>
                                <a:lnTo>
                                  <a:pt x="828" y="4584"/>
                                </a:lnTo>
                                <a:lnTo>
                                  <a:pt x="840" y="4584"/>
                                </a:lnTo>
                                <a:lnTo>
                                  <a:pt x="852" y="4572"/>
                                </a:lnTo>
                                <a:lnTo>
                                  <a:pt x="864" y="4560"/>
                                </a:lnTo>
                                <a:lnTo>
                                  <a:pt x="876" y="4560"/>
                                </a:lnTo>
                                <a:lnTo>
                                  <a:pt x="888" y="4548"/>
                                </a:lnTo>
                                <a:lnTo>
                                  <a:pt x="900" y="4536"/>
                                </a:lnTo>
                                <a:lnTo>
                                  <a:pt x="912" y="4524"/>
                                </a:lnTo>
                                <a:lnTo>
                                  <a:pt x="924" y="4524"/>
                                </a:lnTo>
                                <a:lnTo>
                                  <a:pt x="936" y="4512"/>
                                </a:lnTo>
                                <a:lnTo>
                                  <a:pt x="948" y="4500"/>
                                </a:lnTo>
                                <a:lnTo>
                                  <a:pt x="960" y="4488"/>
                                </a:lnTo>
                                <a:lnTo>
                                  <a:pt x="972" y="4488"/>
                                </a:lnTo>
                                <a:lnTo>
                                  <a:pt x="984" y="4476"/>
                                </a:lnTo>
                                <a:lnTo>
                                  <a:pt x="996" y="4464"/>
                                </a:lnTo>
                                <a:lnTo>
                                  <a:pt x="1008" y="4452"/>
                                </a:lnTo>
                                <a:lnTo>
                                  <a:pt x="1020" y="4452"/>
                                </a:lnTo>
                                <a:lnTo>
                                  <a:pt x="1032" y="4440"/>
                                </a:lnTo>
                                <a:lnTo>
                                  <a:pt x="1044" y="4428"/>
                                </a:lnTo>
                                <a:lnTo>
                                  <a:pt x="1056" y="4416"/>
                                </a:lnTo>
                                <a:lnTo>
                                  <a:pt x="1068" y="4404"/>
                                </a:lnTo>
                                <a:lnTo>
                                  <a:pt x="1080" y="4392"/>
                                </a:lnTo>
                                <a:lnTo>
                                  <a:pt x="1092" y="4380"/>
                                </a:lnTo>
                                <a:lnTo>
                                  <a:pt x="1104" y="4380"/>
                                </a:lnTo>
                                <a:lnTo>
                                  <a:pt x="1116" y="4368"/>
                                </a:lnTo>
                                <a:lnTo>
                                  <a:pt x="1128" y="4356"/>
                                </a:lnTo>
                                <a:lnTo>
                                  <a:pt x="1140" y="4344"/>
                                </a:lnTo>
                                <a:lnTo>
                                  <a:pt x="1152" y="4332"/>
                                </a:lnTo>
                                <a:lnTo>
                                  <a:pt x="1164" y="4320"/>
                                </a:lnTo>
                                <a:lnTo>
                                  <a:pt x="1176" y="4308"/>
                                </a:lnTo>
                                <a:lnTo>
                                  <a:pt x="1188" y="4296"/>
                                </a:lnTo>
                                <a:lnTo>
                                  <a:pt x="1200" y="4284"/>
                                </a:lnTo>
                                <a:lnTo>
                                  <a:pt x="1212" y="4272"/>
                                </a:lnTo>
                                <a:lnTo>
                                  <a:pt x="1224" y="4260"/>
                                </a:lnTo>
                                <a:lnTo>
                                  <a:pt x="1237" y="4248"/>
                                </a:lnTo>
                                <a:lnTo>
                                  <a:pt x="1249" y="4236"/>
                                </a:lnTo>
                                <a:lnTo>
                                  <a:pt x="1261" y="4224"/>
                                </a:lnTo>
                                <a:lnTo>
                                  <a:pt x="1273" y="4212"/>
                                </a:lnTo>
                                <a:lnTo>
                                  <a:pt x="1285" y="4200"/>
                                </a:lnTo>
                                <a:lnTo>
                                  <a:pt x="1297" y="4188"/>
                                </a:lnTo>
                                <a:lnTo>
                                  <a:pt x="1309" y="4176"/>
                                </a:lnTo>
                                <a:lnTo>
                                  <a:pt x="1321" y="4164"/>
                                </a:lnTo>
                                <a:lnTo>
                                  <a:pt x="1333" y="4152"/>
                                </a:lnTo>
                                <a:lnTo>
                                  <a:pt x="1345" y="4140"/>
                                </a:lnTo>
                                <a:lnTo>
                                  <a:pt x="1357" y="4128"/>
                                </a:lnTo>
                                <a:lnTo>
                                  <a:pt x="1369" y="4116"/>
                                </a:lnTo>
                                <a:lnTo>
                                  <a:pt x="1381" y="4104"/>
                                </a:lnTo>
                                <a:lnTo>
                                  <a:pt x="1393" y="4092"/>
                                </a:lnTo>
                                <a:lnTo>
                                  <a:pt x="1405" y="4080"/>
                                </a:lnTo>
                                <a:lnTo>
                                  <a:pt x="1417" y="4068"/>
                                </a:lnTo>
                                <a:lnTo>
                                  <a:pt x="1429" y="4044"/>
                                </a:lnTo>
                                <a:lnTo>
                                  <a:pt x="1441" y="4032"/>
                                </a:lnTo>
                                <a:lnTo>
                                  <a:pt x="1453" y="4020"/>
                                </a:lnTo>
                                <a:lnTo>
                                  <a:pt x="1465" y="4008"/>
                                </a:lnTo>
                                <a:lnTo>
                                  <a:pt x="1477" y="3996"/>
                                </a:lnTo>
                                <a:lnTo>
                                  <a:pt x="1489" y="3984"/>
                                </a:lnTo>
                                <a:lnTo>
                                  <a:pt x="1501" y="3960"/>
                                </a:lnTo>
                                <a:lnTo>
                                  <a:pt x="1513" y="3948"/>
                                </a:lnTo>
                                <a:lnTo>
                                  <a:pt x="1525" y="3936"/>
                                </a:lnTo>
                                <a:lnTo>
                                  <a:pt x="1537" y="3924"/>
                                </a:lnTo>
                                <a:lnTo>
                                  <a:pt x="1549" y="3912"/>
                                </a:lnTo>
                                <a:lnTo>
                                  <a:pt x="1561" y="3888"/>
                                </a:lnTo>
                                <a:lnTo>
                                  <a:pt x="1573" y="3876"/>
                                </a:lnTo>
                                <a:lnTo>
                                  <a:pt x="1585" y="3864"/>
                                </a:lnTo>
                                <a:lnTo>
                                  <a:pt x="1597" y="3852"/>
                                </a:lnTo>
                                <a:lnTo>
                                  <a:pt x="1609" y="3828"/>
                                </a:lnTo>
                                <a:lnTo>
                                  <a:pt x="1621" y="3816"/>
                                </a:lnTo>
                                <a:lnTo>
                                  <a:pt x="1633" y="3804"/>
                                </a:lnTo>
                                <a:lnTo>
                                  <a:pt x="1645" y="3780"/>
                                </a:lnTo>
                                <a:lnTo>
                                  <a:pt x="1657" y="3768"/>
                                </a:lnTo>
                                <a:lnTo>
                                  <a:pt x="1669" y="3756"/>
                                </a:lnTo>
                                <a:lnTo>
                                  <a:pt x="1681" y="3732"/>
                                </a:lnTo>
                                <a:lnTo>
                                  <a:pt x="1693" y="3720"/>
                                </a:lnTo>
                                <a:lnTo>
                                  <a:pt x="1705" y="3708"/>
                                </a:lnTo>
                                <a:lnTo>
                                  <a:pt x="1717" y="3684"/>
                                </a:lnTo>
                                <a:lnTo>
                                  <a:pt x="1729" y="3672"/>
                                </a:lnTo>
                                <a:lnTo>
                                  <a:pt x="1741" y="3660"/>
                                </a:lnTo>
                                <a:lnTo>
                                  <a:pt x="1753" y="3636"/>
                                </a:lnTo>
                                <a:lnTo>
                                  <a:pt x="1765" y="3624"/>
                                </a:lnTo>
                                <a:lnTo>
                                  <a:pt x="1777" y="3600"/>
                                </a:lnTo>
                                <a:lnTo>
                                  <a:pt x="1789" y="3588"/>
                                </a:lnTo>
                                <a:lnTo>
                                  <a:pt x="1801" y="3576"/>
                                </a:lnTo>
                                <a:lnTo>
                                  <a:pt x="1813" y="3552"/>
                                </a:lnTo>
                                <a:lnTo>
                                  <a:pt x="1825" y="3540"/>
                                </a:lnTo>
                                <a:lnTo>
                                  <a:pt x="1837" y="3516"/>
                                </a:lnTo>
                                <a:lnTo>
                                  <a:pt x="1849" y="3504"/>
                                </a:lnTo>
                                <a:lnTo>
                                  <a:pt x="1861" y="3480"/>
                                </a:lnTo>
                                <a:lnTo>
                                  <a:pt x="1873" y="3468"/>
                                </a:lnTo>
                                <a:lnTo>
                                  <a:pt x="1885" y="3444"/>
                                </a:lnTo>
                                <a:lnTo>
                                  <a:pt x="1897" y="3432"/>
                                </a:lnTo>
                                <a:lnTo>
                                  <a:pt x="1909" y="3408"/>
                                </a:lnTo>
                                <a:lnTo>
                                  <a:pt x="1921" y="3396"/>
                                </a:lnTo>
                                <a:lnTo>
                                  <a:pt x="1933" y="3372"/>
                                </a:lnTo>
                                <a:lnTo>
                                  <a:pt x="1945" y="3360"/>
                                </a:lnTo>
                                <a:lnTo>
                                  <a:pt x="1957" y="3336"/>
                                </a:lnTo>
                                <a:lnTo>
                                  <a:pt x="1969" y="3324"/>
                                </a:lnTo>
                                <a:lnTo>
                                  <a:pt x="1981" y="3300"/>
                                </a:lnTo>
                                <a:lnTo>
                                  <a:pt x="1993" y="3288"/>
                                </a:lnTo>
                                <a:lnTo>
                                  <a:pt x="2005" y="3264"/>
                                </a:lnTo>
                                <a:lnTo>
                                  <a:pt x="2017" y="3240"/>
                                </a:lnTo>
                                <a:lnTo>
                                  <a:pt x="2029" y="3228"/>
                                </a:lnTo>
                                <a:lnTo>
                                  <a:pt x="2041" y="3204"/>
                                </a:lnTo>
                                <a:lnTo>
                                  <a:pt x="2053" y="3180"/>
                                </a:lnTo>
                                <a:lnTo>
                                  <a:pt x="2065" y="3168"/>
                                </a:lnTo>
                                <a:lnTo>
                                  <a:pt x="2077" y="3144"/>
                                </a:lnTo>
                                <a:lnTo>
                                  <a:pt x="2089" y="3132"/>
                                </a:lnTo>
                                <a:lnTo>
                                  <a:pt x="2101" y="3108"/>
                                </a:lnTo>
                                <a:lnTo>
                                  <a:pt x="2113" y="3084"/>
                                </a:lnTo>
                                <a:lnTo>
                                  <a:pt x="2125" y="3072"/>
                                </a:lnTo>
                                <a:lnTo>
                                  <a:pt x="2137" y="3048"/>
                                </a:lnTo>
                                <a:lnTo>
                                  <a:pt x="2149" y="3024"/>
                                </a:lnTo>
                                <a:lnTo>
                                  <a:pt x="2161" y="3000"/>
                                </a:lnTo>
                                <a:lnTo>
                                  <a:pt x="2173" y="2988"/>
                                </a:lnTo>
                                <a:lnTo>
                                  <a:pt x="2185" y="2964"/>
                                </a:lnTo>
                                <a:lnTo>
                                  <a:pt x="2197" y="2940"/>
                                </a:lnTo>
                                <a:lnTo>
                                  <a:pt x="2209" y="2916"/>
                                </a:lnTo>
                                <a:lnTo>
                                  <a:pt x="2221" y="2904"/>
                                </a:lnTo>
                                <a:lnTo>
                                  <a:pt x="2233" y="2880"/>
                                </a:lnTo>
                                <a:lnTo>
                                  <a:pt x="2245" y="2856"/>
                                </a:lnTo>
                                <a:lnTo>
                                  <a:pt x="2257" y="2832"/>
                                </a:lnTo>
                                <a:lnTo>
                                  <a:pt x="2269" y="2820"/>
                                </a:lnTo>
                                <a:lnTo>
                                  <a:pt x="2281" y="2796"/>
                                </a:lnTo>
                                <a:lnTo>
                                  <a:pt x="2293" y="2772"/>
                                </a:lnTo>
                                <a:lnTo>
                                  <a:pt x="2305" y="2748"/>
                                </a:lnTo>
                                <a:lnTo>
                                  <a:pt x="2317" y="2724"/>
                                </a:lnTo>
                                <a:lnTo>
                                  <a:pt x="2329" y="2700"/>
                                </a:lnTo>
                                <a:lnTo>
                                  <a:pt x="2341" y="2688"/>
                                </a:lnTo>
                                <a:lnTo>
                                  <a:pt x="2353" y="2664"/>
                                </a:lnTo>
                                <a:lnTo>
                                  <a:pt x="2365" y="2640"/>
                                </a:lnTo>
                                <a:lnTo>
                                  <a:pt x="2377" y="2616"/>
                                </a:lnTo>
                                <a:lnTo>
                                  <a:pt x="2389" y="2592"/>
                                </a:lnTo>
                                <a:lnTo>
                                  <a:pt x="2401" y="2568"/>
                                </a:lnTo>
                                <a:lnTo>
                                  <a:pt x="2413" y="2544"/>
                                </a:lnTo>
                                <a:lnTo>
                                  <a:pt x="2425" y="2520"/>
                                </a:lnTo>
                                <a:lnTo>
                                  <a:pt x="2437" y="2496"/>
                                </a:lnTo>
                                <a:lnTo>
                                  <a:pt x="2449" y="2472"/>
                                </a:lnTo>
                                <a:lnTo>
                                  <a:pt x="2461" y="2448"/>
                                </a:lnTo>
                                <a:lnTo>
                                  <a:pt x="2473" y="2424"/>
                                </a:lnTo>
                                <a:lnTo>
                                  <a:pt x="2485" y="2412"/>
                                </a:lnTo>
                                <a:lnTo>
                                  <a:pt x="2497" y="2388"/>
                                </a:lnTo>
                                <a:lnTo>
                                  <a:pt x="2509" y="2364"/>
                                </a:lnTo>
                                <a:lnTo>
                                  <a:pt x="2521" y="2340"/>
                                </a:lnTo>
                                <a:lnTo>
                                  <a:pt x="2533" y="2316"/>
                                </a:lnTo>
                                <a:lnTo>
                                  <a:pt x="2545" y="2292"/>
                                </a:lnTo>
                                <a:lnTo>
                                  <a:pt x="2557" y="2268"/>
                                </a:lnTo>
                                <a:lnTo>
                                  <a:pt x="2569" y="2232"/>
                                </a:lnTo>
                                <a:lnTo>
                                  <a:pt x="2581" y="2208"/>
                                </a:lnTo>
                                <a:lnTo>
                                  <a:pt x="2593" y="2184"/>
                                </a:lnTo>
                                <a:lnTo>
                                  <a:pt x="2605" y="2160"/>
                                </a:lnTo>
                                <a:lnTo>
                                  <a:pt x="2617" y="2136"/>
                                </a:lnTo>
                                <a:lnTo>
                                  <a:pt x="2629" y="2112"/>
                                </a:lnTo>
                                <a:lnTo>
                                  <a:pt x="2641" y="2088"/>
                                </a:lnTo>
                                <a:lnTo>
                                  <a:pt x="2653" y="2064"/>
                                </a:lnTo>
                                <a:lnTo>
                                  <a:pt x="2665" y="2040"/>
                                </a:lnTo>
                                <a:lnTo>
                                  <a:pt x="2677" y="2016"/>
                                </a:lnTo>
                                <a:lnTo>
                                  <a:pt x="2689" y="1992"/>
                                </a:lnTo>
                                <a:lnTo>
                                  <a:pt x="2701" y="1956"/>
                                </a:lnTo>
                                <a:lnTo>
                                  <a:pt x="2713" y="1932"/>
                                </a:lnTo>
                                <a:lnTo>
                                  <a:pt x="2725" y="1908"/>
                                </a:lnTo>
                                <a:lnTo>
                                  <a:pt x="2737" y="1884"/>
                                </a:lnTo>
                                <a:lnTo>
                                  <a:pt x="2749" y="1860"/>
                                </a:lnTo>
                                <a:lnTo>
                                  <a:pt x="2761" y="1836"/>
                                </a:lnTo>
                                <a:lnTo>
                                  <a:pt x="2773" y="1800"/>
                                </a:lnTo>
                                <a:lnTo>
                                  <a:pt x="2785" y="1776"/>
                                </a:lnTo>
                                <a:lnTo>
                                  <a:pt x="2797" y="1752"/>
                                </a:lnTo>
                                <a:lnTo>
                                  <a:pt x="2809" y="1728"/>
                                </a:lnTo>
                                <a:lnTo>
                                  <a:pt x="2821" y="1692"/>
                                </a:lnTo>
                                <a:lnTo>
                                  <a:pt x="2833" y="1668"/>
                                </a:lnTo>
                                <a:lnTo>
                                  <a:pt x="2845" y="1644"/>
                                </a:lnTo>
                                <a:lnTo>
                                  <a:pt x="2857" y="1620"/>
                                </a:lnTo>
                                <a:lnTo>
                                  <a:pt x="2869" y="1584"/>
                                </a:lnTo>
                                <a:lnTo>
                                  <a:pt x="2881" y="1560"/>
                                </a:lnTo>
                                <a:lnTo>
                                  <a:pt x="2893" y="1536"/>
                                </a:lnTo>
                                <a:lnTo>
                                  <a:pt x="2905" y="1512"/>
                                </a:lnTo>
                                <a:lnTo>
                                  <a:pt x="2917" y="1476"/>
                                </a:lnTo>
                                <a:lnTo>
                                  <a:pt x="2929" y="1452"/>
                                </a:lnTo>
                                <a:lnTo>
                                  <a:pt x="2941" y="1428"/>
                                </a:lnTo>
                                <a:lnTo>
                                  <a:pt x="2953" y="1392"/>
                                </a:lnTo>
                                <a:lnTo>
                                  <a:pt x="2965" y="1368"/>
                                </a:lnTo>
                                <a:lnTo>
                                  <a:pt x="2977" y="1344"/>
                                </a:lnTo>
                                <a:lnTo>
                                  <a:pt x="2989" y="1308"/>
                                </a:lnTo>
                                <a:lnTo>
                                  <a:pt x="3001" y="1284"/>
                                </a:lnTo>
                                <a:lnTo>
                                  <a:pt x="3013" y="1248"/>
                                </a:lnTo>
                                <a:lnTo>
                                  <a:pt x="3025" y="1224"/>
                                </a:lnTo>
                                <a:lnTo>
                                  <a:pt x="3037" y="1200"/>
                                </a:lnTo>
                                <a:lnTo>
                                  <a:pt x="3049" y="1164"/>
                                </a:lnTo>
                                <a:lnTo>
                                  <a:pt x="3061" y="1140"/>
                                </a:lnTo>
                                <a:lnTo>
                                  <a:pt x="3073" y="1104"/>
                                </a:lnTo>
                                <a:lnTo>
                                  <a:pt x="3085" y="1080"/>
                                </a:lnTo>
                                <a:lnTo>
                                  <a:pt x="3097" y="1044"/>
                                </a:lnTo>
                                <a:lnTo>
                                  <a:pt x="3109" y="1020"/>
                                </a:lnTo>
                                <a:lnTo>
                                  <a:pt x="3121" y="984"/>
                                </a:lnTo>
                                <a:lnTo>
                                  <a:pt x="3133" y="960"/>
                                </a:lnTo>
                                <a:lnTo>
                                  <a:pt x="3145" y="924"/>
                                </a:lnTo>
                                <a:lnTo>
                                  <a:pt x="3157" y="900"/>
                                </a:lnTo>
                                <a:lnTo>
                                  <a:pt x="3169" y="864"/>
                                </a:lnTo>
                                <a:lnTo>
                                  <a:pt x="3181" y="840"/>
                                </a:lnTo>
                                <a:lnTo>
                                  <a:pt x="3193" y="804"/>
                                </a:lnTo>
                                <a:lnTo>
                                  <a:pt x="3205" y="780"/>
                                </a:lnTo>
                                <a:lnTo>
                                  <a:pt x="3217" y="744"/>
                                </a:lnTo>
                                <a:lnTo>
                                  <a:pt x="3229" y="720"/>
                                </a:lnTo>
                                <a:lnTo>
                                  <a:pt x="3241" y="684"/>
                                </a:lnTo>
                                <a:lnTo>
                                  <a:pt x="3253" y="660"/>
                                </a:lnTo>
                                <a:lnTo>
                                  <a:pt x="3265" y="624"/>
                                </a:lnTo>
                                <a:lnTo>
                                  <a:pt x="3277" y="588"/>
                                </a:lnTo>
                                <a:lnTo>
                                  <a:pt x="3289" y="564"/>
                                </a:lnTo>
                                <a:lnTo>
                                  <a:pt x="3301" y="528"/>
                                </a:lnTo>
                                <a:lnTo>
                                  <a:pt x="3313" y="492"/>
                                </a:lnTo>
                                <a:lnTo>
                                  <a:pt x="3325" y="468"/>
                                </a:lnTo>
                                <a:lnTo>
                                  <a:pt x="3337" y="432"/>
                                </a:lnTo>
                                <a:lnTo>
                                  <a:pt x="3349" y="408"/>
                                </a:lnTo>
                                <a:lnTo>
                                  <a:pt x="3361" y="372"/>
                                </a:lnTo>
                                <a:lnTo>
                                  <a:pt x="3373" y="336"/>
                                </a:lnTo>
                                <a:lnTo>
                                  <a:pt x="3385" y="312"/>
                                </a:lnTo>
                                <a:lnTo>
                                  <a:pt x="3397" y="276"/>
                                </a:lnTo>
                                <a:lnTo>
                                  <a:pt x="3409" y="240"/>
                                </a:lnTo>
                                <a:lnTo>
                                  <a:pt x="3421" y="204"/>
                                </a:lnTo>
                                <a:lnTo>
                                  <a:pt x="3433" y="180"/>
                                </a:lnTo>
                                <a:lnTo>
                                  <a:pt x="3445" y="144"/>
                                </a:lnTo>
                                <a:lnTo>
                                  <a:pt x="3457" y="108"/>
                                </a:lnTo>
                                <a:lnTo>
                                  <a:pt x="3469" y="72"/>
                                </a:lnTo>
                                <a:lnTo>
                                  <a:pt x="3481" y="48"/>
                                </a:lnTo>
                                <a:lnTo>
                                  <a:pt x="3493" y="12"/>
                                </a:lnTo>
                                <a:lnTo>
                                  <a:pt x="3505" y="0"/>
                                </a:lnTo>
                              </a:path>
                            </a:pathLst>
                          </a:custGeom>
                          <a:noFill/>
                          <a:ln w="13335" cap="flat">
                            <a:solidFill>
                              <a:srgbClr val="000000"/>
                            </a:solidFill>
                            <a:prstDash val="solid"/>
                            <a:bevel/>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Oval 2"/>
                        <wps:cNvSpPr>
                          <a:spLocks noChangeArrowheads="1"/>
                        </wps:cNvSpPr>
                        <wps:spPr bwMode="auto">
                          <a:xfrm>
                            <a:off x="8696" y="3331"/>
                            <a:ext cx="93" cy="93"/>
                          </a:xfrm>
                          <a:prstGeom prst="ellipse">
                            <a:avLst/>
                          </a:prstGeom>
                          <a:solidFill>
                            <a:srgbClr val="000000"/>
                          </a:solidFill>
                          <a:ln w="9525">
                            <a:solidFill>
                              <a:srgbClr val="000000"/>
                            </a:solidFill>
                            <a:round/>
                            <a:headEnd/>
                            <a:tailEnd/>
                          </a:ln>
                          <a:effectLst/>
                          <a:extLs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390" name="Oval 2"/>
                        <wps:cNvSpPr>
                          <a:spLocks noChangeArrowheads="1"/>
                        </wps:cNvSpPr>
                        <wps:spPr bwMode="auto">
                          <a:xfrm>
                            <a:off x="7484" y="5957"/>
                            <a:ext cx="93" cy="93"/>
                          </a:xfrm>
                          <a:prstGeom prst="ellipse">
                            <a:avLst/>
                          </a:prstGeom>
                          <a:solidFill>
                            <a:srgbClr val="000000"/>
                          </a:solidFill>
                          <a:ln w="9525">
                            <a:solidFill>
                              <a:srgbClr val="000000"/>
                            </a:solidFill>
                            <a:round/>
                            <a:headEnd/>
                            <a:tailEnd/>
                          </a:ln>
                          <a:effectLst/>
                          <a:extLs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391" name="Text Box 275"/>
                        <wps:cNvSpPr txBox="1">
                          <a:spLocks noChangeArrowheads="1"/>
                        </wps:cNvSpPr>
                        <wps:spPr bwMode="auto">
                          <a:xfrm>
                            <a:off x="4335" y="12147"/>
                            <a:ext cx="1085" cy="52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0A0116" w14:textId="77777777" w:rsidR="00130B8E" w:rsidRPr="00D60CF9" w:rsidRDefault="00130B8E" w:rsidP="00130B8E">
                              <w:pPr>
                                <w:rPr>
                                  <w:sz w:val="20"/>
                                </w:rPr>
                              </w:pPr>
                              <w:r w:rsidRPr="00D60CF9">
                                <w:rPr>
                                  <w:sz w:val="20"/>
                                </w:rPr>
                                <w:t>Time (s)</w:t>
                              </w:r>
                            </w:p>
                          </w:txbxContent>
                        </wps:txbx>
                        <wps:bodyPr rot="0" vert="horz" wrap="square" lIns="91440" tIns="91440" rIns="91440" bIns="91440" anchor="t" anchorCtr="0" upright="1">
                          <a:noAutofit/>
                        </wps:bodyPr>
                      </wps:wsp>
                      <wps:wsp>
                        <wps:cNvPr id="392" name="Text Box 280"/>
                        <wps:cNvSpPr txBox="1">
                          <a:spLocks noChangeArrowheads="1"/>
                        </wps:cNvSpPr>
                        <wps:spPr bwMode="auto">
                          <a:xfrm>
                            <a:off x="1080" y="3049"/>
                            <a:ext cx="587" cy="469"/>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64ABE16" w14:textId="77777777" w:rsidR="00130B8E" w:rsidRPr="001A51F3" w:rsidRDefault="00130B8E" w:rsidP="00130B8E">
                              <w:pPr>
                                <w:rPr>
                                  <w:noProof/>
                                </w:rPr>
                              </w:pPr>
                            </w:p>
                          </w:txbxContent>
                        </wps:txbx>
                        <wps:bodyPr rot="0" vert="eaVert" wrap="none" lIns="91440" tIns="91440" rIns="91440" bIns="91440" anchor="t" anchorCtr="0" upright="1">
                          <a:spAutoFit/>
                        </wps:bodyPr>
                      </wps:wsp>
                      <wps:wsp>
                        <wps:cNvPr id="393" name="Text Box 282"/>
                        <wps:cNvSpPr txBox="1">
                          <a:spLocks noChangeArrowheads="1"/>
                        </wps:cNvSpPr>
                        <wps:spPr bwMode="auto">
                          <a:xfrm>
                            <a:off x="605" y="6662"/>
                            <a:ext cx="648" cy="204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B5A90C" w14:textId="77777777" w:rsidR="00130B8E" w:rsidRPr="00D60CF9" w:rsidRDefault="00130B8E" w:rsidP="00130B8E">
                              <w:pPr>
                                <w:rPr>
                                  <w:sz w:val="20"/>
                                </w:rPr>
                              </w:pPr>
                              <w:r w:rsidRPr="00D60CF9">
                                <w:rPr>
                                  <w:sz w:val="20"/>
                                </w:rPr>
                                <w:t>Position (cm)</w:t>
                              </w:r>
                            </w:p>
                            <w:p w14:paraId="2D22EF8D" w14:textId="77777777" w:rsidR="00130B8E" w:rsidRDefault="00130B8E" w:rsidP="00130B8E"/>
                          </w:txbxContent>
                        </wps:txbx>
                        <wps:bodyPr rot="0" vert="vert"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A359A5" id="Group 283" o:spid="_x0000_s1026" style="position:absolute;left:0;text-align:left;margin-left:-.1pt;margin-top:21.8pt;width:420.8pt;height:521.8pt;z-index:251662336" coordorigin="605,2232" coordsize="8416,104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">
                <v:group id="Group 159" o:spid="_x0000_s1027" style="position:absolute;left:1518;top:2232;width:7495;height:9806" coordorigin="1533,3365" coordsize="7495,9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group id="Group 160" o:spid="_x0000_s1028" style="position:absolute;left:1534;top:3539;width:7213;height:9613" coordorigin="974,4534" coordsize="9773,961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line id="Line 161" o:spid="_x0000_s1029" style="position:absolute;visibility:visible;mso-wrap-style:square" from="974,4534" to="10747,45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yFhcEAAADbAAAADwAAAGRycy9kb3ducmV2LnhtbERPTYvCMBC9L/gfwgheRFNFRKpRFlGU&#10;Pe1mBT2OzdiWbSalidr1128EYW/zeJ+zWLW2EjdqfOlYwWiYgCDOnCk5V3D43g5mIHxANlg5JgW/&#10;5GG17LwtMDXuzl900yEXMYR9igqKEOpUSp8VZNEPXU0cuYtrLIYIm1yaBu8x3FZynCRTabHk2FBg&#10;TeuCsh99tQq0PB83j/4H7Q5tX+vLJ2anyVSpXrd9n4MI1IZ/8cu9N3H+GJ6/xAPk8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k/IWFwQAAANsAAAAPAAAAAAAAAAAAAAAA&#10;AKECAABkcnMvZG93bnJldi54bWxQSwUGAAAAAAQABAD5AAAAjwMAAAAA&#10;">
                      <v:stroke dashstyle="1 1" endcap="round"/>
                    </v:line>
                    <v:line id="Line 162" o:spid="_x0000_s1030" style="position:absolute;visibility:visible;mso-wrap-style:square" from="974,4774" to="10747,47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7AgHsIAAADbAAAADwAAAGRycy9kb3ducmV2LnhtbERPTWsCMRC9C/6HMEIvUrNaEVmNIqK0&#10;eLJRaI/Tzbi7uJksm1S3/nojCL3N433OfNnaSlyo8aVjBcNBAoI4c6bkXMHxsH2dgvAB2WDlmBT8&#10;kYflotuZY2rclT/pokMuYgj7FBUUIdSplD4ryKIfuJo4cifXWAwRNrk0DV5juK3kKEkm0mLJsaHA&#10;mtYFZWf9axVo+fO1ufV39H5s+1qf9ph9jydKvfTa1QxEoDb8i5/uDxPnv8Hjl3iAXN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7AgHsIAAADbAAAADwAAAAAAAAAAAAAA&#10;AAChAgAAZHJzL2Rvd25yZXYueG1sUEsFBgAAAAAEAAQA+QAAAJADAAAAAA==&#10;">
                      <v:stroke dashstyle="1 1" endcap="round"/>
                    </v:line>
                    <v:line id="Line 163" o:spid="_x0000_s1031" style="position:absolute;visibility:visible;mso-wrap-style:square" from="974,5015" to="10747,50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m4asIAAADbAAAADwAAAGRycy9kb3ducmV2LnhtbERPS2sCMRC+F/wPYYReRLMtIrKaFRGL&#10;0lObCnocN7MP3EyWTdS1v74pFHqbj+85y1VvG3GjzteOFbxMEhDEuTM1lwoOX2/jOQgfkA02jknB&#10;gzysssHTElPj7vxJNx1KEUPYp6igCqFNpfR5RRb9xLXEkStcZzFE2JXSdHiP4baRr0kykxZrjg0V&#10;trSpKL/oq1Wg5fm4/R690+7Qj7QuPjA/TWdKPQ/79QJEoD78i//cexPnT+H3l3iAz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Fm4asIAAADbAAAADwAAAAAAAAAAAAAA&#10;AAChAgAAZHJzL2Rvd25yZXYueG1sUEsFBgAAAAAEAAQA+QAAAJADAAAAAA==&#10;">
                      <v:stroke dashstyle="1 1" endcap="round"/>
                    </v:line>
                    <v:line id="Line 164" o:spid="_x0000_s1032" style="position:absolute;visibility:visible;mso-wrap-style:square" from="974,5255" to="10747,52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Ud8cIAAADbAAAADwAAAGRycy9kb3ducmV2LnhtbERPTWsCMRC9C/6HMEIvUrNKFVmNIqK0&#10;eLJRaI/Tzbi7uJksm1S3/nojCL3N433OfNnaSlyo8aVjBcNBAoI4c6bkXMHxsH2dgvAB2WDlmBT8&#10;kYflotuZY2rclT/pokMuYgj7FBUUIdSplD4ryKIfuJo4cifXWAwRNrk0DV5juK3kKEkm0mLJsaHA&#10;mtYFZWf9axVo+fO1ufV39H5s+1qf9ph9v02Ueum1qxmIQG34Fz/dHybOH8Pjl3iAXN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xUd8cIAAADbAAAADwAAAAAAAAAAAAAA&#10;AAChAgAAZHJzL2Rvd25yZXYueG1sUEsFBgAAAAAEAAQA+QAAAJADAAAAAA==&#10;">
                      <v:stroke dashstyle="1 1" endcap="round"/>
                    </v:line>
                    <v:line id="Line 165" o:spid="_x0000_s1033" style="position:absolute;visibility:visible;mso-wrap-style:square" from="974,5495" to="10747,54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8eDhsIAAADbAAAADwAAAGRycy9kb3ducmV2LnhtbERPTWvCQBC9F/wPywhepG4sEiS6ioil&#10;4smuQj1Os2MSmp0N2a1Gf71bKHibx/uc+bKztbhQ6yvHCsajBARx7kzFhYLj4f11CsIHZIO1Y1Jw&#10;Iw/LRe9ljplxV/6kiw6FiCHsM1RQhtBkUvq8JIt+5BriyJ1dazFE2BbStHiN4baWb0mSSosVx4YS&#10;G1qXlP/oX6tAy++vzX24o49jN9T6vMf8NEmVGvS71QxEoC48xf/urYnzU/j7JR4gF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8eDhsIAAADbAAAADwAAAAAAAAAAAAAA&#10;AAChAgAAZHJzL2Rvd25yZXYueG1sUEsFBgAAAAAEAAQA+QAAAJADAAAAAA==&#10;">
                      <v:stroke dashstyle="1 1" endcap="round"/>
                    </v:line>
                    <v:line id="Line 166" o:spid="_x0000_s1034" style="position:absolute;visibility:visible;mso-wrap-style:square" from="974,5736" to="10747,57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IsmHcMAAADbAAAADwAAAGRycy9kb3ducmV2LnhtbERPTWvCQBC9F/wPyxS8iG4UUUldRaSl&#10;0lO7CnqcZsckNDsbstsk+uu7hUJv83ifs972thItNb50rGA6SUAQZ86UnCs4HV/GKxA+IBusHJOC&#10;G3nYbgYPa0yN6/iDWh1yEUPYp6igCKFOpfRZQRb9xNXEkbu6xmKIsMmlabCL4baSsyRZSIslx4YC&#10;a9oXlH3pb6tAy8/z8330Rq+nfqT19R2zy3yh1PCx3z2BCNSHf/Gf+2Di/CX8/hIPkJs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SLJh3DAAAA2wAAAA8AAAAAAAAAAAAA&#10;AAAAoQIAAGRycy9kb3ducmV2LnhtbFBLBQYAAAAABAAEAPkAAACRAwAAAAA=&#10;">
                      <v:stroke dashstyle="1 1" endcap="round"/>
                    </v:line>
                    <v:line id="Line 167" o:spid="_x0000_s1035" style="position:absolute;visibility:visible;mso-wrap-style:square" from="974,5976" to="10747,59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RSyb8UAAADbAAAADwAAAGRycy9kb3ducmV2LnhtbESPQWvCQBCF7wX/wzKCF6kbpUiJrlJK&#10;xdKTXYX2OGbHJDQ7G7Krpv31nYPgbYb35r1vluveN+pCXawDG5hOMlDERXA1lwYO+83jM6iYkB02&#10;gcnAL0VYrwYPS8xduPInXWwqlYRwzNFAlVKbax2LijzGSWiJRTuFzmOStSu16/Aq4b7Rsyyba481&#10;S0OFLb1WVPzYszdg9fHr7W/8QdtDP7b2tMPi+2luzGjYvyxAJerT3Xy7fneCL7Dyiwyg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RSyb8UAAADbAAAADwAAAAAAAAAA&#10;AAAAAAChAgAAZHJzL2Rvd25yZXYueG1sUEsFBgAAAAAEAAQA+QAAAJMDAAAAAA==&#10;">
                      <v:stroke dashstyle="1 1" endcap="round"/>
                    </v:line>
                    <v:line id="Line 168" o:spid="_x0000_s1036" style="position:absolute;visibility:visible;mso-wrap-style:square" from="974,6216" to="10747,62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gX9MMAAADbAAAADwAAAGRycy9kb3ducmV2LnhtbERPTWvCQBC9F/wPyxS8iG4UEU1dRaSl&#10;0lO7CnqcZsckNDsbstsk+uu7hUJv83ifs972thItNb50rGA6SUAQZ86UnCs4HV/GSxA+IBusHJOC&#10;G3nYbgYPa0yN6/iDWh1yEUPYp6igCKFOpfRZQRb9xNXEkbu6xmKIsMmlabCL4baSsyRZSIslx4YC&#10;a9oXlH3pb6tAy8/z8330Rq+nfqT19R2zy3yh1PCx3z2BCNSHf/Gf+2Di/BX8/hIPkJs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pYF/TDAAAA2wAAAA8AAAAAAAAAAAAA&#10;AAAAoQIAAGRycy9kb3ducmV2LnhtbFBLBQYAAAAABAAEAPkAAACRAwAAAAA=&#10;">
                      <v:stroke dashstyle="1 1" endcap="round"/>
                    </v:line>
                    <v:line id="Line 169" o:spid="_x0000_s1037" style="position:absolute;visibility:visible;mso-wrap-style:square" from="974,6457" to="10747,64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501MAAAADbAAAADwAAAGRycy9kb3ducmV2LnhtbERPTYvCMBC9C/6HMIIX0XRlEalGEVlx&#10;2ZNGQY9jM7bFZlKaqN399ZuD4PHxvufL1lbiQY0vHSv4GCUgiDNnSs4VHA+b4RSED8gGK8ek4Jc8&#10;LBfdzhxT4568p4cOuYgh7FNUUIRQp1L6rCCLfuRq4shdXWMxRNjk0jT4jOG2kuMkmUiLJceGAmta&#10;F5Td9N0q0PJy+vob/ND22A60vu4wO39OlOr32tUMRKA2vMUv97dRMI7r45f4A+TiH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UOdNTAAAAA2wAAAA8AAAAAAAAAAAAAAAAA&#10;oQIAAGRycy9kb3ducmV2LnhtbFBLBQYAAAAABAAEAPkAAACOAwAAAAA=&#10;">
                      <v:stroke dashstyle="1 1" endcap="round"/>
                    </v:line>
                    <v:line id="Line 170" o:spid="_x0000_s1038" style="position:absolute;visibility:visible;mso-wrap-style:square" from="974,6697" to="10747,6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LRT8QAAADbAAAADwAAAGRycy9kb3ducmV2LnhtbESPQWvCQBSE7wX/w/IKXqRuFJESXaWI&#10;onhqt4F6fM0+k9Ds25BdNfrru4LgcZiZb5j5srO1OFPrK8cKRsMEBHHuTMWFgux78/YOwgdkg7Vj&#10;UnAlD8tF72WOqXEX/qKzDoWIEPYpKihDaFIpfV6SRT90DXH0jq61GKJsC2lavES4reU4SabSYsVx&#10;ocSGViXlf/pkFWj5+7O+Dfa0zbqB1sdPzA+TqVL91+5jBiJQF57hR3tnFIxHcP8Sf4Bc/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QtFPxAAAANsAAAAPAAAAAAAAAAAA&#10;AAAAAKECAABkcnMvZG93bnJldi54bWxQSwUGAAAAAAQABAD5AAAAkgMAAAAA&#10;">
                      <v:stroke dashstyle="1 1" endcap="round"/>
                    </v:line>
                    <v:line id="Line 171" o:spid="_x0000_s1039" style="position:absolute;visibility:visible;mso-wrap-style:square" from="974,6937" to="10747,69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BPOMQAAADbAAAADwAAAGRycy9kb3ducmV2LnhtbESPQWvCQBSE74X+h+UVvIhuDEVKdBUp&#10;FcVTuwr1+Mw+k2D2bciuGvvru4LgcZiZb5jpvLO1uFDrK8cKRsMEBHHuTMWFgt12OfgA4QOywdox&#10;KbiRh/ns9WWKmXFX/qGLDoWIEPYZKihDaDIpfV6SRT90DXH0jq61GKJsC2lavEa4rWWaJGNpseK4&#10;UGJDnyXlJ322CrQ8/H799Te02nV9rY/fmO/fx0r13rrFBESgLjzDj/baKEhTuH+JP0DO/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qkE84xAAAANsAAAAPAAAAAAAAAAAA&#10;AAAAAKECAABkcnMvZG93bnJldi54bWxQSwUGAAAAAAQABAD5AAAAkgMAAAAA&#10;">
                      <v:stroke dashstyle="1 1" endcap="round"/>
                    </v:line>
                    <v:line id="Line 172" o:spid="_x0000_s1040" style="position:absolute;visibility:visible;mso-wrap-style:square" from="974,7177" to="10747,71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zqo8UAAADbAAAADwAAAGRycy9kb3ducmV2LnhtbESPT2sCMRTE7wW/Q3hCL1KztUXK1qxI&#10;aWnxpFHQ4+vm7R/cvCybVLd+eiMIHoeZ+Q0zm/e2EUfqfO1YwfM4AUGcO1NzqWC7+Xp6A+EDssHG&#10;MSn4Jw/zbPAww9S4E6/pqEMpIoR9igqqENpUSp9XZNGPXUscvcJ1FkOUXSlNh6cIt42cJMlUWqw5&#10;LlTY0kdF+UH/WQVa/u4+z6MlfW/7kdbFCvP961Spx2G/eAcRqA/38K39YxRMXuD6Jf4AmV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dzqo8UAAADbAAAADwAAAAAAAAAA&#10;AAAAAAChAgAAZHJzL2Rvd25yZXYueG1sUEsFBgAAAAAEAAQA+QAAAJMDAAAAAA==&#10;">
                      <v:stroke dashstyle="1 1" endcap="round"/>
                    </v:line>
                    <v:line id="Line 173" o:spid="_x0000_s1041" style="position:absolute;visibility:visible;mso-wrap-style:square" from="974,7418" to="10747,74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Vy18QAAADbAAAADwAAAGRycy9kb3ducmV2LnhtbESPT2sCMRTE74LfITyhF9FsRaSsZkWk&#10;pcVTTQU9Pjdv/+DmZdmkuvXTN4WCx2FmfsOs1r1txJU6XztW8DxNQBDnztRcKjh8vU1eQPiAbLBx&#10;TAp+yMM6Gw5WmBp34z1ddShFhLBPUUEVQptK6fOKLPqpa4mjV7jOYoiyK6Xp8BbhtpGzJFlIizXH&#10;hQpb2laUX/S3VaDl+fh6H+/o/dCPtS4+MT/NF0o9jfrNEkSgPjzC/+0Po2A2h78v8QfI7B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NXLXxAAAANsAAAAPAAAAAAAAAAAA&#10;AAAAAKECAABkcnMvZG93bnJldi54bWxQSwUGAAAAAAQABAD5AAAAkgMAAAAA&#10;">
                      <v:stroke dashstyle="1 1" endcap="round"/>
                    </v:line>
                    <v:line id="Line 174" o:spid="_x0000_s1042" style="position:absolute;visibility:visible;mso-wrap-style:square" from="974,7658" to="10747,76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XnXTMUAAADbAAAADwAAAGRycy9kb3ducmV2LnhtbESPT2sCMRTE7wW/Q3hCL1KzlVbK1qxI&#10;aWnxpFHQ4+vm7R/cvCybVLd+eiMIHoeZ+Q0zm/e2EUfqfO1YwfM4AUGcO1NzqWC7+Xp6A+EDssHG&#10;MSn4Jw/zbPAww9S4E6/pqEMpIoR9igqqENpUSp9XZNGPXUscvcJ1FkOUXSlNh6cIt42cJMlUWqw5&#10;LlTY0kdF+UH/WQVa/u4+z6MlfW/7kdbFCvP9y1Spx2G/eAcRqA/38K39YxRMXuH6Jf4AmV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XnXTMUAAADbAAAADwAAAAAAAAAA&#10;AAAAAAChAgAAZHJzL2Rvd25yZXYueG1sUEsFBgAAAAAEAAQA+QAAAJMDAAAAAA==&#10;">
                      <v:stroke dashstyle="1 1" endcap="round"/>
                    </v:line>
                    <v:line id="Line 175" o:spid="_x0000_s1043" style="position:absolute;visibility:visible;mso-wrap-style:square" from="974,7898" to="10747,78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tJO8QAAADbAAAADwAAAGRycy9kb3ducmV2LnhtbESPQWvCQBSE7wX/w/KEXqRuFAkSXUVE&#10;aenJroI9PrPPJJh9G7JbTf31bqHgcZiZb5j5srO1uFLrK8cKRsMEBHHuTMWFgsN++zYF4QOywdox&#10;KfglD8tF72WOmXE3/qKrDoWIEPYZKihDaDIpfV6SRT90DXH0zq61GKJsC2lavEW4reU4SVJpseK4&#10;UGJD65Lyi/6xCrQ8HTf3wSe9H7qB1ucd5t+TVKnXfreagQjUhWf4v/1hFIxT+PsSf4BcP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q0k7xAAAANsAAAAPAAAAAAAAAAAA&#10;AAAAAKECAABkcnMvZG93bnJldi54bWxQSwUGAAAAAAQABAD5AAAAkgMAAAAA&#10;">
                      <v:stroke dashstyle="1 1" endcap="round"/>
                    </v:line>
                    <v:line id="Line 176" o:spid="_x0000_s1044" style="position:absolute;visibility:visible;mso-wrap-style:square" from="974,8139" to="10747,81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ufsoMUAAADbAAAADwAAAGRycy9kb3ducmV2LnhtbESPQWvCQBSE7wX/w/KEXkQ3DWJLdBWR&#10;loqnuhXs8TX7TILZtyG7jdFf3xUKPQ4z8w2zWPW2Fh21vnKs4GmSgCDOnam4UHD4fBu/gPAB2WDt&#10;mBRcycNqOXhYYGbchffU6VCICGGfoYIyhCaT0uclWfQT1xBH7+RaiyHKtpCmxUuE21qmSTKTFiuO&#10;CyU2tCkpP+sfq0DL7+PrbbSj90M/0vr0gfnXdKbU47Bfz0EE6sN/+K+9NQrSZ7h/iT9AL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ufsoMUAAADbAAAADwAAAAAAAAAA&#10;AAAAAAChAgAAZHJzL2Rvd25yZXYueG1sUEsFBgAAAAAEAAQA+QAAAJMDAAAAAA==&#10;">
                      <v:stroke dashstyle="1 1" endcap="round"/>
                    </v:line>
                    <v:line id="Line 177" o:spid="_x0000_s1045" style="position:absolute;visibility:visible;mso-wrap-style:square" from="974,8379" to="10747,83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3h40sAAAADbAAAADwAAAGRycy9kb3ducmV2LnhtbERPTYvCMBC9C/6HMIIX0XRlEalGEVlx&#10;2ZNGQY9jM7bFZlKaqN399ZuD4PHxvufL1lbiQY0vHSv4GCUgiDNnSs4VHA+b4RSED8gGK8ek4Jc8&#10;LBfdzhxT4568p4cOuYgh7FNUUIRQp1L6rCCLfuRq4shdXWMxRNjk0jT4jOG2kuMkmUiLJceGAmta&#10;F5Td9N0q0PJy+vob/ND22A60vu4wO39OlOr32tUMRKA2vMUv97dRMI5j45f4A+TiH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t4eNLAAAAA2wAAAA8AAAAAAAAAAAAAAAAA&#10;oQIAAGRycy9kb3ducmV2LnhtbFBLBQYAAAAABAAEAPkAAACOAwAAAAA=&#10;">
                      <v:stroke dashstyle="1 1" endcap="round"/>
                    </v:line>
                    <v:line id="Line 178" o:spid="_x0000_s1046" style="position:absolute;visibility:visible;mso-wrap-style:square" from="974,8619" to="10747,86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DTdScUAAADbAAAADwAAAGRycy9kb3ducmV2LnhtbESPQWvCQBSE7wX/w/KEXkQ3DSJtdBWR&#10;loqnuhXs8TX7TILZtyG7jdFf3xUKPQ4z8w2zWPW2Fh21vnKs4GmSgCDOnam4UHD4fBs/g/AB2WDt&#10;mBRcycNqOXhYYGbchffU6VCICGGfoYIyhCaT0uclWfQT1xBH7+RaiyHKtpCmxUuE21qmSTKTFiuO&#10;CyU2tCkpP+sfq0DL7+PrbbSj90M/0vr0gfnXdKbU47Bfz0EE6sN/+K+9NQrSF7h/iT9AL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DTdScUAAADbAAAADwAAAAAAAAAA&#10;AAAAAAChAgAAZHJzL2Rvd25yZXYueG1sUEsFBgAAAAAEAAQA+QAAAJMDAAAAAA==&#10;">
                      <v:stroke dashstyle="1 1" endcap="round"/>
                    </v:line>
                    <v:line id="Line 179" o:spid="_x0000_s1047" style="position:absolute;visibility:visible;mso-wrap-style:square" from="974,8860" to="10747,88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fiCcIAAADbAAAADwAAAGRycy9kb3ducmV2LnhtbERPy2oCMRTdF/yHcAvdSM1Yi5SpGRFR&#10;lK40DrTL28mdB53cDJOo0359sxBcHs57sRxsKy7U+8axgukkAUFcONNwpSA/bZ/fQPiAbLB1TAp+&#10;ycMyGz0sMDXuyke66FCJGMI+RQV1CF0qpS9qsugnriOOXOl6iyHCvpKmx2sMt618SZK5tNhwbKix&#10;o3VNxY8+WwVafn9u/sYftMuHsdblAYuv17lST4/D6h1EoCHcxTf33iiYxfXxS/wBMvs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NfiCcIAAADbAAAADwAAAAAAAAAAAAAA&#10;AAChAgAAZHJzL2Rvd25yZXYueG1sUEsFBgAAAAAEAAQA+QAAAJADAAAAAA==&#10;">
                      <v:stroke dashstyle="1 1" endcap="round"/>
                    </v:line>
                    <v:line id="Line 180" o:spid="_x0000_s1048" style="position:absolute;visibility:visible;mso-wrap-style:square" from="974,9100" to="10747,9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5tHksUAAADbAAAADwAAAGRycy9kb3ducmV2LnhtbESPT2sCMRTE70K/Q3iFXkSzWhFZzUop&#10;lZaeNBX0+Ny8/UM3L8sm1W0/vRGEHoeZ+Q2zWve2EWfqfO1YwWScgCDOnam5VLD/2owWIHxANtg4&#10;JgW/5GGdPQxWmBp34R2ddShFhLBPUUEVQptK6fOKLPqxa4mjV7jOYoiyK6Xp8BLhtpHTJJlLizXH&#10;hQpbeq0o/9Y/VoGWp8Pb3/CT3vf9UOtii/lxNlfq6bF/WYII1If/8L39YRQ8T+D2Jf4AmV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5tHksUAAADbAAAADwAAAAAAAAAA&#10;AAAAAAChAgAAZHJzL2Rvd25yZXYueG1sUEsFBgAAAAAEAAQA+QAAAJMDAAAAAA==&#10;">
                      <v:stroke dashstyle="1 1" endcap="round"/>
                    </v:line>
                    <v:line id="Line 181" o:spid="_x0000_s1049" style="position:absolute;visibility:visible;mso-wrap-style:square" from="974,9340" to="10747,9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75rssMAAADcAAAADwAAAGRycy9kb3ducmV2LnhtbERPy2oCMRTdC/2HcAvdSM1URWRqRkRa&#10;lK5sHGiXt5M7Dzq5GSZRR7++WQhdHs57tR5sK87U+8axgpdJAoK4cKbhSkF+fH9egvAB2WDrmBRc&#10;ycM6exitMDXuwp901qESMYR9igrqELpUSl/UZNFPXEccudL1FkOEfSVNj5cYbls5TZKFtNhwbKix&#10;o21Nxa8+WQVa/ny93cYftMuHsdblAYvv+UKpp8dh8woi0BD+xXf33iiYTeP8eCYeAZn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O+a7LDAAAA3AAAAA8AAAAAAAAAAAAA&#10;AAAAoQIAAGRycy9kb3ducmV2LnhtbFBLBQYAAAAABAAEAPkAAACRAwAAAAA=&#10;">
                      <v:stroke dashstyle="1 1" endcap="round"/>
                    </v:line>
                    <v:line id="Line 182" o:spid="_x0000_s1050" style="position:absolute;visibility:visible;mso-wrap-style:square" from="974,9581" to="10747,95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LOKcYAAADcAAAADwAAAGRycy9kb3ducmV2LnhtbESPT2sCMRTE74LfITyhF9Gsf5CyNUop&#10;iuKppoIen5vn7tLNy7JJdfXTN4WCx2FmfsPMl62txJUaXzpWMBomIIgzZ0rOFRy+1oNXED4gG6wc&#10;k4I7eVguup05psbdeE9XHXIRIexTVFCEUKdS+qwgi37oauLoXVxjMUTZ5NI0eItwW8lxksykxZLj&#10;QoE1fRSUfesfq0DL83H16O9oc2j7Wl8+MTtNZ0q99Nr3NxCB2vAM/7e3RsFkPIK/M/EI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zyzinGAAAA3AAAAA8AAAAAAAAA&#10;AAAAAAAAoQIAAGRycy9kb3ducmV2LnhtbFBLBQYAAAAABAAEAPkAAACUAwAAAAA=&#10;">
                      <v:stroke dashstyle="1 1" endcap="round"/>
                    </v:line>
                    <v:line id="Line 183" o:spid="_x0000_s1051" style="position:absolute;visibility:visible;mso-wrap-style:square" from="974,9821" to="10747,98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BQXsYAAADcAAAADwAAAGRycy9kb3ducmV2LnhtbESPQWvCQBSE70L/w/IKvYhuTCVI6ipF&#10;FMVT3Qrt8TX7TEKzb0N2q6m/3hUKPQ4z8w0zX/a2EWfqfO1YwWScgCAunKm5VHB834xmIHxANtg4&#10;JgW/5GG5eBjMMTfuwgc661CKCGGfo4IqhDaX0hcVWfRj1xJH7+Q6iyHKrpSmw0uE20amSZJJizXH&#10;hQpbWlVUfOsfq0DLr4/1dbin7bEfan16w+Jzmin19Ni/voAI1If/8F97ZxQ8pyncz8QjIB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wgUF7GAAAA3AAAAA8AAAAAAAAA&#10;AAAAAAAAoQIAAGRycy9kb3ducmV2LnhtbFBLBQYAAAAABAAEAPkAAACUAwAAAAA=&#10;">
                      <v:stroke dashstyle="1 1" endcap="round"/>
                    </v:line>
                    <v:line id="Line 184" o:spid="_x0000_s1052" style="position:absolute;visibility:visible;mso-wrap-style:square" from="974,10061" to="10747,100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2z1xcYAAADcAAAADwAAAGRycy9kb3ducmV2LnhtbESPT2sCMRTE74LfITzBi2jWP0jZGqUU&#10;xdKTpoIen5vn7tLNy7KJuu2nbwqCx2FmfsMsVq2txI0aXzpWMB4lIIgzZ0rOFRy+NsMXED4gG6wc&#10;k4If8rBadjsLTI27855uOuQiQtinqKAIoU6l9FlBFv3I1cTRu7jGYoiyyaVp8B7htpKTJJlLiyXH&#10;hQJrei8o+9ZXq0DL83H9O/ik7aEdaH3ZYXaazZXq99q3VxCB2vAMP9ofRsF0MoX/M/EIyO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Ns9cXGAAAA3AAAAA8AAAAAAAAA&#10;AAAAAAAAoQIAAGRycy9kb3ducmV2LnhtbFBLBQYAAAAABAAEAPkAAACUAwAAAAA=&#10;">
                      <v:stroke dashstyle="1 1" endcap="round"/>
                    </v:line>
                    <v:line id="Line 185" o:spid="_x0000_s1053" style="position:absolute;visibility:visible;mso-wrap-style:square" from="974,10302" to="10747,103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IVtscUAAADcAAAADwAAAGRycy9kb3ducmV2LnhtbESPQWsCMRSE74L/ITzBi2hWK1K2RilF&#10;sfSkqaDH5+a5u3TzsmyibvvrTUHwOMzMN8x82dpKXKnxpWMF41ECgjhzpuRcwf57PXwF4QOywcox&#10;KfglD8tFtzPH1Lgb7+iqQy4ihH2KCooQ6lRKnxVk0Y9cTRy9s2sshiibXJoGbxFuKzlJkpm0WHJc&#10;KLCmj4KyH32xCrQ8HVZ/gy/a7NuB1uctZsfpTKl+r31/AxGoDc/wo/1pFLxMpvB/Jh4Bub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IVtscUAAADcAAAADwAAAAAAAAAA&#10;AAAAAAChAgAAZHJzL2Rvd25yZXYueG1sUEsFBgAAAAAEAAQA+QAAAJMDAAAAAA==&#10;">
                      <v:stroke dashstyle="1 1" endcap="round"/>
                    </v:line>
                    <v:line id="Line 186" o:spid="_x0000_s1054" style="position:absolute;visibility:visible;mso-wrap-style:square" from="974,10542" to="10747,105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8nIKsYAAADcAAAADwAAAGRycy9kb3ducmV2LnhtbESPQWvCQBSE74X+h+UVehHdqDVI6ipF&#10;KkpPugp6fM0+k9Ds25BdNfbXdwuFHoeZ+YaZLTpbiyu1vnKsYDhIQBDnzlRcKDjsV/0pCB+QDdaO&#10;ScGdPCzmjw8zzIy78Y6uOhQiQthnqKAMocmk9HlJFv3ANcTRO7vWYoiyLaRp8RbhtpajJEmlxYrj&#10;QokNLUvKv/TFKtDy8/j+3fug9aHraX3eYn56SZV6fureXkEE6sJ/+K+9MQrGown8nolHQM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PJyCrGAAAA3AAAAA8AAAAAAAAA&#10;AAAAAAAAoQIAAGRycy9kb3ducmV2LnhtbFBLBQYAAAAABAAEAPkAAACUAwAAAAA=&#10;">
                      <v:stroke dashstyle="1 1" endcap="round"/>
                    </v:line>
                    <v:line id="Line 187" o:spid="_x0000_s1055" style="position:absolute;visibility:visible;mso-wrap-style:square" from="974,10782" to="10747,107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xtWXcYAAADcAAAADwAAAGRycy9kb3ducmV2LnhtbESPT2vCQBTE70K/w/IKvYhu/EOQ1FWK&#10;KIon3Qrt8TX7TEKzb0N2q9FP3y0IPQ4z8xtmvuxsLS7U+sqxgtEwAUGcO1NxoeD0vhnMQPiAbLB2&#10;TApu5GG5eOrNMTPuyke66FCICGGfoYIyhCaT0uclWfRD1xBH7+xaiyHKtpCmxWuE21qOkySVFiuO&#10;CyU2tCop/9Y/VoGWXx/re39P21PX1/p8wPxzmir18ty9vYII1IX/8KO9Mwom4xT+zsQjIB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MbVl3GAAAA3AAAAA8AAAAAAAAA&#10;AAAAAAAAoQIAAGRycy9kb3ducmV2LnhtbFBLBQYAAAAABAAEAPkAAACUAwAAAAA=&#10;">
                      <v:stroke dashstyle="1 1" endcap="round"/>
                    </v:line>
                    <v:line id="Line 188" o:spid="_x0000_s1056" style="position:absolute;visibility:visible;mso-wrap-style:square" from="974,11023" to="10747,110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fzxsYAAADcAAAADwAAAGRycy9kb3ducmV2LnhtbESPQWsCMRSE74L/ITyhF6nZqlhZjVJK&#10;S4snjYI9vm6eu4ubl2WT6tpfbwTB4zAz3zDzZWsrcaLGl44VvAwSEMSZMyXnCnbbz+cpCB+QDVaO&#10;ScGFPCwX3c4cU+POvKGTDrmIEPYpKihCqFMpfVaQRT9wNXH0Dq6xGKJscmkaPEe4reQwSSbSYslx&#10;ocCa3gvKjvrPKtDyd//x31/R167ta31YY/Yznij11GvfZiACteERvre/jYLR8BVuZ+IRkIs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xX88bGAAAA3AAAAA8AAAAAAAAA&#10;AAAAAAAAoQIAAGRycy9kb3ducmV2LnhtbFBLBQYAAAAABAAEAPkAAACUAwAAAAA=&#10;">
                      <v:stroke dashstyle="1 1" endcap="round"/>
                    </v:line>
                    <v:line id="Line 189" o:spid="_x0000_s1057" style="position:absolute;visibility:visible;mso-wrap-style:square" from="974,11263" to="10747,112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chntMMAAADcAAAADwAAAGRycy9kb3ducmV2LnhtbERPy2oCMRTdC/2HcAvdSM1URWRqRkRa&#10;lK5sHGiXt5M7Dzq5GSZRR7++WQhdHs57tR5sK87U+8axgpdJAoK4cKbhSkF+fH9egvAB2WDrmBRc&#10;ycM6exitMDXuwp901qESMYR9igrqELpUSl/UZNFPXEccudL1FkOEfSVNj5cYbls5TZKFtNhwbKix&#10;o21Nxa8+WQVa/ny93cYftMuHsdblAYvv+UKpp8dh8woi0BD+xXf33iiYTePaeCYeAZn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3IZ7TDAAAA3AAAAA8AAAAAAAAAAAAA&#10;AAAAoQIAAGRycy9kb3ducmV2LnhtbFBLBQYAAAAABAAEAPkAAACRAwAAAAA=&#10;">
                      <v:stroke dashstyle="1 1" endcap="round"/>
                    </v:line>
                    <v:line id="Line 190" o:spid="_x0000_s1058" style="position:absolute;visibility:visible;mso-wrap-style:square" from="974,11503" to="10747,115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TCL8YAAADcAAAADwAAAGRycy9kb3ducmV2LnhtbESPQWsCMRSE74L/ITyhF6nZqkhdjVJK&#10;S4snjYI9vm6eu4ubl2WT6tpfbwTB4zAz3zDzZWsrcaLGl44VvAwSEMSZMyXnCnbbz+dXED4gG6wc&#10;k4ILeVguup05psadeUMnHXIRIexTVFCEUKdS+qwgi37gauLoHVxjMUTZ5NI0eI5wW8lhkkykxZLj&#10;QoE1vReUHfWfVaDl7/7jv7+ir13b1/qwxuxnPFHqqde+zUAEasMjfG9/GwWj4RRuZ+IRkIs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KEwi/GAAAA3AAAAA8AAAAAAAAA&#10;AAAAAAAAoQIAAGRycy9kb3ducmV2LnhtbFBLBQYAAAAABAAEAPkAAACUAwAAAAA=&#10;">
                      <v:stroke dashstyle="1 1" endcap="round"/>
                    </v:line>
                    <v:line id="Line 191" o:spid="_x0000_s1059" style="position:absolute;visibility:visible;mso-wrap-style:square" from="974,11744" to="10747,117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f9b8IAAADcAAAADwAAAGRycy9kb3ducmV2LnhtbERPz2vCMBS+D/wfwhO8iKbTIVKNIjJR&#10;PG1R0OOzebbF5qU0Ubv99eYw2PHj+z1ftrYSD2p86VjB+zABQZw5U3Ku4HjYDKYgfEA2WDkmBT/k&#10;YbnovM0xNe7J3/TQIRcxhH2KCooQ6lRKnxVk0Q9dTRy5q2sshgibXJoGnzHcVnKUJBNpseTYUGBN&#10;64Kym75bBVpeTp+//T1tj21f6+sXZuePiVK9bruagQjUhn/xn3tnFIzHcX48E4+AXL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mf9b8IAAADcAAAADwAAAAAAAAAAAAAA&#10;AAChAgAAZHJzL2Rvd25yZXYueG1sUEsFBgAAAAAEAAQA+QAAAJADAAAAAA==&#10;">
                      <v:stroke dashstyle="1 1" endcap="round"/>
                    </v:line>
                    <v:line id="Line 192" o:spid="_x0000_s1060" style="position:absolute;visibility:visible;mso-wrap-style:square" from="974,11984" to="10747,119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Y9MYAAADcAAAADwAAAGRycy9kb3ducmV2LnhtbESPT2sCMRTE74V+h/AKvYhmrUVkNSsi&#10;LRVPbRTs8XXz9g9uXpZNqquf3giFHoeZ+Q2zWPa2ESfqfO1YwXiUgCDOnam5VLDfvQ9nIHxANtg4&#10;JgUX8rDMHh8WmBp35i866VCKCGGfooIqhDaV0ucVWfQj1xJHr3CdxRBlV0rT4TnCbSNfkmQqLdYc&#10;FypsaV1RftS/VoGWP4e362BLH/t+oHXxifn361Sp56d+NQcRqA//4b/2xiiYTMZwPxOPgMx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krWPTGAAAA3AAAAA8AAAAAAAAA&#10;AAAAAAAAoQIAAGRycy9kb3ducmV2LnhtbFBLBQYAAAAABAAEAPkAAACUAwAAAAA=&#10;">
                      <v:stroke dashstyle="1 1" endcap="round"/>
                    </v:line>
                    <v:line id="Line 193" o:spid="_x0000_s1061" style="position:absolute;visibility:visible;mso-wrap-style:square" from="974,12224" to="10747,122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nGg8YAAADcAAAADwAAAGRycy9kb3ducmV2LnhtbESPT2sCMRTE74LfITzBi2jWP0jZGqUU&#10;xdKTpoIen5vn7tLNy7KJuu2nbwqCx2FmfsMsVq2txI0aXzpWMB4lIIgzZ0rOFRy+NsMXED4gG6wc&#10;k4If8rBadjsLTI27855uOuQiQtinqKAIoU6l9FlBFv3I1cTRu7jGYoiyyaVp8B7htpKTJJlLiyXH&#10;hQJrei8o+9ZXq0DL83H9O/ik7aEdaH3ZYXaazZXq99q3VxCB2vAMP9ofRsF0OoH/M/EIyO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n5xoPGAAAA3AAAAA8AAAAAAAAA&#10;AAAAAAAAoQIAAGRycy9kb3ducmV2LnhtbFBLBQYAAAAABAAEAPkAAACUAwAAAAA=&#10;">
                      <v:stroke dashstyle="1 1" endcap="round"/>
                    </v:line>
                    <v:line id="Line 194" o:spid="_x0000_s1062" style="position:absolute;visibility:visible;mso-wrap-style:square" from="974,12464" to="10747,124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VjGMUAAADcAAAADwAAAGRycy9kb3ducmV2LnhtbESPQWvCQBSE7wX/w/KEXkQ3bYpIdBUp&#10;isVT3Qp6fGafSTD7NmRXTf313UKhx2FmvmFmi87W4katrxwreBklIIhzZyouFOy/1sMJCB+QDdaO&#10;ScE3eVjMe08zzIy7845uOhQiQthnqKAMocmk9HlJFv3INcTRO7vWYoiyLaRp8R7htpavSTKWFiuO&#10;CyU29F5SftFXq0DL02H1GGxps+8GWp8/MT++jZV67nfLKYhAXfgP/7U/jII0TeH3TDwCcv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rVjGMUAAADcAAAADwAAAAAAAAAA&#10;AAAAAAChAgAAZHJzL2Rvd25yZXYueG1sUEsFBgAAAAAEAAQA+QAAAJMDAAAAAA==&#10;">
                      <v:stroke dashstyle="1 1" endcap="round"/>
                    </v:line>
                    <v:line id="Line 195" o:spid="_x0000_s1063" style="position:absolute;visibility:visible;mso-wrap-style:square" from="974,12705" to="10747,127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Vz7bMYAAADcAAAADwAAAGRycy9kb3ducmV2LnhtbESPT2sCMRTE74V+h/AKvYhmqyJlNSul&#10;VBRPbSrY4+vm7R/cvCybVFc/vRGEHoeZ+Q2zWPa2EUfqfO1YwcsoAUGcO1NzqWD3vRq+gvAB2WDj&#10;mBScycMye3xYYGrcib/oqEMpIoR9igqqENpUSp9XZNGPXEscvcJ1FkOUXSlNh6cIt40cJ8lMWqw5&#10;LlTY0ntF+UH/WQVa/u4/LoMtrXf9QOviE/Of6Uyp56f+bQ4iUB/+w/f2xiiYTKZwOxOPgMy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lc+2zGAAAA3AAAAA8AAAAAAAAA&#10;AAAAAAAAoQIAAGRycy9kb3ducmV2LnhtbFBLBQYAAAAABAAEAPkAAACUAwAAAAA=&#10;">
                      <v:stroke dashstyle="1 1" endcap="round"/>
                    </v:line>
                    <v:line id="Line 196" o:spid="_x0000_s1064" style="position:absolute;visibility:visible;mso-wrap-style:square" from="974,12945" to="10747,12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hBe98YAAADcAAAADwAAAGRycy9kb3ducmV2LnhtbESPT2sCMRTE74V+h/AKXkSz1j/I1ihF&#10;KkpPbRT0+Lp57i7dvCybqKuf3hSEHoeZ+Q0zW7S2EmdqfOlYwaCfgCDOnCk5V7DbrnpTED4gG6wc&#10;k4IreVjMn59mmBp34W8665CLCGGfooIihDqV0mcFWfR9VxNH7+gaiyHKJpemwUuE20q+JslEWiw5&#10;LhRY07Kg7FefrAItf/Yft+4nrXdtV+vjF2aH0USpzkv7/gYiUBv+w4/2xigYDsfwdyYeATm/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QXvfGAAAA3AAAAA8AAAAAAAAA&#10;AAAAAAAAoQIAAGRycy9kb3ducmV2LnhtbFBLBQYAAAAABAAEAPkAAACUAwAAAAA=&#10;">
                      <v:stroke dashstyle="1 1" endcap="round"/>
                    </v:line>
                    <v:line id="Line 197" o:spid="_x0000_s1065" style="position:absolute;visibility:visible;mso-wrap-style:square" from="974,13185" to="10747,131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LAgMYAAADcAAAADwAAAGRycy9kb3ducmV2LnhtbESPT2vCQBTE70K/w/IKXqRu/EMoqasU&#10;UZSe6hpoj6/ZZxKafRuyq8Z++m6h4HGYmd8wi1VvG3GhzteOFUzGCQjiwpmaSwX5cfv0DMIHZION&#10;Y1JwIw+r5cNggZlxVz7QRYdSRAj7DBVUIbSZlL6oyKIfu5Y4eifXWQxRdqU0HV4j3DZymiSptFhz&#10;XKiwpXVFxbc+WwVafn1sfkZvtMv7kdandyw+56lSw8f+9QVEoD7cw//tvVEwm6XwdyYeAbn8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bCwIDGAAAA3AAAAA8AAAAAAAAA&#10;AAAAAAAAoQIAAGRycy9kb3ducmV2LnhtbFBLBQYAAAAABAAEAPkAAACUAwAAAAA=&#10;">
                      <v:stroke dashstyle="1 1" endcap="round"/>
                    </v:line>
                    <v:line id="Line 198" o:spid="_x0000_s1066" style="position:absolute;visibility:visible;mso-wrap-style:square" from="974,13426" to="10747,13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5lG8YAAADcAAAADwAAAGRycy9kb3ducmV2LnhtbESPQWvCQBSE74X+h+UVehHdWItK6ipS&#10;WhRPdhvQ4zP7TEKzb0N2q9Ff3y0IHoeZ+YaZLTpbixO1vnKsYDhIQBDnzlRcKMi+P/tTED4gG6wd&#10;k4ILeVjMHx9mmBp35i866VCICGGfooIyhCaV0uclWfQD1xBH7+haiyHKtpCmxXOE21q+JMlYWqw4&#10;LpTY0HtJ+Y/+tQq0POw+rr0NrbKup/Vxi/n+dazU81O3fAMRqAv38K29NgpGown8n4lHQM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mOZRvGAAAA3AAAAA8AAAAAAAAA&#10;AAAAAAAAoQIAAGRycy9kb3ducmV2LnhtbFBLBQYAAAAABAAEAPkAAACUAwAAAAA=&#10;">
                      <v:stroke dashstyle="1 1" endcap="round"/>
                    </v:line>
                    <v:line id="Line 199" o:spid="_x0000_s1067" style="position:absolute;visibility:visible;mso-wrap-style:square" from="974,13666" to="10747,136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11U8sYAAADcAAAADwAAAGRycy9kb3ducmV2LnhtbESPQWvCQBSE74X+h+UVehHdWIto6ipS&#10;WhRPdhvQ4zP7TEKzb0N2q9Ff3y0IHoeZ+YaZLTpbixO1vnKsYDhIQBDnzlRcKMi+P/sTED4gG6wd&#10;k4ILeVjMHx9mmBp35i866VCICGGfooIyhCaV0uclWfQD1xBH7+haiyHKtpCmxXOE21q+JMlYWqw4&#10;LpTY0HtJ+Y/+tQq0POw+rr0NrbKup/Vxi/n+dazU81O3fAMRqAv38K29NgpGoyn8n4lHQM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ddVPLGAAAA3AAAAA8AAAAAAAAA&#10;AAAAAAAAoQIAAGRycy9kb3ducmV2LnhtbFBLBQYAAAAABAAEAPkAAACUAwAAAAA=&#10;">
                      <v:stroke dashstyle="1 1" endcap="round"/>
                    </v:line>
                    <v:line id="Line 200" o:spid="_x0000_s1068" style="position:absolute;visibility:visible;mso-wrap-style:square" from="974,13906" to="10747,139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0ricUAAADcAAAADwAAAGRycy9kb3ducmV2LnhtbESPQWsCMRSE70L/Q3iFXkSztiKyGkWk&#10;xdKTRsEeXzfP3cXNy7KJuvrrTUHwOMzMN8x03tpKnKnxpWMFg34CgjhzpuRcwW771RuD8AHZYOWY&#10;FFzJw3z20pliatyFN3TWIRcRwj5FBUUIdSqlzwqy6PuuJo7ewTUWQ5RNLk2Dlwi3lXxPkpG0WHJc&#10;KLCmZUHZUZ+sAi3/9p+37g+tdm1X68Mas9/hSKm313YxARGoDc/wo/1tFHwMB/B/Jh4BObs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S0ricUAAADcAAAADwAAAAAAAAAA&#10;AAAAAAChAgAAZHJzL2Rvd25yZXYueG1sUEsFBgAAAAAEAAQA+QAAAJMDAAAAAA==&#10;">
                      <v:stroke dashstyle="1 1" endcap="round"/>
                    </v:line>
                    <v:line id="Line 201" o:spid="_x0000_s1069" style="position:absolute;visibility:visible;mso-wrap-style:square" from="974,14147" to="10747,141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1/sUAAADcAAAADwAAAGRycy9kb3ducmV2LnhtbESPQWsCMRSE74L/ITzBi2hWK1K2RilF&#10;sfSkqaDH5+a5u3TzsmyibvvrTUHwOMzMN8x82dpKXKnxpWMF41ECgjhzpuRcwf57PXwF4QOywcox&#10;KfglD8tFtzPH1Lgb7+iqQy4ihH2KCooQ6lRKnxVk0Y9cTRy9s2sshiibXJoGbxFuKzlJkpm0WHJc&#10;KLCmj4KyH32xCrQ8HVZ/gy/a7NuB1uctZsfpTKl+r31/AxGoDc/wo/1pFLxMJ/B/Jh4Bub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f+1/sUAAADcAAAADwAAAAAAAAAA&#10;AAAAAAChAgAAZHJzL2Rvd25yZXYueG1sUEsFBgAAAAAEAAQA+QAAAJMDAAAAAA==&#10;">
                      <v:stroke dashstyle="1 1" endcap="round"/>
                    </v:line>
                  </v:group>
                  <v:group id="Group 202" o:spid="_x0000_s1070" style="position:absolute;left:1533;top:3537;width:7200;height:9634" coordorigin="973,4572" coordsize="7200,98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uNMKxQAAANwAAAAPAAAAZHJzL2Rvd25yZXYueG1sRI9Pa8JAFMTvBb/D8oTe&#10;6iamFYmuIqKlBxH8A+LtkX0mwezbkF2T+O27BaHHYWZ+w8yXvalES40rLSuIRxEI4szqknMF59P2&#10;YwrCeWSNlWVS8CQHy8XgbY6pth0fqD36XAQIuxQVFN7XqZQuK8igG9maOHg32xj0QTa51A12AW4q&#10;OY6iiTRYclgosKZ1Qdn9+DAKvjvsVkm8aXf32/p5PX3tL7uYlHof9qsZCE+9/w+/2j9aQfKZ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LjTCsUAAADcAAAA&#10;DwAAAAAAAAAAAAAAAACpAgAAZHJzL2Rvd25yZXYueG1sUEsFBgAAAAAEAAQA+gAAAJsDAAAAAA==&#10;">
                    <v:line id="Line 203" o:spid="_x0000_s1071" style="position:absolute;visibility:visible;mso-wrap-style:square" from="973,4572" to="97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VqIEcYAAADcAAAADwAAAGRycy9kb3ducmV2LnhtbESPQWvCQBSE7wX/w/KEXkQ3rSFIdBUp&#10;LZWe6lbQ4zP7TILZtyG71eiv7xYKPQ4z8w2zWPW2ERfqfO1YwdMkAUFcOFNzqWD39TaegfAB2WDj&#10;mBTcyMNqOXhYYG7clbd00aEUEcI+RwVVCG0upS8qsugnriWO3sl1FkOUXSlNh9cIt418TpJMWqw5&#10;LlTY0ktFxVl/WwVaHvev99EHve/6kdanTywOaabU47Bfz0EE6sN/+K+9MQqmaQq/Z+IRkM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FaiBHGAAAA3AAAAA8AAAAAAAAA&#10;AAAAAAAAoQIAAGRycy9kb3ducmV2LnhtbFBLBQYAAAAABAAEAPkAAACUAwAAAAA=&#10;">
                      <v:stroke dashstyle="1 1" endcap="round"/>
                    </v:line>
                    <v:line id="Line 204" o:spid="_x0000_s1072" style="position:absolute;visibility:visible;mso-wrap-style:square" from="1213,4572" to="121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hYtisYAAADcAAAADwAAAGRycy9kb3ducmV2LnhtbESPQWvCQBSE74X+h+UVvIhuWjVI6iql&#10;VJSedBX0+Jp9JqHZtyG7avTXdwuFHoeZ+YaZLTpbiwu1vnKs4HmYgCDOnam4ULDfLQdTED4gG6wd&#10;k4IbeVjMHx9mmBl35S1ddChEhLDPUEEZQpNJ6fOSLPqha4ijd3KtxRBlW0jT4jXCbS1fkiSVFiuO&#10;CyU29F5S/q3PVoGWX4ePe/+TVvuur/Vpg/lxnCrVe+reXkEE6sJ/+K+9NgpG4wn8nolHQM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4WLYrGAAAA3AAAAA8AAAAAAAAA&#10;AAAAAAAAoQIAAGRycy9kb3ducmV2LnhtbFBLBQYAAAAABAAEAPkAAACUAwAAAAA=&#10;">
                      <v:stroke dashstyle="1 1" endcap="round"/>
                    </v:line>
                    <v:line id="Line 205" o:spid="_x0000_s1073" style="position:absolute;visibility:visible;mso-wrap-style:square" from="1453,4572" to="145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eCFMMAAADcAAAADwAAAGRycy9kb3ducmV2LnhtbERPy2oCMRTdF/yHcIVuRDO1IjKaEZFK&#10;i6s2Crq8Tu48cHIzTFKd+vXNotDl4bxX69424kadrx0reJkkIIhzZ2ouFRwPu/EChA/IBhvHpOCH&#10;PKyzwdMKU+Pu/EU3HUoRQ9inqKAKoU2l9HlFFv3EtcSRK1xnMUTYldJ0eI/htpHTJJlLizXHhgpb&#10;2laUX/W3VaDl5fT2GO3p/diPtC4+MT/P5ko9D/vNEkSgPvyL/9wfRsHrLK6NZ+IRkNk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AXghTDAAAA3AAAAA8AAAAAAAAAAAAA&#10;AAAAoQIAAGRycy9kb3ducmV2LnhtbFBLBQYAAAAABAAEAPkAAACRAwAAAAA=&#10;">
                      <v:stroke dashstyle="1 1" endcap="round"/>
                    </v:line>
                    <v:line id="Line 206" o:spid="_x0000_s1074" style="position:absolute;visibility:visible;mso-wrap-style:square" from="1693,4572" to="169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1snj8YAAADcAAAADwAAAGRycy9kb3ducmV2LnhtbESPQWvCQBSE7wX/w/IEL1I3tSI1ukoR&#10;S0tPugbs8TX7TILZtyG71dRf3xUKHoeZ+YZZrDpbizO1vnKs4GmUgCDOnam4UJDt3x5fQPiAbLB2&#10;TAp+ycNq2XtYYGrchXd01qEQEcI+RQVlCE0qpc9LsuhHriGO3tG1FkOUbSFNi5cIt7UcJ8lUWqw4&#10;LpTY0Lqk/KR/rAItvw+b6/CT3rNuqPVxi/nXZKrUoN+9zkEE6sI9/N/+MAqeJzO4nYlHQC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9bJ4/GAAAA3AAAAA8AAAAAAAAA&#10;AAAAAAAAoQIAAGRycy9kb3ducmV2LnhtbFBLBQYAAAAABAAEAPkAAACUAwAAAAA=&#10;">
                      <v:stroke dashstyle="1 1" endcap="round"/>
                    </v:line>
                    <v:line id="Line 207" o:spid="_x0000_s1075" style="position:absolute;visibility:visible;mso-wrap-style:square" from="1933,4572" to="193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7gYz8MAAADcAAAADwAAAGRycy9kb3ducmV2LnhtbERPz2vCMBS+C/4P4Qm7iE3dnEjXKCIb&#10;G562TNDjW/Nsi81LaTLt9tebg+Dx4/udr3rbiDN1vnasYJqkIIgLZ2ouFey+3yYLED4gG2wck4I/&#10;8rBaDgc5ZsZd+IvOOpQihrDPUEEVQptJ6YuKLPrEtcSRO7rOYoiwK6Xp8BLDbSMf03QuLdYcGyps&#10;aVNRcdK/VoGWP/vX//GW3nf9WOvjJxaH2Vyph1G/fgERqA938c39YRQ8Pcf58Uw8AnJ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u4GM/DAAAA3AAAAA8AAAAAAAAAAAAA&#10;AAAAoQIAAGRycy9kb3ducmV2LnhtbFBLBQYAAAAABAAEAPkAAACRAwAAAAA=&#10;">
                      <v:stroke dashstyle="1 1" endcap="round"/>
                    </v:line>
                    <v:line id="Line 208" o:spid="_x0000_s1076" style="position:absolute;visibility:visible;mso-wrap-style:square" from="2173,4572" to="217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PS9VMYAAADcAAAADwAAAGRycy9kb3ducmV2LnhtbESPQWvCQBSE70L/w/IKvYhurDVI6ipF&#10;LBZP7Sro8TX7TEKzb0N2q6m/3hUKHoeZ+YaZLTpbixO1vnKsYDRMQBDnzlRcKNht3wdTED4gG6wd&#10;k4I/8rCYP/RmmBl35i866VCICGGfoYIyhCaT0uclWfRD1xBH7+haiyHKtpCmxXOE21o+J0kqLVYc&#10;F0psaFlS/qN/rQItv/erS39D613X1/r4ifnhJVXq6bF7ewURqAv38H/7wygYT0ZwOxOPgJxf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T0vVTGAAAA3AAAAA8AAAAAAAAA&#10;AAAAAAAAoQIAAGRycy9kb3ducmV2LnhtbFBLBQYAAAAABAAEAPkAAACUAwAAAAA=&#10;">
                      <v:stroke dashstyle="1 1" endcap="round"/>
                    </v:line>
                    <v:line id="Line 209" o:spid="_x0000_s1077" style="position:absolute;visibility:visible;mso-wrap-style:square" from="2413,4572" to="241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CYjI8YAAADcAAAADwAAAGRycy9kb3ducmV2LnhtbESPQWvCQBSE74X+h+UVehHdqDVI6ipF&#10;KkpPugp6fM0+k9Ds25BdNfbXdwuFHoeZ+YaZLTpbiyu1vnKsYDhIQBDnzlRcKDjsV/0pCB+QDdaO&#10;ScGdPCzmjw8zzIy78Y6uOhQiQthnqKAMocmk9HlJFv3ANcTRO7vWYoiyLaRp8RbhtpajJEmlxYrj&#10;QokNLUvKv/TFKtDy8/j+3fug9aHraX3eYn56SZV6fureXkEE6sJ/+K+9MQrGkxH8nolHQM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QmIyPGAAAA3AAAAA8AAAAAAAAA&#10;AAAAAAAAoQIAAGRycy9kb3ducmV2LnhtbFBLBQYAAAAABAAEAPkAAACUAwAAAAA=&#10;">
                      <v:stroke dashstyle="1 1" endcap="round"/>
                    </v:line>
                    <v:line id="Line 210" o:spid="_x0000_s1078" style="position:absolute;visibility:visible;mso-wrap-style:square" from="2653,4572" to="265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qGuMYAAADcAAAADwAAAGRycy9kb3ducmV2LnhtbESPT2sCMRTE74V+h/AKXkSz1j/I1ihF&#10;KkpPbRT0+Lp57i7dvCybqKuf3hSEHoeZ+Q0zW7S2EmdqfOlYwaCfgCDOnCk5V7DbrnpTED4gG6wc&#10;k4IreVjMn59mmBp34W8665CLCGGfooIihDqV0mcFWfR9VxNH7+gaiyHKJpemwUuE20q+JslEWiw5&#10;LhRY07Kg7FefrAItf/Yft+4nrXdtV+vjF2aH0USpzkv7/gYiUBv+w4/2xigYjofwdyYeATm/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tqhrjGAAAA3AAAAA8AAAAAAAAA&#10;AAAAAAAAoQIAAGRycy9kb3ducmV2LnhtbFBLBQYAAAAABAAEAPkAAACUAwAAAAA=&#10;">
                      <v:stroke dashstyle="1 1" endcap="round"/>
                    </v:line>
                    <v:line id="Line 211" o:spid="_x0000_s1079" style="position:absolute;visibility:visible;mso-wrap-style:square" from="2893,4572" to="289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MezMYAAADcAAAADwAAAGRycy9kb3ducmV2LnhtbESPQWvCQBSE74X+h+UVvIhuWjVI6iql&#10;VJSedBX0+Jp9JqHZtyG7avTXdwuFHoeZ+YaZLTpbiwu1vnKs4HmYgCDOnam4ULDfLQdTED4gG6wd&#10;k4IbeVjMHx9mmBl35S1ddChEhLDPUEEZQpNJ6fOSLPqha4ijd3KtxRBlW0jT4jXCbS1fkiSVFiuO&#10;CyU29F5S/q3PVoGWX4ePe/+TVvuur/Vpg/lxnCrVe+reXkEE6sJ/+K+9NgpGkzH8nolHQM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SDHszGAAAA3AAAAA8AAAAAAAAA&#10;AAAAAAAAoQIAAGRycy9kb3ducmV2LnhtbFBLBQYAAAAABAAEAPkAAACUAwAAAAA=&#10;">
                      <v:stroke dashstyle="1 1" endcap="round"/>
                    </v:line>
                    <v:line id="Line 212" o:spid="_x0000_s1080" style="position:absolute;visibility:visible;mso-wrap-style:square" from="3133,4572" to="313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8+7V8YAAADcAAAADwAAAGRycy9kb3ducmV2LnhtbESPQWsCMRSE74L/ITzBi9RsWxVZjSKl&#10;ovTUpkI9PjfP3cXNy7KJuvXXG6HQ4zAz3zDzZWsrcaHGl44VPA8TEMSZMyXnCnbf66cpCB+QDVaO&#10;ScEveVguup05psZd+YsuOuQiQtinqKAIoU6l9FlBFv3Q1cTRO7rGYoiyyaVp8BrhtpIvSTKRFkuO&#10;CwXW9FZQdtJnq0DLw8/7bfBBm1070Pr4idl+NFGq32tXMxCB2vAf/mtvjYLX8RgeZ+IRkIs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vPu1fGAAAA3AAAAA8AAAAAAAAA&#10;AAAAAAAAoQIAAGRycy9kb3ducmV2LnhtbFBLBQYAAAAABAAEAPkAAACUAwAAAAA=&#10;">
                      <v:stroke dashstyle="1 1" endcap="round"/>
                    </v:line>
                    <v:line id="Line 213" o:spid="_x0000_s1081" style="position:absolute;visibility:visible;mso-wrap-style:square" from="3373,4572" to="337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0lIMYAAADcAAAADwAAAGRycy9kb3ducmV2LnhtbESPQWvCQBSE7wX/w/KEXkQ3tjaU6CpS&#10;Wiqe7Cq0x9fsMwlm34bsVqO/3hWEHoeZ+YaZLTpbiyO1vnKsYDxKQBDnzlRcKNhtP4avIHxANlg7&#10;JgVn8rCY9x5mmBl34i866lCICGGfoYIyhCaT0uclWfQj1xBHb+9aiyHKtpCmxVOE21o+JUkqLVYc&#10;F0ps6K2k/KD/rAItf7/fL4M1fe66gdb7DeY/k1Spx363nIII1IX/8L29MgqeX1K4nYlHQM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sdJSDGAAAA3AAAAA8AAAAAAAAA&#10;AAAAAAAAoQIAAGRycy9kb3ducmV2LnhtbFBLBQYAAAAABAAEAPkAAACUAwAAAAA=&#10;">
                      <v:stroke dashstyle="1 1" endcap="round"/>
                    </v:line>
                    <v:line id="Line 214" o:spid="_x0000_s1082" style="position:absolute;visibility:visible;mso-wrap-style:square" from="3613,4572" to="361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GAu8cAAADcAAAADwAAAGRycy9kb3ducmV2LnhtbESPT2sCMRTE7wW/Q3hCL1KztfUPq1GK&#10;VCqebBTa43Pz3F3cvCybqNt++qYgeBxm5jfMbNHaSlyo8aVjBc/9BARx5kzJuYL9bvU0AeEDssHK&#10;MSn4IQ+LeedhhqlxV/6kiw65iBD2KSooQqhTKX1WkEXfdzVx9I6usRiibHJpGrxGuK3kIElG0mLJ&#10;caHAmpYFZSd9tgq0PHy9//Y29LFve1oft5h9v46Ueuy2b1MQgdpwD9/aa6PgZTiG/zPxCMj5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UYC7xwAAANwAAAAPAAAAAAAA&#10;AAAAAAAAAKECAABkcnMvZG93bnJldi54bWxQSwUGAAAAAAQABAD5AAAAlQMAAAAA&#10;">
                      <v:stroke dashstyle="1 1" endcap="round"/>
                    </v:line>
                    <v:line id="Line 215" o:spid="_x0000_s1083" style="position:absolute;visibility:visible;mso-wrap-style:square" from="3853,4572" to="385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c4UycMAAADcAAAADwAAAGRycy9kb3ducmV2LnhtbERPz2vCMBS+C/4P4Qm7iE3dnEjXKCIb&#10;G562TNDjW/Nsi81LaTLt9tebg+Dx4/udr3rbiDN1vnasYJqkIIgLZ2ouFey+3yYLED4gG2wck4I/&#10;8rBaDgc5ZsZd+IvOOpQihrDPUEEVQptJ6YuKLPrEtcSRO7rOYoiwK6Xp8BLDbSMf03QuLdYcGyps&#10;aVNRcdK/VoGWP/vX//GW3nf9WOvjJxaH2Vyph1G/fgERqA938c39YRQ8Pce18Uw8AnJ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XOFMnDAAAA3AAAAA8AAAAAAAAAAAAA&#10;AAAAoQIAAGRycy9kb3ducmV2LnhtbFBLBQYAAAAABAAEAPkAAACRAwAAAAA=&#10;">
                      <v:stroke dashstyle="1 1" endcap="round"/>
                    </v:line>
                    <v:line id="Line 216" o:spid="_x0000_s1084" style="position:absolute;visibility:visible;mso-wrap-style:square" from="4093,4572" to="409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oKxUsYAAADcAAAADwAAAGRycy9kb3ducmV2LnhtbESPQWsCMRSE7wX/Q3hCL1KztVV0NUqR&#10;SsWTjUJ7fG6eu4ubl2UTddtf3xQEj8PMfMPMFq2txIUaXzpW8NxPQBBnzpScK9jvVk9jED4gG6wc&#10;k4If8rCYdx5mmBp35U+66JCLCGGfooIihDqV0mcFWfR9VxNH7+gaiyHKJpemwWuE20oOkmQkLZYc&#10;FwqsaVlQdtJnq0DLw9f7b29DH/u2p/Vxi9n360ipx277NgURqA338K29NgpehhP4PxOPgJ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qCsVLGAAAA3AAAAA8AAAAAAAAA&#10;AAAAAAAAoQIAAGRycy9kb3ducmV2LnhtbFBLBQYAAAAABAAEAPkAAACUAwAAAAA=&#10;">
                      <v:stroke dashstyle="1 1" endcap="round"/>
                    </v:line>
                    <v:line id="Line 217" o:spid="_x0000_s1085" style="position:absolute;visibility:visible;mso-wrap-style:square" from="4333,4572" to="433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TScsIAAADcAAAADwAAAGRycy9kb3ducmV2LnhtbERPz2vCMBS+D/wfwhO8yEx1o4zOKCKK&#10;w9OMgh7fmmdbbF5KE7XbX28OA48f3+/pvLO1uFHrK8cKxqMEBHHuTMWFgsN+/foBwgdkg7VjUvBL&#10;Huaz3ssUM+PuvKObDoWIIewzVFCG0GRS+rwki37kGuLInV1rMUTYFtK0eI/htpaTJEmlxYpjQ4kN&#10;LUvKL/pqFWj5c1z9Dbe0OXRDrc/fmJ/eU6UG/W7xCSJQF57if/eXUfCWxvnxTDwCcvY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dTScsIAAADcAAAADwAAAAAAAAAAAAAA&#10;AAChAgAAZHJzL2Rvd25yZXYueG1sUEsFBgAAAAAEAAQA+QAAAJADAAAAAA==&#10;">
                      <v:stroke dashstyle="1 1" endcap="round"/>
                    </v:line>
                    <v:line id="Line 218" o:spid="_x0000_s1086" style="position:absolute;visibility:visible;mso-wrap-style:square" from="4573,4572" to="457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ph36cYAAADcAAAADwAAAGRycy9kb3ducmV2LnhtbESPQWvCQBSE7wX/w/KEXqRutCWU6CpS&#10;Ki091TWgx2f2mQSzb0N2q2l/vSsUPA4z8w0zX/a2EWfqfO1YwWScgCAunKm5VJBv10+vIHxANtg4&#10;JgW/5GG5GDzMMTPuwhs661CKCGGfoYIqhDaT0hcVWfRj1xJH7+g6iyHKrpSmw0uE20ZOkySVFmuO&#10;CxW29FZRcdI/VoGWh9373+iLPvJ+pPXxG4v9S6rU47BfzUAE6sM9/N/+NAqe0wnczsQjIBd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qYd+nGAAAA3AAAAA8AAAAAAAAA&#10;AAAAAAAAoQIAAGRycy9kb3ducmV2LnhtbFBLBQYAAAAABAAEAPkAAACUAwAAAAA=&#10;">
                      <v:stroke dashstyle="1 1" endcap="round"/>
                    </v:line>
                    <v:line id="Line 219" o:spid="_x0000_s1087" style="position:absolute;visibility:visible;mso-wrap-style:square" from="4813,4572" to="481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krpnsYAAADcAAAADwAAAGRycy9kb3ducmV2LnhtbESPT2vCQBTE70K/w/IKvYhu/EOQ1FWK&#10;KIon3Qrt8TX7TEKzb0N2q9FP3y0IPQ4z8xtmvuxsLS7U+sqxgtEwAUGcO1NxoeD0vhnMQPiAbLB2&#10;TApu5GG5eOrNMTPuyke66FCICGGfoYIyhCaT0uclWfRD1xBH7+xaiyHKtpCmxWuE21qOkySVFiuO&#10;CyU2tCop/9Y/VoGWXx/re39P21PX1/p8wPxzmir18ty9vYII1IX/8KO9Mwom6Rj+zsQjIB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pK6Z7GAAAA3AAAAA8AAAAAAAAA&#10;AAAAAAAAoQIAAGRycy9kb3ducmV2LnhtbFBLBQYAAAAABAAEAPkAAACUAwAAAAA=&#10;">
                      <v:stroke dashstyle="1 1" endcap="round"/>
                    </v:line>
                    <v:line id="Line 220" o:spid="_x0000_s1088" style="position:absolute;visibility:visible;mso-wrap-style:square" from="5053,4572" to="505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QZMBcYAAADcAAAADwAAAGRycy9kb3ducmV2LnhtbESPT2vCQBTE70K/w/IKXqRu/EMoqasU&#10;UZSe6hpoj6/ZZxKafRuyq8Z++m6h4HGYmd8wi1VvG3GhzteOFUzGCQjiwpmaSwX5cfv0DMIHZION&#10;Y1JwIw+r5cNggZlxVz7QRYdSRAj7DBVUIbSZlL6oyKIfu5Y4eifXWQxRdqU0HV4j3DZymiSptFhz&#10;XKiwpXVFxbc+WwVafn1sfkZvtMv7kdandyw+56lSw8f+9QVEoD7cw//tvVEwS2fwdyYeAbn8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UGTAXGAAAA3AAAAA8AAAAAAAAA&#10;AAAAAAAAoQIAAGRycy9kb3ducmV2LnhtbFBLBQYAAAAABAAEAPkAAACUAwAAAAA=&#10;">
                      <v:stroke dashstyle="1 1" endcap="round"/>
                    </v:line>
                    <v:line id="Line 221" o:spid="_x0000_s1089" style="position:absolute;visibility:visible;mso-wrap-style:square" from="5293,4572" to="529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UccYAAADcAAAADwAAAGRycy9kb3ducmV2LnhtbESPQWvCQBSE74X+h+UVvEjdaCWU1FWK&#10;KBZPdQ20x9fsMwnNvg3ZVdP+elcQPA4z8w0zW/S2ESfqfO1YwXiUgCAunKm5VJDv18+vIHxANtg4&#10;JgV/5GExf3yYYWbcmXd00qEUEcI+QwVVCG0mpS8qsuhHriWO3sF1FkOUXSlNh+cIt42cJEkqLdYc&#10;FypsaVlR8auPVoGWP1+r/+GWNnk/1PrwicX3NFVq8NS/v4EI1Id7+Nb+MApe0ilcz8QjIOc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rv1HHGAAAA3AAAAA8AAAAAAAAA&#10;AAAAAAAAoQIAAGRycy9kb3ducmV2LnhtbFBLBQYAAAAABAAEAPkAAACUAwAAAAA=&#10;">
                      <v:stroke dashstyle="1 1" endcap="round"/>
                    </v:line>
                    <v:line id="Line 222" o:spid="_x0000_s1090" style="position:absolute;visibility:visible;mso-wrap-style:square" from="5533,4572" to="553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Nx6sYAAADcAAAADwAAAGRycy9kb3ducmV2LnhtbESPQWvCQBSE7wX/w/KEXkQ3tjaU6CpS&#10;Wiqe7Cq0x9fsMwlm34bsVqO/3hWEHoeZ+YaZLTpbiyO1vnKsYDxKQBDnzlRcKNhtP4avIHxANlg7&#10;JgVn8rCY9x5mmBl34i866lCICGGfoYIyhCaT0uclWfQj1xBHb+9aiyHKtpCmxVOE21o+JUkqLVYc&#10;F0ps6K2k/KD/rAItf7/fL4M1fe66gdb7DeY/k1Spx363nIII1IX/8L29Mgqe0xe4nYlHQM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WjcerGAAAA3AAAAA8AAAAAAAAA&#10;AAAAAAAAoQIAAGRycy9kb3ducmV2LnhtbFBLBQYAAAAABAAEAPkAAACUAwAAAAA=&#10;">
                      <v:stroke dashstyle="1 1" endcap="round"/>
                    </v:line>
                    <v:line id="Line 223" o:spid="_x0000_s1091" style="position:absolute;visibility:visible;mso-wrap-style:square" from="5773,4572" to="577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HvncUAAADcAAAADwAAAGRycy9kb3ducmV2LnhtbESPQWvCQBSE7wX/w/KEXkQ31RIkuopI&#10;pcVTuwp6fGafSTD7NmS3Gv313UKhx2FmvmHmy87W4kqtrxwreBklIIhzZyouFOx3m+EUhA/IBmvH&#10;pOBOHpaL3tMcM+Nu/EVXHQoRIewzVFCG0GRS+rwki37kGuLonV1rMUTZFtK0eItwW8txkqTSYsVx&#10;ocSG1iXlF/1tFWh5Orw9Blt633cDrc+fmB9fU6We+91qBiJQF/7Df+0Po2CSpvB7Jh4Buf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XHvncUAAADcAAAADwAAAAAAAAAA&#10;AAAAAAChAgAAZHJzL2Rvd25yZXYueG1sUEsFBgAAAAAEAAQA+QAAAJMDAAAAAA==&#10;">
                      <v:stroke dashstyle="1 1" endcap="round"/>
                    </v:line>
                    <v:line id="Line 224" o:spid="_x0000_s1092" style="position:absolute;visibility:visible;mso-wrap-style:square" from="6013,4572" to="601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1KBsYAAADcAAAADwAAAGRycy9kb3ducmV2LnhtbESPQWvCQBSE7wX/w/IEL1I3rSWW6CpS&#10;KkpPdhXa4zP7TILZtyG7avTXdwuFHoeZ+YaZLTpbiwu1vnKs4GmUgCDOnam4ULDfrR5fQfiAbLB2&#10;TApu5GEx7z3MMDPuyp900aEQEcI+QwVlCE0mpc9LsuhHriGO3tG1FkOUbSFNi9cIt7V8TpJUWqw4&#10;LpTY0FtJ+UmfrQItD1/v9+EHrffdUOvjFvPvl1SpQb9bTkEE6sJ/+K+9MQrG6QR+z8QjIO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o9SgbGAAAA3AAAAA8AAAAAAAAA&#10;AAAAAAAAoQIAAGRycy9kb3ducmV2LnhtbFBLBQYAAAAABAAEAPkAAACUAwAAAAA=&#10;">
                      <v:stroke dashstyle="1 1" endcap="round"/>
                    </v:line>
                    <v:line id="Line 225" o:spid="_x0000_s1093" style="position:absolute;visibility:visible;mso-wrap-style:square" from="6253,4572" to="625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6LedMIAAADcAAAADwAAAGRycy9kb3ducmV2LnhtbERPz2vCMBS+D/wfwhO8yEx1o4zOKCKK&#10;w9OMgh7fmmdbbF5KE7XbX28OA48f3+/pvLO1uFHrK8cKxqMEBHHuTMWFgsN+/foBwgdkg7VjUvBL&#10;Huaz3ssUM+PuvKObDoWIIewzVFCG0GRS+rwki37kGuLInV1rMUTYFtK0eI/htpaTJEmlxYpjQ4kN&#10;LUvKL/pqFWj5c1z9Dbe0OXRDrc/fmJ/eU6UG/W7xCSJQF57if/eXUfCWxrXxTDwCcvY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6LedMIAAADcAAAADwAAAAAAAAAAAAAA&#10;AAChAgAAZHJzL2Rvd25yZXYueG1sUEsFBgAAAAAEAAQA+QAAAJADAAAAAA==&#10;">
                      <v:stroke dashstyle="1 1" endcap="round"/>
                    </v:line>
                    <v:line id="Line 226" o:spid="_x0000_s1094" style="position:absolute;visibility:visible;mso-wrap-style:square" from="6493,4572" to="649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5778YAAADcAAAADwAAAGRycy9kb3ducmV2LnhtbESPQWvCQBSE7wX/w/IEL1I3rSXY6CpS&#10;KkpPdhXa4zP7TILZtyG7avTXdwuFHoeZ+YaZLTpbiwu1vnKs4GmUgCDOnam4ULDfrR4nIHxANlg7&#10;JgU38rCY9x5mmBl35U+66FCICGGfoYIyhCaT0uclWfQj1xBH7+haiyHKtpCmxWuE21o+J0kqLVYc&#10;F0ps6K2k/KTPVoGWh6/3+/CD1vtuqPVxi/n3S6rUoN8tpyACdeE//NfeGAXj9BV+z8QjIO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Tue+/GAAAA3AAAAA8AAAAAAAAA&#10;AAAAAAAAoQIAAGRycy9kb3ducmV2LnhtbFBLBQYAAAAABAAEAPkAAACUAwAAAAA=&#10;">
                      <v:stroke dashstyle="1 1" endcap="round"/>
                    </v:line>
                    <v:line id="Line 227" o:spid="_x0000_s1095" style="position:absolute;visibility:visible;mso-wrap-style:square" from="6733,4572" to="673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1Er8IAAADcAAAADwAAAGRycy9kb3ducmV2LnhtbERPz2vCMBS+D/wfwhO8iKZzQ6UaZYiy&#10;sdOMgh6fzbMtNi+lidr515vDYMeP7/d82dpK3KjxpWMFr8MEBHHmTMm5gv1uM5iC8AHZYOWYFPyS&#10;h+Wi8zLH1Lg7b+mmQy5iCPsUFRQh1KmUPivIoh+6mjhyZ9dYDBE2uTQN3mO4reQoScbSYsmxocCa&#10;VgVlF321CrQ8HdaP/jd97tu+1ucfzI7vY6V63fZjBiJQG/7Ff+4vo+BtEufHM/EIyMU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A1Er8IAAADcAAAADwAAAAAAAAAAAAAA&#10;AAChAgAAZHJzL2Rvd25yZXYueG1sUEsFBgAAAAAEAAQA+QAAAJADAAAAAA==&#10;">
                      <v:stroke dashstyle="1 1" endcap="round"/>
                    </v:line>
                    <v:line id="Line 228" o:spid="_x0000_s1096" style="position:absolute;visibility:visible;mso-wrap-style:square" from="6973,4572" to="697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0HhNMYAAADcAAAADwAAAGRycy9kb3ducmV2LnhtbESPQWsCMRSE7wX/Q3hCL6JZtaisRinF&#10;UumpRkGPz81zd3HzsmxSXf31TaHQ4zAz3zCLVWsrcaXGl44VDAcJCOLMmZJzBfvde38Gwgdkg5Vj&#10;UnAnD6tl52mBqXE33tJVh1xECPsUFRQh1KmUPivIoh+4mjh6Z9dYDFE2uTQN3iLcVnKUJBNpseS4&#10;UGBNbwVlF/1tFWh5OqwfvU/62Lc9rc9fmB1fJko9d9vXOYhAbfgP/7U3RsF4OoTfM/EIyO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9B4TTGAAAA3AAAAA8AAAAAAAAA&#10;AAAAAAAAoQIAAGRycy9kb3ducmV2LnhtbFBLBQYAAAAABAAEAPkAAACUAwAAAAA=&#10;">
                      <v:stroke dashstyle="1 1" endcap="round"/>
                    </v:line>
                    <v:line id="Line 229" o:spid="_x0000_s1097" style="position:absolute;visibility:visible;mso-wrap-style:square" from="7213,4572" to="721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N/Q8YAAADcAAAADwAAAGRycy9kb3ducmV2LnhtbESPQWsCMRSE74L/ITyhF6nZqlhZjVJK&#10;S4snjYI9vm6eu4ubl2WT6tpfbwTB4zAz3zDzZWsrcaLGl44VvAwSEMSZMyXnCnbbz+cpCB+QDVaO&#10;ScGFPCwX3c4cU+POvKGTDrmIEPYpKihCqFMpfVaQRT9wNXH0Dq6xGKJscmkaPEe4reQwSSbSYslx&#10;ocCa3gvKjvrPKtDyd//x31/R167ta31YY/Yznij11GvfZiACteERvre/jYLR6xBuZ+IRkIs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Tf0PGAAAA3AAAAA8AAAAAAAAA&#10;AAAAAAAAoQIAAGRycy9kb3ducmV2LnhtbFBLBQYAAAAABAAEAPkAAACUAwAAAAA=&#10;">
                      <v:stroke dashstyle="1 1" endcap="round"/>
                    </v:line>
                    <v:line id="Line 230" o:spid="_x0000_s1098" style="position:absolute;visibility:visible;mso-wrap-style:square" from="7453,4572" to="745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N/a2MYAAADcAAAADwAAAGRycy9kb3ducmV2LnhtbESPQWvCQBSE74X+h+UVehHdWItK6ipS&#10;WhRPdhvQ4zP7TEKzb0N2q9Ff3y0IHoeZ+YaZLTpbixO1vnKsYDhIQBDnzlRcKMi+P/tTED4gG6wd&#10;k4ILeVjMHx9mmBp35i866VCICGGfooIyhCaV0uclWfQD1xBH7+haiyHKtpCmxXOE21q+JMlYWqw4&#10;LpTY0HtJ+Y/+tQq0POw+rr0NrbKup/Vxi/n+dazU81O3fAMRqAv38K29NgpGkxH8n4lHQM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Df2tjGAAAA3AAAAA8AAAAAAAAA&#10;AAAAAAAAoQIAAGRycy9kb3ducmV2LnhtbFBLBQYAAAAABAAEAPkAAACUAwAAAAA=&#10;">
                      <v:stroke dashstyle="1 1" endcap="round"/>
                    </v:line>
                    <v:line id="Line 231" o:spid="_x0000_s1099" style="position:absolute;visibility:visible;mso-wrap-style:square" from="7693,4572" to="769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ZCrMYAAADcAAAADwAAAGRycy9kb3ducmV2LnhtbESPQWvCQBSE7wX/w/IEL1I3tWIlukoR&#10;S0tPugbs8TX7TILZtyG71dRf3xUKHoeZ+YZZrDpbizO1vnKs4GmUgCDOnam4UJDt3x5nIHxANlg7&#10;JgW/5GG17D0sMDXuwjs661CICGGfooIyhCaV0uclWfQj1xBH7+haiyHKtpCmxUuE21qOk2QqLVYc&#10;F0psaF1SftI/VoGW34fNdfhJ71k31Pq4xfxrMlVq0O9e5yACdeEe/m9/GAXPLxO4nYlHQC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82QqzGAAAA3AAAAA8AAAAAAAAA&#10;AAAAAAAAoQIAAGRycy9kb3ducmV2LnhtbFBLBQYAAAAABAAEAPkAAACUAwAAAAA=&#10;">
                      <v:stroke dashstyle="1 1" endcap="round"/>
                    </v:line>
                    <v:line id="Line 232" o:spid="_x0000_s1100" style="position:absolute;visibility:visible;mso-wrap-style:square" from="7933,4572" to="793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HrnN8cAAADcAAAADwAAAGRycy9kb3ducmV2LnhtbESPT2sCMRTE7wW/Q3hCL1KztfUPq1GK&#10;VCqebBTa43Pz3F3cvCybqNt++qYgeBxm5jfMbNHaSlyo8aVjBc/9BARx5kzJuYL9bvU0AeEDssHK&#10;MSn4IQ+LeedhhqlxV/6kiw65iBD2KSooQqhTKX1WkEXfdzVx9I6usRiibHJpGrxGuK3kIElG0mLJ&#10;caHAmpYFZSd9tgq0PHy9//Y29LFve1oft5h9v46Ueuy2b1MQgdpwD9/aa6PgZTyE/zPxCMj5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Qeuc3xwAAANwAAAAPAAAAAAAA&#10;AAAAAAAAAKECAABkcnMvZG93bnJldi54bWxQSwUGAAAAAAQABAD5AAAAlQMAAAAA&#10;">
                      <v:stroke dashstyle="1 1" endcap="round"/>
                    </v:line>
                    <v:line id="Line 233" o:spid="_x0000_s1101" style="position:absolute;visibility:visible;mso-wrap-style:square" from="8173,4572" to="817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Kh5QMYAAADcAAAADwAAAGRycy9kb3ducmV2LnhtbESPQWvCQBSE7wX/w/IEL1I3rSWW6CpS&#10;KkpPdhXa4zP7TILZtyG7avTXdwuFHoeZ+YaZLTpbiwu1vnKs4GmUgCDOnam4ULDfrR5fQfiAbLB2&#10;TApu5GEx7z3MMDPuyp900aEQEcI+QwVlCE0mpc9LsuhHriGO3tG1FkOUbSFNi9cIt7V8TpJUWqw4&#10;LpTY0FtJ+UmfrQItD1/v9+EHrffdUOvjFvPvl1SpQb9bTkEE6sJ/+K+9MQrGkxR+z8QjIO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CoeUDGAAAA3AAAAA8AAAAAAAAA&#10;AAAAAAAAoQIAAGRycy9kb3ducmV2LnhtbFBLBQYAAAAABAAEAPkAAACUAwAAAAA=&#10;">
                      <v:stroke dashstyle="1 1" endcap="round"/>
                    </v:line>
                  </v:group>
                  <v:line id="Line 234" o:spid="_x0000_s1102" style="position:absolute;flip:y;visibility:visible;mso-wrap-style:square" from="1540,3365" to="1540,131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3vT8UAAADcAAAADwAAAGRycy9kb3ducmV2LnhtbESPQWsCMRSE74X+h/AK3mrSlq26NUoV&#10;LV61Ih6fm9fd1eRl2UR3+++bQqHHYWa+Yabz3llxozbUnjU8DRUI4sKbmksN+8/14xhEiMgGrWfS&#10;8E0B5rP7uynmxne8pdsuliJBOOSooYqxyaUMRUUOw9A3xMn78q3DmGRbStNil+DOymelXqXDmtNC&#10;hQ0tKyouu6vT8KE2i+48ydTynJ0O2aK3l9XRaj146N/fQETq43/4r70xGl5GI/g9k46AnP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L3vT8UAAADcAAAADwAAAAAAAAAA&#10;AAAAAAChAgAAZHJzL2Rvd25yZXYueG1sUEsFBgAAAAAEAAQA+QAAAJMDAAAAAA==&#10;" strokeweight="1.5pt">
                    <v:stroke endarrow="block"/>
                  </v:line>
                  <v:line id="Line 235" o:spid="_x0000_s1103" style="position:absolute;rotation:-90;flip:y;visibility:visible;mso-wrap-style:square" from="5284,9421" to="5284,169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lczUsEAAADcAAAADwAAAGRycy9kb3ducmV2LnhtbERPy2oCMRTdC/2HcAvuNGMFLaNRRCpq&#10;d2MLxd11cueBk5shieP492ZRcHk47+W6N43oyPnasoLJOAFBnFtdc6ng92c3+gThA7LGxjIpeJCH&#10;9eptsMRU2ztn1J1CKWII+xQVVCG0qZQ+r8igH9uWOHKFdQZDhK6U2uE9hptGfiTJTBqsOTZU2NK2&#10;ovx6uhkF7aPcZvvv7Pgl7bm7/DlZ6Gmh1PC93yxABOrDS/zvPmgF03lcG8/EIyBXT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yVzNSwQAAANwAAAAPAAAAAAAAAAAAAAAA&#10;AKECAABkcnMvZG93bnJldi54bWxQSwUGAAAAAAQABAD5AAAAjwMAAAAA&#10;" strokeweight="1.5pt">
                    <v:stroke endarrow="block"/>
                  </v:line>
                </v:group>
                <v:shapetype id="_x0000_t202" coordsize="21600,21600" o:spt="202" path="m0,0l0,21600,21600,21600,21600,0xe">
                  <v:stroke joinstyle="miter"/>
                  <v:path gradientshapeok="t" o:connecttype="rect"/>
                </v:shapetype>
                <v:shape id="Text Box 183" o:spid="_x0000_s1104" type="#_x0000_t202" style="position:absolute;left:1136;top:2305;width:350;height:3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uXuxQAA&#10;ANwAAAAPAAAAZHJzL2Rvd25yZXYueG1sRI9Ba8JAFITvgv9heUJvurEFq6mriCgUBDGmhx5fs89k&#10;Mfs2zW41/ntXKHgcZuYbZr7sbC0u1HrjWMF4lIAgLpw2XCr4yrfDKQgfkDXWjknBjTwsF/3eHFPt&#10;rpzR5RhKESHsU1RQhdCkUvqiIot+5Bri6J1cazFE2ZZSt3iNcFvL1ySZSIuG40KFDa0rKs7HP6tg&#10;9c3Zxvzufw7ZKTN5Pkt4Nzkr9TLoVh8gAnXhGf5vf2oFb+8zeJyJR0Au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Um5e7FAAAA3AAAAA8AAAAAAAAAAAAAAAAAlwIAAGRycy9k&#10;b3ducmV2LnhtbFBLBQYAAAAABAAEAPUAAACJAwAAAAA=&#10;" filled="f" stroked="f">
                  <v:textbox inset="0,0,0,0">
                    <w:txbxContent>
                      <w:p w14:paraId="0695E32C" w14:textId="77777777" w:rsidR="00130B8E" w:rsidRPr="001F6CD6" w:rsidRDefault="00130B8E" w:rsidP="00130B8E">
                        <w:pPr>
                          <w:rPr>
                            <w:sz w:val="20"/>
                          </w:rPr>
                        </w:pPr>
                        <w:r>
                          <w:rPr>
                            <w:sz w:val="20"/>
                          </w:rPr>
                          <w:t>200</w:t>
                        </w:r>
                      </w:p>
                    </w:txbxContent>
                  </v:textbox>
                </v:shape>
                <v:shape id="Text Box 183" o:spid="_x0000_s1105" type="#_x0000_t202" style="position:absolute;left:1142;top:3488;width:350;height:3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yTxUwQAA&#10;ANwAAAAPAAAAZHJzL2Rvd25yZXYueG1sRE9Ni8IwEL0L+x/CLHjTVAXRahRZXBAEsdbDHmebsQ02&#10;k26T1frvzUHw+Hjfy3Vna3Gj1hvHCkbDBARx4bThUsE5/x7MQPiArLF2TAoe5GG9+ugtMdXuzhnd&#10;TqEUMYR9igqqEJpUSl9UZNEPXUMcuYtrLYYI21LqFu8x3NZynCRTadFwbKiwoa+Kiuvp3yrY/HC2&#10;NX+H32N2yUyezxPeT69K9T+7zQJEoC68xS/3TiuYzOL8eCYeAbl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ock8VMEAAADcAAAADwAAAAAAAAAAAAAAAACXAgAAZHJzL2Rvd25y&#10;ZXYueG1sUEsFBgAAAAAEAAQA9QAAAIUDAAAAAA==&#10;" filled="f" stroked="f">
                  <v:textbox inset="0,0,0,0">
                    <w:txbxContent>
                      <w:p w14:paraId="0146867F" w14:textId="77777777" w:rsidR="00130B8E" w:rsidRPr="001F6CD6" w:rsidRDefault="00130B8E" w:rsidP="00130B8E">
                        <w:pPr>
                          <w:rPr>
                            <w:sz w:val="20"/>
                          </w:rPr>
                        </w:pPr>
                        <w:r>
                          <w:rPr>
                            <w:sz w:val="20"/>
                          </w:rPr>
                          <w:t>175</w:t>
                        </w:r>
                      </w:p>
                    </w:txbxContent>
                  </v:textbox>
                </v:shape>
                <v:shape id="Text Box 183" o:spid="_x0000_s1106" type="#_x0000_t202" style="position:absolute;left:1142;top:4721;width:350;height:3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hZnPxQAA&#10;ANwAAAAPAAAAZHJzL2Rvd25yZXYueG1sRI9Ba8JAFITvhf6H5RV6azZWEE3diEgFoVAa48Hja/aZ&#10;LMm+jdlV03/fLRQ8DjPzDbNcjbYTVxq8caxgkqQgiCunDdcKDuX2ZQ7CB2SNnWNS8EMeVvnjwxIz&#10;7W5c0HUfahEh7DNU0ITQZ1L6qiGLPnE9cfRObrAYohxqqQe8Rbjt5GuazqRFw3GhwZ42DVXt/mIV&#10;rI9cvJvz5/dXcSpMWS5S/pi1Sj0/jes3EIHGcA//t3dawXQ+gb8z8QjI/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6Fmc/FAAAA3AAAAA8AAAAAAAAAAAAAAAAAlwIAAGRycy9k&#10;b3ducmV2LnhtbFBLBQYAAAAABAAEAPUAAACJAwAAAAA=&#10;" filled="f" stroked="f">
                  <v:textbox inset="0,0,0,0">
                    <w:txbxContent>
                      <w:p w14:paraId="38ABC756" w14:textId="77777777" w:rsidR="00130B8E" w:rsidRPr="001F6CD6" w:rsidRDefault="00130B8E" w:rsidP="00130B8E">
                        <w:pPr>
                          <w:rPr>
                            <w:sz w:val="20"/>
                          </w:rPr>
                        </w:pPr>
                        <w:r>
                          <w:rPr>
                            <w:sz w:val="20"/>
                          </w:rPr>
                          <w:t>150</w:t>
                        </w:r>
                      </w:p>
                    </w:txbxContent>
                  </v:textbox>
                </v:shape>
                <v:shape id="Text Box 183" o:spid="_x0000_s1107" type="#_x0000_t202" style="position:absolute;left:1108;top:5917;width:350;height:3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we4xAAA&#10;ANwAAAAPAAAAZHJzL2Rvd25yZXYueG1sRI9Ba8JAFITvgv9heQVvuqmC2NRVRCoIghjjweNr9pks&#10;Zt+m2VXjv3cLhR6HmfmGmS87W4s7td44VvA+SkAQF04bLhWc8s1wBsIHZI21Y1LwJA/LRb83x1S7&#10;B2d0P4ZSRAj7FBVUITSplL6oyKIfuYY4ehfXWgxRtqXULT4i3NZynCRTadFwXKiwoXVFxfV4swpW&#10;Z86+zM/++5BdMpPnHwnvplelBm/d6hNEoC78h//aW61gMhvD75l4BOTi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lcHuMQAAADcAAAADwAAAAAAAAAAAAAAAACXAgAAZHJzL2Rv&#10;d25yZXYueG1sUEsFBgAAAAAEAAQA9QAAAIgDAAAAAA==&#10;" filled="f" stroked="f">
                  <v:textbox inset="0,0,0,0">
                    <w:txbxContent>
                      <w:p w14:paraId="0D8E62DC" w14:textId="77777777" w:rsidR="00130B8E" w:rsidRPr="001F6CD6" w:rsidRDefault="00130B8E" w:rsidP="00130B8E">
                        <w:pPr>
                          <w:rPr>
                            <w:sz w:val="20"/>
                          </w:rPr>
                        </w:pPr>
                        <w:r>
                          <w:rPr>
                            <w:sz w:val="20"/>
                          </w:rPr>
                          <w:t>125</w:t>
                        </w:r>
                      </w:p>
                    </w:txbxContent>
                  </v:textbox>
                </v:shape>
                <v:shape id="Text Box 183" o:spid="_x0000_s1108" type="#_x0000_t202" style="position:absolute;left:1108;top:7117;width:350;height:3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G6IjxQAA&#10;ANwAAAAPAAAAZHJzL2Rvd25yZXYueG1sRI9Ba8JAFITvgv9heYXedFMFsakbEakgFEpjPHh8zT6T&#10;Jdm3aXbV9N93BaHHYWa+YVbrwbbiSr03jhW8TBMQxKXThisFx2I3WYLwAVlj65gU/JKHdTYerTDV&#10;7sY5XQ+hEhHCPkUFdQhdKqUva7Lop64jjt7Z9RZDlH0ldY+3CLetnCXJQlo0HBdq7GhbU9kcLlbB&#10;5sT5u/n5/P7Kz7kpiteEPxaNUs9Pw+YNRKAh/Icf7b1WMF/O4X4mHgGZ/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EboiPFAAAA3AAAAA8AAAAAAAAAAAAAAAAAlwIAAGRycy9k&#10;b3ducmV2LnhtbFBLBQYAAAAABAAEAPUAAACJAwAAAAA=&#10;" filled="f" stroked="f">
                  <v:textbox inset="0,0,0,0">
                    <w:txbxContent>
                      <w:p w14:paraId="24372059" w14:textId="77777777" w:rsidR="00130B8E" w:rsidRPr="001F6CD6" w:rsidRDefault="00130B8E" w:rsidP="00130B8E">
                        <w:pPr>
                          <w:rPr>
                            <w:sz w:val="20"/>
                          </w:rPr>
                        </w:pPr>
                        <w:r>
                          <w:rPr>
                            <w:sz w:val="20"/>
                          </w:rPr>
                          <w:t>100</w:t>
                        </w:r>
                      </w:p>
                    </w:txbxContent>
                  </v:textbox>
                </v:shape>
                <v:shape id="Text Box 183" o:spid="_x0000_s1109" type="#_x0000_t202" style="position:absolute;left:1242;top:8287;width:350;height:3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8jpXxQAA&#10;ANwAAAAPAAAAZHJzL2Rvd25yZXYueG1sRI9Ba8JAFITvBf/D8gRvdaMtotFVRFoQBGmMB4/P7DNZ&#10;zL5Ns6um/94tFHocZuYbZrHqbC3u1HrjWMFomIAgLpw2XCo45p+vUxA+IGusHZOCH/KwWvZeFphq&#10;9+CM7odQighhn6KCKoQmldIXFVn0Q9cQR+/iWoshyraUusVHhNtajpNkIi0ajgsVNrSpqLgeblbB&#10;+sTZh/nen7+yS2byfJbwbnJVatDv1nMQgbrwH/5rb7WCt+k7/J6JR0Au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7yOlfFAAAA3AAAAA8AAAAAAAAAAAAAAAAAlwIAAGRycy9k&#10;b3ducmV2LnhtbFBLBQYAAAAABAAEAPUAAACJAwAAAAA=&#10;" filled="f" stroked="f">
                  <v:textbox inset="0,0,0,0">
                    <w:txbxContent>
                      <w:p w14:paraId="55F2D86F" w14:textId="77777777" w:rsidR="00130B8E" w:rsidRPr="001F6CD6" w:rsidRDefault="00130B8E" w:rsidP="00130B8E">
                        <w:pPr>
                          <w:rPr>
                            <w:sz w:val="20"/>
                          </w:rPr>
                        </w:pPr>
                        <w:r>
                          <w:rPr>
                            <w:sz w:val="20"/>
                          </w:rPr>
                          <w:t>75</w:t>
                        </w:r>
                      </w:p>
                    </w:txbxContent>
                  </v:textbox>
                </v:shape>
                <v:shape id="Text Box 183" o:spid="_x0000_s1110" type="#_x0000_t202" style="position:absolute;left:1255;top:9527;width:350;height:3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vp/MxQAA&#10;ANwAAAAPAAAAZHJzL2Rvd25yZXYueG1sRI9Ba8JAFITvBf/D8gRvdaOlotFVRFoQBGmMB4/P7DNZ&#10;zL5Ns6um/94tFHocZuYbZrHqbC3u1HrjWMFomIAgLpw2XCo45p+vUxA+IGusHZOCH/KwWvZeFphq&#10;9+CM7odQighhn6KCKoQmldIXFVn0Q9cQR+/iWoshyraUusVHhNtajpNkIi0ajgsVNrSpqLgeblbB&#10;+sTZh/nen7+yS2byfJbwbnJVatDv1nMQgbrwH/5rb7WCt+k7/J6JR0Au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G+n8zFAAAA3AAAAA8AAAAAAAAAAAAAAAAAlwIAAGRycy9k&#10;b3ducmV2LnhtbFBLBQYAAAAABAAEAPUAAACJAwAAAAA=&#10;" filled="f" stroked="f">
                  <v:textbox inset="0,0,0,0">
                    <w:txbxContent>
                      <w:p w14:paraId="45851C33" w14:textId="77777777" w:rsidR="00130B8E" w:rsidRPr="001F6CD6" w:rsidRDefault="00130B8E" w:rsidP="00130B8E">
                        <w:pPr>
                          <w:rPr>
                            <w:sz w:val="20"/>
                          </w:rPr>
                        </w:pPr>
                        <w:r>
                          <w:rPr>
                            <w:sz w:val="20"/>
                          </w:rPr>
                          <w:t>50</w:t>
                        </w:r>
                      </w:p>
                    </w:txbxContent>
                  </v:textbox>
                </v:shape>
                <v:shape id="Text Box 183" o:spid="_x0000_s1111" type="#_x0000_t202" style="position:absolute;left:1268;top:10713;width:350;height:3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bAG7xQAA&#10;ANwAAAAPAAAAZHJzL2Rvd25yZXYueG1sRI9Ba8JAFITvBf/D8oTe6sYKQaOriFQQCqUxHjw+s89k&#10;Mfs2ZldN/323UPA4zMw3zGLV20bcqfPGsYLxKAFBXDptuFJwKLZvUxA+IGtsHJOCH/KwWg5eFphp&#10;9+Cc7vtQiQhhn6GCOoQ2k9KXNVn0I9cSR+/sOoshyq6SusNHhNtGvidJKi0ajgs1trSpqbzsb1bB&#10;+sj5h7l+nb7zc26KYpbwZ3pR6nXYr+cgAvXhGf5v77SCyTSFvzPxCM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FsAbvFAAAA3AAAAA8AAAAAAAAAAAAAAAAAlwIAAGRycy9k&#10;b3ducmV2LnhtbFBLBQYAAAAABAAEAPUAAACJAwAAAAA=&#10;" filled="f" stroked="f">
                  <v:textbox inset="0,0,0,0">
                    <w:txbxContent>
                      <w:p w14:paraId="3E32CA02" w14:textId="77777777" w:rsidR="00130B8E" w:rsidRPr="001F6CD6" w:rsidRDefault="00130B8E" w:rsidP="00130B8E">
                        <w:pPr>
                          <w:rPr>
                            <w:sz w:val="20"/>
                          </w:rPr>
                        </w:pPr>
                        <w:r>
                          <w:rPr>
                            <w:sz w:val="20"/>
                          </w:rPr>
                          <w:t>25</w:t>
                        </w:r>
                      </w:p>
                    </w:txbxContent>
                  </v:textbox>
                </v:shape>
                <v:shape id="Text Box 183" o:spid="_x0000_s1112" type="#_x0000_t202" style="position:absolute;left:1509;top:11983;width:7512;height:2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IKQgxQAA&#10;ANwAAAAPAAAAZHJzL2Rvd25yZXYueG1sRI9Ba8JAFITvBf/D8oTe6kYFa6OriFQQBGlMDz2+Zp/J&#10;YvZtmt1q/PeuIHgcZuYbZr7sbC3O1HrjWMFwkIAgLpw2XCr4zjdvUxA+IGusHZOCK3lYLnovc0y1&#10;u3BG50MoRYSwT1FBFUKTSumLiiz6gWuIo3d0rcUQZVtK3eIlwm0tR0kykRYNx4UKG1pXVJwO/1bB&#10;6oezT/O3//3KjpnJ84+Ed5OTUq/9bjUDEagLz/CjvdUKxtN3uJ+JR0Au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4gpCDFAAAA3AAAAA8AAAAAAAAAAAAAAAAAlwIAAGRycy9k&#10;b3ducmV2LnhtbFBLBQYAAAAABAAEAPUAAACJAwAAAAA=&#10;" filled="f" stroked="f">
                  <v:textbox inset="0,0,0,0">
                    <w:txbxContent>
                      <w:p w14:paraId="6B0C1150" w14:textId="77777777" w:rsidR="00130B8E" w:rsidRPr="001F6CD6" w:rsidRDefault="00130B8E" w:rsidP="00130B8E">
                        <w:pPr>
                          <w:rPr>
                            <w:sz w:val="20"/>
                          </w:rPr>
                        </w:pPr>
                        <w:r>
                          <w:rPr>
                            <w:sz w:val="20"/>
                          </w:rPr>
                          <w:t>0                   1                    2                   3                    4                    5                   6</w:t>
                        </w:r>
                        <w:r>
                          <w:rPr>
                            <w:noProof/>
                            <w:sz w:val="20"/>
                          </w:rPr>
                          <w:drawing>
                            <wp:inline distT="0" distB="0" distL="0" distR="0" wp14:anchorId="07972A7D" wp14:editId="4D45BC93">
                              <wp:extent cx="120015" cy="141605"/>
                              <wp:effectExtent l="0" t="0" r="698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 cy="141605"/>
                                      </a:xfrm>
                                      <a:prstGeom prst="rect">
                                        <a:avLst/>
                                      </a:prstGeom>
                                      <a:noFill/>
                                      <a:ln>
                                        <a:noFill/>
                                      </a:ln>
                                    </pic:spPr>
                                  </pic:pic>
                                </a:graphicData>
                              </a:graphic>
                            </wp:inline>
                          </w:drawing>
                        </w:r>
                      </w:p>
                    </w:txbxContent>
                  </v:textbox>
                </v:shape>
                <v:shape id="Freeform 240" o:spid="_x0000_s1113" style="position:absolute;left:1502;top:3372;width:7208;height:8652;visibility:visible;mso-wrap-style:square;v-text-anchor:top" coordsize="3505,48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NKdiwgAA&#10;ANwAAAAPAAAAZHJzL2Rvd25yZXYueG1sRE9da8IwFH0X/A/hDvYimm4DqZ2xyGBQCjKt4vOluWvK&#10;mpuSZNr9++VhsMfD+d6Wkx3EjXzoHSt4WmUgiFune+4UXM7vyxxEiMgaB8ek4IcClLv5bIuFdnc+&#10;0a2JnUghHApUYGIcCylDa8hiWLmROHGfzluMCfpOao/3FG4H+Zxla2mx59RgcKQ3Q+1X820V1PFw&#10;+Jja68Yea+cr0+SL+pQr9fgw7V9BRJriv/jPXWkFL3lam86kIyB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0p2LCAAAA3AAAAA8AAAAAAAAAAAAAAAAAlwIAAGRycy9kb3du&#10;cmV2LnhtbFBLBQYAAAAABAAEAPUAAACGAwAAAAA=&#10;" path="m0,4860l12,4860,24,4860,36,4860,48,4860,60,4860,72,4860,84,4860,96,4860,108,4860,120,4860,132,4848,144,4848,156,4848,168,4848,180,4848,192,4848,204,4848,216,4836,228,4836,240,4836,252,4836,264,4836,276,4824,288,4824,300,4824,312,4824,324,4824,336,4812,348,4812,360,4812,372,4800,384,4800,396,4800,408,4788,420,4788,432,4788,444,4776,456,4776,468,4776,480,4764,492,4764,504,4764,516,4752,528,4752,540,4740,552,4740,564,4728,576,4728,588,4728,600,4716,612,4716,624,4704,636,4704,648,4692,660,4692,672,4680,684,4668,696,4668,708,4656,720,4656,732,4644,744,4644,756,4632,768,4620,780,4620,792,4608,804,4608,816,4596,828,4584,840,4584,852,4572,864,4560,876,4560,888,4548,900,4536,912,4524,924,4524,936,4512,948,4500,960,4488,972,4488,984,4476,996,4464,1008,4452,1020,4452,1032,4440,1044,4428,1056,4416,1068,4404,1080,4392,1092,4380,1104,4380,1116,4368,1128,4356,1140,4344,1152,4332,1164,4320,1176,4308,1188,4296,1200,4284,1212,4272,1224,4260,1237,4248,1249,4236,1261,4224,1273,4212,1285,4200,1297,4188,1309,4176,1321,4164,1333,4152,1345,4140,1357,4128,1369,4116,1381,4104,1393,4092,1405,4080,1417,4068,1429,4044,1441,4032,1453,4020,1465,4008,1477,3996,1489,3984,1501,3960,1513,3948,1525,3936,1537,3924,1549,3912,1561,3888,1573,3876,1585,3864,1597,3852,1609,3828,1621,3816,1633,3804,1645,3780,1657,3768,1669,3756,1681,3732,1693,3720,1705,3708,1717,3684,1729,3672,1741,3660,1753,3636,1765,3624,1777,3600,1789,3588,1801,3576,1813,3552,1825,3540,1837,3516,1849,3504,1861,3480,1873,3468,1885,3444,1897,3432,1909,3408,1921,3396,1933,3372,1945,3360,1957,3336,1969,3324,1981,3300,1993,3288,2005,3264,2017,3240,2029,3228,2041,3204,2053,3180,2065,3168,2077,3144,2089,3132,2101,3108,2113,3084,2125,3072,2137,3048,2149,3024,2161,3000,2173,2988,2185,2964,2197,2940,2209,2916,2221,2904,2233,2880,2245,2856,2257,2832,2269,2820,2281,2796,2293,2772,2305,2748,2317,2724,2329,2700,2341,2688,2353,2664,2365,2640,2377,2616,2389,2592,2401,2568,2413,2544,2425,2520,2437,2496,2449,2472,2461,2448,2473,2424,2485,2412,2497,2388,2509,2364,2521,2340,2533,2316,2545,2292,2557,2268,2569,2232,2581,2208,2593,2184,2605,2160,2617,2136,2629,2112,2641,2088,2653,2064,2665,2040,2677,2016,2689,1992,2701,1956,2713,1932,2725,1908,2737,1884,2749,1860,2761,1836,2773,1800,2785,1776,2797,1752,2809,1728,2821,1692,2833,1668,2845,1644,2857,1620,2869,1584,2881,1560,2893,1536,2905,1512,2917,1476,2929,1452,2941,1428,2953,1392,2965,1368,2977,1344,2989,1308,3001,1284,3013,1248,3025,1224,3037,1200,3049,1164,3061,1140,3073,1104,3085,1080,3097,1044,3109,1020,3121,984,3133,960,3145,924,3157,900,3169,864,3181,840,3193,804,3205,780,3217,744,3229,720,3241,684,3253,660,3265,624,3277,588,3289,564,3301,528,3313,492,3325,468,3337,432,3349,408,3361,372,3373,336,3385,312,3397,276,3409,240,3421,204,3433,180,3445,144,3457,108,3469,72,3481,48,3493,12,3505,0e" filled="f" strokeweight="1.05pt">
                  <v:stroke joinstyle="bevel"/>
                  <v:path arrowok="t" o:connecttype="custom" o:connectlocs="128905,9780712;290035,9780712;451165,9756563;612297,9732412;773428,9708263;934558,9684112;1095690,9635813;1256820,9611663;1417950,9563364;1579083,9515064;1740213,9442613;1901343,9370164;2062473,9297713;2223605,9225264;2384735,9152814;2545866,9056216;2706998,8959616;2868128,8863016;3029258,8766416;3190388,8645666;3354206,8524917;3515336,8404168;3676467,8283418;3837599,8138518;3998729,8017769;4159859,7872870;4320989,7703821;4482122,7558921;4643252,7389871;4804382,7220822;4965514,7051773;5126644,6858574;5287774,6689523;5448907,6496326;5610037,6303126;5771167,6085776;5932297,5868427;6093429,5675228;6254559,5433728;6415690,5216380;6576822,4974880;6737952,4757532;6899082,4491883;7060212,4250384;7221345,4008885;7382475,3743236;7543605,3477586;7704737,3187788;7865867,2922138;8026997,2632339;8188130,2342541;8349260,2052742;8510390,1738794;8671520,1448995;8832652,1135046;8993783,821096;9154913,482999;9316045,144900" o:connectangles="0,0,0,0,0,0,0,0,0,0,0,0,0,0,0,0,0,0,0,0,0,0,0,0,0,0,0,0,0,0,0,0,0,0,0,0,0,0,0,0,0,0,0,0,0,0,0,0,0,0,0,0,0,0,0,0,0,0"/>
                </v:shape>
                <v:oval id="Oval 2" o:spid="_x0000_s1114" style="position:absolute;left:8696;top:3331;width:93;height: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GE96xQAA&#10;ANwAAAAPAAAAZHJzL2Rvd25yZXYueG1sRI/dagIxFITvC32HcArelJrVFtHVKEVs8bL+PMDp5ri7&#10;dXMSNtm/Pr0RCr0cZuYbZrXpTSVaqn1pWcFknIAgzqwuOVdwPn28zEH4gKyxskwKBvKwWT8+rDDV&#10;tuMDtceQiwhhn6KCIgSXSumzggz6sXXE0bvY2mCIss6lrrGLcFPJaZLMpMGS40KBjrYFZddjYxR8&#10;/wzl9e053534d+uai9t/+i+r1Oipf1+CCNSH//Bfe68VvM4XcD8Tj4Bc3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QYT3rFAAAA3AAAAA8AAAAAAAAAAAAAAAAAlwIAAGRycy9k&#10;b3ducmV2LnhtbFBLBQYAAAAABAAEAPUAAACJAwAAAAA=&#10;" fillcolor="black"/>
                <v:oval id="Oval 2" o:spid="_x0000_s1115" style="position:absolute;left:7484;top:5957;width:93;height: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3A6wgAA&#10;ANwAAAAPAAAAZHJzL2Rvd25yZXYueG1sRE/dasIwFL4XfIdwhN2MNXUbY1ZjkbINL2e7Bzg2x7ba&#10;nIQmat3TLxcDLz++/1U+ml5caPCdZQXzJAVBXFvdcaPgp/p8egfhA7LG3jIpuJGHfD2drDDT9so7&#10;upShETGEfYYK2hBcJqWvWzLoE+uII3ewg8EQ4dBIPeA1hptePqfpmzTYcWxo0VHRUn0qz0bB/njr&#10;Tq+PzUfFv4U7H9z2y39bpR5m42YJItAY7uJ/91YreFnE+fFMPAJ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D7cDrCAAAA3AAAAA8AAAAAAAAAAAAAAAAAlwIAAGRycy9kb3du&#10;cmV2LnhtbFBLBQYAAAAABAAEAPUAAACGAwAAAAA=&#10;" fillcolor="black"/>
                <v:shape id="Text Box 275" o:spid="_x0000_s1116" type="#_x0000_t202" style="position:absolute;left:4335;top:12147;width:1085;height: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S8z7xAAA&#10;ANwAAAAPAAAAZHJzL2Rvd25yZXYueG1sRI9PawIxFMTvBb9DeEJvNWtL/bMaRSwFr1XB63Pz3Cwm&#10;L8sm7m799KZQ8DjMzG+Y5bp3VrTUhMqzgvEoA0FceF1xqeB4+H6bgQgRWaP1TAp+KcB6NXhZYq59&#10;xz/U7mMpEoRDjgpMjHUuZSgMOQwjXxMn7+IbhzHJppS6wS7BnZXvWTaRDitOCwZr2hoqrvubU1Dc&#10;b1+zbXVuu/v0ND33xn5e2Cr1Ouw3CxCR+vgM/7d3WsHHfAx/Z9IRkK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UvM+8QAAADcAAAADwAAAAAAAAAAAAAAAACXAgAAZHJzL2Rv&#10;d25yZXYueG1sUEsFBgAAAAAEAAQA9QAAAIgDAAAAAA==&#10;" filled="f" stroked="f">
                  <v:textbox inset=",7.2pt,,7.2pt">
                    <w:txbxContent>
                      <w:p w14:paraId="4D0A0116" w14:textId="77777777" w:rsidR="00130B8E" w:rsidRPr="00D60CF9" w:rsidRDefault="00130B8E" w:rsidP="00130B8E">
                        <w:pPr>
                          <w:rPr>
                            <w:sz w:val="20"/>
                          </w:rPr>
                        </w:pPr>
                        <w:r w:rsidRPr="00D60CF9">
                          <w:rPr>
                            <w:sz w:val="20"/>
                          </w:rPr>
                          <w:t>Time (s)</w:t>
                        </w:r>
                      </w:p>
                    </w:txbxContent>
                  </v:textbox>
                </v:shape>
                <v:shape id="Text Box 280" o:spid="_x0000_s1117" type="#_x0000_t202" style="position:absolute;left:1080;top:3049;width:587;height:46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doRwxAAA&#10;ANwAAAAPAAAAZHJzL2Rvd25yZXYueG1sRI9BawIxFITvBf9DeIK3mmhB2tUoi21BPLW2FI+PzXOz&#10;uHlZkrhu++ubQsHjMDPfMKvN4FrRU4iNZw2zqQJBXHnTcK3h8+P1/hFETMgGW8+k4ZsibNajuxUW&#10;xl/5nfpDqkWGcCxQg02pK6SMlSWHceo74uydfHCYsgy1NAGvGe5aOVdqIR02nBcsdrS1VJ0PF6fh&#10;2KjyLT1ziF/2pd+rerj8lFbryXgolyASDekW/m/vjIaHpzn8nc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XaEcMQAAADcAAAADwAAAAAAAAAAAAAAAACXAgAAZHJzL2Rv&#10;d25yZXYueG1sUEsFBgAAAAAEAAQA9QAAAIgDAAAAAA==&#10;" filled="f" stroked="f">
                  <v:textbox style="layout-flow:vertical-ideographic;mso-fit-shape-to-text:t" inset=",7.2pt,,7.2pt">
                    <w:txbxContent>
                      <w:p w14:paraId="764ABE16" w14:textId="77777777" w:rsidR="00130B8E" w:rsidRPr="001A51F3" w:rsidRDefault="00130B8E" w:rsidP="00130B8E">
                        <w:pPr>
                          <w:rPr>
                            <w:noProof/>
                          </w:rPr>
                        </w:pPr>
                      </w:p>
                    </w:txbxContent>
                  </v:textbox>
                </v:shape>
                <v:shape id="Text Box 282" o:spid="_x0000_s1118" type="#_x0000_t202" style="position:absolute;left:605;top:6662;width:648;height:2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bDqVxQAA&#10;ANwAAAAPAAAAZHJzL2Rvd25yZXYueG1sRI9Ra8JAEITfC/6HY4W+1YtKgk09gwqF2oe22v6AJbcm&#10;IXd7IXc18d/3BKGPw+x8s7MuRmvEhXrfOFYwnyUgiEunG64U/Hy/Pq1A+ICs0TgmBVfyUGwmD2vM&#10;tRv4SJdTqESEsM9RQR1Cl0vpy5os+pnriKN3dr3FEGVfSd3jEOHWyEWSZNJiw7Ghxo72NZXt6dfG&#10;N9LsM8u8Tr/eze7jsGPTbkuj1ON03L6ACDSG/+N7+k0rWD4v4TYmEkB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dsOpXFAAAA3AAAAA8AAAAAAAAAAAAAAAAAlwIAAGRycy9k&#10;b3ducmV2LnhtbFBLBQYAAAAABAAEAPUAAACJAwAAAAA=&#10;" filled="f" stroked="f">
                  <v:textbox style="layout-flow:vertical" inset=",7.2pt,,7.2pt">
                    <w:txbxContent>
                      <w:p w14:paraId="2DB5A90C" w14:textId="77777777" w:rsidR="00130B8E" w:rsidRPr="00D60CF9" w:rsidRDefault="00130B8E" w:rsidP="00130B8E">
                        <w:pPr>
                          <w:rPr>
                            <w:sz w:val="20"/>
                          </w:rPr>
                        </w:pPr>
                        <w:r w:rsidRPr="00D60CF9">
                          <w:rPr>
                            <w:sz w:val="20"/>
                          </w:rPr>
                          <w:t>Position (cm)</w:t>
                        </w:r>
                      </w:p>
                      <w:p w14:paraId="2D22EF8D" w14:textId="77777777" w:rsidR="00130B8E" w:rsidRDefault="00130B8E" w:rsidP="00130B8E"/>
                    </w:txbxContent>
                  </v:textbox>
                </v:shape>
                <w10:wrap type="tight"/>
              </v:group>
            </w:pict>
          </mc:Fallback>
        </mc:AlternateContent>
      </w:r>
      <w:r w:rsidRPr="00130B8E">
        <w:rPr>
          <w:rFonts w:ascii="Times New Roman" w:hAnsi="Times New Roman" w:cs="Times New Roman"/>
          <w:noProof/>
          <w:sz w:val="24"/>
          <w:szCs w:val="24"/>
        </w:rPr>
        <w:t>To save time, the graph of x vs. t has been plotted for you.</w:t>
      </w:r>
    </w:p>
    <w:p w14:paraId="77D920B1" w14:textId="77777777" w:rsidR="00130B8E" w:rsidRPr="00130B8E" w:rsidRDefault="00130B8E" w:rsidP="00130B8E">
      <w:pPr>
        <w:rPr>
          <w:rFonts w:ascii="Times New Roman" w:hAnsi="Times New Roman" w:cs="Times New Roman"/>
          <w:noProof/>
          <w:sz w:val="24"/>
          <w:szCs w:val="24"/>
        </w:rPr>
      </w:pPr>
    </w:p>
    <w:p w14:paraId="5FC81019" w14:textId="77777777" w:rsidR="00130B8E" w:rsidRPr="00130B8E" w:rsidRDefault="00130B8E" w:rsidP="00130B8E">
      <w:pPr>
        <w:rPr>
          <w:rFonts w:ascii="Times New Roman" w:hAnsi="Times New Roman" w:cs="Times New Roman"/>
          <w:noProof/>
          <w:sz w:val="24"/>
          <w:szCs w:val="24"/>
        </w:rPr>
      </w:pPr>
    </w:p>
    <w:p w14:paraId="191E7B35" w14:textId="77777777" w:rsidR="00130B8E" w:rsidRPr="00130B8E" w:rsidRDefault="00130B8E" w:rsidP="00130B8E">
      <w:pPr>
        <w:rPr>
          <w:rFonts w:ascii="Times New Roman" w:hAnsi="Times New Roman" w:cs="Times New Roman"/>
          <w:sz w:val="24"/>
          <w:szCs w:val="24"/>
        </w:rPr>
      </w:pPr>
    </w:p>
    <w:p w14:paraId="416957DA" w14:textId="77777777" w:rsidR="00130B8E" w:rsidRPr="00130B8E" w:rsidRDefault="00130B8E" w:rsidP="00130B8E">
      <w:pPr>
        <w:rPr>
          <w:rFonts w:ascii="Times New Roman" w:hAnsi="Times New Roman" w:cs="Times New Roman"/>
          <w:noProof/>
          <w:sz w:val="24"/>
          <w:szCs w:val="24"/>
        </w:rPr>
      </w:pPr>
    </w:p>
    <w:p w14:paraId="015C177F" w14:textId="77777777" w:rsidR="00130B8E" w:rsidRPr="00130B8E" w:rsidRDefault="00130B8E" w:rsidP="00130B8E">
      <w:pPr>
        <w:rPr>
          <w:rFonts w:ascii="Times New Roman" w:hAnsi="Times New Roman" w:cs="Times New Roman"/>
          <w:sz w:val="24"/>
          <w:szCs w:val="24"/>
        </w:rPr>
      </w:pPr>
    </w:p>
    <w:p w14:paraId="44FE19AF" w14:textId="77777777" w:rsidR="00130B8E" w:rsidRPr="00130B8E" w:rsidRDefault="00130B8E" w:rsidP="00130B8E">
      <w:pPr>
        <w:pStyle w:val="Title"/>
        <w:tabs>
          <w:tab w:val="right" w:pos="10080"/>
        </w:tabs>
        <w:jc w:val="left"/>
        <w:rPr>
          <w:rFonts w:ascii="Times New Roman" w:hAnsi="Times New Roman"/>
          <w:b w:val="0"/>
          <w:sz w:val="24"/>
          <w:szCs w:val="24"/>
        </w:rPr>
      </w:pPr>
    </w:p>
    <w:p w14:paraId="632C3167" w14:textId="77777777" w:rsidR="00130B8E" w:rsidRPr="00130B8E" w:rsidRDefault="00130B8E" w:rsidP="00130B8E">
      <w:pPr>
        <w:pStyle w:val="Title"/>
        <w:tabs>
          <w:tab w:val="right" w:pos="10080"/>
        </w:tabs>
        <w:jc w:val="left"/>
        <w:rPr>
          <w:rFonts w:ascii="Times New Roman" w:hAnsi="Times New Roman"/>
          <w:b w:val="0"/>
          <w:sz w:val="24"/>
          <w:szCs w:val="24"/>
        </w:rPr>
      </w:pPr>
    </w:p>
    <w:p w14:paraId="31703820" w14:textId="77777777" w:rsidR="00130B8E" w:rsidRPr="00130B8E" w:rsidRDefault="00130B8E" w:rsidP="00130B8E">
      <w:pPr>
        <w:pStyle w:val="Title"/>
        <w:tabs>
          <w:tab w:val="right" w:pos="10080"/>
        </w:tabs>
        <w:jc w:val="left"/>
        <w:rPr>
          <w:rFonts w:ascii="Times New Roman" w:hAnsi="Times New Roman"/>
          <w:b w:val="0"/>
          <w:sz w:val="24"/>
          <w:szCs w:val="24"/>
        </w:rPr>
      </w:pPr>
    </w:p>
    <w:p w14:paraId="3925F932" w14:textId="77777777" w:rsidR="00130B8E" w:rsidRPr="00130B8E" w:rsidRDefault="00130B8E" w:rsidP="00130B8E">
      <w:pPr>
        <w:pStyle w:val="Title"/>
        <w:tabs>
          <w:tab w:val="right" w:pos="10080"/>
        </w:tabs>
        <w:jc w:val="left"/>
        <w:rPr>
          <w:rFonts w:ascii="Times New Roman" w:hAnsi="Times New Roman"/>
          <w:b w:val="0"/>
          <w:sz w:val="24"/>
          <w:szCs w:val="24"/>
        </w:rPr>
      </w:pPr>
    </w:p>
    <w:p w14:paraId="00D5B747" w14:textId="77777777" w:rsidR="00130B8E" w:rsidRPr="00130B8E" w:rsidRDefault="00130B8E" w:rsidP="00130B8E">
      <w:pPr>
        <w:pStyle w:val="Title"/>
        <w:tabs>
          <w:tab w:val="right" w:pos="10080"/>
        </w:tabs>
        <w:jc w:val="left"/>
        <w:rPr>
          <w:rFonts w:ascii="Times New Roman" w:hAnsi="Times New Roman"/>
          <w:b w:val="0"/>
          <w:sz w:val="24"/>
          <w:szCs w:val="24"/>
        </w:rPr>
      </w:pPr>
    </w:p>
    <w:p w14:paraId="21E4D68B" w14:textId="77777777" w:rsidR="00130B8E" w:rsidRPr="00130B8E" w:rsidRDefault="00130B8E" w:rsidP="00130B8E">
      <w:pPr>
        <w:pStyle w:val="Title"/>
        <w:tabs>
          <w:tab w:val="right" w:pos="10080"/>
        </w:tabs>
        <w:jc w:val="left"/>
        <w:rPr>
          <w:rFonts w:ascii="Times New Roman" w:hAnsi="Times New Roman"/>
          <w:b w:val="0"/>
          <w:sz w:val="24"/>
          <w:szCs w:val="24"/>
        </w:rPr>
      </w:pPr>
    </w:p>
    <w:p w14:paraId="63074B5E" w14:textId="77777777" w:rsidR="00130B8E" w:rsidRPr="00130B8E" w:rsidRDefault="00130B8E" w:rsidP="00130B8E">
      <w:pPr>
        <w:pStyle w:val="Title"/>
        <w:tabs>
          <w:tab w:val="right" w:pos="10080"/>
        </w:tabs>
        <w:jc w:val="left"/>
        <w:rPr>
          <w:rFonts w:ascii="Times New Roman" w:hAnsi="Times New Roman"/>
          <w:b w:val="0"/>
          <w:sz w:val="24"/>
          <w:szCs w:val="24"/>
        </w:rPr>
      </w:pPr>
    </w:p>
    <w:p w14:paraId="29E33552" w14:textId="77777777" w:rsidR="00130B8E" w:rsidRPr="00130B8E" w:rsidRDefault="00130B8E" w:rsidP="00130B8E">
      <w:pPr>
        <w:pStyle w:val="Title"/>
        <w:tabs>
          <w:tab w:val="right" w:pos="10080"/>
        </w:tabs>
        <w:jc w:val="left"/>
        <w:rPr>
          <w:rFonts w:ascii="Times New Roman" w:hAnsi="Times New Roman"/>
          <w:b w:val="0"/>
          <w:sz w:val="24"/>
          <w:szCs w:val="24"/>
        </w:rPr>
      </w:pPr>
    </w:p>
    <w:p w14:paraId="0C81569F" w14:textId="77777777" w:rsidR="00130B8E" w:rsidRPr="00130B8E" w:rsidRDefault="00130B8E" w:rsidP="00130B8E">
      <w:pPr>
        <w:pStyle w:val="Title"/>
        <w:tabs>
          <w:tab w:val="right" w:pos="10080"/>
        </w:tabs>
        <w:jc w:val="left"/>
        <w:rPr>
          <w:rFonts w:ascii="Times New Roman" w:hAnsi="Times New Roman"/>
          <w:b w:val="0"/>
          <w:sz w:val="24"/>
          <w:szCs w:val="24"/>
        </w:rPr>
      </w:pPr>
    </w:p>
    <w:p w14:paraId="58E4BE58" w14:textId="77777777" w:rsidR="00130B8E" w:rsidRPr="00130B8E" w:rsidRDefault="00130B8E" w:rsidP="00130B8E">
      <w:pPr>
        <w:pStyle w:val="Title"/>
        <w:tabs>
          <w:tab w:val="right" w:pos="10080"/>
        </w:tabs>
        <w:jc w:val="left"/>
        <w:rPr>
          <w:rFonts w:ascii="Times New Roman" w:hAnsi="Times New Roman"/>
          <w:b w:val="0"/>
          <w:sz w:val="24"/>
          <w:szCs w:val="24"/>
        </w:rPr>
      </w:pPr>
      <w:r w:rsidRPr="00130B8E">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4467B8FC" wp14:editId="5A3080EC">
                <wp:simplePos x="0" y="0"/>
                <wp:positionH relativeFrom="column">
                  <wp:posOffset>3569251</wp:posOffset>
                </wp:positionH>
                <wp:positionV relativeFrom="paragraph">
                  <wp:posOffset>160920</wp:posOffset>
                </wp:positionV>
                <wp:extent cx="87086" cy="87086"/>
                <wp:effectExtent l="0" t="0" r="14605" b="14605"/>
                <wp:wrapNone/>
                <wp:docPr id="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086" cy="87086"/>
                        </a:xfrm>
                        <a:prstGeom prst="ellipse">
                          <a:avLst/>
                        </a:prstGeom>
                        <a:solidFill>
                          <a:srgbClr val="000000"/>
                        </a:solidFill>
                        <a:ln w="9525">
                          <a:solidFill>
                            <a:srgbClr val="000000"/>
                          </a:solidFill>
                          <a:round/>
                          <a:headEnd/>
                          <a:tailEnd/>
                        </a:ln>
                        <a:effectLst/>
                        <a:extLs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4479232D" id="Oval 2" o:spid="_x0000_s1026" style="position:absolute;margin-left:281.05pt;margin-top:12.65pt;width:6.85pt;height: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" fillcolor="black"/>
            </w:pict>
          </mc:Fallback>
        </mc:AlternateContent>
      </w:r>
    </w:p>
    <w:p w14:paraId="5A6712BB" w14:textId="77777777" w:rsidR="00130B8E" w:rsidRPr="00130B8E" w:rsidRDefault="00130B8E" w:rsidP="00130B8E">
      <w:pPr>
        <w:rPr>
          <w:rFonts w:ascii="Times New Roman" w:hAnsi="Times New Roman" w:cs="Times New Roman"/>
          <w:sz w:val="24"/>
          <w:szCs w:val="24"/>
        </w:rPr>
      </w:pPr>
    </w:p>
    <w:p w14:paraId="3F4664D4" w14:textId="77777777" w:rsidR="00130B8E" w:rsidRPr="00130B8E" w:rsidRDefault="00130B8E" w:rsidP="00130B8E">
      <w:pPr>
        <w:rPr>
          <w:rFonts w:ascii="Times New Roman" w:hAnsi="Times New Roman" w:cs="Times New Roman"/>
          <w:sz w:val="24"/>
          <w:szCs w:val="24"/>
        </w:rPr>
      </w:pPr>
    </w:p>
    <w:p w14:paraId="0A96EB24" w14:textId="77777777" w:rsidR="00130B8E" w:rsidRPr="00130B8E" w:rsidRDefault="00130B8E" w:rsidP="00130B8E">
      <w:pPr>
        <w:rPr>
          <w:rFonts w:ascii="Times New Roman" w:hAnsi="Times New Roman" w:cs="Times New Roman"/>
          <w:sz w:val="24"/>
          <w:szCs w:val="24"/>
        </w:rPr>
      </w:pPr>
    </w:p>
    <w:p w14:paraId="5AC77A8D" w14:textId="77777777" w:rsidR="00130B8E" w:rsidRPr="00130B8E" w:rsidRDefault="00130B8E" w:rsidP="00130B8E">
      <w:pPr>
        <w:rPr>
          <w:rFonts w:ascii="Times New Roman" w:hAnsi="Times New Roman" w:cs="Times New Roman"/>
          <w:sz w:val="24"/>
          <w:szCs w:val="24"/>
        </w:rPr>
      </w:pPr>
    </w:p>
    <w:p w14:paraId="31B54F16" w14:textId="77777777" w:rsidR="00130B8E" w:rsidRPr="00130B8E" w:rsidRDefault="00130B8E" w:rsidP="00130B8E">
      <w:pPr>
        <w:rPr>
          <w:rFonts w:ascii="Times New Roman" w:hAnsi="Times New Roman" w:cs="Times New Roman"/>
          <w:sz w:val="24"/>
          <w:szCs w:val="24"/>
        </w:rPr>
      </w:pPr>
    </w:p>
    <w:p w14:paraId="13A7CCFF" w14:textId="77777777" w:rsidR="00130B8E" w:rsidRPr="00130B8E" w:rsidRDefault="00130B8E" w:rsidP="00130B8E">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6432" behindDoc="0" locked="0" layoutInCell="1" allowOverlap="1" wp14:anchorId="37E57081" wp14:editId="7819D602">
                <wp:simplePos x="0" y="0"/>
                <wp:positionH relativeFrom="column">
                  <wp:posOffset>1351503</wp:posOffset>
                </wp:positionH>
                <wp:positionV relativeFrom="paragraph">
                  <wp:posOffset>101690</wp:posOffset>
                </wp:positionV>
                <wp:extent cx="1497030" cy="1225899"/>
                <wp:effectExtent l="0" t="0" r="27305" b="44450"/>
                <wp:wrapNone/>
                <wp:docPr id="7" name="Straight Connector 7"/>
                <wp:cNvGraphicFramePr/>
                <a:graphic xmlns:a="http://schemas.openxmlformats.org/drawingml/2006/main">
                  <a:graphicData uri="http://schemas.microsoft.com/office/word/2010/wordprocessingShape">
                    <wps:wsp>
                      <wps:cNvCnPr/>
                      <wps:spPr>
                        <a:xfrm flipV="1">
                          <a:off x="0" y="0"/>
                          <a:ext cx="1497030" cy="12258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2D200" id="Straight Connector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pt,8pt" to="224.3pt,10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" strokecolor="#5b9bd5 [3204]" strokeweight=".5pt">
                <v:stroke joinstyle="miter"/>
              </v:line>
            </w:pict>
          </mc:Fallback>
        </mc:AlternateContent>
      </w:r>
      <w:r w:rsidRPr="00130B8E">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6858901B" wp14:editId="289D5C2A">
                <wp:simplePos x="0" y="0"/>
                <wp:positionH relativeFrom="column">
                  <wp:posOffset>2815939</wp:posOffset>
                </wp:positionH>
                <wp:positionV relativeFrom="paragraph">
                  <wp:posOffset>47046</wp:posOffset>
                </wp:positionV>
                <wp:extent cx="87086" cy="87086"/>
                <wp:effectExtent l="0" t="0" r="14605" b="14605"/>
                <wp:wrapNone/>
                <wp:docPr id="5"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086" cy="87086"/>
                        </a:xfrm>
                        <a:prstGeom prst="ellipse">
                          <a:avLst/>
                        </a:prstGeom>
                        <a:solidFill>
                          <a:srgbClr val="000000"/>
                        </a:solidFill>
                        <a:ln w="9525">
                          <a:solidFill>
                            <a:srgbClr val="000000"/>
                          </a:solidFill>
                          <a:round/>
                          <a:headEnd/>
                          <a:tailEnd/>
                        </a:ln>
                        <a:effectLst/>
                        <a:extLs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263E9D2C" id="Oval 2" o:spid="_x0000_s1026" style="position:absolute;margin-left:221.75pt;margin-top:3.7pt;width:6.85pt;height: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" fillcolor="black"/>
            </w:pict>
          </mc:Fallback>
        </mc:AlternateContent>
      </w:r>
    </w:p>
    <w:p w14:paraId="2770097C" w14:textId="77777777" w:rsidR="00130B8E" w:rsidRPr="00130B8E" w:rsidRDefault="00130B8E" w:rsidP="00130B8E">
      <w:pPr>
        <w:rPr>
          <w:rFonts w:ascii="Times New Roman" w:hAnsi="Times New Roman" w:cs="Times New Roman"/>
          <w:color w:val="000000" w:themeColor="text1"/>
          <w:sz w:val="24"/>
          <w:szCs w:val="24"/>
        </w:rPr>
      </w:pPr>
    </w:p>
    <w:p w14:paraId="1028B264" w14:textId="77777777" w:rsidR="00130B8E" w:rsidRPr="00130B8E" w:rsidRDefault="00130B8E" w:rsidP="00130B8E">
      <w:pPr>
        <w:rPr>
          <w:rFonts w:ascii="Times New Roman" w:hAnsi="Times New Roman" w:cs="Times New Roman"/>
          <w:sz w:val="24"/>
          <w:szCs w:val="24"/>
        </w:rPr>
      </w:pPr>
    </w:p>
    <w:p w14:paraId="04505FBA" w14:textId="77777777" w:rsidR="00130B8E" w:rsidRPr="00130B8E" w:rsidRDefault="00130B8E" w:rsidP="00130B8E">
      <w:pPr>
        <w:rPr>
          <w:rFonts w:ascii="Times New Roman" w:hAnsi="Times New Roman" w:cs="Times New Roman"/>
          <w:sz w:val="24"/>
          <w:szCs w:val="24"/>
        </w:rPr>
      </w:pPr>
    </w:p>
    <w:p w14:paraId="1A751B4B" w14:textId="77777777" w:rsidR="00130B8E" w:rsidRPr="00130B8E" w:rsidRDefault="00130B8E" w:rsidP="00130B8E">
      <w:pPr>
        <w:rPr>
          <w:rFonts w:ascii="Times New Roman" w:hAnsi="Times New Roman" w:cs="Times New Roman"/>
          <w:sz w:val="24"/>
          <w:szCs w:val="24"/>
        </w:rPr>
      </w:pPr>
      <w:r w:rsidRPr="00130B8E">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0F0651F5" wp14:editId="0082EE30">
                <wp:simplePos x="0" y="0"/>
                <wp:positionH relativeFrom="column">
                  <wp:posOffset>2077085</wp:posOffset>
                </wp:positionH>
                <wp:positionV relativeFrom="paragraph">
                  <wp:posOffset>24765</wp:posOffset>
                </wp:positionV>
                <wp:extent cx="54610" cy="54610"/>
                <wp:effectExtent l="0" t="0" r="21590" b="21590"/>
                <wp:wrapTight wrapText="bothSides">
                  <wp:wrapPolygon edited="0">
                    <wp:start x="0" y="0"/>
                    <wp:lineTo x="0" y="20093"/>
                    <wp:lineTo x="20093" y="20093"/>
                    <wp:lineTo x="20093" y="0"/>
                    <wp:lineTo x="0" y="0"/>
                  </wp:wrapPolygon>
                </wp:wrapTight>
                <wp:docPr id="4" name="Oval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546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E26ABC" id="Oval 241" o:spid="_x0000_s1026" style="position:absolute;margin-left:163.55pt;margin-top:1.95pt;width:4.3pt;height: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" fillcolor="red" strokecolor="red">
                <w10:wrap type="tight"/>
              </v:oval>
            </w:pict>
          </mc:Fallback>
        </mc:AlternateContent>
      </w:r>
    </w:p>
    <w:p w14:paraId="19A4D2FB" w14:textId="77777777" w:rsidR="00130B8E" w:rsidRPr="00130B8E" w:rsidRDefault="00130B8E" w:rsidP="00130B8E">
      <w:pPr>
        <w:rPr>
          <w:rFonts w:ascii="Times New Roman" w:hAnsi="Times New Roman" w:cs="Times New Roman"/>
          <w:sz w:val="24"/>
          <w:szCs w:val="24"/>
        </w:rPr>
      </w:pPr>
    </w:p>
    <w:p w14:paraId="633EACA4" w14:textId="77777777" w:rsidR="00130B8E" w:rsidRPr="00130B8E" w:rsidRDefault="00130B8E" w:rsidP="00130B8E">
      <w:pPr>
        <w:rPr>
          <w:rFonts w:ascii="Times New Roman" w:hAnsi="Times New Roman" w:cs="Times New Roman"/>
          <w:sz w:val="24"/>
          <w:szCs w:val="24"/>
        </w:rPr>
      </w:pPr>
      <w:r w:rsidRPr="00130B8E">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608698DE" wp14:editId="26A378A8">
                <wp:simplePos x="0" y="0"/>
                <wp:positionH relativeFrom="column">
                  <wp:posOffset>1302267</wp:posOffset>
                </wp:positionH>
                <wp:positionV relativeFrom="paragraph">
                  <wp:posOffset>72648</wp:posOffset>
                </wp:positionV>
                <wp:extent cx="76200" cy="76200"/>
                <wp:effectExtent l="0" t="0" r="25400" b="25400"/>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ellipse">
                          <a:avLst/>
                        </a:prstGeom>
                        <a:solidFill>
                          <a:srgbClr val="000000"/>
                        </a:solidFill>
                        <a:ln w="9525">
                          <a:solidFill>
                            <a:srgbClr val="000000"/>
                          </a:solidFill>
                          <a:round/>
                          <a:headEnd/>
                          <a:tailEnd/>
                        </a:ln>
                        <a:effectLst/>
                        <a:extLs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5CE2635C" id="Oval 2" o:spid="_x0000_s1026" style="position:absolute;margin-left:102.55pt;margin-top:5.7pt;width:6pt;height: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" fillcolor="black"/>
            </w:pict>
          </mc:Fallback>
        </mc:AlternateContent>
      </w:r>
    </w:p>
    <w:p w14:paraId="7671F806" w14:textId="77777777" w:rsidR="00130B8E" w:rsidRPr="00130B8E" w:rsidRDefault="00130B8E" w:rsidP="00130B8E">
      <w:pPr>
        <w:rPr>
          <w:rFonts w:ascii="Times New Roman" w:hAnsi="Times New Roman" w:cs="Times New Roman"/>
          <w:color w:val="000000" w:themeColor="text1"/>
          <w:sz w:val="24"/>
          <w:szCs w:val="24"/>
        </w:rPr>
      </w:pPr>
    </w:p>
    <w:p w14:paraId="0D450654" w14:textId="77777777" w:rsidR="00130B8E" w:rsidRPr="00130B8E" w:rsidRDefault="00130B8E" w:rsidP="00130B8E">
      <w:pPr>
        <w:rPr>
          <w:rFonts w:ascii="Times New Roman" w:hAnsi="Times New Roman" w:cs="Times New Roman"/>
          <w:sz w:val="24"/>
          <w:szCs w:val="24"/>
        </w:rPr>
      </w:pPr>
    </w:p>
    <w:p w14:paraId="2C1079A4" w14:textId="77777777" w:rsidR="00130B8E" w:rsidRPr="00130B8E" w:rsidRDefault="00130B8E" w:rsidP="00130B8E">
      <w:pPr>
        <w:rPr>
          <w:rFonts w:ascii="Times New Roman" w:hAnsi="Times New Roman" w:cs="Times New Roman"/>
          <w:sz w:val="24"/>
          <w:szCs w:val="24"/>
        </w:rPr>
      </w:pPr>
    </w:p>
    <w:p w14:paraId="0F175A1A" w14:textId="77777777" w:rsidR="00130B8E" w:rsidRPr="00130B8E" w:rsidRDefault="00130B8E" w:rsidP="00130B8E">
      <w:pPr>
        <w:rPr>
          <w:rFonts w:ascii="Times New Roman" w:hAnsi="Times New Roman" w:cs="Times New Roman"/>
          <w:sz w:val="24"/>
          <w:szCs w:val="24"/>
        </w:rPr>
      </w:pPr>
      <w:r w:rsidRPr="00130B8E">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0096F6A" wp14:editId="65041F61">
                <wp:simplePos x="0" y="0"/>
                <wp:positionH relativeFrom="column">
                  <wp:posOffset>853440</wp:posOffset>
                </wp:positionH>
                <wp:positionV relativeFrom="paragraph">
                  <wp:posOffset>8573770</wp:posOffset>
                </wp:positionV>
                <wp:extent cx="4787265" cy="157480"/>
                <wp:effectExtent l="0" t="0" r="13335" b="20320"/>
                <wp:wrapNone/>
                <wp:docPr id="34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265" cy="1574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C2B5D44" w14:textId="77777777" w:rsidR="00130B8E" w:rsidRPr="001F6CD6" w:rsidRDefault="00130B8E" w:rsidP="00130B8E">
                            <w:pPr>
                              <w:rPr>
                                <w:sz w:val="20"/>
                              </w:rPr>
                            </w:pPr>
                            <w:r>
                              <w:rPr>
                                <w:sz w:val="20"/>
                              </w:rPr>
                              <w:t>0                    1                   2                    3                   4                    5                    6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96F6A" id="Text Box 77" o:spid="_x0000_s1119" type="#_x0000_t202" style="position:absolute;margin-left:67.2pt;margin-top:675.1pt;width:376.95pt;height:1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" filled="f" stroked="f">
                <v:textbox inset="0,0,0,0">
                  <w:txbxContent>
                    <w:p w14:paraId="0C2B5D44" w14:textId="77777777" w:rsidR="00130B8E" w:rsidRPr="001F6CD6" w:rsidRDefault="00130B8E" w:rsidP="00130B8E">
                      <w:pPr>
                        <w:rPr>
                          <w:sz w:val="20"/>
                        </w:rPr>
                      </w:pPr>
                      <w:r>
                        <w:rPr>
                          <w:sz w:val="20"/>
                        </w:rPr>
                        <w:t>0                    1                   2                    3                   4                    5                    6</w:t>
                      </w:r>
                    </w:p>
                  </w:txbxContent>
                </v:textbox>
              </v:shape>
            </w:pict>
          </mc:Fallback>
        </mc:AlternateContent>
      </w:r>
    </w:p>
    <w:p w14:paraId="0DE862E7" w14:textId="77777777" w:rsidR="00130B8E" w:rsidRPr="00130B8E" w:rsidRDefault="00130B8E" w:rsidP="00130B8E">
      <w:pPr>
        <w:ind w:left="360" w:right="360" w:hanging="360"/>
        <w:rPr>
          <w:rFonts w:ascii="Times New Roman" w:hAnsi="Times New Roman" w:cs="Times New Roman"/>
          <w:sz w:val="24"/>
          <w:szCs w:val="24"/>
        </w:rPr>
      </w:pPr>
      <w:r w:rsidRPr="00130B8E">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36743FCD" wp14:editId="24C06115">
                <wp:simplePos x="0" y="0"/>
                <wp:positionH relativeFrom="column">
                  <wp:posOffset>2868930</wp:posOffset>
                </wp:positionH>
                <wp:positionV relativeFrom="paragraph">
                  <wp:posOffset>8705850</wp:posOffset>
                </wp:positionV>
                <wp:extent cx="495300" cy="212090"/>
                <wp:effectExtent l="0" t="0" r="12700" b="16510"/>
                <wp:wrapNone/>
                <wp:docPr id="3"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1209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7B892D" w14:textId="77777777" w:rsidR="00130B8E" w:rsidRPr="001F6CD6" w:rsidRDefault="00130B8E" w:rsidP="00130B8E">
                            <w:pPr>
                              <w:rPr>
                                <w:sz w:val="20"/>
                              </w:rPr>
                            </w:pPr>
                            <w:r>
                              <w:rPr>
                                <w:sz w:val="20"/>
                              </w:rPr>
                              <w:t>time (s)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43FCD" id="Text Box 78" o:spid="_x0000_s1120" type="#_x0000_t202" style="position:absolute;left:0;text-align:left;margin-left:225.9pt;margin-top:685.5pt;width:39pt;height:1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" filled="f" stroked="f">
                <v:textbox inset="0,0,0,0">
                  <w:txbxContent>
                    <w:p w14:paraId="4D7B892D" w14:textId="77777777" w:rsidR="00130B8E" w:rsidRPr="001F6CD6" w:rsidRDefault="00130B8E" w:rsidP="00130B8E">
                      <w:pPr>
                        <w:rPr>
                          <w:sz w:val="20"/>
                        </w:rPr>
                      </w:pPr>
                      <w:r>
                        <w:rPr>
                          <w:sz w:val="20"/>
                        </w:rPr>
                        <w:t>time (s)</w:t>
                      </w:r>
                    </w:p>
                  </w:txbxContent>
                </v:textbox>
              </v:shape>
            </w:pict>
          </mc:Fallback>
        </mc:AlternateContent>
      </w:r>
    </w:p>
    <w:p w14:paraId="2726E806" w14:textId="23F20AC5" w:rsidR="00130B8E" w:rsidRPr="00130B8E" w:rsidRDefault="00130B8E" w:rsidP="00130B8E">
      <w:pPr>
        <w:pStyle w:val="ListParagraph"/>
        <w:numPr>
          <w:ilvl w:val="0"/>
          <w:numId w:val="2"/>
        </w:numPr>
        <w:ind w:left="270" w:right="360"/>
        <w:rPr>
          <w:rFonts w:ascii="Times New Roman" w:hAnsi="Times New Roman"/>
          <w:szCs w:val="24"/>
        </w:rPr>
      </w:pPr>
      <w:r w:rsidRPr="00130B8E">
        <w:rPr>
          <w:rFonts w:ascii="Times New Roman" w:hAnsi="Times New Roman"/>
          <w:szCs w:val="24"/>
        </w:rPr>
        <w:lastRenderedPageBreak/>
        <w:t xml:space="preserve">For each 1.0 s clock reading (1.0 s to 5.0 s) draw, in a different color, a line </w:t>
      </w:r>
      <w:r w:rsidR="00774D51">
        <w:rPr>
          <w:rFonts w:ascii="Times New Roman" w:hAnsi="Times New Roman"/>
          <w:szCs w:val="24"/>
        </w:rPr>
        <w:t>(secant)</w:t>
      </w:r>
      <w:r w:rsidRPr="00130B8E">
        <w:rPr>
          <w:rFonts w:ascii="Times New Roman" w:hAnsi="Times New Roman"/>
          <w:szCs w:val="24"/>
        </w:rPr>
        <w:t xml:space="preserve"> connecting the point before and the point after. What is the physical significance of the slope of each of these lines? </w:t>
      </w:r>
    </w:p>
    <w:p w14:paraId="1A9FF92F" w14:textId="77777777" w:rsidR="00130B8E" w:rsidRPr="00130B8E" w:rsidRDefault="00130B8E" w:rsidP="00130B8E">
      <w:pPr>
        <w:rPr>
          <w:rFonts w:ascii="Times New Roman" w:hAnsi="Times New Roman" w:cs="Times New Roman"/>
          <w:sz w:val="24"/>
          <w:szCs w:val="24"/>
        </w:rPr>
      </w:pPr>
    </w:p>
    <w:p w14:paraId="06275319" w14:textId="7CFC35BC" w:rsidR="00130B8E" w:rsidRPr="00130B8E" w:rsidRDefault="00130B8E" w:rsidP="00130B8E">
      <w:pPr>
        <w:pStyle w:val="ListParagraph"/>
        <w:numPr>
          <w:ilvl w:val="0"/>
          <w:numId w:val="1"/>
        </w:numPr>
        <w:tabs>
          <w:tab w:val="clear" w:pos="0"/>
        </w:tabs>
        <w:ind w:left="270"/>
        <w:rPr>
          <w:rFonts w:ascii="Times New Roman" w:hAnsi="Times New Roman"/>
          <w:szCs w:val="24"/>
        </w:rPr>
      </w:pPr>
      <w:r w:rsidRPr="00130B8E">
        <w:rPr>
          <w:rFonts w:ascii="Times New Roman" w:hAnsi="Times New Roman"/>
          <w:szCs w:val="24"/>
        </w:rPr>
        <w:t>For each of the lines you have drawn, calculate the slope. Pick the two points on the line.  Record the coordinates of each point. Use these coordinates to calculate the slope. Show your work including the equation for the slope.</w:t>
      </w:r>
      <w:r w:rsidR="00C210B7">
        <w:rPr>
          <w:rFonts w:ascii="Times New Roman" w:hAnsi="Times New Roman"/>
          <w:szCs w:val="24"/>
        </w:rPr>
        <w:t xml:space="preserve">  </w:t>
      </w:r>
    </w:p>
    <w:p w14:paraId="2DABA373" w14:textId="77777777" w:rsidR="00130B8E" w:rsidRPr="00130B8E" w:rsidRDefault="00130B8E" w:rsidP="00130B8E">
      <w:pPr>
        <w:ind w:left="360" w:right="360" w:hanging="360"/>
        <w:rPr>
          <w:rFonts w:ascii="Times New Roman" w:hAnsi="Times New Roman" w:cs="Times New Roman"/>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78"/>
        <w:gridCol w:w="4968"/>
      </w:tblGrid>
      <w:tr w:rsidR="00130B8E" w:rsidRPr="00130B8E" w14:paraId="2CEAA20B" w14:textId="77777777" w:rsidTr="004D0DB4">
        <w:trPr>
          <w:trHeight w:val="2592"/>
        </w:trPr>
        <w:tc>
          <w:tcPr>
            <w:tcW w:w="4878" w:type="dxa"/>
            <w:shd w:val="clear" w:color="auto" w:fill="auto"/>
          </w:tcPr>
          <w:p w14:paraId="2CAA438D" w14:textId="77777777" w:rsidR="00130B8E" w:rsidRPr="00130B8E" w:rsidRDefault="00130B8E" w:rsidP="004D0DB4">
            <w:pPr>
              <w:ind w:right="360"/>
              <w:rPr>
                <w:rFonts w:ascii="Times New Roman" w:hAnsi="Times New Roman" w:cs="Times New Roman"/>
                <w:sz w:val="24"/>
                <w:szCs w:val="24"/>
              </w:rPr>
            </w:pPr>
            <w:r w:rsidRPr="00130B8E">
              <w:rPr>
                <w:rFonts w:ascii="Times New Roman" w:hAnsi="Times New Roman" w:cs="Times New Roman"/>
                <w:position w:val="-30"/>
                <w:sz w:val="24"/>
                <w:szCs w:val="24"/>
              </w:rPr>
              <w:object w:dxaOrig="2580" w:dyaOrig="680" w14:anchorId="0404BB59">
                <v:shape id="_x0000_i1026" type="#_x0000_t75" style="width:129.75pt;height:34pt" o:ole="">
                  <v:imagedata r:id="rId11" o:title=""/>
                </v:shape>
                <o:OLEObject Type="Embed" ProgID="Equation.3" ShapeID="_x0000_i1026" DrawAspect="Content" ObjectID="_1583050871" r:id="rId12"/>
              </w:object>
            </w:r>
          </w:p>
          <w:p w14:paraId="1AEE4AB9" w14:textId="77777777" w:rsidR="00130B8E" w:rsidRPr="00130B8E" w:rsidRDefault="00130B8E" w:rsidP="004D0DB4">
            <w:pPr>
              <w:ind w:right="360"/>
              <w:rPr>
                <w:rFonts w:ascii="Times New Roman" w:eastAsia="Times New Roman" w:hAnsi="Times New Roman" w:cs="Times New Roman"/>
                <w:sz w:val="24"/>
                <w:szCs w:val="24"/>
              </w:rPr>
            </w:pPr>
            <w:r w:rsidRPr="00130B8E">
              <w:rPr>
                <w:rFonts w:ascii="Times New Roman" w:eastAsia="Times New Roman" w:hAnsi="Times New Roman" w:cs="Times New Roman"/>
                <w:sz w:val="24"/>
                <w:szCs w:val="24"/>
              </w:rPr>
              <w:t>For t = 3.0 s copy your work from WS 1a</w:t>
            </w:r>
          </w:p>
          <w:p w14:paraId="42B54E29" w14:textId="77777777" w:rsidR="00130B8E" w:rsidRPr="00130B8E" w:rsidRDefault="00130B8E" w:rsidP="004D0DB4">
            <w:pPr>
              <w:ind w:right="360"/>
              <w:rPr>
                <w:rFonts w:ascii="Times New Roman" w:hAnsi="Times New Roman" w:cs="Times New Roman"/>
                <w:sz w:val="24"/>
                <w:szCs w:val="24"/>
              </w:rPr>
            </w:pPr>
          </w:p>
        </w:tc>
        <w:tc>
          <w:tcPr>
            <w:tcW w:w="4968" w:type="dxa"/>
            <w:shd w:val="clear" w:color="auto" w:fill="auto"/>
          </w:tcPr>
          <w:p w14:paraId="40844227" w14:textId="77777777" w:rsidR="00130B8E" w:rsidRPr="00130B8E" w:rsidRDefault="00130B8E" w:rsidP="004D0DB4">
            <w:pPr>
              <w:ind w:right="360"/>
              <w:rPr>
                <w:rFonts w:ascii="Times New Roman" w:eastAsia="Times New Roman" w:hAnsi="Times New Roman" w:cs="Times New Roman"/>
                <w:sz w:val="24"/>
                <w:szCs w:val="24"/>
              </w:rPr>
            </w:pPr>
            <w:r w:rsidRPr="00130B8E">
              <w:rPr>
                <w:rFonts w:ascii="Times New Roman" w:eastAsia="Times New Roman" w:hAnsi="Times New Roman" w:cs="Times New Roman"/>
                <w:sz w:val="24"/>
                <w:szCs w:val="24"/>
              </w:rPr>
              <w:t>t = 3.0 s</w:t>
            </w:r>
          </w:p>
        </w:tc>
      </w:tr>
      <w:tr w:rsidR="00130B8E" w:rsidRPr="00130B8E" w14:paraId="34247CAC" w14:textId="77777777" w:rsidTr="004D0DB4">
        <w:trPr>
          <w:trHeight w:val="2592"/>
        </w:trPr>
        <w:tc>
          <w:tcPr>
            <w:tcW w:w="4878" w:type="dxa"/>
            <w:shd w:val="clear" w:color="auto" w:fill="auto"/>
          </w:tcPr>
          <w:p w14:paraId="40574B99" w14:textId="217761F1" w:rsidR="00130B8E" w:rsidRPr="00130B8E" w:rsidRDefault="00130B8E" w:rsidP="00774D51">
            <w:pPr>
              <w:ind w:right="360"/>
              <w:rPr>
                <w:rFonts w:ascii="Times New Roman" w:eastAsia="Times New Roman" w:hAnsi="Times New Roman" w:cs="Times New Roman"/>
                <w:sz w:val="24"/>
                <w:szCs w:val="24"/>
              </w:rPr>
            </w:pPr>
            <w:r w:rsidRPr="00130B8E">
              <w:rPr>
                <w:rFonts w:ascii="Times New Roman" w:hAnsi="Times New Roman" w:cs="Times New Roman"/>
                <w:i/>
                <w:iCs/>
                <w:sz w:val="24"/>
                <w:szCs w:val="24"/>
              </w:rPr>
              <w:t>t</w:t>
            </w:r>
            <w:r w:rsidRPr="00130B8E">
              <w:rPr>
                <w:rFonts w:ascii="Times New Roman" w:hAnsi="Times New Roman" w:cs="Times New Roman"/>
                <w:sz w:val="24"/>
                <w:szCs w:val="24"/>
              </w:rPr>
              <w:t xml:space="preserve"> = 0.0 s</w:t>
            </w:r>
            <w:r w:rsidR="00C210B7">
              <w:rPr>
                <w:rFonts w:ascii="Times New Roman" w:hAnsi="Times New Roman" w:cs="Times New Roman"/>
                <w:sz w:val="24"/>
                <w:szCs w:val="24"/>
              </w:rPr>
              <w:t xml:space="preserve">   (Since no </w:t>
            </w:r>
            <w:r w:rsidR="00774D51">
              <w:rPr>
                <w:rFonts w:ascii="Times New Roman" w:hAnsi="Times New Roman" w:cs="Times New Roman"/>
                <w:sz w:val="24"/>
                <w:szCs w:val="24"/>
              </w:rPr>
              <w:t>line</w:t>
            </w:r>
            <w:r w:rsidR="00C210B7">
              <w:rPr>
                <w:rFonts w:ascii="Times New Roman" w:hAnsi="Times New Roman" w:cs="Times New Roman"/>
                <w:sz w:val="24"/>
                <w:szCs w:val="24"/>
              </w:rPr>
              <w:t xml:space="preserve"> could be drawn, estimate the value you believe to be most probable…)</w:t>
            </w:r>
          </w:p>
        </w:tc>
        <w:tc>
          <w:tcPr>
            <w:tcW w:w="4968" w:type="dxa"/>
            <w:shd w:val="clear" w:color="auto" w:fill="auto"/>
          </w:tcPr>
          <w:p w14:paraId="6FFC10FC" w14:textId="77777777" w:rsidR="00130B8E" w:rsidRPr="00130B8E" w:rsidRDefault="00130B8E" w:rsidP="004D0DB4">
            <w:pPr>
              <w:ind w:right="360"/>
              <w:rPr>
                <w:rFonts w:ascii="Times New Roman" w:eastAsia="Times New Roman" w:hAnsi="Times New Roman" w:cs="Times New Roman"/>
                <w:sz w:val="24"/>
                <w:szCs w:val="24"/>
              </w:rPr>
            </w:pPr>
            <w:r w:rsidRPr="00130B8E">
              <w:rPr>
                <w:rFonts w:ascii="Times New Roman" w:eastAsia="Times New Roman" w:hAnsi="Times New Roman" w:cs="Times New Roman"/>
                <w:sz w:val="24"/>
                <w:szCs w:val="24"/>
              </w:rPr>
              <w:t>t = 4.0 s</w:t>
            </w:r>
          </w:p>
        </w:tc>
      </w:tr>
      <w:tr w:rsidR="00130B8E" w:rsidRPr="00130B8E" w14:paraId="2C0809F1" w14:textId="77777777" w:rsidTr="004D0DB4">
        <w:trPr>
          <w:trHeight w:val="2592"/>
        </w:trPr>
        <w:tc>
          <w:tcPr>
            <w:tcW w:w="4878" w:type="dxa"/>
            <w:shd w:val="clear" w:color="auto" w:fill="auto"/>
          </w:tcPr>
          <w:p w14:paraId="76CFA653" w14:textId="77777777" w:rsidR="00130B8E" w:rsidRPr="00130B8E" w:rsidRDefault="00130B8E" w:rsidP="004D0DB4">
            <w:pPr>
              <w:ind w:right="360"/>
              <w:rPr>
                <w:rFonts w:ascii="Times New Roman" w:hAnsi="Times New Roman" w:cs="Times New Roman"/>
                <w:sz w:val="24"/>
                <w:szCs w:val="24"/>
              </w:rPr>
            </w:pPr>
            <w:r w:rsidRPr="00130B8E">
              <w:rPr>
                <w:rFonts w:ascii="Times New Roman" w:hAnsi="Times New Roman" w:cs="Times New Roman"/>
                <w:sz w:val="24"/>
                <w:szCs w:val="24"/>
              </w:rPr>
              <w:t>t = 1.0 s</w:t>
            </w:r>
          </w:p>
        </w:tc>
        <w:tc>
          <w:tcPr>
            <w:tcW w:w="4968" w:type="dxa"/>
            <w:shd w:val="clear" w:color="auto" w:fill="auto"/>
          </w:tcPr>
          <w:p w14:paraId="172CC82C" w14:textId="77777777" w:rsidR="00130B8E" w:rsidRPr="00130B8E" w:rsidRDefault="00130B8E" w:rsidP="004D0DB4">
            <w:pPr>
              <w:ind w:right="360"/>
              <w:rPr>
                <w:rFonts w:ascii="Times New Roman" w:eastAsia="Times New Roman" w:hAnsi="Times New Roman" w:cs="Times New Roman"/>
                <w:sz w:val="24"/>
                <w:szCs w:val="24"/>
              </w:rPr>
            </w:pPr>
            <w:r w:rsidRPr="00130B8E">
              <w:rPr>
                <w:rFonts w:ascii="Times New Roman" w:eastAsia="Times New Roman" w:hAnsi="Times New Roman" w:cs="Times New Roman"/>
                <w:sz w:val="24"/>
                <w:szCs w:val="24"/>
              </w:rPr>
              <w:t>t = 5.0 s</w:t>
            </w:r>
          </w:p>
        </w:tc>
      </w:tr>
      <w:tr w:rsidR="00130B8E" w:rsidRPr="00130B8E" w14:paraId="783929BB" w14:textId="77777777" w:rsidTr="004D0DB4">
        <w:trPr>
          <w:trHeight w:val="2592"/>
        </w:trPr>
        <w:tc>
          <w:tcPr>
            <w:tcW w:w="4878" w:type="dxa"/>
            <w:shd w:val="clear" w:color="auto" w:fill="auto"/>
          </w:tcPr>
          <w:p w14:paraId="4B7220BE" w14:textId="77777777" w:rsidR="00130B8E" w:rsidRPr="00130B8E" w:rsidRDefault="00130B8E" w:rsidP="004D0DB4">
            <w:pPr>
              <w:ind w:right="360"/>
              <w:rPr>
                <w:rFonts w:ascii="Times New Roman" w:hAnsi="Times New Roman" w:cs="Times New Roman"/>
                <w:sz w:val="24"/>
                <w:szCs w:val="24"/>
              </w:rPr>
            </w:pPr>
            <w:r w:rsidRPr="00130B8E">
              <w:rPr>
                <w:rFonts w:ascii="Times New Roman" w:hAnsi="Times New Roman" w:cs="Times New Roman"/>
                <w:sz w:val="24"/>
                <w:szCs w:val="24"/>
              </w:rPr>
              <w:t>t = 2.0 s</w:t>
            </w:r>
          </w:p>
        </w:tc>
        <w:tc>
          <w:tcPr>
            <w:tcW w:w="4968" w:type="dxa"/>
            <w:shd w:val="clear" w:color="auto" w:fill="auto"/>
          </w:tcPr>
          <w:p w14:paraId="745EE9B8" w14:textId="05EB1468" w:rsidR="00130B8E" w:rsidRPr="00130B8E" w:rsidRDefault="00130B8E" w:rsidP="004D0DB4">
            <w:pPr>
              <w:ind w:right="360"/>
              <w:rPr>
                <w:rFonts w:ascii="Times New Roman" w:eastAsia="Times New Roman" w:hAnsi="Times New Roman" w:cs="Times New Roman"/>
                <w:sz w:val="24"/>
                <w:szCs w:val="24"/>
              </w:rPr>
            </w:pPr>
            <w:r w:rsidRPr="00130B8E">
              <w:rPr>
                <w:rFonts w:ascii="Times New Roman" w:eastAsia="Times New Roman" w:hAnsi="Times New Roman" w:cs="Times New Roman"/>
                <w:sz w:val="24"/>
                <w:szCs w:val="24"/>
              </w:rPr>
              <w:t>t = 6.0 s</w:t>
            </w:r>
            <w:r w:rsidR="00C210B7">
              <w:rPr>
                <w:rFonts w:ascii="Times New Roman" w:eastAsia="Times New Roman" w:hAnsi="Times New Roman" w:cs="Times New Roman"/>
                <w:sz w:val="24"/>
                <w:szCs w:val="24"/>
              </w:rPr>
              <w:t xml:space="preserve">  </w:t>
            </w:r>
            <w:r w:rsidR="00774D51">
              <w:rPr>
                <w:rFonts w:ascii="Times New Roman" w:hAnsi="Times New Roman" w:cs="Times New Roman"/>
                <w:sz w:val="24"/>
                <w:szCs w:val="24"/>
              </w:rPr>
              <w:t>(Since no line</w:t>
            </w:r>
            <w:bookmarkStart w:id="0" w:name="_GoBack"/>
            <w:bookmarkEnd w:id="0"/>
            <w:r w:rsidR="00C210B7">
              <w:rPr>
                <w:rFonts w:ascii="Times New Roman" w:hAnsi="Times New Roman" w:cs="Times New Roman"/>
                <w:sz w:val="24"/>
                <w:szCs w:val="24"/>
              </w:rPr>
              <w:t xml:space="preserve"> could be drawn, estimate the value you believe to be most probable…)</w:t>
            </w:r>
          </w:p>
        </w:tc>
      </w:tr>
    </w:tbl>
    <w:p w14:paraId="4402EEBC" w14:textId="77777777" w:rsidR="009D4D9E" w:rsidRPr="00130B8E" w:rsidRDefault="009D4D9E" w:rsidP="00130B8E">
      <w:pPr>
        <w:rPr>
          <w:rFonts w:ascii="Times New Roman" w:hAnsi="Times New Roman" w:cs="Times New Roman"/>
          <w:sz w:val="24"/>
          <w:szCs w:val="24"/>
        </w:rPr>
      </w:pPr>
    </w:p>
    <w:sectPr w:rsidR="009D4D9E" w:rsidRPr="00130B8E" w:rsidSect="009D4D9E">
      <w:footerReference w:type="default" r:id="rId13"/>
      <w:headerReference w:type="first" r:id="rId14"/>
      <w:footerReference w:type="first" r:id="rId15"/>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54271" w14:textId="77777777" w:rsidR="00BA67ED" w:rsidRDefault="00BA67ED" w:rsidP="006A3E35">
      <w:pPr>
        <w:spacing w:line="240" w:lineRule="auto"/>
      </w:pPr>
      <w:r>
        <w:separator/>
      </w:r>
    </w:p>
  </w:endnote>
  <w:endnote w:type="continuationSeparator" w:id="0">
    <w:p w14:paraId="657CF7F0" w14:textId="77777777" w:rsidR="00BA67ED" w:rsidRDefault="00BA67ED" w:rsidP="006A3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3B943" w14:textId="53D5AAD7" w:rsidR="006A3E35" w:rsidRDefault="00BA67ED" w:rsidP="000869EB">
    <w:pPr>
      <w:pStyle w:val="Footer"/>
      <w:tabs>
        <w:tab w:val="clear" w:pos="4680"/>
        <w:tab w:val="center" w:pos="4320"/>
      </w:tabs>
    </w:pPr>
    <w:r>
      <w:fldChar w:fldCharType="begin"/>
    </w:r>
    <w:r>
      <w:instrText xml:space="preserve"> FILENAME  \* MERGEFORMAT </w:instrText>
    </w:r>
    <w:r>
      <w:fldChar w:fldCharType="separate"/>
    </w:r>
    <w:r w:rsidR="00231591">
      <w:rPr>
        <w:noProof/>
      </w:rPr>
      <w:t>02_U3_ws1b_done.docx</w:t>
    </w:r>
    <w:r>
      <w:rPr>
        <w:noProof/>
      </w:rPr>
      <w:fldChar w:fldCharType="end"/>
    </w:r>
    <w:r w:rsidR="00BC3681">
      <w:tab/>
    </w:r>
    <w:r w:rsidR="00BC3681">
      <w:fldChar w:fldCharType="begin"/>
    </w:r>
    <w:r w:rsidR="00BC3681">
      <w:instrText xml:space="preserve"> PAGE  \* MERGEFORMAT </w:instrText>
    </w:r>
    <w:r w:rsidR="00BC3681">
      <w:fldChar w:fldCharType="separate"/>
    </w:r>
    <w:r w:rsidR="00774D51">
      <w:rPr>
        <w:noProof/>
      </w:rPr>
      <w:t>2</w:t>
    </w:r>
    <w:r w:rsidR="00BC3681">
      <w:fldChar w:fldCharType="end"/>
    </w:r>
    <w:r w:rsidR="00BC3681">
      <w:ptab w:relativeTo="margin" w:alignment="right" w:leader="none"/>
    </w:r>
    <w:r w:rsidR="00BC3681" w:rsidRPr="00DE5D33">
      <w:rPr>
        <w:rFonts w:hint="eastAsia"/>
      </w:rPr>
      <w:t>ⓒ</w:t>
    </w:r>
    <w:r w:rsidR="00BC3681" w:rsidRPr="00DE5D33">
      <w:t xml:space="preserve"> 2017 AAPT, AMTA, Bootstrap, STEMteachersNYC</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B96E3" w14:textId="72E29CCD" w:rsidR="009D4D9E" w:rsidRDefault="00BA67ED" w:rsidP="009D4D9E">
    <w:pPr>
      <w:pStyle w:val="Footer"/>
      <w:tabs>
        <w:tab w:val="clear" w:pos="4680"/>
        <w:tab w:val="center" w:pos="4320"/>
      </w:tabs>
      <w:jc w:val="center"/>
    </w:pPr>
    <w:r>
      <w:fldChar w:fldCharType="begin"/>
    </w:r>
    <w:r>
      <w:instrText xml:space="preserve"> FILENAME  \* MERGEFORMAT </w:instrText>
    </w:r>
    <w:r>
      <w:fldChar w:fldCharType="separate"/>
    </w:r>
    <w:r w:rsidR="00231591">
      <w:rPr>
        <w:noProof/>
      </w:rPr>
      <w:t>02_U3_ws1b_done.docx</w:t>
    </w:r>
    <w:r>
      <w:rPr>
        <w:noProof/>
      </w:rPr>
      <w:fldChar w:fldCharType="end"/>
    </w:r>
    <w:r w:rsidR="009D4D9E">
      <w:tab/>
    </w:r>
    <w:r w:rsidR="009D4D9E">
      <w:fldChar w:fldCharType="begin"/>
    </w:r>
    <w:r w:rsidR="009D4D9E">
      <w:instrText xml:space="preserve"> PAGE  \* MERGEFORMAT </w:instrText>
    </w:r>
    <w:r w:rsidR="009D4D9E">
      <w:fldChar w:fldCharType="separate"/>
    </w:r>
    <w:r>
      <w:rPr>
        <w:noProof/>
      </w:rPr>
      <w:t>1</w:t>
    </w:r>
    <w:r w:rsidR="009D4D9E">
      <w:fldChar w:fldCharType="end"/>
    </w:r>
    <w:r w:rsidR="009D4D9E">
      <w:ptab w:relativeTo="margin" w:alignment="right" w:leader="none"/>
    </w:r>
    <w:r w:rsidR="009D4D9E" w:rsidRPr="00DE5D33">
      <w:rPr>
        <w:rFonts w:hint="eastAsia"/>
      </w:rPr>
      <w:t>ⓒ</w:t>
    </w:r>
    <w:r w:rsidR="009D4D9E" w:rsidRPr="00DE5D33">
      <w:t xml:space="preserve"> 2017 AAPT, AMTA, Bootstrap, STEMteachersNYC</w:t>
    </w:r>
  </w:p>
  <w:p w14:paraId="45F84274" w14:textId="77777777" w:rsidR="009D4D9E" w:rsidRDefault="009D4D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530F7" w14:textId="77777777" w:rsidR="00BA67ED" w:rsidRDefault="00BA67ED" w:rsidP="006A3E35">
      <w:pPr>
        <w:spacing w:line="240" w:lineRule="auto"/>
      </w:pPr>
      <w:r>
        <w:separator/>
      </w:r>
    </w:p>
  </w:footnote>
  <w:footnote w:type="continuationSeparator" w:id="0">
    <w:p w14:paraId="5442886C" w14:textId="77777777" w:rsidR="00BA67ED" w:rsidRDefault="00BA67ED" w:rsidP="006A3E3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AF7D1" w14:textId="77777777" w:rsidR="009D4D9E" w:rsidRPr="004419D1"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4419D1">
      <w:rPr>
        <w:rFonts w:ascii="Times New Roman" w:eastAsia="Times New Roman" w:hAnsi="Times New Roman" w:cs="Times New Roman"/>
        <w:sz w:val="20"/>
        <w:szCs w:val="20"/>
        <w:lang w:val="en-US"/>
      </w:rPr>
      <w:t>Name__________________________</w:t>
    </w:r>
  </w:p>
  <w:p w14:paraId="60C1D29B" w14:textId="77777777" w:rsidR="009D4D9E" w:rsidRPr="004419D1"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06B981AB" w14:textId="77777777" w:rsidR="009D4D9E" w:rsidRPr="009D4D9E"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0"/>
        <w:szCs w:val="20"/>
        <w:lang w:val="en-US"/>
      </w:rPr>
    </w:pPr>
    <w:r w:rsidRPr="004419D1">
      <w:rPr>
        <w:rFonts w:ascii="Times New Roman" w:eastAsia="Times New Roman" w:hAnsi="Times New Roman" w:cs="Times New Roman"/>
        <w:sz w:val="20"/>
        <w:szCs w:val="20"/>
        <w:lang w:val="en-US"/>
      </w:rPr>
      <w:t>Date__________ Period 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E4C0A"/>
    <w:multiLevelType w:val="hybridMultilevel"/>
    <w:tmpl w:val="CF2091C0"/>
    <w:lvl w:ilvl="0" w:tplc="85A49F9A">
      <w:start w:val="1"/>
      <w:numFmt w:val="decimal"/>
      <w:lvlText w:val="%1."/>
      <w:lvlJc w:val="right"/>
      <w:pPr>
        <w:tabs>
          <w:tab w:val="num" w:pos="0"/>
        </w:tabs>
        <w:ind w:left="0"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7F70A45"/>
    <w:multiLevelType w:val="hybridMultilevel"/>
    <w:tmpl w:val="DDF46C78"/>
    <w:lvl w:ilvl="0" w:tplc="0409000F">
      <w:start w:val="1"/>
      <w:numFmt w:val="decimal"/>
      <w:lvlText w:val="%1."/>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attachedTemplate r:id="rId1"/>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B8E"/>
    <w:rsid w:val="000869EB"/>
    <w:rsid w:val="000F3AE5"/>
    <w:rsid w:val="00130B8E"/>
    <w:rsid w:val="00231591"/>
    <w:rsid w:val="00297796"/>
    <w:rsid w:val="003609C2"/>
    <w:rsid w:val="00613188"/>
    <w:rsid w:val="006A3E35"/>
    <w:rsid w:val="006E5328"/>
    <w:rsid w:val="00774D51"/>
    <w:rsid w:val="009D4D9E"/>
    <w:rsid w:val="00B36855"/>
    <w:rsid w:val="00BA67ED"/>
    <w:rsid w:val="00BC3681"/>
    <w:rsid w:val="00C210B7"/>
    <w:rsid w:val="00CA6863"/>
    <w:rsid w:val="00CF1F55"/>
    <w:rsid w:val="00ED3C4A"/>
    <w:rsid w:val="00FF2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31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3E35"/>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HeaderChar">
    <w:name w:val="Header Char"/>
    <w:basedOn w:val="DefaultParagraphFont"/>
    <w:link w:val="Header"/>
    <w:uiPriority w:val="99"/>
    <w:rsid w:val="006A3E35"/>
  </w:style>
  <w:style w:type="paragraph" w:styleId="Footer">
    <w:name w:val="footer"/>
    <w:basedOn w:val="Normal"/>
    <w:link w:val="Foot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FooterChar">
    <w:name w:val="Footer Char"/>
    <w:basedOn w:val="DefaultParagraphFont"/>
    <w:link w:val="Footer"/>
    <w:uiPriority w:val="99"/>
    <w:rsid w:val="006A3E35"/>
  </w:style>
  <w:style w:type="paragraph" w:styleId="Title">
    <w:name w:val="Title"/>
    <w:basedOn w:val="Normal"/>
    <w:link w:val="TitleChar"/>
    <w:qFormat/>
    <w:rsid w:val="00130B8E"/>
    <w:pPr>
      <w:pBdr>
        <w:top w:val="none" w:sz="0" w:space="0" w:color="auto"/>
        <w:left w:val="none" w:sz="0" w:space="0" w:color="auto"/>
        <w:bottom w:val="none" w:sz="0" w:space="0" w:color="auto"/>
        <w:right w:val="none" w:sz="0" w:space="0" w:color="auto"/>
        <w:between w:val="none" w:sz="0" w:space="0" w:color="auto"/>
      </w:pBdr>
      <w:spacing w:line="240" w:lineRule="auto"/>
      <w:jc w:val="center"/>
    </w:pPr>
    <w:rPr>
      <w:rFonts w:eastAsia="Times" w:cs="Times New Roman"/>
      <w:b/>
      <w:color w:val="auto"/>
      <w:sz w:val="32"/>
      <w:szCs w:val="20"/>
      <w:lang w:val="en-US"/>
    </w:rPr>
  </w:style>
  <w:style w:type="character" w:customStyle="1" w:styleId="TitleChar">
    <w:name w:val="Title Char"/>
    <w:basedOn w:val="DefaultParagraphFont"/>
    <w:link w:val="Title"/>
    <w:rsid w:val="00130B8E"/>
    <w:rPr>
      <w:rFonts w:ascii="Arial" w:eastAsia="Times" w:hAnsi="Arial" w:cs="Times New Roman"/>
      <w:b/>
      <w:sz w:val="32"/>
      <w:szCs w:val="20"/>
    </w:rPr>
  </w:style>
  <w:style w:type="paragraph" w:styleId="ListParagraph">
    <w:name w:val="List Paragraph"/>
    <w:basedOn w:val="Normal"/>
    <w:uiPriority w:val="34"/>
    <w:qFormat/>
    <w:rsid w:val="00130B8E"/>
    <w:pPr>
      <w:pBdr>
        <w:top w:val="none" w:sz="0" w:space="0" w:color="auto"/>
        <w:left w:val="none" w:sz="0" w:space="0" w:color="auto"/>
        <w:bottom w:val="none" w:sz="0" w:space="0" w:color="auto"/>
        <w:right w:val="none" w:sz="0" w:space="0" w:color="auto"/>
        <w:between w:val="none" w:sz="0" w:space="0" w:color="auto"/>
      </w:pBdr>
      <w:spacing w:line="240" w:lineRule="auto"/>
      <w:ind w:left="720"/>
      <w:contextualSpacing/>
    </w:pPr>
    <w:rPr>
      <w:rFonts w:ascii="Times" w:eastAsia="Times" w:hAnsi="Times" w:cs="Times New Roman"/>
      <w:color w:val="auto"/>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oleObject" Target="embeddings/oleObject2.bin"/><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oleObject" Target="embeddings/oleObject1.bin"/><Relationship Id="rId9" Type="http://schemas.openxmlformats.org/officeDocument/2006/relationships/image" Target="media/image2.png"/><Relationship Id="rId1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dykes/Library/Group%20Containers/UBF8T346G9.Office/User%20Content.localized/Templates.localized/CMPF%20Model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CMPF Modeling.dotx</Template>
  <TotalTime>3</TotalTime>
  <Pages>2</Pages>
  <Words>163</Words>
  <Characters>931</Characters>
  <Application>Microsoft Macintosh Word</Application>
  <DocSecurity>0</DocSecurity>
  <Lines>7</Lines>
  <Paragraphs>2</Paragraphs>
  <ScaleCrop>false</ScaleCrop>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jdykes@ridleysd.org</dc:creator>
  <cp:keywords/>
  <dc:description/>
  <cp:lastModifiedBy>jdykes@ridleysd.org</cp:lastModifiedBy>
  <cp:revision>6</cp:revision>
  <cp:lastPrinted>2018-03-15T14:29:00Z</cp:lastPrinted>
  <dcterms:created xsi:type="dcterms:W3CDTF">2018-02-12T20:54:00Z</dcterms:created>
  <dcterms:modified xsi:type="dcterms:W3CDTF">2018-03-20T15:34:00Z</dcterms:modified>
</cp:coreProperties>
</file>