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ACCDB" w14:textId="77777777" w:rsidR="006A3E35" w:rsidRDefault="00A54EC2" w:rsidP="006A3E35">
      <w:pPr>
        <w:tabs>
          <w:tab w:val="right" w:pos="10800"/>
        </w:tabs>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3 Worksheet 1a</w:t>
      </w:r>
    </w:p>
    <w:p w14:paraId="70633817" w14:textId="2F210332" w:rsidR="00A54EC2" w:rsidRPr="0006326A" w:rsidRDefault="00A54EC2" w:rsidP="0006326A">
      <w:pPr>
        <w:tabs>
          <w:tab w:val="right" w:pos="10800"/>
        </w:tabs>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Uniform Acceleratio</w:t>
      </w:r>
      <w:r w:rsidR="0006326A">
        <w:rPr>
          <w:rFonts w:ascii="Helvetica Neue" w:eastAsia="Helvetica Neue" w:hAnsi="Helvetica Neue" w:cs="Helvetica Neue"/>
          <w:b/>
          <w:sz w:val="28"/>
          <w:szCs w:val="28"/>
        </w:rPr>
        <w:t>n</w:t>
      </w:r>
    </w:p>
    <w:tbl>
      <w:tblPr>
        <w:tblpPr w:leftFromText="180" w:rightFromText="180" w:vertAnchor="page" w:horzAnchor="page" w:tblpX="10170" w:tblpY="25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56"/>
      </w:tblGrid>
      <w:tr w:rsidR="0006326A" w:rsidRPr="00A54EC2" w14:paraId="4B7F90FF" w14:textId="77777777" w:rsidTr="0006326A">
        <w:tc>
          <w:tcPr>
            <w:tcW w:w="720" w:type="dxa"/>
            <w:tcBorders>
              <w:top w:val="single" w:sz="4" w:space="0" w:color="auto"/>
              <w:left w:val="single" w:sz="4" w:space="0" w:color="auto"/>
              <w:bottom w:val="single" w:sz="4" w:space="0" w:color="auto"/>
              <w:right w:val="single" w:sz="4" w:space="0" w:color="auto"/>
            </w:tcBorders>
            <w:vAlign w:val="bottom"/>
          </w:tcPr>
          <w:p w14:paraId="701C332F" w14:textId="77777777" w:rsidR="0006326A" w:rsidRPr="00A54EC2" w:rsidRDefault="0006326A" w:rsidP="0006326A">
            <w:pPr>
              <w:pStyle w:val="Title"/>
              <w:tabs>
                <w:tab w:val="right" w:pos="10080"/>
              </w:tabs>
              <w:jc w:val="left"/>
              <w:rPr>
                <w:rFonts w:ascii="Times New Roman" w:hAnsi="Times New Roman"/>
                <w:b w:val="0"/>
                <w:i/>
                <w:iCs/>
                <w:sz w:val="24"/>
                <w:szCs w:val="24"/>
              </w:rPr>
            </w:pPr>
            <w:r w:rsidRPr="00A54EC2">
              <w:rPr>
                <w:rFonts w:ascii="Times New Roman" w:hAnsi="Times New Roman"/>
                <w:b w:val="0"/>
                <w:i/>
                <w:iCs/>
                <w:sz w:val="24"/>
                <w:szCs w:val="24"/>
              </w:rPr>
              <w:t xml:space="preserve">    t</w:t>
            </w:r>
          </w:p>
        </w:tc>
        <w:tc>
          <w:tcPr>
            <w:tcW w:w="756" w:type="dxa"/>
            <w:tcBorders>
              <w:top w:val="single" w:sz="4" w:space="0" w:color="auto"/>
              <w:left w:val="single" w:sz="4" w:space="0" w:color="auto"/>
              <w:bottom w:val="single" w:sz="4" w:space="0" w:color="auto"/>
              <w:right w:val="single" w:sz="4" w:space="0" w:color="auto"/>
            </w:tcBorders>
            <w:vAlign w:val="bottom"/>
          </w:tcPr>
          <w:p w14:paraId="04E47595" w14:textId="77777777" w:rsidR="0006326A" w:rsidRPr="00A54EC2" w:rsidRDefault="0006326A" w:rsidP="0006326A">
            <w:pPr>
              <w:pStyle w:val="Title"/>
              <w:tabs>
                <w:tab w:val="right" w:pos="10080"/>
              </w:tabs>
              <w:jc w:val="left"/>
              <w:rPr>
                <w:rFonts w:ascii="Times New Roman" w:hAnsi="Times New Roman"/>
                <w:b w:val="0"/>
                <w:sz w:val="24"/>
                <w:szCs w:val="24"/>
                <w:lang w:bidi="x-none"/>
              </w:rPr>
            </w:pPr>
            <w:r w:rsidRPr="00A54EC2">
              <w:rPr>
                <w:rFonts w:ascii="Times New Roman" w:hAnsi="Times New Roman"/>
                <w:b w:val="0"/>
                <w:sz w:val="24"/>
                <w:szCs w:val="24"/>
                <w:lang w:bidi="x-none"/>
              </w:rPr>
              <w:t xml:space="preserve">  </w:t>
            </w:r>
            <w:r w:rsidRPr="00A54EC2">
              <w:rPr>
                <w:rFonts w:ascii="Times New Roman" w:hAnsi="Times New Roman"/>
                <w:b w:val="0"/>
                <w:position w:val="-4"/>
                <w:sz w:val="24"/>
                <w:szCs w:val="24"/>
                <w:lang w:bidi="x-none"/>
              </w:rPr>
              <w:object w:dxaOrig="200" w:dyaOrig="320" w14:anchorId="67277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5.8pt" o:ole="">
                  <v:imagedata r:id="rId7" o:title=""/>
                </v:shape>
                <o:OLEObject Type="Embed" ProgID="Equation.DSMT4" ShapeID="_x0000_i1025" DrawAspect="Content" ObjectID="_1582614949" r:id="rId8"/>
              </w:object>
            </w:r>
          </w:p>
        </w:tc>
      </w:tr>
      <w:tr w:rsidR="0006326A" w:rsidRPr="00A54EC2" w14:paraId="3F88156A" w14:textId="77777777" w:rsidTr="0006326A">
        <w:tc>
          <w:tcPr>
            <w:tcW w:w="720" w:type="dxa"/>
            <w:tcBorders>
              <w:left w:val="single" w:sz="4" w:space="0" w:color="auto"/>
              <w:bottom w:val="single" w:sz="4" w:space="0" w:color="auto"/>
              <w:right w:val="single" w:sz="4" w:space="0" w:color="auto"/>
            </w:tcBorders>
            <w:vAlign w:val="bottom"/>
          </w:tcPr>
          <w:p w14:paraId="77EA657E" w14:textId="77777777" w:rsidR="0006326A" w:rsidRPr="00A54EC2" w:rsidRDefault="0006326A" w:rsidP="0006326A">
            <w:pPr>
              <w:pStyle w:val="Title"/>
              <w:numPr>
                <w:ilvl w:val="0"/>
                <w:numId w:val="2"/>
              </w:numPr>
              <w:tabs>
                <w:tab w:val="right" w:pos="10080"/>
              </w:tabs>
              <w:rPr>
                <w:rFonts w:ascii="Times New Roman" w:hAnsi="Times New Roman"/>
                <w:b w:val="0"/>
                <w:sz w:val="24"/>
                <w:szCs w:val="24"/>
              </w:rPr>
            </w:pPr>
            <w:r w:rsidRPr="00A54EC2">
              <w:rPr>
                <w:rFonts w:ascii="Times New Roman" w:hAnsi="Times New Roman"/>
                <w:b w:val="0"/>
                <w:sz w:val="24"/>
                <w:szCs w:val="24"/>
              </w:rPr>
              <w:t>(s)</w:t>
            </w:r>
          </w:p>
        </w:tc>
        <w:tc>
          <w:tcPr>
            <w:tcW w:w="756" w:type="dxa"/>
            <w:tcBorders>
              <w:left w:val="single" w:sz="4" w:space="0" w:color="auto"/>
              <w:bottom w:val="single" w:sz="4" w:space="0" w:color="auto"/>
              <w:right w:val="single" w:sz="4" w:space="0" w:color="auto"/>
            </w:tcBorders>
            <w:vAlign w:val="bottom"/>
          </w:tcPr>
          <w:p w14:paraId="76449153" w14:textId="77777777" w:rsidR="0006326A" w:rsidRPr="00A54EC2" w:rsidRDefault="0006326A" w:rsidP="0006326A">
            <w:pPr>
              <w:pStyle w:val="Title"/>
              <w:numPr>
                <w:ilvl w:val="0"/>
                <w:numId w:val="2"/>
              </w:numPr>
              <w:tabs>
                <w:tab w:val="right" w:pos="10080"/>
              </w:tabs>
              <w:jc w:val="left"/>
              <w:rPr>
                <w:rFonts w:ascii="Times New Roman" w:hAnsi="Times New Roman"/>
                <w:b w:val="0"/>
                <w:sz w:val="24"/>
                <w:szCs w:val="24"/>
              </w:rPr>
            </w:pPr>
            <w:r w:rsidRPr="00A54EC2">
              <w:rPr>
                <w:rFonts w:ascii="Times New Roman" w:hAnsi="Times New Roman"/>
                <w:b w:val="0"/>
                <w:sz w:val="24"/>
                <w:szCs w:val="24"/>
              </w:rPr>
              <w:t>(cm)</w:t>
            </w:r>
          </w:p>
        </w:tc>
      </w:tr>
      <w:tr w:rsidR="0006326A" w:rsidRPr="00A54EC2" w14:paraId="71731AC6" w14:textId="77777777" w:rsidTr="0006326A">
        <w:tc>
          <w:tcPr>
            <w:tcW w:w="720" w:type="dxa"/>
            <w:tcBorders>
              <w:top w:val="single" w:sz="4" w:space="0" w:color="auto"/>
            </w:tcBorders>
            <w:vAlign w:val="bottom"/>
          </w:tcPr>
          <w:p w14:paraId="62AA4B83"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0.0</w:t>
            </w:r>
          </w:p>
        </w:tc>
        <w:tc>
          <w:tcPr>
            <w:tcW w:w="756" w:type="dxa"/>
            <w:tcBorders>
              <w:top w:val="single" w:sz="4" w:space="0" w:color="auto"/>
            </w:tcBorders>
            <w:vAlign w:val="bottom"/>
          </w:tcPr>
          <w:p w14:paraId="3A1FCFC9" w14:textId="77777777" w:rsidR="0006326A" w:rsidRPr="00A54EC2" w:rsidRDefault="0006326A" w:rsidP="0006326A">
            <w:pPr>
              <w:pStyle w:val="Title"/>
              <w:tabs>
                <w:tab w:val="right" w:pos="10080"/>
              </w:tabs>
              <w:jc w:val="left"/>
              <w:rPr>
                <w:rFonts w:ascii="Times New Roman" w:hAnsi="Times New Roman"/>
                <w:b w:val="0"/>
                <w:sz w:val="24"/>
                <w:szCs w:val="24"/>
              </w:rPr>
            </w:pPr>
            <w:r w:rsidRPr="00A54EC2">
              <w:rPr>
                <w:rFonts w:ascii="Times New Roman" w:hAnsi="Times New Roman"/>
                <w:b w:val="0"/>
                <w:sz w:val="24"/>
                <w:szCs w:val="24"/>
              </w:rPr>
              <w:t xml:space="preserve"> 0.0</w:t>
            </w:r>
          </w:p>
        </w:tc>
      </w:tr>
      <w:tr w:rsidR="0006326A" w:rsidRPr="00A54EC2" w14:paraId="0E134869" w14:textId="77777777" w:rsidTr="0006326A">
        <w:tc>
          <w:tcPr>
            <w:tcW w:w="720" w:type="dxa"/>
            <w:vAlign w:val="bottom"/>
          </w:tcPr>
          <w:p w14:paraId="67D70614"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1.0</w:t>
            </w:r>
          </w:p>
        </w:tc>
        <w:tc>
          <w:tcPr>
            <w:tcW w:w="756" w:type="dxa"/>
            <w:vAlign w:val="bottom"/>
          </w:tcPr>
          <w:p w14:paraId="3F1119B0"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5.0</w:t>
            </w:r>
          </w:p>
        </w:tc>
      </w:tr>
      <w:tr w:rsidR="0006326A" w:rsidRPr="00A54EC2" w14:paraId="5BC79C40" w14:textId="77777777" w:rsidTr="0006326A">
        <w:tc>
          <w:tcPr>
            <w:tcW w:w="720" w:type="dxa"/>
            <w:vAlign w:val="bottom"/>
          </w:tcPr>
          <w:p w14:paraId="14CDA4F6"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2.0</w:t>
            </w:r>
          </w:p>
        </w:tc>
        <w:tc>
          <w:tcPr>
            <w:tcW w:w="756" w:type="dxa"/>
            <w:vAlign w:val="bottom"/>
          </w:tcPr>
          <w:p w14:paraId="303E296A"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20.0</w:t>
            </w:r>
          </w:p>
        </w:tc>
      </w:tr>
      <w:tr w:rsidR="0006326A" w:rsidRPr="00A54EC2" w14:paraId="5F369C8C" w14:textId="77777777" w:rsidTr="0006326A">
        <w:tc>
          <w:tcPr>
            <w:tcW w:w="720" w:type="dxa"/>
            <w:vAlign w:val="bottom"/>
          </w:tcPr>
          <w:p w14:paraId="13C22DCD"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3.0</w:t>
            </w:r>
          </w:p>
        </w:tc>
        <w:tc>
          <w:tcPr>
            <w:tcW w:w="756" w:type="dxa"/>
            <w:vAlign w:val="bottom"/>
          </w:tcPr>
          <w:p w14:paraId="1B63D031"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45.0</w:t>
            </w:r>
          </w:p>
        </w:tc>
      </w:tr>
      <w:tr w:rsidR="0006326A" w:rsidRPr="00A54EC2" w14:paraId="63240F6F" w14:textId="77777777" w:rsidTr="0006326A">
        <w:tc>
          <w:tcPr>
            <w:tcW w:w="720" w:type="dxa"/>
            <w:vAlign w:val="bottom"/>
          </w:tcPr>
          <w:p w14:paraId="4D20A244"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4.0</w:t>
            </w:r>
          </w:p>
        </w:tc>
        <w:tc>
          <w:tcPr>
            <w:tcW w:w="756" w:type="dxa"/>
            <w:vAlign w:val="bottom"/>
          </w:tcPr>
          <w:p w14:paraId="77FDEAC2"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80.0</w:t>
            </w:r>
          </w:p>
        </w:tc>
      </w:tr>
      <w:tr w:rsidR="0006326A" w:rsidRPr="00A54EC2" w14:paraId="30DC0EB2" w14:textId="77777777" w:rsidTr="0006326A">
        <w:tc>
          <w:tcPr>
            <w:tcW w:w="720" w:type="dxa"/>
            <w:vAlign w:val="bottom"/>
          </w:tcPr>
          <w:p w14:paraId="7970F202"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5.0</w:t>
            </w:r>
          </w:p>
        </w:tc>
        <w:tc>
          <w:tcPr>
            <w:tcW w:w="756" w:type="dxa"/>
            <w:vAlign w:val="bottom"/>
          </w:tcPr>
          <w:p w14:paraId="7D012B03"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125.0</w:t>
            </w:r>
          </w:p>
        </w:tc>
      </w:tr>
      <w:tr w:rsidR="0006326A" w:rsidRPr="00A54EC2" w14:paraId="208C8F3A" w14:textId="77777777" w:rsidTr="0006326A">
        <w:tc>
          <w:tcPr>
            <w:tcW w:w="720" w:type="dxa"/>
            <w:vAlign w:val="bottom"/>
          </w:tcPr>
          <w:p w14:paraId="052C9F34"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6.0</w:t>
            </w:r>
          </w:p>
        </w:tc>
        <w:tc>
          <w:tcPr>
            <w:tcW w:w="756" w:type="dxa"/>
            <w:vAlign w:val="bottom"/>
          </w:tcPr>
          <w:p w14:paraId="1BE44DE2" w14:textId="77777777" w:rsidR="0006326A" w:rsidRPr="00A54EC2" w:rsidRDefault="0006326A" w:rsidP="0006326A">
            <w:pPr>
              <w:pStyle w:val="Title"/>
              <w:tabs>
                <w:tab w:val="right" w:pos="10080"/>
              </w:tabs>
              <w:rPr>
                <w:rFonts w:ascii="Times New Roman" w:hAnsi="Times New Roman"/>
                <w:b w:val="0"/>
                <w:sz w:val="24"/>
                <w:szCs w:val="24"/>
              </w:rPr>
            </w:pPr>
            <w:r w:rsidRPr="00A54EC2">
              <w:rPr>
                <w:rFonts w:ascii="Times New Roman" w:hAnsi="Times New Roman"/>
                <w:b w:val="0"/>
                <w:sz w:val="24"/>
                <w:szCs w:val="24"/>
              </w:rPr>
              <w:t>180.0</w:t>
            </w:r>
          </w:p>
        </w:tc>
      </w:tr>
    </w:tbl>
    <w:p w14:paraId="31C12814" w14:textId="77777777" w:rsidR="00A54EC2" w:rsidRPr="00A54EC2" w:rsidRDefault="00A54EC2" w:rsidP="00A54EC2">
      <w:pPr>
        <w:numPr>
          <w:ilvl w:val="0"/>
          <w:numId w:val="1"/>
        </w:numPr>
        <w:pBdr>
          <w:top w:val="none" w:sz="0" w:space="0" w:color="auto"/>
          <w:left w:val="none" w:sz="0" w:space="0" w:color="auto"/>
          <w:bottom w:val="none" w:sz="0" w:space="0" w:color="auto"/>
          <w:right w:val="none" w:sz="0" w:space="0" w:color="auto"/>
          <w:between w:val="none" w:sz="0" w:space="0" w:color="auto"/>
        </w:pBdr>
        <w:tabs>
          <w:tab w:val="clear" w:pos="0"/>
        </w:tabs>
        <w:spacing w:line="240" w:lineRule="auto"/>
        <w:ind w:left="270" w:hanging="180"/>
        <w:rPr>
          <w:rFonts w:ascii="Times New Roman" w:hAnsi="Times New Roman" w:cs="Times New Roman"/>
          <w:sz w:val="24"/>
          <w:szCs w:val="24"/>
        </w:rPr>
      </w:pPr>
      <w:r w:rsidRPr="00A54EC2">
        <w:rPr>
          <w:rFonts w:ascii="Times New Roman" w:hAnsi="Times New Roman" w:cs="Times New Roman"/>
          <w:noProof/>
          <w:sz w:val="24"/>
          <w:szCs w:val="24"/>
        </w:rPr>
        <w:t xml:space="preserve">In the table at right are position-time data for a wheel rolling down a track. </w:t>
      </w:r>
    </w:p>
    <w:p w14:paraId="5A2B62D4" w14:textId="77777777" w:rsidR="00A54EC2" w:rsidRPr="00A54EC2" w:rsidRDefault="00A54EC2" w:rsidP="00A54EC2">
      <w:pPr>
        <w:ind w:left="90"/>
        <w:rPr>
          <w:rFonts w:ascii="Times New Roman" w:hAnsi="Times New Roman" w:cs="Times New Roman"/>
          <w:color w:val="000000" w:themeColor="text1"/>
          <w:sz w:val="24"/>
          <w:szCs w:val="24"/>
        </w:rPr>
      </w:pPr>
      <w:r w:rsidRPr="00A54EC2">
        <w:rPr>
          <w:rFonts w:ascii="Times New Roman" w:hAnsi="Times New Roman" w:cs="Times New Roman"/>
          <w:noProof/>
          <w:sz w:val="24"/>
          <w:szCs w:val="24"/>
        </w:rPr>
        <w:t>Plot a position vs. time graph and sketch a smooth curve through the points.</w:t>
      </w:r>
    </w:p>
    <w:p w14:paraId="4D7B3781" w14:textId="77777777" w:rsidR="00A54EC2" w:rsidRPr="00A54EC2" w:rsidRDefault="00A54EC2" w:rsidP="00A54EC2">
      <w:pPr>
        <w:rPr>
          <w:rFonts w:ascii="Times New Roman" w:hAnsi="Times New Roman" w:cs="Times New Roman"/>
          <w:noProof/>
          <w:sz w:val="24"/>
          <w:szCs w:val="24"/>
        </w:rPr>
      </w:pPr>
      <w:r w:rsidRPr="00A54EC2">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7F73E56E" wp14:editId="1C359A82">
                <wp:simplePos x="0" y="0"/>
                <wp:positionH relativeFrom="column">
                  <wp:posOffset>-58420</wp:posOffset>
                </wp:positionH>
                <wp:positionV relativeFrom="paragraph">
                  <wp:posOffset>171450</wp:posOffset>
                </wp:positionV>
                <wp:extent cx="5365750" cy="6576060"/>
                <wp:effectExtent l="0" t="50800" r="69850" b="0"/>
                <wp:wrapTight wrapText="bothSides">
                  <wp:wrapPolygon edited="0">
                    <wp:start x="2147" y="-167"/>
                    <wp:lineTo x="1227" y="0"/>
                    <wp:lineTo x="1227" y="584"/>
                    <wp:lineTo x="2147" y="1335"/>
                    <wp:lineTo x="1534" y="1669"/>
                    <wp:lineTo x="1227" y="2837"/>
                    <wp:lineTo x="2045" y="4005"/>
                    <wp:lineTo x="1125" y="5089"/>
                    <wp:lineTo x="1125" y="5423"/>
                    <wp:lineTo x="2045" y="6674"/>
                    <wp:lineTo x="1227" y="7342"/>
                    <wp:lineTo x="1022" y="8009"/>
                    <wp:lineTo x="1022" y="9261"/>
                    <wp:lineTo x="204" y="9344"/>
                    <wp:lineTo x="102" y="12848"/>
                    <wp:lineTo x="818" y="13349"/>
                    <wp:lineTo x="2147" y="13349"/>
                    <wp:lineTo x="2147" y="14684"/>
                    <wp:lineTo x="1534" y="14934"/>
                    <wp:lineTo x="1534" y="15601"/>
                    <wp:lineTo x="2147" y="16019"/>
                    <wp:lineTo x="2147" y="17353"/>
                    <wp:lineTo x="1534" y="17353"/>
                    <wp:lineTo x="1534" y="18104"/>
                    <wp:lineTo x="2147" y="18688"/>
                    <wp:lineTo x="2147" y="20857"/>
                    <wp:lineTo x="5726" y="21275"/>
                    <wp:lineTo x="11963" y="21441"/>
                    <wp:lineTo x="14417" y="21441"/>
                    <wp:lineTo x="21677" y="20857"/>
                    <wp:lineTo x="21779" y="20107"/>
                    <wp:lineTo x="20961" y="20023"/>
                    <wp:lineTo x="21268" y="83"/>
                    <wp:lineTo x="2556" y="-167"/>
                    <wp:lineTo x="2147" y="-167"/>
                  </wp:wrapPolygon>
                </wp:wrapTight>
                <wp:docPr id="4"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0" cy="6576060"/>
                          <a:chOff x="605" y="2232"/>
                          <a:chExt cx="8450" cy="10356"/>
                        </a:xfrm>
                      </wpg:grpSpPr>
                      <wpg:grpSp>
                        <wpg:cNvPr id="5" name="Group 160"/>
                        <wpg:cNvGrpSpPr>
                          <a:grpSpLocks/>
                        </wpg:cNvGrpSpPr>
                        <wpg:grpSpPr bwMode="auto">
                          <a:xfrm>
                            <a:off x="1536" y="2406"/>
                            <a:ext cx="7213" cy="9613"/>
                            <a:chOff x="974" y="4534"/>
                            <a:chExt cx="9773" cy="9613"/>
                          </a:xfrm>
                        </wpg:grpSpPr>
                        <wps:wsp>
                          <wps:cNvPr id="6" name="Line 161"/>
                          <wps:cNvCnPr>
                            <a:cxnSpLocks noChangeShapeType="1"/>
                          </wps:cNvCnPr>
                          <wps:spPr bwMode="auto">
                            <a:xfrm>
                              <a:off x="974" y="4534"/>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7" name="Line 162"/>
                          <wps:cNvCnPr>
                            <a:cxnSpLocks noChangeShapeType="1"/>
                          </wps:cNvCnPr>
                          <wps:spPr bwMode="auto">
                            <a:xfrm>
                              <a:off x="974" y="4774"/>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8" name="Line 163"/>
                          <wps:cNvCnPr>
                            <a:cxnSpLocks noChangeShapeType="1"/>
                          </wps:cNvCnPr>
                          <wps:spPr bwMode="auto">
                            <a:xfrm>
                              <a:off x="974" y="5015"/>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9" name="Line 164"/>
                          <wps:cNvCnPr>
                            <a:cxnSpLocks noChangeShapeType="1"/>
                          </wps:cNvCnPr>
                          <wps:spPr bwMode="auto">
                            <a:xfrm>
                              <a:off x="974" y="5255"/>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0" name="Line 165"/>
                          <wps:cNvCnPr>
                            <a:cxnSpLocks noChangeShapeType="1"/>
                          </wps:cNvCnPr>
                          <wps:spPr bwMode="auto">
                            <a:xfrm>
                              <a:off x="974" y="5495"/>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1" name="Line 166"/>
                          <wps:cNvCnPr>
                            <a:cxnSpLocks noChangeShapeType="1"/>
                          </wps:cNvCnPr>
                          <wps:spPr bwMode="auto">
                            <a:xfrm>
                              <a:off x="974" y="5736"/>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2" name="Line 167"/>
                          <wps:cNvCnPr>
                            <a:cxnSpLocks noChangeShapeType="1"/>
                          </wps:cNvCnPr>
                          <wps:spPr bwMode="auto">
                            <a:xfrm>
                              <a:off x="974" y="5976"/>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3" name="Line 168"/>
                          <wps:cNvCnPr>
                            <a:cxnSpLocks noChangeShapeType="1"/>
                          </wps:cNvCnPr>
                          <wps:spPr bwMode="auto">
                            <a:xfrm>
                              <a:off x="974" y="6216"/>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4" name="Line 169"/>
                          <wps:cNvCnPr>
                            <a:cxnSpLocks noChangeShapeType="1"/>
                          </wps:cNvCnPr>
                          <wps:spPr bwMode="auto">
                            <a:xfrm>
                              <a:off x="974" y="6457"/>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5" name="Line 170"/>
                          <wps:cNvCnPr>
                            <a:cxnSpLocks noChangeShapeType="1"/>
                          </wps:cNvCnPr>
                          <wps:spPr bwMode="auto">
                            <a:xfrm>
                              <a:off x="974" y="6697"/>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6" name="Line 171"/>
                          <wps:cNvCnPr>
                            <a:cxnSpLocks noChangeShapeType="1"/>
                          </wps:cNvCnPr>
                          <wps:spPr bwMode="auto">
                            <a:xfrm>
                              <a:off x="974" y="6937"/>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7" name="Line 172"/>
                          <wps:cNvCnPr>
                            <a:cxnSpLocks noChangeShapeType="1"/>
                          </wps:cNvCnPr>
                          <wps:spPr bwMode="auto">
                            <a:xfrm>
                              <a:off x="974" y="7177"/>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8" name="Line 173"/>
                          <wps:cNvCnPr>
                            <a:cxnSpLocks noChangeShapeType="1"/>
                          </wps:cNvCnPr>
                          <wps:spPr bwMode="auto">
                            <a:xfrm>
                              <a:off x="974" y="7418"/>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19" name="Line 174"/>
                          <wps:cNvCnPr>
                            <a:cxnSpLocks noChangeShapeType="1"/>
                          </wps:cNvCnPr>
                          <wps:spPr bwMode="auto">
                            <a:xfrm>
                              <a:off x="974" y="7658"/>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0" name="Line 175"/>
                          <wps:cNvCnPr>
                            <a:cxnSpLocks noChangeShapeType="1"/>
                          </wps:cNvCnPr>
                          <wps:spPr bwMode="auto">
                            <a:xfrm>
                              <a:off x="974" y="7898"/>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1" name="Line 176"/>
                          <wps:cNvCnPr>
                            <a:cxnSpLocks noChangeShapeType="1"/>
                          </wps:cNvCnPr>
                          <wps:spPr bwMode="auto">
                            <a:xfrm>
                              <a:off x="974" y="8139"/>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2" name="Line 177"/>
                          <wps:cNvCnPr>
                            <a:cxnSpLocks noChangeShapeType="1"/>
                          </wps:cNvCnPr>
                          <wps:spPr bwMode="auto">
                            <a:xfrm>
                              <a:off x="974" y="8379"/>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3" name="Line 178"/>
                          <wps:cNvCnPr>
                            <a:cxnSpLocks noChangeShapeType="1"/>
                          </wps:cNvCnPr>
                          <wps:spPr bwMode="auto">
                            <a:xfrm>
                              <a:off x="974" y="8619"/>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4" name="Line 179"/>
                          <wps:cNvCnPr>
                            <a:cxnSpLocks noChangeShapeType="1"/>
                          </wps:cNvCnPr>
                          <wps:spPr bwMode="auto">
                            <a:xfrm>
                              <a:off x="974" y="8860"/>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5" name="Line 180"/>
                          <wps:cNvCnPr>
                            <a:cxnSpLocks noChangeShapeType="1"/>
                          </wps:cNvCnPr>
                          <wps:spPr bwMode="auto">
                            <a:xfrm>
                              <a:off x="974" y="9100"/>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6" name="Line 181"/>
                          <wps:cNvCnPr>
                            <a:cxnSpLocks noChangeShapeType="1"/>
                          </wps:cNvCnPr>
                          <wps:spPr bwMode="auto">
                            <a:xfrm>
                              <a:off x="974" y="9340"/>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7" name="Line 182"/>
                          <wps:cNvCnPr>
                            <a:cxnSpLocks noChangeShapeType="1"/>
                          </wps:cNvCnPr>
                          <wps:spPr bwMode="auto">
                            <a:xfrm>
                              <a:off x="974" y="9581"/>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8" name="Line 183"/>
                          <wps:cNvCnPr>
                            <a:cxnSpLocks noChangeShapeType="1"/>
                          </wps:cNvCnPr>
                          <wps:spPr bwMode="auto">
                            <a:xfrm>
                              <a:off x="974" y="9821"/>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29" name="Line 184"/>
                          <wps:cNvCnPr>
                            <a:cxnSpLocks noChangeShapeType="1"/>
                          </wps:cNvCnPr>
                          <wps:spPr bwMode="auto">
                            <a:xfrm>
                              <a:off x="974" y="10061"/>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0" name="Line 185"/>
                          <wps:cNvCnPr>
                            <a:cxnSpLocks noChangeShapeType="1"/>
                          </wps:cNvCnPr>
                          <wps:spPr bwMode="auto">
                            <a:xfrm>
                              <a:off x="974" y="10302"/>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1" name="Line 186"/>
                          <wps:cNvCnPr>
                            <a:cxnSpLocks noChangeShapeType="1"/>
                          </wps:cNvCnPr>
                          <wps:spPr bwMode="auto">
                            <a:xfrm>
                              <a:off x="974" y="10542"/>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0" name="Line 187"/>
                          <wps:cNvCnPr>
                            <a:cxnSpLocks noChangeShapeType="1"/>
                          </wps:cNvCnPr>
                          <wps:spPr bwMode="auto">
                            <a:xfrm>
                              <a:off x="974" y="10782"/>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1" name="Line 188"/>
                          <wps:cNvCnPr>
                            <a:cxnSpLocks noChangeShapeType="1"/>
                          </wps:cNvCnPr>
                          <wps:spPr bwMode="auto">
                            <a:xfrm>
                              <a:off x="974" y="11023"/>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2" name="Line 189"/>
                          <wps:cNvCnPr>
                            <a:cxnSpLocks noChangeShapeType="1"/>
                          </wps:cNvCnPr>
                          <wps:spPr bwMode="auto">
                            <a:xfrm>
                              <a:off x="974" y="11263"/>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3" name="Line 190"/>
                          <wps:cNvCnPr>
                            <a:cxnSpLocks noChangeShapeType="1"/>
                          </wps:cNvCnPr>
                          <wps:spPr bwMode="auto">
                            <a:xfrm>
                              <a:off x="974" y="11503"/>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4" name="Line 191"/>
                          <wps:cNvCnPr>
                            <a:cxnSpLocks noChangeShapeType="1"/>
                          </wps:cNvCnPr>
                          <wps:spPr bwMode="auto">
                            <a:xfrm>
                              <a:off x="974" y="11744"/>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5" name="Line 192"/>
                          <wps:cNvCnPr>
                            <a:cxnSpLocks noChangeShapeType="1"/>
                          </wps:cNvCnPr>
                          <wps:spPr bwMode="auto">
                            <a:xfrm>
                              <a:off x="974" y="11984"/>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6" name="Line 193"/>
                          <wps:cNvCnPr>
                            <a:cxnSpLocks noChangeShapeType="1"/>
                          </wps:cNvCnPr>
                          <wps:spPr bwMode="auto">
                            <a:xfrm>
                              <a:off x="974" y="12224"/>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7" name="Line 194"/>
                          <wps:cNvCnPr>
                            <a:cxnSpLocks noChangeShapeType="1"/>
                          </wps:cNvCnPr>
                          <wps:spPr bwMode="auto">
                            <a:xfrm>
                              <a:off x="974" y="12464"/>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8" name="Line 195"/>
                          <wps:cNvCnPr>
                            <a:cxnSpLocks noChangeShapeType="1"/>
                          </wps:cNvCnPr>
                          <wps:spPr bwMode="auto">
                            <a:xfrm>
                              <a:off x="974" y="12705"/>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29" name="Line 196"/>
                          <wps:cNvCnPr>
                            <a:cxnSpLocks noChangeShapeType="1"/>
                          </wps:cNvCnPr>
                          <wps:spPr bwMode="auto">
                            <a:xfrm>
                              <a:off x="974" y="12945"/>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0" name="Line 197"/>
                          <wps:cNvCnPr>
                            <a:cxnSpLocks noChangeShapeType="1"/>
                          </wps:cNvCnPr>
                          <wps:spPr bwMode="auto">
                            <a:xfrm>
                              <a:off x="974" y="13185"/>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1" name="Line 198"/>
                          <wps:cNvCnPr>
                            <a:cxnSpLocks noChangeShapeType="1"/>
                          </wps:cNvCnPr>
                          <wps:spPr bwMode="auto">
                            <a:xfrm>
                              <a:off x="974" y="13426"/>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2" name="Line 199"/>
                          <wps:cNvCnPr>
                            <a:cxnSpLocks noChangeShapeType="1"/>
                          </wps:cNvCnPr>
                          <wps:spPr bwMode="auto">
                            <a:xfrm>
                              <a:off x="974" y="13666"/>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3" name="Line 200"/>
                          <wps:cNvCnPr>
                            <a:cxnSpLocks noChangeShapeType="1"/>
                          </wps:cNvCnPr>
                          <wps:spPr bwMode="auto">
                            <a:xfrm>
                              <a:off x="974" y="13906"/>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4" name="Line 201"/>
                          <wps:cNvCnPr>
                            <a:cxnSpLocks noChangeShapeType="1"/>
                          </wps:cNvCnPr>
                          <wps:spPr bwMode="auto">
                            <a:xfrm>
                              <a:off x="974" y="14147"/>
                              <a:ext cx="9773" cy="0"/>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g:grpSp>
                      <wpg:grpSp>
                        <wpg:cNvPr id="335" name="Group 202"/>
                        <wpg:cNvGrpSpPr>
                          <a:grpSpLocks/>
                        </wpg:cNvGrpSpPr>
                        <wpg:grpSpPr bwMode="auto">
                          <a:xfrm>
                            <a:off x="1535" y="2404"/>
                            <a:ext cx="7200" cy="9634"/>
                            <a:chOff x="973" y="4572"/>
                            <a:chExt cx="7200" cy="9854"/>
                          </a:xfrm>
                        </wpg:grpSpPr>
                        <wps:wsp>
                          <wps:cNvPr id="336" name="Line 203"/>
                          <wps:cNvCnPr>
                            <a:cxnSpLocks noChangeShapeType="1"/>
                          </wps:cNvCnPr>
                          <wps:spPr bwMode="auto">
                            <a:xfrm>
                              <a:off x="9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7" name="Line 204"/>
                          <wps:cNvCnPr>
                            <a:cxnSpLocks noChangeShapeType="1"/>
                          </wps:cNvCnPr>
                          <wps:spPr bwMode="auto">
                            <a:xfrm>
                              <a:off x="121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39" name="Line 205"/>
                          <wps:cNvCnPr>
                            <a:cxnSpLocks noChangeShapeType="1"/>
                          </wps:cNvCnPr>
                          <wps:spPr bwMode="auto">
                            <a:xfrm>
                              <a:off x="145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1" name="Line 206"/>
                          <wps:cNvCnPr>
                            <a:cxnSpLocks noChangeShapeType="1"/>
                          </wps:cNvCnPr>
                          <wps:spPr bwMode="auto">
                            <a:xfrm>
                              <a:off x="169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2" name="Line 207"/>
                          <wps:cNvCnPr>
                            <a:cxnSpLocks noChangeShapeType="1"/>
                          </wps:cNvCnPr>
                          <wps:spPr bwMode="auto">
                            <a:xfrm>
                              <a:off x="193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3" name="Line 208"/>
                          <wps:cNvCnPr>
                            <a:cxnSpLocks noChangeShapeType="1"/>
                          </wps:cNvCnPr>
                          <wps:spPr bwMode="auto">
                            <a:xfrm>
                              <a:off x="21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4" name="Line 209"/>
                          <wps:cNvCnPr>
                            <a:cxnSpLocks noChangeShapeType="1"/>
                          </wps:cNvCnPr>
                          <wps:spPr bwMode="auto">
                            <a:xfrm>
                              <a:off x="241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5" name="Line 210"/>
                          <wps:cNvCnPr>
                            <a:cxnSpLocks noChangeShapeType="1"/>
                          </wps:cNvCnPr>
                          <wps:spPr bwMode="auto">
                            <a:xfrm>
                              <a:off x="265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8" name="Line 211"/>
                          <wps:cNvCnPr>
                            <a:cxnSpLocks noChangeShapeType="1"/>
                          </wps:cNvCnPr>
                          <wps:spPr bwMode="auto">
                            <a:xfrm>
                              <a:off x="289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49" name="Line 212"/>
                          <wps:cNvCnPr>
                            <a:cxnSpLocks noChangeShapeType="1"/>
                          </wps:cNvCnPr>
                          <wps:spPr bwMode="auto">
                            <a:xfrm>
                              <a:off x="313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0" name="Line 213"/>
                          <wps:cNvCnPr>
                            <a:cxnSpLocks noChangeShapeType="1"/>
                          </wps:cNvCnPr>
                          <wps:spPr bwMode="auto">
                            <a:xfrm>
                              <a:off x="33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1" name="Line 214"/>
                          <wps:cNvCnPr>
                            <a:cxnSpLocks noChangeShapeType="1"/>
                          </wps:cNvCnPr>
                          <wps:spPr bwMode="auto">
                            <a:xfrm>
                              <a:off x="361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2" name="Line 215"/>
                          <wps:cNvCnPr>
                            <a:cxnSpLocks noChangeShapeType="1"/>
                          </wps:cNvCnPr>
                          <wps:spPr bwMode="auto">
                            <a:xfrm>
                              <a:off x="385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3" name="Line 216"/>
                          <wps:cNvCnPr>
                            <a:cxnSpLocks noChangeShapeType="1"/>
                          </wps:cNvCnPr>
                          <wps:spPr bwMode="auto">
                            <a:xfrm>
                              <a:off x="409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4" name="Line 217"/>
                          <wps:cNvCnPr>
                            <a:cxnSpLocks noChangeShapeType="1"/>
                          </wps:cNvCnPr>
                          <wps:spPr bwMode="auto">
                            <a:xfrm>
                              <a:off x="433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5" name="Line 218"/>
                          <wps:cNvCnPr>
                            <a:cxnSpLocks noChangeShapeType="1"/>
                          </wps:cNvCnPr>
                          <wps:spPr bwMode="auto">
                            <a:xfrm>
                              <a:off x="45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6" name="Line 219"/>
                          <wps:cNvCnPr>
                            <a:cxnSpLocks noChangeShapeType="1"/>
                          </wps:cNvCnPr>
                          <wps:spPr bwMode="auto">
                            <a:xfrm>
                              <a:off x="481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7" name="Line 220"/>
                          <wps:cNvCnPr>
                            <a:cxnSpLocks noChangeShapeType="1"/>
                          </wps:cNvCnPr>
                          <wps:spPr bwMode="auto">
                            <a:xfrm>
                              <a:off x="505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8" name="Line 221"/>
                          <wps:cNvCnPr>
                            <a:cxnSpLocks noChangeShapeType="1"/>
                          </wps:cNvCnPr>
                          <wps:spPr bwMode="auto">
                            <a:xfrm>
                              <a:off x="529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59" name="Line 222"/>
                          <wps:cNvCnPr>
                            <a:cxnSpLocks noChangeShapeType="1"/>
                          </wps:cNvCnPr>
                          <wps:spPr bwMode="auto">
                            <a:xfrm>
                              <a:off x="553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0" name="Line 223"/>
                          <wps:cNvCnPr>
                            <a:cxnSpLocks noChangeShapeType="1"/>
                          </wps:cNvCnPr>
                          <wps:spPr bwMode="auto">
                            <a:xfrm>
                              <a:off x="57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1" name="Line 224"/>
                          <wps:cNvCnPr>
                            <a:cxnSpLocks noChangeShapeType="1"/>
                          </wps:cNvCnPr>
                          <wps:spPr bwMode="auto">
                            <a:xfrm>
                              <a:off x="601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2" name="Line 225"/>
                          <wps:cNvCnPr>
                            <a:cxnSpLocks noChangeShapeType="1"/>
                          </wps:cNvCnPr>
                          <wps:spPr bwMode="auto">
                            <a:xfrm>
                              <a:off x="625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3" name="Line 226"/>
                          <wps:cNvCnPr>
                            <a:cxnSpLocks noChangeShapeType="1"/>
                          </wps:cNvCnPr>
                          <wps:spPr bwMode="auto">
                            <a:xfrm>
                              <a:off x="649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4" name="Line 227"/>
                          <wps:cNvCnPr>
                            <a:cxnSpLocks noChangeShapeType="1"/>
                          </wps:cNvCnPr>
                          <wps:spPr bwMode="auto">
                            <a:xfrm>
                              <a:off x="673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5" name="Line 228"/>
                          <wps:cNvCnPr>
                            <a:cxnSpLocks noChangeShapeType="1"/>
                          </wps:cNvCnPr>
                          <wps:spPr bwMode="auto">
                            <a:xfrm>
                              <a:off x="69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6" name="Line 229"/>
                          <wps:cNvCnPr>
                            <a:cxnSpLocks noChangeShapeType="1"/>
                          </wps:cNvCnPr>
                          <wps:spPr bwMode="auto">
                            <a:xfrm>
                              <a:off x="721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7" name="Line 230"/>
                          <wps:cNvCnPr>
                            <a:cxnSpLocks noChangeShapeType="1"/>
                          </wps:cNvCnPr>
                          <wps:spPr bwMode="auto">
                            <a:xfrm>
                              <a:off x="745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8" name="Line 231"/>
                          <wps:cNvCnPr>
                            <a:cxnSpLocks noChangeShapeType="1"/>
                          </wps:cNvCnPr>
                          <wps:spPr bwMode="auto">
                            <a:xfrm>
                              <a:off x="769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69" name="Line 232"/>
                          <wps:cNvCnPr>
                            <a:cxnSpLocks noChangeShapeType="1"/>
                          </wps:cNvCnPr>
                          <wps:spPr bwMode="auto">
                            <a:xfrm>
                              <a:off x="793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70" name="Line 233"/>
                          <wps:cNvCnPr>
                            <a:cxnSpLocks noChangeShapeType="1"/>
                          </wps:cNvCnPr>
                          <wps:spPr bwMode="auto">
                            <a:xfrm>
                              <a:off x="8173" y="4572"/>
                              <a:ext cx="0" cy="9854"/>
                            </a:xfrm>
                            <a:prstGeom prst="line">
                              <a:avLst/>
                            </a:prstGeom>
                            <a:noFill/>
                            <a:ln w="9525" cap="rnd">
                              <a:solidFill>
                                <a:srgbClr val="000000"/>
                              </a:solidFill>
                              <a:prstDash val="sysDot"/>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g:grpSp>
                      <wps:wsp>
                        <wps:cNvPr id="371" name="Line 234"/>
                        <wps:cNvCnPr>
                          <a:cxnSpLocks noChangeShapeType="1"/>
                        </wps:cNvCnPr>
                        <wps:spPr bwMode="auto">
                          <a:xfrm flipV="1">
                            <a:off x="1542" y="2232"/>
                            <a:ext cx="0" cy="9792"/>
                          </a:xfrm>
                          <a:prstGeom prst="line">
                            <a:avLst/>
                          </a:prstGeom>
                          <a:noFill/>
                          <a:ln w="19050">
                            <a:solidFill>
                              <a:srgbClr val="000000"/>
                            </a:solidFill>
                            <a:round/>
                            <a:headEnd/>
                            <a:tailEnd type="triangle" w="med" len="me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72" name="Line 235"/>
                        <wps:cNvCnPr>
                          <a:cxnSpLocks noChangeShapeType="1"/>
                        </wps:cNvCnPr>
                        <wps:spPr bwMode="auto">
                          <a:xfrm rot="5400000" flipV="1">
                            <a:off x="5286" y="8288"/>
                            <a:ext cx="0" cy="7488"/>
                          </a:xfrm>
                          <a:prstGeom prst="line">
                            <a:avLst/>
                          </a:prstGeom>
                          <a:noFill/>
                          <a:ln w="19050">
                            <a:solidFill>
                              <a:srgbClr val="000000"/>
                            </a:solidFill>
                            <a:round/>
                            <a:headEnd/>
                            <a:tailEnd type="triangle" w="med" len="me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noFill/>
                              </a14:hiddenFill>
                            </a:ext>
                          </a:extLst>
                        </wps:spPr>
                        <wps:bodyPr/>
                      </wps:wsp>
                      <wps:wsp>
                        <wps:cNvPr id="373" name="Text Box 183"/>
                        <wps:cNvSpPr txBox="1">
                          <a:spLocks noChangeArrowheads="1"/>
                        </wps:cNvSpPr>
                        <wps:spPr bwMode="auto">
                          <a:xfrm>
                            <a:off x="1136" y="2305"/>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9610C42" w14:textId="77777777" w:rsidR="00A54EC2" w:rsidRPr="001F6CD6" w:rsidRDefault="00A54EC2" w:rsidP="00A54EC2">
                              <w:pPr>
                                <w:rPr>
                                  <w:sz w:val="20"/>
                                </w:rPr>
                              </w:pPr>
                              <w:r>
                                <w:rPr>
                                  <w:sz w:val="20"/>
                                </w:rPr>
                                <w:t>200</w:t>
                              </w:r>
                            </w:p>
                          </w:txbxContent>
                        </wps:txbx>
                        <wps:bodyPr rot="0" vert="horz" wrap="square" lIns="0" tIns="0" rIns="0" bIns="0" anchor="t" anchorCtr="0" upright="1">
                          <a:noAutofit/>
                        </wps:bodyPr>
                      </wps:wsp>
                      <wps:wsp>
                        <wps:cNvPr id="374" name="Text Box 183"/>
                        <wps:cNvSpPr txBox="1">
                          <a:spLocks noChangeArrowheads="1"/>
                        </wps:cNvSpPr>
                        <wps:spPr bwMode="auto">
                          <a:xfrm>
                            <a:off x="1165" y="3488"/>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DA46965" w14:textId="77777777" w:rsidR="00A54EC2" w:rsidRPr="001F6CD6" w:rsidRDefault="00A54EC2" w:rsidP="00A54EC2">
                              <w:pPr>
                                <w:rPr>
                                  <w:sz w:val="20"/>
                                </w:rPr>
                              </w:pPr>
                              <w:r>
                                <w:rPr>
                                  <w:sz w:val="20"/>
                                </w:rPr>
                                <w:t>175</w:t>
                              </w:r>
                            </w:p>
                          </w:txbxContent>
                        </wps:txbx>
                        <wps:bodyPr rot="0" vert="horz" wrap="square" lIns="0" tIns="0" rIns="0" bIns="0" anchor="t" anchorCtr="0" upright="1">
                          <a:noAutofit/>
                        </wps:bodyPr>
                      </wps:wsp>
                      <wps:wsp>
                        <wps:cNvPr id="375" name="Text Box 183"/>
                        <wps:cNvSpPr txBox="1">
                          <a:spLocks noChangeArrowheads="1"/>
                        </wps:cNvSpPr>
                        <wps:spPr bwMode="auto">
                          <a:xfrm>
                            <a:off x="1142" y="4721"/>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90D3E91" w14:textId="77777777" w:rsidR="00A54EC2" w:rsidRPr="001F6CD6" w:rsidRDefault="00A54EC2" w:rsidP="00A54EC2">
                              <w:pPr>
                                <w:rPr>
                                  <w:sz w:val="20"/>
                                </w:rPr>
                              </w:pPr>
                              <w:r>
                                <w:rPr>
                                  <w:sz w:val="20"/>
                                </w:rPr>
                                <w:t>150</w:t>
                              </w:r>
                            </w:p>
                          </w:txbxContent>
                        </wps:txbx>
                        <wps:bodyPr rot="0" vert="horz" wrap="square" lIns="0" tIns="0" rIns="0" bIns="0" anchor="t" anchorCtr="0" upright="1">
                          <a:noAutofit/>
                        </wps:bodyPr>
                      </wps:wsp>
                      <wps:wsp>
                        <wps:cNvPr id="376" name="Text Box 183"/>
                        <wps:cNvSpPr txBox="1">
                          <a:spLocks noChangeArrowheads="1"/>
                        </wps:cNvSpPr>
                        <wps:spPr bwMode="auto">
                          <a:xfrm>
                            <a:off x="1108" y="5917"/>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7310C8C" w14:textId="77777777" w:rsidR="00A54EC2" w:rsidRPr="001F6CD6" w:rsidRDefault="00A54EC2" w:rsidP="00A54EC2">
                              <w:pPr>
                                <w:rPr>
                                  <w:sz w:val="20"/>
                                </w:rPr>
                              </w:pPr>
                              <w:r>
                                <w:rPr>
                                  <w:sz w:val="20"/>
                                </w:rPr>
                                <w:t>125</w:t>
                              </w:r>
                            </w:p>
                          </w:txbxContent>
                        </wps:txbx>
                        <wps:bodyPr rot="0" vert="horz" wrap="square" lIns="0" tIns="0" rIns="0" bIns="0" anchor="t" anchorCtr="0" upright="1">
                          <a:noAutofit/>
                        </wps:bodyPr>
                      </wps:wsp>
                      <wps:wsp>
                        <wps:cNvPr id="377" name="Text Box 183"/>
                        <wps:cNvSpPr txBox="1">
                          <a:spLocks noChangeArrowheads="1"/>
                        </wps:cNvSpPr>
                        <wps:spPr bwMode="auto">
                          <a:xfrm>
                            <a:off x="1137" y="7117"/>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AC99A65" w14:textId="77777777" w:rsidR="00A54EC2" w:rsidRPr="001F6CD6" w:rsidRDefault="00A54EC2" w:rsidP="00A54EC2">
                              <w:pPr>
                                <w:rPr>
                                  <w:sz w:val="20"/>
                                </w:rPr>
                              </w:pPr>
                              <w:r>
                                <w:rPr>
                                  <w:sz w:val="20"/>
                                </w:rPr>
                                <w:t>100</w:t>
                              </w:r>
                            </w:p>
                          </w:txbxContent>
                        </wps:txbx>
                        <wps:bodyPr rot="0" vert="horz" wrap="square" lIns="0" tIns="0" rIns="0" bIns="0" anchor="t" anchorCtr="0" upright="1">
                          <a:noAutofit/>
                        </wps:bodyPr>
                      </wps:wsp>
                      <wps:wsp>
                        <wps:cNvPr id="378" name="Text Box 183"/>
                        <wps:cNvSpPr txBox="1">
                          <a:spLocks noChangeArrowheads="1"/>
                        </wps:cNvSpPr>
                        <wps:spPr bwMode="auto">
                          <a:xfrm>
                            <a:off x="1258" y="8287"/>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94C3E2D" w14:textId="77777777" w:rsidR="00A54EC2" w:rsidRPr="001F6CD6" w:rsidRDefault="00A54EC2" w:rsidP="00A54EC2">
                              <w:pPr>
                                <w:rPr>
                                  <w:sz w:val="20"/>
                                </w:rPr>
                              </w:pPr>
                              <w:r>
                                <w:rPr>
                                  <w:sz w:val="20"/>
                                </w:rPr>
                                <w:t>75</w:t>
                              </w:r>
                            </w:p>
                          </w:txbxContent>
                        </wps:txbx>
                        <wps:bodyPr rot="0" vert="horz" wrap="square" lIns="0" tIns="0" rIns="0" bIns="0" anchor="t" anchorCtr="0" upright="1">
                          <a:noAutofit/>
                        </wps:bodyPr>
                      </wps:wsp>
                      <wps:wsp>
                        <wps:cNvPr id="379" name="Text Box 183"/>
                        <wps:cNvSpPr txBox="1">
                          <a:spLocks noChangeArrowheads="1"/>
                        </wps:cNvSpPr>
                        <wps:spPr bwMode="auto">
                          <a:xfrm>
                            <a:off x="1255" y="9527"/>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081FED5" w14:textId="77777777" w:rsidR="00A54EC2" w:rsidRPr="001F6CD6" w:rsidRDefault="00A54EC2" w:rsidP="00A54EC2">
                              <w:pPr>
                                <w:rPr>
                                  <w:sz w:val="20"/>
                                </w:rPr>
                              </w:pPr>
                              <w:r>
                                <w:rPr>
                                  <w:sz w:val="20"/>
                                </w:rPr>
                                <w:t>50</w:t>
                              </w:r>
                            </w:p>
                          </w:txbxContent>
                        </wps:txbx>
                        <wps:bodyPr rot="0" vert="horz" wrap="square" lIns="0" tIns="0" rIns="0" bIns="0" anchor="t" anchorCtr="0" upright="1">
                          <a:noAutofit/>
                        </wps:bodyPr>
                      </wps:wsp>
                      <wps:wsp>
                        <wps:cNvPr id="380" name="Text Box 183"/>
                        <wps:cNvSpPr txBox="1">
                          <a:spLocks noChangeArrowheads="1"/>
                        </wps:cNvSpPr>
                        <wps:spPr bwMode="auto">
                          <a:xfrm>
                            <a:off x="1268" y="10713"/>
                            <a:ext cx="350" cy="33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620B08B" w14:textId="77777777" w:rsidR="00A54EC2" w:rsidRPr="001F6CD6" w:rsidRDefault="00A54EC2" w:rsidP="00A54EC2">
                              <w:pPr>
                                <w:rPr>
                                  <w:sz w:val="20"/>
                                </w:rPr>
                              </w:pPr>
                              <w:r>
                                <w:rPr>
                                  <w:sz w:val="20"/>
                                </w:rPr>
                                <w:t>25</w:t>
                              </w:r>
                            </w:p>
                          </w:txbxContent>
                        </wps:txbx>
                        <wps:bodyPr rot="0" vert="horz" wrap="square" lIns="0" tIns="0" rIns="0" bIns="0" anchor="t" anchorCtr="0" upright="1">
                          <a:noAutofit/>
                        </wps:bodyPr>
                      </wps:wsp>
                      <wps:wsp>
                        <wps:cNvPr id="381" name="Text Box 183"/>
                        <wps:cNvSpPr txBox="1">
                          <a:spLocks noChangeArrowheads="1"/>
                        </wps:cNvSpPr>
                        <wps:spPr bwMode="auto">
                          <a:xfrm>
                            <a:off x="1543" y="12074"/>
                            <a:ext cx="7512" cy="245"/>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EDFA90D" w14:textId="77777777" w:rsidR="00A54EC2" w:rsidRPr="001F6CD6" w:rsidRDefault="00A54EC2" w:rsidP="00A54EC2">
                              <w:pPr>
                                <w:rPr>
                                  <w:sz w:val="20"/>
                                </w:rPr>
                              </w:pPr>
                              <w:r>
                                <w:rPr>
                                  <w:sz w:val="20"/>
                                </w:rPr>
                                <w:t>0                   1                    2                   3                    4                    5                   6</w:t>
                              </w:r>
                              <w:r>
                                <w:rPr>
                                  <w:noProof/>
                                  <w:sz w:val="20"/>
                                  <w:lang w:val="en-US"/>
                                </w:rPr>
                                <w:drawing>
                                  <wp:inline distT="0" distB="0" distL="0" distR="0" wp14:anchorId="5727525E" wp14:editId="1A8FBD70">
                                    <wp:extent cx="120015" cy="141605"/>
                                    <wp:effectExtent l="0" t="0" r="69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 cy="14160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382" name="Text Box 275"/>
                        <wps:cNvSpPr txBox="1">
                          <a:spLocks noChangeArrowheads="1"/>
                        </wps:cNvSpPr>
                        <wps:spPr bwMode="auto">
                          <a:xfrm>
                            <a:off x="5257" y="12067"/>
                            <a:ext cx="1085" cy="521"/>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61CD3A2" w14:textId="77777777" w:rsidR="00A54EC2" w:rsidRPr="00D60CF9" w:rsidRDefault="00A54EC2" w:rsidP="00A54EC2">
                              <w:pPr>
                                <w:rPr>
                                  <w:sz w:val="20"/>
                                </w:rPr>
                              </w:pPr>
                              <w:r w:rsidRPr="00D60CF9">
                                <w:rPr>
                                  <w:sz w:val="20"/>
                                </w:rPr>
                                <w:t>Time (s)</w:t>
                              </w:r>
                            </w:p>
                          </w:txbxContent>
                        </wps:txbx>
                        <wps:bodyPr rot="0" vert="horz" wrap="square" lIns="91440" tIns="91440" rIns="91440" bIns="91440" anchor="t" anchorCtr="0" upright="1">
                          <a:noAutofit/>
                        </wps:bodyPr>
                      </wps:wsp>
                      <wps:wsp>
                        <wps:cNvPr id="383" name="Text Box 280"/>
                        <wps:cNvSpPr txBox="1">
                          <a:spLocks noChangeArrowheads="1"/>
                        </wps:cNvSpPr>
                        <wps:spPr bwMode="auto">
                          <a:xfrm>
                            <a:off x="1080" y="3049"/>
                            <a:ext cx="587" cy="469"/>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9122267" w14:textId="77777777" w:rsidR="00A54EC2" w:rsidRPr="001A51F3" w:rsidRDefault="00A54EC2" w:rsidP="00A54EC2">
                              <w:pPr>
                                <w:rPr>
                                  <w:noProof/>
                                </w:rPr>
                              </w:pPr>
                            </w:p>
                          </w:txbxContent>
                        </wps:txbx>
                        <wps:bodyPr rot="0" vert="eaVert" wrap="none" lIns="91440" tIns="91440" rIns="91440" bIns="91440" anchor="t" anchorCtr="0" upright="1">
                          <a:spAutoFit/>
                        </wps:bodyPr>
                      </wps:wsp>
                      <wps:wsp>
                        <wps:cNvPr id="384" name="Text Box 282"/>
                        <wps:cNvSpPr txBox="1">
                          <a:spLocks noChangeArrowheads="1"/>
                        </wps:cNvSpPr>
                        <wps:spPr bwMode="auto">
                          <a:xfrm>
                            <a:off x="605" y="6662"/>
                            <a:ext cx="648" cy="2045"/>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25148CA" w14:textId="77777777" w:rsidR="00A54EC2" w:rsidRPr="00D60CF9" w:rsidRDefault="00A54EC2" w:rsidP="00A54EC2">
                              <w:pPr>
                                <w:rPr>
                                  <w:sz w:val="20"/>
                                </w:rPr>
                              </w:pPr>
                              <w:r w:rsidRPr="00D60CF9">
                                <w:rPr>
                                  <w:sz w:val="20"/>
                                </w:rPr>
                                <w:t>Position (cm)</w:t>
                              </w:r>
                            </w:p>
                            <w:p w14:paraId="53621E89" w14:textId="77777777" w:rsidR="00A54EC2" w:rsidRDefault="00A54EC2" w:rsidP="00A54EC2"/>
                          </w:txbxContent>
                        </wps:txbx>
                        <wps:bodyPr rot="0" vert="vert"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3E56E" id="Group 287" o:spid="_x0000_s1026" style="position:absolute;margin-left:-4.6pt;margin-top:13.5pt;width:422.5pt;height:517.8pt;z-index:251664384" coordorigin="605,2232" coordsize="8450,10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">
                <v:group id="Group 160" o:spid="_x0000_s1027" style="position:absolute;left:1536;top:2406;width:7213;height:9613" coordorigin="974,4534" coordsize="9773,96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line id="Line 161" o:spid="_x0000_s1028" style="position:absolute;visibility:visible;mso-wrap-style:square" from="974,4534" to="10747,4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5U/8MAAADaAAAADwAAAGRycy9kb3ducmV2LnhtbESPQWvCQBSE7wX/w/IEL1I3FgkSXUXE&#10;UvFkV6EeX7PPJDT7NmS3Gv31bqHgcZiZb5j5srO1uFDrK8cKxqMEBHHuTMWFguPh/XUKwgdkg7Vj&#10;UnAjD8tF72WOmXFX/qSLDoWIEPYZKihDaDIpfV6SRT9yDXH0zq61GKJsC2lavEa4reVbkqTSYsVx&#10;ocSG1iXlP/rXKtDy+2tzH+7o49gNtT7vMT9NUqUG/W41AxGoC8/wf3trFKTwdyXe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peVP/DAAAA2gAAAA8AAAAAAAAAAAAA&#10;AAAAoQIAAGRycy9kb3ducmV2LnhtbFBLBQYAAAAABAAEAPkAAACRAwAAAAA=&#10;">
                    <v:stroke dashstyle="1 1" endcap="round"/>
                  </v:line>
                  <v:line id="Line 162" o:spid="_x0000_s1029" style="position:absolute;visibility:visible;mso-wrap-style:square" from="974,4774" to="10747,47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LxZMQAAADaAAAADwAAAGRycy9kb3ducmV2LnhtbESPQWvCQBSE7wX/w/IKXkQ3iqikriLS&#10;UumpXQU9vmafSWj2bchuk+iv7xYKPQ4z8w2z3va2Ei01vnSsYDpJQBBnzpScKzgdX8YrED4gG6wc&#10;k4IbedhuBg9rTI3r+INaHXIRIexTVFCEUKdS+qwgi37iauLoXV1jMUTZ5NI02EW4reQsSRbSYslx&#10;ocCa9gVlX/rbKtDy8/x8H73R66kfaX19x+wyXyg1fOx3TyAC9eE//Nc+GAVL+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EvFkxAAAANoAAAAPAAAAAAAAAAAA&#10;AAAAAKECAABkcnMvZG93bnJldi54bWxQSwUGAAAAAAQABAD5AAAAkgMAAAAA&#10;">
                    <v:stroke dashstyle="1 1" endcap="round"/>
                  </v:line>
                  <v:line id="Line 163" o:spid="_x0000_s1030" style="position:absolute;visibility:visible;mso-wrap-style:square" from="974,5015" to="10747,50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1lFsAAAADaAAAADwAAAGRycy9kb3ducmV2LnhtbERPTYvCMBC9L/gfwgheRFNlEalGEVFc&#10;9uRGQY9jM7bFZlKaqN399ZuD4PHxvufL1lbiQY0vHSsYDRMQxJkzJecKjoftYArCB2SDlWNS8Ese&#10;lovOxxxT4578Qw8dchFD2KeooAihTqX0WUEW/dDVxJG7usZiiLDJpWnwGcNtJcdJMpEWS44NBda0&#10;Lii76btVoOXltPnrf9Pu2Pa1vu4xO39OlOp129UMRKA2vMUv95dRELfGK/EGyM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SNZRbAAAAA2gAAAA8AAAAAAAAAAAAAAAAA&#10;oQIAAGRycy9kb3ducmV2LnhtbFBLBQYAAAAABAAEAPkAAACOAwAAAAA=&#10;">
                    <v:stroke dashstyle="1 1" endcap="round"/>
                  </v:line>
                  <v:line id="Line 164" o:spid="_x0000_s1031" style="position:absolute;visibility:visible;mso-wrap-style:square" from="974,5255" to="10747,5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65" o:spid="_x0000_s1032" style="position:absolute;visibility:visible;mso-wrap-style:square" from="974,5495" to="10747,54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2K+acUAAADbAAAADwAAAGRycy9kb3ducmV2LnhtbESPQWvCQBCF7wX/wzKCF6kbpUiJrlJK&#10;xdKTXYX2OGbHJDQ7G7Krpv31nYPgbYb35r1vluveN+pCXawDG5hOMlDERXA1lwYO+83jM6iYkB02&#10;gcnAL0VYrwYPS8xduPInXWwqlYRwzNFAlVKbax2LijzGSWiJRTuFzmOStSu16/Aq4b7Rsyyba481&#10;S0OFLb1WVPzYszdg9fHr7W/8QdtDP7b2tMPi+2luzGjYvyxAJerT3Xy7fneCL/Tyiw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2K+acUAAADbAAAADwAAAAAAAAAA&#10;AAAAAAChAgAAZHJzL2Rvd25yZXYueG1sUEsFBgAAAAAEAAQA+QAAAJMDAAAAAA==&#10;">
                    <v:stroke dashstyle="1 1" endcap="round"/>
                  </v:line>
                  <v:line id="Line 166" o:spid="_x0000_s1033" style="position:absolute;visibility:visible;mso-wrap-style:square" from="974,5736" to="10747,5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4b8sEAAADbAAAADwAAAGRycy9kb3ducmV2LnhtbERPTYvCMBC9L+x/CLPgRTR1EVmqURZR&#10;Vjy5UViPYzO2ZZtJaaJWf70RBG/zeJ8zmbW2EmdqfOlYwaCfgCDOnCk5V7DbLntfIHxANlg5JgVX&#10;8jCbvr9NMDXuwr901iEXMYR9igqKEOpUSp8VZNH3XU0cuaNrLIYIm1yaBi8x3FbyM0lG0mLJsaHA&#10;muYFZf/6ZBVoefhb3Lpr+tm1Xa2PG8z2w5FSnY/2ewwiUBte4qd7ZeL8ATx+iQfI6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LhvywQAAANsAAAAPAAAAAAAAAAAAAAAA&#10;AKECAABkcnMvZG93bnJldi54bWxQSwUGAAAAAAQABAD5AAAAjwMAAAAA&#10;">
                    <v:stroke dashstyle="1 1" endcap="round"/>
                  </v:line>
                  <v:line id="Line 167" o:spid="_x0000_s1034" style="position:absolute;visibility:visible;mso-wrap-style:square" from="974,5976" to="10747,59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FhcEAAADbAAAADwAAAGRycy9kb3ducmV2LnhtbERPTYvCMBC9L/gfwgheRFNFRKpRFlGU&#10;Pe1mBT2OzdiWbSalidr1128EYW/zeJ+zWLW2EjdqfOlYwWiYgCDOnCk5V3D43g5mIHxANlg5JgW/&#10;5GG17LwtMDXuzl900yEXMYR9igqKEOpUSp8VZNEPXU0cuYtrLIYIm1yaBu8x3FZynCRTabHk2FBg&#10;TeuCsh99tQq0PB83j/4H7Q5tX+vLJ2anyVSpXrd9n4MI1IZ/8cu9N3H+GJ6/xAPk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IWFwQAAANsAAAAPAAAAAAAAAAAAAAAA&#10;AKECAABkcnMvZG93bnJldi54bWxQSwUGAAAAAAQABAD5AAAAjwMAAAAA&#10;">
                    <v:stroke dashstyle="1 1" endcap="round"/>
                  </v:line>
                  <v:line id="Line 168" o:spid="_x0000_s1035" style="position:absolute;visibility:visible;mso-wrap-style:square" from="974,6216" to="10747,6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AgHsIAAADbAAAADwAAAGRycy9kb3ducmV2LnhtbERPTWsCMRC9C/6HMEIvUrNaEVmNIqK0&#10;eLJRaI/Tzbi7uJksm1S3/nojCL3N433OfNnaSlyo8aVjBcNBAoI4c6bkXMHxsH2dgvAB2WDlmBT8&#10;kYflotuZY2rclT/pokMuYgj7FBUUIdSplD4ryKIfuJo4cifXWAwRNrk0DV5juK3kKEkm0mLJsaHA&#10;mtYFZWf9axVo+fO1ufV39H5s+1qf9ph9jydKvfTa1QxEoDb8i5/uDxPnv8Hjl3iAXN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7AgHsIAAADbAAAADwAAAAAAAAAAAAAA&#10;AAChAgAAZHJzL2Rvd25yZXYueG1sUEsFBgAAAAAEAAQA+QAAAJADAAAAAA==&#10;">
                    <v:stroke dashstyle="1 1" endcap="round"/>
                  </v:line>
                  <v:line id="Line 169" o:spid="_x0000_s1036" style="position:absolute;visibility:visible;mso-wrap-style:square" from="974,6457" to="10747,64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m4asIAAADbAAAADwAAAGRycy9kb3ducmV2LnhtbERPS2sCMRC+F/wPYYReRLMtIrKaFRGL&#10;0lObCnocN7MP3EyWTdS1v74pFHqbj+85y1VvG3GjzteOFbxMEhDEuTM1lwoOX2/jOQgfkA02jknB&#10;gzysssHTElPj7vxJNx1KEUPYp6igCqFNpfR5RRb9xLXEkStcZzFE2JXSdHiP4baRr0kykxZrjg0V&#10;trSpKL/oq1Wg5fm4/R690+7Qj7QuPjA/TWdKPQ/79QJEoD78i//cexPnT+H3l3iAz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m4asIAAADbAAAADwAAAAAAAAAAAAAA&#10;AAChAgAAZHJzL2Rvd25yZXYueG1sUEsFBgAAAAAEAAQA+QAAAJADAAAAAA==&#10;">
                    <v:stroke dashstyle="1 1" endcap="round"/>
                  </v:line>
                  <v:line id="Line 170" o:spid="_x0000_s1037" style="position:absolute;visibility:visible;mso-wrap-style:square" from="974,6697" to="10747,6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Ud8cIAAADbAAAADwAAAGRycy9kb3ducmV2LnhtbERPTWsCMRC9C/6HMEIvUrNKFVmNIqK0&#10;eLJRaI/Tzbi7uJksm1S3/nojCL3N433OfNnaSlyo8aVjBcNBAoI4c6bkXMHxsH2dgvAB2WDlmBT8&#10;kYflotuZY2rclT/pokMuYgj7FBUUIdSplD4ryKIfuJo4cifXWAwRNrk0DV5juK3kKEkm0mLJsaHA&#10;mtYFZWf9axVo+fO1ufV39H5s+1qf9ph9v02Ueum1qxmIQG34Fz/dHybOH8Pjl3iAXN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xUd8cIAAADbAAAADwAAAAAAAAAAAAAA&#10;AAChAgAAZHJzL2Rvd25yZXYueG1sUEsFBgAAAAAEAAQA+QAAAJADAAAAAA==&#10;">
                    <v:stroke dashstyle="1 1" endcap="round"/>
                  </v:line>
                  <v:line id="Line 171" o:spid="_x0000_s1038" style="position:absolute;visibility:visible;mso-wrap-style:square" from="974,6937" to="10747,6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eDhsIAAADbAAAADwAAAGRycy9kb3ducmV2LnhtbERPTWvCQBC9F/wPywhepG4sEiS6ioil&#10;4smuQj1Os2MSmp0N2a1Gf71bKHibx/uc+bKztbhQ6yvHCsajBARx7kzFhYLj4f11CsIHZIO1Y1Jw&#10;Iw/LRe9ljplxV/6kiw6FiCHsM1RQhtBkUvq8JIt+5BriyJ1dazFE2BbStHiN4baWb0mSSosVx4YS&#10;G1qXlP/oX6tAy++vzX24o49jN9T6vMf8NEmVGvS71QxEoC48xf/urYnzU/j7JR4gF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8eDhsIAAADbAAAADwAAAAAAAAAAAAAA&#10;AAChAgAAZHJzL2Rvd25yZXYueG1sUEsFBgAAAAAEAAQA+QAAAJADAAAAAA==&#10;">
                    <v:stroke dashstyle="1 1" endcap="round"/>
                  </v:line>
                  <v:line id="Line 172" o:spid="_x0000_s1039" style="position:absolute;visibility:visible;mso-wrap-style:square" from="974,7177" to="10747,71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smHcMAAADbAAAADwAAAGRycy9kb3ducmV2LnhtbERPTWvCQBC9F/wPyxS8iG4UUUldRaSl&#10;0lO7CnqcZsckNDsbstsk+uu7hUJv83ifs972thItNb50rGA6SUAQZ86UnCs4HV/GKxA+IBusHJOC&#10;G3nYbgYPa0yN6/iDWh1yEUPYp6igCKFOpfRZQRb9xNXEkbu6xmKIsMmlabCL4baSsyRZSIslx4YC&#10;a9oXlH3pb6tAy8/z8330Rq+nfqT19R2zy3yh1PCx3z2BCNSHf/Gf+2Di/CX8/hIPk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LJh3DAAAA2wAAAA8AAAAAAAAAAAAA&#10;AAAAoQIAAGRycy9kb3ducmV2LnhtbFBLBQYAAAAABAAEAPkAAACRAwAAAAA=&#10;">
                    <v:stroke dashstyle="1 1" endcap="round"/>
                  </v:line>
                  <v:line id="Line 173" o:spid="_x0000_s1040" style="position:absolute;visibility:visible;mso-wrap-style:square" from="974,7418" to="10747,74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Syb8UAAADbAAAADwAAAGRycy9kb3ducmV2LnhtbESPQWvCQBCF7wX/wzKCF6kbpUiJrlJK&#10;xdKTXYX2OGbHJDQ7G7Krpv31nYPgbYb35r1vluveN+pCXawDG5hOMlDERXA1lwYO+83jM6iYkB02&#10;gcnAL0VYrwYPS8xduPInXWwqlYRwzNFAlVKbax2LijzGSWiJRTuFzmOStSu16/Aq4b7Rsyyba481&#10;S0OFLb1WVPzYszdg9fHr7W/8QdtDP7b2tMPi+2luzGjYvyxAJerT3Xy7fneCL7Dyiw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RSyb8UAAADbAAAADwAAAAAAAAAA&#10;AAAAAAChAgAAZHJzL2Rvd25yZXYueG1sUEsFBgAAAAAEAAQA+QAAAJMDAAAAAA==&#10;">
                    <v:stroke dashstyle="1 1" endcap="round"/>
                  </v:line>
                  <v:line id="Line 174" o:spid="_x0000_s1041" style="position:absolute;visibility:visible;mso-wrap-style:square" from="974,7658" to="10747,7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gX9MMAAADbAAAADwAAAGRycy9kb3ducmV2LnhtbERPTWvCQBC9F/wPyxS8iG4UEU1dRaSl&#10;0lO7CnqcZsckNDsbstsk+uu7hUJv83ifs972thItNb50rGA6SUAQZ86UnCs4HV/GSxA+IBusHJOC&#10;G3nYbgYPa0yN6/iDWh1yEUPYp6igCKFOpfRZQRb9xNXEkbu6xmKIsMmlabCL4baSsyRZSIslx4YC&#10;a9oXlH3pb6tAy8/z8330Rq+nfqT19R2zy3yh1PCx3z2BCNSHf/Gf+2Di/BX8/hIPkJ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YF/TDAAAA2wAAAA8AAAAAAAAAAAAA&#10;AAAAoQIAAGRycy9kb3ducmV2LnhtbFBLBQYAAAAABAAEAPkAAACRAwAAAAA=&#10;">
                    <v:stroke dashstyle="1 1" endcap="round"/>
                  </v:line>
                  <v:line id="Line 175" o:spid="_x0000_s1042" style="position:absolute;visibility:visible;mso-wrap-style:square" from="974,7898" to="10747,78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501MAAAADbAAAADwAAAGRycy9kb3ducmV2LnhtbERPTYvCMBC9C/6HMIIX0XRlEalGEVlx&#10;2ZNGQY9jM7bFZlKaqN399ZuD4PHxvufL1lbiQY0vHSv4GCUgiDNnSs4VHA+b4RSED8gGK8ek4Jc8&#10;LBfdzhxT4568p4cOuYgh7FNUUIRQp1L6rCCLfuRq4shdXWMxRNjk0jT4jOG2kuMkmUiLJceGAmta&#10;F5Td9N0q0PJy+vob/ND22A60vu4wO39OlOr32tUMRKA2vMUv97dRMI7r45f4A+T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OdNTAAAAA2wAAAA8AAAAAAAAAAAAAAAAA&#10;oQIAAGRycy9kb3ducmV2LnhtbFBLBQYAAAAABAAEAPkAAACOAwAAAAA=&#10;">
                    <v:stroke dashstyle="1 1" endcap="round"/>
                  </v:line>
                  <v:line id="Line 176" o:spid="_x0000_s1043" style="position:absolute;visibility:visible;mso-wrap-style:square" from="974,8139" to="10747,8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LRT8QAAADbAAAADwAAAGRycy9kb3ducmV2LnhtbESPQWvCQBSE7wX/w/IKXqRuFJESXaWI&#10;onhqt4F6fM0+k9Ds25BdNfrru4LgcZiZb5j5srO1OFPrK8cKRsMEBHHuTMWFgux78/YOwgdkg7Vj&#10;UnAlD8tF72WOqXEX/qKzDoWIEPYpKihDaFIpfV6SRT90DXH0jq61GKJsC2lavES4reU4SabSYsVx&#10;ocSGViXlf/pkFWj5+7O+Dfa0zbqB1sdPzA+TqVL91+5jBiJQF57hR3tnFIxH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QtFPxAAAANsAAAAPAAAAAAAAAAAA&#10;AAAAAKECAABkcnMvZG93bnJldi54bWxQSwUGAAAAAAQABAD5AAAAkgMAAAAA&#10;">
                    <v:stroke dashstyle="1 1" endcap="round"/>
                  </v:line>
                  <v:line id="Line 177" o:spid="_x0000_s1044" style="position:absolute;visibility:visible;mso-wrap-style:square" from="974,8379" to="10747,8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BPOMQAAADbAAAADwAAAGRycy9kb3ducmV2LnhtbESPQWvCQBSE74X+h+UVvIhuDEVKdBUp&#10;FcVTuwr1+Mw+k2D2bciuGvvru4LgcZiZb5jpvLO1uFDrK8cKRsMEBHHuTMWFgt12OfgA4QOywdox&#10;KbiRh/ns9WWKmXFX/qGLDoWIEPYZKihDaDIpfV6SRT90DXH0jq61GKJsC2lavEa4rWWaJGNpseK4&#10;UGJDnyXlJ322CrQ8/H799Te02nV9rY/fmO/fx0r13rrFBESgLjzDj/baKEhTuH+JP0DO/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kE84xAAAANsAAAAPAAAAAAAAAAAA&#10;AAAAAKECAABkcnMvZG93bnJldi54bWxQSwUGAAAAAAQABAD5AAAAkgMAAAAA&#10;">
                    <v:stroke dashstyle="1 1" endcap="round"/>
                  </v:line>
                  <v:line id="Line 178" o:spid="_x0000_s1045" style="position:absolute;visibility:visible;mso-wrap-style:square" from="974,8619" to="10747,86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zqo8UAAADbAAAADwAAAGRycy9kb3ducmV2LnhtbESPT2sCMRTE7wW/Q3hCL1KztUXK1qxI&#10;aWnxpFHQ4+vm7R/cvCybVLd+eiMIHoeZ+Q0zm/e2EUfqfO1YwfM4AUGcO1NzqWC7+Xp6A+EDssHG&#10;MSn4Jw/zbPAww9S4E6/pqEMpIoR9igqqENpUSp9XZNGPXUscvcJ1FkOUXSlNh6cIt42cJMlUWqw5&#10;LlTY0kdF+UH/WQVa/u4+z6MlfW/7kdbFCvP961Spx2G/eAcRqA/38K39YxRMXuD6Jf4AmV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dzqo8UAAADbAAAADwAAAAAAAAAA&#10;AAAAAAChAgAAZHJzL2Rvd25yZXYueG1sUEsFBgAAAAAEAAQA+QAAAJMDAAAAAA==&#10;">
                    <v:stroke dashstyle="1 1" endcap="round"/>
                  </v:line>
                  <v:line id="Line 179" o:spid="_x0000_s1046" style="position:absolute;visibility:visible;mso-wrap-style:square" from="974,8860" to="10747,8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Vy18QAAADbAAAADwAAAGRycy9kb3ducmV2LnhtbESPT2sCMRTE74LfITyhF9FsRaSsZkWk&#10;pcVTTQU9Pjdv/+DmZdmkuvXTN4WCx2FmfsOs1r1txJU6XztW8DxNQBDnztRcKjh8vU1eQPiAbLBx&#10;TAp+yMM6Gw5WmBp34z1ddShFhLBPUUEVQptK6fOKLPqpa4mjV7jOYoiyK6Xp8BbhtpGzJFlIizXH&#10;hQpb2laUX/S3VaDl+fh6H+/o/dCPtS4+MT/NF0o9jfrNEkSgPjzC/+0Po2A2h78v8QfI7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NXLXxAAAANsAAAAPAAAAAAAAAAAA&#10;AAAAAKECAABkcnMvZG93bnJldi54bWxQSwUGAAAAAAQABAD5AAAAkgMAAAAA&#10;">
                    <v:stroke dashstyle="1 1" endcap="round"/>
                  </v:line>
                  <v:line id="Line 180" o:spid="_x0000_s1047" style="position:absolute;visibility:visible;mso-wrap-style:square" from="974,9100" to="10747,9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nXTMUAAADbAAAADwAAAGRycy9kb3ducmV2LnhtbESPT2sCMRTE7wW/Q3hCL1KzlVbK1qxI&#10;aWnxpFHQ4+vm7R/cvCybVLd+eiMIHoeZ+Q0zm/e2EUfqfO1YwfM4AUGcO1NzqWC7+Xp6A+EDssHG&#10;MSn4Jw/zbPAww9S4E6/pqEMpIoR9igqqENpUSp9XZNGPXUscvcJ1FkOUXSlNh6cIt42cJMlUWqw5&#10;LlTY0kdF+UH/WQVa/u4+z6MlfW/7kdbFCvP9y1Spx2G/eAcRqA/38K39YxRMXuH6Jf4AmV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XnXTMUAAADbAAAADwAAAAAAAAAA&#10;AAAAAAChAgAAZHJzL2Rvd25yZXYueG1sUEsFBgAAAAAEAAQA+QAAAJMDAAAAAA==&#10;">
                    <v:stroke dashstyle="1 1" endcap="round"/>
                  </v:line>
                  <v:line id="Line 181" o:spid="_x0000_s1048" style="position:absolute;visibility:visible;mso-wrap-style:square" from="974,9340" to="10747,9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tJO8QAAADbAAAADwAAAGRycy9kb3ducmV2LnhtbESPQWvCQBSE7wX/w/KEXqRuFAkSXUVE&#10;aenJroI9PrPPJJh9G7JbTf31bqHgcZiZb5j5srO1uFLrK8cKRsMEBHHuTMWFgsN++zYF4QOywdox&#10;KfglD8tF72WOmXE3/qKrDoWIEPYZKihDaDIpfV6SRT90DXH0zq61GKJsC2lavEW4reU4SVJpseK4&#10;UGJD65Lyi/6xCrQ8HTf3wSe9H7qB1ucd5t+TVKnXfreagQjUhWf4v/1hFIxT+PsSf4B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q0k7xAAAANsAAAAPAAAAAAAAAAAA&#10;AAAAAKECAABkcnMvZG93bnJldi54bWxQSwUGAAAAAAQABAD5AAAAkgMAAAAA&#10;">
                    <v:stroke dashstyle="1 1" endcap="round"/>
                  </v:line>
                  <v:line id="Line 182" o:spid="_x0000_s1049" style="position:absolute;visibility:visible;mso-wrap-style:square" from="974,9581" to="10747,9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fsoMUAAADbAAAADwAAAGRycy9kb3ducmV2LnhtbESPQWvCQBSE7wX/w/KEXkQ3DWJLdBWR&#10;loqnuhXs8TX7TILZtyG7jdFf3xUKPQ4z8w2zWPW2Fh21vnKs4GmSgCDOnam4UHD4fBu/gPAB2WDt&#10;mBRcycNqOXhYYGbchffU6VCICGGfoYIyhCaT0uclWfQT1xBH7+RaiyHKtpCmxUuE21qmSTKTFiuO&#10;CyU2tCkpP+sfq0DL7+PrbbSj90M/0vr0gfnXdKbU47Bfz0EE6sN/+K+9NQrSZ7h/i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ufsoMUAAADbAAAADwAAAAAAAAAA&#10;AAAAAAChAgAAZHJzL2Rvd25yZXYueG1sUEsFBgAAAAAEAAQA+QAAAJMDAAAAAA==&#10;">
                    <v:stroke dashstyle="1 1" endcap="round"/>
                  </v:line>
                  <v:line id="Line 183" o:spid="_x0000_s1050" style="position:absolute;visibility:visible;mso-wrap-style:square" from="974,9821" to="10747,98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h40sAAAADbAAAADwAAAGRycy9kb3ducmV2LnhtbERPTYvCMBC9C/6HMIIX0XRlEalGEVlx&#10;2ZNGQY9jM7bFZlKaqN399ZuD4PHxvufL1lbiQY0vHSv4GCUgiDNnSs4VHA+b4RSED8gGK8ek4Jc8&#10;LBfdzhxT4568p4cOuYgh7FNUUIRQp1L6rCCLfuRq4shdXWMxRNjk0jT4jOG2kuMkmUiLJceGAmta&#10;F5Td9N0q0PJy+vob/ND22A60vu4wO39OlOr32tUMRKA2vMUv97dRMI5j45f4A+T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t4eNLAAAAA2wAAAA8AAAAAAAAAAAAAAAAA&#10;oQIAAGRycy9kb3ducmV2LnhtbFBLBQYAAAAABAAEAPkAAACOAwAAAAA=&#10;">
                    <v:stroke dashstyle="1 1" endcap="round"/>
                  </v:line>
                  <v:line id="Line 184" o:spid="_x0000_s1051" style="position:absolute;visibility:visible;mso-wrap-style:square" from="974,10061" to="10747,10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TdScUAAADbAAAADwAAAGRycy9kb3ducmV2LnhtbESPQWvCQBSE7wX/w/KEXkQ3DSJtdBWR&#10;loqnuhXs8TX7TILZtyG7jdFf3xUKPQ4z8w2zWPW2Fh21vnKs4GmSgCDOnam4UHD4fBs/g/AB2WDt&#10;mBRcycNqOXhYYGbchffU6VCICGGfoYIyhCaT0uclWfQT1xBH7+RaiyHKtpCmxUuE21qmSTKTFiuO&#10;CyU2tCkpP+sfq0DL7+PrbbSj90M/0vr0gfnXdKbU47Bfz0EE6sN/+K+9NQrSF7h/i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DTdScUAAADbAAAADwAAAAAAAAAA&#10;AAAAAAChAgAAZHJzL2Rvd25yZXYueG1sUEsFBgAAAAAEAAQA+QAAAJMDAAAAAA==&#10;">
                    <v:stroke dashstyle="1 1" endcap="round"/>
                  </v:line>
                  <v:line id="Line 185" o:spid="_x0000_s1052" style="position:absolute;visibility:visible;mso-wrap-style:square" from="974,10302" to="10747,103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fiCcIAAADbAAAADwAAAGRycy9kb3ducmV2LnhtbERPy2oCMRTdF/yHcAvdSM1Yi5SpGRFR&#10;lK40DrTL28mdB53cDJOo0359sxBcHs57sRxsKy7U+8axgukkAUFcONNwpSA/bZ/fQPiAbLB1TAp+&#10;ycMyGz0sMDXuyke66FCJGMI+RQV1CF0qpS9qsugnriOOXOl6iyHCvpKmx2sMt618SZK5tNhwbKix&#10;o3VNxY8+WwVafn9u/sYftMuHsdblAYuv17lST4/D6h1EoCHcxTf33iiYxfXxS/wBMvs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NfiCcIAAADbAAAADwAAAAAAAAAAAAAA&#10;AAChAgAAZHJzL2Rvd25yZXYueG1sUEsFBgAAAAAEAAQA+QAAAJADAAAAAA==&#10;">
                    <v:stroke dashstyle="1 1" endcap="round"/>
                  </v:line>
                  <v:line id="Line 186" o:spid="_x0000_s1053" style="position:absolute;visibility:visible;mso-wrap-style:square" from="974,10542" to="10747,105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tHksUAAADbAAAADwAAAGRycy9kb3ducmV2LnhtbESPT2sCMRTE70K/Q3iFXkSzWhFZzUop&#10;lZaeNBX0+Ny8/UM3L8sm1W0/vRGEHoeZ+Q2zWve2EWfqfO1YwWScgCDOnam5VLD/2owWIHxANtg4&#10;JgW/5GGdPQxWmBp34R2ddShFhLBPUUEVQptK6fOKLPqxa4mjV7jOYoiyK6Xp8BLhtpHTJJlLizXH&#10;hQpbeq0o/9Y/VoGWp8Pb3/CT3vf9UOtii/lxNlfq6bF/WYII1If/8L39YRQ8T+D2Jf4AmV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tHksUAAADbAAAADwAAAAAAAAAA&#10;AAAAAAChAgAAZHJzL2Rvd25yZXYueG1sUEsFBgAAAAAEAAQA+QAAAJMDAAAAAA==&#10;">
                    <v:stroke dashstyle="1 1" endcap="round"/>
                  </v:line>
                  <v:line id="Line 187" o:spid="_x0000_s1054" style="position:absolute;visibility:visible;mso-wrap-style:square" from="974,10782" to="10747,107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75rssMAAADcAAAADwAAAGRycy9kb3ducmV2LnhtbERPy2oCMRTdC/2HcAvdSM1URWRqRkRa&#10;lK5sHGiXt5M7Dzq5GSZRR7++WQhdHs57tR5sK87U+8axgpdJAoK4cKbhSkF+fH9egvAB2WDrmBRc&#10;ycM6exitMDXuwp901qESMYR9igrqELpUSl/UZNFPXEccudL1FkOEfSVNj5cYbls5TZKFtNhwbKix&#10;o21Nxa8+WQVa/ny93cYftMuHsdblAYvv+UKpp8dh8woi0BD+xXf33iiYTeP8eCYeAZn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O+a7LDAAAA3AAAAA8AAAAAAAAAAAAA&#10;AAAAoQIAAGRycy9kb3ducmV2LnhtbFBLBQYAAAAABAAEAPkAAACRAwAAAAA=&#10;">
                    <v:stroke dashstyle="1 1" endcap="round"/>
                  </v:line>
                  <v:line id="Line 188" o:spid="_x0000_s1055" style="position:absolute;visibility:visible;mso-wrap-style:square" from="974,11023" to="10747,110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LOKcYAAADcAAAADwAAAGRycy9kb3ducmV2LnhtbESPT2sCMRTE74LfITyhF9Gsf5CyNUop&#10;iuKppoIen5vn7tLNy7JJdfXTN4WCx2FmfsPMl62txJUaXzpWMBomIIgzZ0rOFRy+1oNXED4gG6wc&#10;k4I7eVguup05psbdeE9XHXIRIexTVFCEUKdS+qwgi37oauLoXVxjMUTZ5NI0eItwW8lxksykxZLj&#10;QoE1fRSUfesfq0DL83H16O9oc2j7Wl8+MTtNZ0q99Nr3NxCB2vAM/7e3RsFkPIK/M/EI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zyzinGAAAA3AAAAA8AAAAAAAAA&#10;AAAAAAAAoQIAAGRycy9kb3ducmV2LnhtbFBLBQYAAAAABAAEAPkAAACUAwAAAAA=&#10;">
                    <v:stroke dashstyle="1 1" endcap="round"/>
                  </v:line>
                  <v:line id="Line 189" o:spid="_x0000_s1056" style="position:absolute;visibility:visible;mso-wrap-style:square" from="974,11263" to="10747,11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BQXsYAAADcAAAADwAAAGRycy9kb3ducmV2LnhtbESPQWvCQBSE70L/w/IKvYhuTCVI6ipF&#10;FMVT3Qrt8TX7TEKzb0N2q6m/3hUKPQ4z8w0zX/a2EWfqfO1YwWScgCAunKm5VHB834xmIHxANtg4&#10;JgW/5GG5eBjMMTfuwgc661CKCGGfo4IqhDaX0hcVWfRj1xJH7+Q6iyHKrpSmw0uE20amSZJJizXH&#10;hQpbWlVUfOsfq0DLr4/1dbin7bEfan16w+Jzmin19Ni/voAI1If/8F97ZxQ8pyncz8QjI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wgUF7GAAAA3AAAAA8AAAAAAAAA&#10;AAAAAAAAoQIAAGRycy9kb3ducmV2LnhtbFBLBQYAAAAABAAEAPkAAACUAwAAAAA=&#10;">
                    <v:stroke dashstyle="1 1" endcap="round"/>
                  </v:line>
                  <v:line id="Line 190" o:spid="_x0000_s1057" style="position:absolute;visibility:visible;mso-wrap-style:square" from="974,11503" to="10747,115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2z1xcYAAADcAAAADwAAAGRycy9kb3ducmV2LnhtbESPT2sCMRTE74LfITzBi2jWP0jZGqUU&#10;xdKTpoIen5vn7tLNy7KJuu2nbwqCx2FmfsMsVq2txI0aXzpWMB4lIIgzZ0rOFRy+NsMXED4gG6wc&#10;k4If8rBadjsLTI27855uOuQiQtinqKAIoU6l9FlBFv3I1cTRu7jGYoiyyaVp8B7htpKTJJlLiyXH&#10;hQJrei8o+9ZXq0DL83H9O/ik7aEdaH3ZYXaazZXq99q3VxCB2vAMP9ofRsF0MoX/M/EI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s9cXGAAAA3AAAAA8AAAAAAAAA&#10;AAAAAAAAoQIAAGRycy9kb3ducmV2LnhtbFBLBQYAAAAABAAEAPkAAACUAwAAAAA=&#10;">
                    <v:stroke dashstyle="1 1" endcap="round"/>
                  </v:line>
                  <v:line id="Line 191" o:spid="_x0000_s1058" style="position:absolute;visibility:visible;mso-wrap-style:square" from="974,11744" to="10747,11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tscUAAADcAAAADwAAAGRycy9kb3ducmV2LnhtbESPQWsCMRSE74L/ITzBi2hWK1K2RilF&#10;sfSkqaDH5+a5u3TzsmyibvvrTUHwOMzMN8x82dpKXKnxpWMF41ECgjhzpuRcwf57PXwF4QOywcox&#10;KfglD8tFtzPH1Lgb7+iqQy4ihH2KCooQ6lRKnxVk0Y9cTRy9s2sshiibXJoGbxFuKzlJkpm0WHJc&#10;KLCmj4KyH32xCrQ8HVZ/gy/a7NuB1uctZsfpTKl+r31/AxGoDc/wo/1pFLxMpvB/Jh4B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IVtscUAAADcAAAADwAAAAAAAAAA&#10;AAAAAAChAgAAZHJzL2Rvd25yZXYueG1sUEsFBgAAAAAEAAQA+QAAAJMDAAAAAA==&#10;">
                    <v:stroke dashstyle="1 1" endcap="round"/>
                  </v:line>
                  <v:line id="Line 192" o:spid="_x0000_s1059" style="position:absolute;visibility:visible;mso-wrap-style:square" from="974,11984" to="10747,1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nIKsYAAADcAAAADwAAAGRycy9kb3ducmV2LnhtbESPQWvCQBSE74X+h+UVehHdqDVI6ipF&#10;KkpPugp6fM0+k9Ds25BdNfbXdwuFHoeZ+YaZLTpbiyu1vnKsYDhIQBDnzlRcKDjsV/0pCB+QDdaO&#10;ScGdPCzmjw8zzIy78Y6uOhQiQthnqKAMocmk9HlJFv3ANcTRO7vWYoiyLaRp8RbhtpajJEmlxYrj&#10;QokNLUvKv/TFKtDy8/j+3fug9aHraX3eYn56SZV6fureXkEE6sJ/+K+9MQrGown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JyCrGAAAA3AAAAA8AAAAAAAAA&#10;AAAAAAAAoQIAAGRycy9kb3ducmV2LnhtbFBLBQYAAAAABAAEAPkAAACUAwAAAAA=&#10;">
                    <v:stroke dashstyle="1 1" endcap="round"/>
                  </v:line>
                  <v:line id="Line 193" o:spid="_x0000_s1060" style="position:absolute;visibility:visible;mso-wrap-style:square" from="974,12224" to="10747,122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tWXcYAAADcAAAADwAAAGRycy9kb3ducmV2LnhtbESPT2vCQBTE70K/w/IKvYhu/EOQ1FWK&#10;KIon3Qrt8TX7TEKzb0N2q9FP3y0IPQ4z8xtmvuxsLS7U+sqxgtEwAUGcO1NxoeD0vhnMQPiAbLB2&#10;TApu5GG5eOrNMTPuyke66FCICGGfoYIyhCaT0uclWfRD1xBH7+xaiyHKtpCmxWuE21qOkySVFiuO&#10;CyU2tCop/9Y/VoGWXx/re39P21PX1/p8wPxzmir18ty9vYII1IX/8KO9Mwom4xT+zsQj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MbVl3GAAAA3AAAAA8AAAAAAAAA&#10;AAAAAAAAoQIAAGRycy9kb3ducmV2LnhtbFBLBQYAAAAABAAEAPkAAACUAwAAAAA=&#10;">
                    <v:stroke dashstyle="1 1" endcap="round"/>
                  </v:line>
                  <v:line id="Line 194" o:spid="_x0000_s1061" style="position:absolute;visibility:visible;mso-wrap-style:square" from="974,12464" to="10747,124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fzxsYAAADcAAAADwAAAGRycy9kb3ducmV2LnhtbESPQWsCMRSE74L/ITyhF6nZqlhZjVJK&#10;S4snjYI9vm6eu4ubl2WT6tpfbwTB4zAz3zDzZWsrcaLGl44VvAwSEMSZMyXnCnbbz+cpCB+QDVaO&#10;ScGFPCwX3c4cU+POvKGTDrmIEPYpKihCqFMpfVaQRT9wNXH0Dq6xGKJscmkaPEe4reQwSSbSYslx&#10;ocCa3gvKjvrPKtDyd//x31/R167ta31YY/Yznij11GvfZiACteERvre/jYLR8BVuZ+IRkI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xX88bGAAAA3AAAAA8AAAAAAAAA&#10;AAAAAAAAoQIAAGRycy9kb3ducmV2LnhtbFBLBQYAAAAABAAEAPkAAACUAwAAAAA=&#10;">
                    <v:stroke dashstyle="1 1" endcap="round"/>
                  </v:line>
                  <v:line id="Line 195" o:spid="_x0000_s1062" style="position:absolute;visibility:visible;mso-wrap-style:square" from="974,12705" to="10747,127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hntMMAAADcAAAADwAAAGRycy9kb3ducmV2LnhtbERPy2oCMRTdC/2HcAvdSM1URWRqRkRa&#10;lK5sHGiXt5M7Dzq5GSZRR7++WQhdHs57tR5sK87U+8axgpdJAoK4cKbhSkF+fH9egvAB2WDrmBRc&#10;ycM6exitMDXuwp901qESMYR9igrqELpUSl/UZNFPXEccudL1FkOEfSVNj5cYbls5TZKFtNhwbKix&#10;o21Nxa8+WQVa/ny93cYftMuHsdblAYvv+UKpp8dh8woi0BD+xXf33iiYTePaeCYeAZn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IZ7TDAAAA3AAAAA8AAAAAAAAAAAAA&#10;AAAAoQIAAGRycy9kb3ducmV2LnhtbFBLBQYAAAAABAAEAPkAAACRAwAAAAA=&#10;">
                    <v:stroke dashstyle="1 1" endcap="round"/>
                  </v:line>
                  <v:line id="Line 196" o:spid="_x0000_s1063" style="position:absolute;visibility:visible;mso-wrap-style:square" from="974,12945" to="10747,12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TCL8YAAADcAAAADwAAAGRycy9kb3ducmV2LnhtbESPQWsCMRSE74L/ITyhF6nZqkhdjVJK&#10;S4snjYI9vm6eu4ubl2WT6tpfbwTB4zAz3zDzZWsrcaLGl44VvAwSEMSZMyXnCnbbz+dXED4gG6wc&#10;k4ILeVguup05psadeUMnHXIRIexTVFCEUKdS+qwgi37gauLoHVxjMUTZ5NI0eI5wW8lhkkykxZLj&#10;QoE1vReUHfWfVaDl7/7jv7+ir13b1/qwxuxnPFHqqde+zUAEasMjfG9/GwWj4RRuZ+IRkI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KEwi/GAAAA3AAAAA8AAAAAAAAA&#10;AAAAAAAAoQIAAGRycy9kb3ducmV2LnhtbFBLBQYAAAAABAAEAPkAAACUAwAAAAA=&#10;">
                    <v:stroke dashstyle="1 1" endcap="round"/>
                  </v:line>
                  <v:line id="Line 197" o:spid="_x0000_s1064" style="position:absolute;visibility:visible;mso-wrap-style:square" from="974,13185" to="10747,13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f9b8IAAADcAAAADwAAAGRycy9kb3ducmV2LnhtbERPz2vCMBS+D/wfwhO8iKbTIVKNIjJR&#10;PG1R0OOzebbF5qU0Ubv99eYw2PHj+z1ftrYSD2p86VjB+zABQZw5U3Ku4HjYDKYgfEA2WDkmBT/k&#10;YbnovM0xNe7J3/TQIRcxhH2KCooQ6lRKnxVk0Q9dTRy5q2sshgibXJoGnzHcVnKUJBNpseTYUGBN&#10;64Kym75bBVpeTp+//T1tj21f6+sXZuePiVK9bruagQjUhn/xn3tnFIzHcX48E4+AXL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mf9b8IAAADcAAAADwAAAAAAAAAAAAAA&#10;AAChAgAAZHJzL2Rvd25yZXYueG1sUEsFBgAAAAAEAAQA+QAAAJADAAAAAA==&#10;">
                    <v:stroke dashstyle="1 1" endcap="round"/>
                  </v:line>
                  <v:line id="Line 198" o:spid="_x0000_s1065" style="position:absolute;visibility:visible;mso-wrap-style:square" from="974,13426" to="10747,13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9MYAAADcAAAADwAAAGRycy9kb3ducmV2LnhtbESPT2sCMRTE74V+h/AKvYhmrUVkNSsi&#10;LRVPbRTs8XXz9g9uXpZNqquf3giFHoeZ+Q2zWPa2ESfqfO1YwXiUgCDOnam5VLDfvQ9nIHxANtg4&#10;JgUX8rDMHh8WmBp35i866VCKCGGfooIqhDaV0ucVWfQj1xJHr3CdxRBlV0rT4TnCbSNfkmQqLdYc&#10;FypsaV1RftS/VoGWP4e362BLH/t+oHXxifn361Sp56d+NQcRqA//4b/2xiiYTMZwPxOPgMx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rWPTGAAAA3AAAAA8AAAAAAAAA&#10;AAAAAAAAoQIAAGRycy9kb3ducmV2LnhtbFBLBQYAAAAABAAEAPkAAACUAwAAAAA=&#10;">
                    <v:stroke dashstyle="1 1" endcap="round"/>
                  </v:line>
                  <v:line id="Line 199" o:spid="_x0000_s1066" style="position:absolute;visibility:visible;mso-wrap-style:square" from="974,13666" to="10747,136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nGg8YAAADcAAAADwAAAGRycy9kb3ducmV2LnhtbESPT2sCMRTE74LfITzBi2jWP0jZGqUU&#10;xdKTpoIen5vn7tLNy7KJuu2nbwqCx2FmfsMsVq2txI0aXzpWMB4lIIgzZ0rOFRy+NsMXED4gG6wc&#10;k4If8rBadjsLTI27855uOuQiQtinqKAIoU6l9FlBFv3I1cTRu7jGYoiyyaVp8B7htpKTJJlLiyXH&#10;hQJrei8o+9ZXq0DL83H9O/ik7aEdaH3ZYXaazZXq99q3VxCB2vAMP9ofRsF0OoH/M/EI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n5xoPGAAAA3AAAAA8AAAAAAAAA&#10;AAAAAAAAoQIAAGRycy9kb3ducmV2LnhtbFBLBQYAAAAABAAEAPkAAACUAwAAAAA=&#10;">
                    <v:stroke dashstyle="1 1" endcap="round"/>
                  </v:line>
                  <v:line id="Line 200" o:spid="_x0000_s1067" style="position:absolute;visibility:visible;mso-wrap-style:square" from="974,13906" to="10747,139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VjGMUAAADcAAAADwAAAGRycy9kb3ducmV2LnhtbESPQWvCQBSE7wX/w/KEXkQ3bYpIdBUp&#10;isVT3Qp6fGafSTD7NmRXTf313UKhx2FmvmFmi87W4katrxwreBklIIhzZyouFOy/1sMJCB+QDdaO&#10;ScE3eVjMe08zzIy7845uOhQiQthnqKAMocmk9HlJFv3INcTRO7vWYoiyLaRp8R7htpavSTKWFiuO&#10;CyU29F5SftFXq0DL02H1GGxps+8GWp8/MT++jZV67nfLKYhAXfgP/7U/jII0TeH3TDwCcv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rVjGMUAAADcAAAADwAAAAAAAAAA&#10;AAAAAAChAgAAZHJzL2Rvd25yZXYueG1sUEsFBgAAAAAEAAQA+QAAAJMDAAAAAA==&#10;">
                    <v:stroke dashstyle="1 1" endcap="round"/>
                  </v:line>
                  <v:line id="Line 201" o:spid="_x0000_s1068" style="position:absolute;visibility:visible;mso-wrap-style:square" from="974,14147" to="10747,141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z7bMYAAADcAAAADwAAAGRycy9kb3ducmV2LnhtbESPT2sCMRTE74V+h/AKvYhmqyJlNSul&#10;VBRPbSrY4+vm7R/cvCybVFc/vRGEHoeZ+Q2zWPa2EUfqfO1YwcsoAUGcO1NzqWD3vRq+gvAB2WDj&#10;mBScycMye3xYYGrcib/oqEMpIoR9igqqENpUSp9XZNGPXEscvcJ1FkOUXSlNh6cIt40cJ8lMWqw5&#10;LlTY0ntF+UH/WQVa/u4/LoMtrXf9QOviE/Of6Uyp56f+bQ4iUB/+w/f2xiiYTKZwOxOPgMy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lc+2zGAAAA3AAAAA8AAAAAAAAA&#10;AAAAAAAAoQIAAGRycy9kb3ducmV2LnhtbFBLBQYAAAAABAAEAPkAAACUAwAAAAA=&#10;">
                    <v:stroke dashstyle="1 1" endcap="round"/>
                  </v:line>
                </v:group>
                <v:group id="Group 202" o:spid="_x0000_s1069" style="position:absolute;left:1535;top:2404;width:7200;height:9634" coordorigin="973,4572" coordsize="7200,98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line id="Line 203" o:spid="_x0000_s1070" style="position:absolute;visibility:visible;mso-wrap-style:square" from="973,4572" to="9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LAgMYAAADcAAAADwAAAGRycy9kb3ducmV2LnhtbESPT2vCQBTE70K/w/IKXqRu/EMoqasU&#10;UZSe6hpoj6/ZZxKafRuyq8Z++m6h4HGYmd8wi1VvG3GhzteOFUzGCQjiwpmaSwX5cfv0DMIHZION&#10;Y1JwIw+r5cNggZlxVz7QRYdSRAj7DBVUIbSZlL6oyKIfu5Y4eifXWQxRdqU0HV4j3DZymiSptFhz&#10;XKiwpXVFxbc+WwVafn1sfkZvtMv7kdandyw+56lSw8f+9QVEoD7cw//tvVEwm6XwdyYe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bCwIDGAAAA3AAAAA8AAAAAAAAA&#10;AAAAAAAAoQIAAGRycy9kb3ducmV2LnhtbFBLBQYAAAAABAAEAPkAAACUAwAAAAA=&#10;">
                    <v:stroke dashstyle="1 1" endcap="round"/>
                  </v:line>
                  <v:line id="Line 204" o:spid="_x0000_s1071" style="position:absolute;visibility:visible;mso-wrap-style:square" from="1213,4572" to="12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5lG8YAAADcAAAADwAAAGRycy9kb3ducmV2LnhtbESPQWvCQBSE74X+h+UVehHdWItK6ipS&#10;WhRPdhvQ4zP7TEKzb0N2q9Ff3y0IHoeZ+YaZLTpbixO1vnKsYDhIQBDnzlRcKMi+P/tTED4gG6wd&#10;k4ILeVjMHx9mmBp35i866VCICGGfooIyhCaV0uclWfQD1xBH7+haiyHKtpCmxXOE21q+JMlYWqw4&#10;LpTY0HtJ+Y/+tQq0POw+rr0NrbKup/Vxi/n+dazU81O3fAMRqAv38K29NgpGown8n4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mOZRvGAAAA3AAAAA8AAAAAAAAA&#10;AAAAAAAAoQIAAGRycy9kb3ducmV2LnhtbFBLBQYAAAAABAAEAPkAAACUAwAAAAA=&#10;">
                    <v:stroke dashstyle="1 1" endcap="round"/>
                  </v:line>
                  <v:line id="Line 205" o:spid="_x0000_s1072" style="position:absolute;visibility:visible;mso-wrap-style:square" from="1453,4572" to="14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1U8sYAAADcAAAADwAAAGRycy9kb3ducmV2LnhtbESPQWvCQBSE74X+h+UVehHdWIto6ipS&#10;WhRPdhvQ4zP7TEKzb0N2q9Ff3y0IHoeZ+YaZLTpbixO1vnKsYDhIQBDnzlRcKMi+P/sTED4gG6wd&#10;k4ILeVjMHx9mmBp35i866VCICGGfooIyhCaV0uclWfQD1xBH7+haiyHKtpCmxXOE21q+JMlYWqw4&#10;LpTY0HtJ+Y/+tQq0POw+rr0NrbKup/Vxi/n+dazU81O3fAMRqAv38K29NgpGoyn8n4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ddVPLGAAAA3AAAAA8AAAAAAAAA&#10;AAAAAAAAoQIAAGRycy9kb3ducmV2LnhtbFBLBQYAAAAABAAEAPkAAACUAwAAAAA=&#10;">
                    <v:stroke dashstyle="1 1" endcap="round"/>
                  </v:line>
                  <v:line id="Line 206" o:spid="_x0000_s1073" style="position:absolute;visibility:visible;mso-wrap-style:square" from="1693,4572" to="16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0ricUAAADcAAAADwAAAGRycy9kb3ducmV2LnhtbESPQWsCMRSE70L/Q3iFXkSztiKyGkWk&#10;xdKTRsEeXzfP3cXNy7KJuvrrTUHwOMzMN8x03tpKnKnxpWMFg34CgjhzpuRcwW771RuD8AHZYOWY&#10;FFzJw3z20pliatyFN3TWIRcRwj5FBUUIdSqlzwqy6PuuJo7ewTUWQ5RNLk2Dlwi3lXxPkpG0WHJc&#10;KLCmZUHZUZ+sAi3/9p+37g+tdm1X68Mas9/hSKm313YxARGoDc/wo/1tFHwMB/B/Jh4BO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S0ricUAAADcAAAADwAAAAAAAAAA&#10;AAAAAAChAgAAZHJzL2Rvd25yZXYueG1sUEsFBgAAAAAEAAQA+QAAAJMDAAAAAA==&#10;">
                    <v:stroke dashstyle="1 1" endcap="round"/>
                  </v:line>
                  <v:line id="Line 207" o:spid="_x0000_s1074" style="position:absolute;visibility:visible;mso-wrap-style:square" from="1933,4572" to="19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1/sUAAADcAAAADwAAAGRycy9kb3ducmV2LnhtbESPQWsCMRSE74L/ITzBi2hWK1K2RilF&#10;sfSkqaDH5+a5u3TzsmyibvvrTUHwOMzMN8x82dpKXKnxpWMF41ECgjhzpuRcwf57PXwF4QOywcox&#10;KfglD8tFtzPH1Lgb7+iqQy4ihH2KCooQ6lRKnxVk0Y9cTRy9s2sshiibXJoGbxFuKzlJkpm0WHJc&#10;KLCmj4KyH32xCrQ8HVZ/gy/a7NuB1uctZsfpTKl+r31/AxGoDc/wo/1pFLxMJ/B/Jh4B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f+1/sUAAADcAAAADwAAAAAAAAAA&#10;AAAAAAChAgAAZHJzL2Rvd25yZXYueG1sUEsFBgAAAAAEAAQA+QAAAJMDAAAAAA==&#10;">
                    <v:stroke dashstyle="1 1" endcap="round"/>
                  </v:line>
                  <v:line id="Line 208" o:spid="_x0000_s1075" style="position:absolute;visibility:visible;mso-wrap-style:square" from="2173,4572" to="21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MQZcYAAADcAAAADwAAAGRycy9kb3ducmV2LnhtbESPT2sCMRTE74V+h/AKvYhmqyJlNSul&#10;VBRPbSrY4+vm7R/cvCybVFc/vRGEHoeZ+Q2zWPa2EUfqfO1YwcsoAUGcO1NzqWD3vRq+gvAB2WDj&#10;mBScycMye3xYYGrcib/oqEMpIoR9igqqENpUSp9XZNGPXEscvcJ1FkOUXSlNh6cIt40cJ8lMWqw5&#10;LlTY0ntF+UH/WQVa/u4/LoMtrXf9QOviE/Of6Uyp56f+bQ4iUB/+w/f2xiiYTCdwOxOPgMy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zEGXGAAAA3AAAAA8AAAAAAAAA&#10;AAAAAAAAoQIAAGRycy9kb3ducmV2LnhtbFBLBQYAAAAABAAEAPkAAACUAwAAAAA=&#10;">
                    <v:stroke dashstyle="1 1" endcap="round"/>
                  </v:line>
                  <v:line id="Line 209" o:spid="_x0000_s1076" style="position:absolute;visibility:visible;mso-wrap-style:square" from="2413,4572" to="24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qIEcYAAADcAAAADwAAAGRycy9kb3ducmV2LnhtbESPQWvCQBSE7wX/w/KEXkQ3rSFIdBUp&#10;LZWe6lbQ4zP7TILZtyG71eiv7xYKPQ4z8w2zWPW2ERfqfO1YwdMkAUFcOFNzqWD39TaegfAB2WDj&#10;mBTcyMNqOXhYYG7clbd00aEUEcI+RwVVCG0upS8qsugnriWO3sl1FkOUXSlNh9cIt418TpJMWqw5&#10;LlTY0ktFxVl/WwVaHvev99EHve/6kdanTywOaabU47Bfz0EE6sN/+K+9MQqmaQq/Z+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FaiBHGAAAA3AAAAA8AAAAAAAAA&#10;AAAAAAAAoQIAAGRycy9kb3ducmV2LnhtbFBLBQYAAAAABAAEAPkAAACUAwAAAAA=&#10;">
                    <v:stroke dashstyle="1 1" endcap="round"/>
                  </v:line>
                  <v:line id="Line 210" o:spid="_x0000_s1077" style="position:absolute;visibility:visible;mso-wrap-style:square" from="2653,4572" to="26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YtisYAAADcAAAADwAAAGRycy9kb3ducmV2LnhtbESPQWvCQBSE74X+h+UVvIhuWjVI6iql&#10;VJSedBX0+Jp9JqHZtyG7avTXdwuFHoeZ+YaZLTpbiwu1vnKs4HmYgCDOnam4ULDfLQdTED4gG6wd&#10;k4IbeVjMHx9mmBl35S1ddChEhLDPUEEZQpNJ6fOSLPqha4ijd3KtxRBlW0jT4jXCbS1fkiSVFiuO&#10;CyU29F5S/q3PVoGWX4ePe/+TVvuur/Vpg/lxnCrVe+reXkEE6sJ/+K+9NgpG4wn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4WLYrGAAAA3AAAAA8AAAAAAAAA&#10;AAAAAAAAoQIAAGRycy9kb3ducmV2LnhtbFBLBQYAAAAABAAEAPkAAACUAwAAAAA=&#10;">
                    <v:stroke dashstyle="1 1" endcap="round"/>
                  </v:line>
                  <v:line id="Line 211" o:spid="_x0000_s1078" style="position:absolute;visibility:visible;mso-wrap-style:square" from="2893,4572" to="28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eCFMMAAADcAAAADwAAAGRycy9kb3ducmV2LnhtbERPy2oCMRTdF/yHcIVuRDO1IjKaEZFK&#10;i6s2Crq8Tu48cHIzTFKd+vXNotDl4bxX69424kadrx0reJkkIIhzZ2ouFRwPu/EChA/IBhvHpOCH&#10;PKyzwdMKU+Pu/EU3HUoRQ9inqKAKoU2l9HlFFv3EtcSRK1xnMUTYldJ0eI/htpHTJJlLizXHhgpb&#10;2laUX/W3VaDl5fT2GO3p/diPtC4+MT/P5ko9D/vNEkSgPvyL/9wfRsHrLK6NZ+IRkN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XghTDAAAA3AAAAA8AAAAAAAAAAAAA&#10;AAAAoQIAAGRycy9kb3ducmV2LnhtbFBLBQYAAAAABAAEAPkAAACRAwAAAAA=&#10;">
                    <v:stroke dashstyle="1 1" endcap="round"/>
                  </v:line>
                  <v:line id="Line 212" o:spid="_x0000_s1079" style="position:absolute;visibility:visible;mso-wrap-style:square" from="3133,4572" to="31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snj8YAAADcAAAADwAAAGRycy9kb3ducmV2LnhtbESPQWvCQBSE7wX/w/IEL1I3tSI1ukoR&#10;S0tPugbs8TX7TILZtyG71dRf3xUKHoeZ+YZZrDpbizO1vnKs4GmUgCDOnam4UJDt3x5fQPiAbLB2&#10;TAp+ycNq2XtYYGrchXd01qEQEcI+RQVlCE0qpc9LsuhHriGO3tG1FkOUbSFNi5cIt7UcJ8lUWqw4&#10;LpTY0Lqk/KR/rAItvw+b6/CT3rNuqPVxi/nXZKrUoN+9zkEE6sI9/N/+MAqeJzO4nYlHQC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9bJ4/GAAAA3AAAAA8AAAAAAAAA&#10;AAAAAAAAoQIAAGRycy9kb3ducmV2LnhtbFBLBQYAAAAABAAEAPkAAACUAwAAAAA=&#10;">
                    <v:stroke dashstyle="1 1" endcap="round"/>
                  </v:line>
                  <v:line id="Line 213" o:spid="_x0000_s1080" style="position:absolute;visibility:visible;mso-wrap-style:square" from="3373,4572" to="33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7gYz8MAAADcAAAADwAAAGRycy9kb3ducmV2LnhtbERPz2vCMBS+C/4P4Qm7iE3dnEjXKCIb&#10;G562TNDjW/Nsi81LaTLt9tebg+Dx4/udr3rbiDN1vnasYJqkIIgLZ2ouFey+3yYLED4gG2wck4I/&#10;8rBaDgc5ZsZd+IvOOpQihrDPUEEVQptJ6YuKLPrEtcSRO7rOYoiwK6Xp8BLDbSMf03QuLdYcGyps&#10;aVNRcdK/VoGWP/vX//GW3nf9WOvjJxaH2Vyph1G/fgERqA938c39YRQ8Pcf58Uw8An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u4GM/DAAAA3AAAAA8AAAAAAAAAAAAA&#10;AAAAoQIAAGRycy9kb3ducmV2LnhtbFBLBQYAAAAABAAEAPkAAACRAwAAAAA=&#10;">
                    <v:stroke dashstyle="1 1" endcap="round"/>
                  </v:line>
                  <v:line id="Line 214" o:spid="_x0000_s1081" style="position:absolute;visibility:visible;mso-wrap-style:square" from="3613,4572" to="36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S9VMYAAADcAAAADwAAAGRycy9kb3ducmV2LnhtbESPQWvCQBSE70L/w/IKvYhurDVI6ipF&#10;LBZP7Sro8TX7TEKzb0N2q6m/3hUKHoeZ+YaZLTpbixO1vnKsYDRMQBDnzlRcKNht3wdTED4gG6wd&#10;k4I/8rCYP/RmmBl35i866VCICGGfoYIyhCaT0uclWfRD1xBH7+haiyHKtpCmxXOE21o+J0kqLVYc&#10;F0psaFlS/qN/rQItv/erS39D613X1/r4ifnhJVXq6bF7ewURqAv38H/7wygYT0ZwOxOPgJx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T0vVTGAAAA3AAAAA8AAAAAAAAA&#10;AAAAAAAAoQIAAGRycy9kb3ducmV2LnhtbFBLBQYAAAAABAAEAPkAAACUAwAAAAA=&#10;">
                    <v:stroke dashstyle="1 1" endcap="round"/>
                  </v:line>
                  <v:line id="Line 215" o:spid="_x0000_s1082" style="position:absolute;visibility:visible;mso-wrap-style:square" from="3853,4572" to="38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CYjI8YAAADcAAAADwAAAGRycy9kb3ducmV2LnhtbESPQWvCQBSE74X+h+UVehHdqDVI6ipF&#10;KkpPugp6fM0+k9Ds25BdNfbXdwuFHoeZ+YaZLTpbiyu1vnKsYDhIQBDnzlRcKDjsV/0pCB+QDdaO&#10;ScGdPCzmjw8zzIy78Y6uOhQiQthnqKAMocmk9HlJFv3ANcTRO7vWYoiyLaRp8RbhtpajJEmlxYrj&#10;QokNLUvKv/TFKtDy8/j+3fug9aHraX3eYn56SZV6fureXkEE6sJ/+K+9MQrGkxH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QmIyPGAAAA3AAAAA8AAAAAAAAA&#10;AAAAAAAAoQIAAGRycy9kb3ducmV2LnhtbFBLBQYAAAAABAAEAPkAAACUAwAAAAA=&#10;">
                    <v:stroke dashstyle="1 1" endcap="round"/>
                  </v:line>
                  <v:line id="Line 216" o:spid="_x0000_s1083" style="position:absolute;visibility:visible;mso-wrap-style:square" from="4093,4572" to="40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qGuMYAAADcAAAADwAAAGRycy9kb3ducmV2LnhtbESPT2sCMRTE74V+h/AKXkSz1j/I1ihF&#10;KkpPbRT0+Lp57i7dvCybqKuf3hSEHoeZ+Q0zW7S2EmdqfOlYwaCfgCDOnCk5V7DbrnpTED4gG6wc&#10;k4IreVjMn59mmBp34W8665CLCGGfooIihDqV0mcFWfR9VxNH7+gaiyHKJpemwUuE20q+JslEWiw5&#10;LhRY07Kg7FefrAItf/Yft+4nrXdtV+vjF2aH0USpzkv7/gYiUBv+w4/2xigYjofwdyYeATm/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tqhrjGAAAA3AAAAA8AAAAAAAAA&#10;AAAAAAAAoQIAAGRycy9kb3ducmV2LnhtbFBLBQYAAAAABAAEAPkAAACUAwAAAAA=&#10;">
                    <v:stroke dashstyle="1 1" endcap="round"/>
                  </v:line>
                  <v:line id="Line 217" o:spid="_x0000_s1084" style="position:absolute;visibility:visible;mso-wrap-style:square" from="4333,4572" to="43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MezMYAAADcAAAADwAAAGRycy9kb3ducmV2LnhtbESPQWvCQBSE74X+h+UVvIhuWjVI6iql&#10;VJSedBX0+Jp9JqHZtyG7avTXdwuFHoeZ+YaZLTpbiwu1vnKs4HmYgCDOnam4ULDfLQdTED4gG6wd&#10;k4IbeVjMHx9mmBl35S1ddChEhLDPUEEZQpNJ6fOSLPqha4ijd3KtxRBlW0jT4jXCbS1fkiSVFiuO&#10;CyU29F5S/q3PVoGWX4ePe/+TVvuur/Vpg/lxnCrVe+reXkEE6sJ/+K+9NgpGkzH8nolHQM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SDHszGAAAA3AAAAA8AAAAAAAAA&#10;AAAAAAAAoQIAAGRycy9kb3ducmV2LnhtbFBLBQYAAAAABAAEAPkAAACUAwAAAAA=&#10;">
                    <v:stroke dashstyle="1 1" endcap="round"/>
                  </v:line>
                  <v:line id="Line 218" o:spid="_x0000_s1085" style="position:absolute;visibility:visible;mso-wrap-style:square" from="4573,4572" to="45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7V8YAAADcAAAADwAAAGRycy9kb3ducmV2LnhtbESPQWsCMRSE74L/ITzBi9RsWxVZjSKl&#10;ovTUpkI9PjfP3cXNy7KJuvXXG6HQ4zAz3zDzZWsrcaHGl44VPA8TEMSZMyXnCnbf66cpCB+QDVaO&#10;ScEveVguup05psZd+YsuOuQiQtinqKAIoU6l9FlBFv3Q1cTRO7rGYoiyyaVp8BrhtpIvSTKRFkuO&#10;CwXW9FZQdtJnq0DLw8/7bfBBm1070Pr4idl+NFGq32tXMxCB2vAf/mtvjYLX8RgeZ+IR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vPu1fGAAAA3AAAAA8AAAAAAAAA&#10;AAAAAAAAoQIAAGRycy9kb3ducmV2LnhtbFBLBQYAAAAABAAEAPkAAACUAwAAAAA=&#10;">
                    <v:stroke dashstyle="1 1" endcap="round"/>
                  </v:line>
                  <v:line id="Line 219" o:spid="_x0000_s1086" style="position:absolute;visibility:visible;mso-wrap-style:square" from="4813,4572" to="48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0lIMYAAADcAAAADwAAAGRycy9kb3ducmV2LnhtbESPQWvCQBSE7wX/w/KEXkQ3tjaU6CpS&#10;Wiqe7Cq0x9fsMwlm34bsVqO/3hWEHoeZ+YaZLTpbiyO1vnKsYDxKQBDnzlRcKNhtP4avIHxANlg7&#10;JgVn8rCY9x5mmBl34i866lCICGGfoYIyhCaT0uclWfQj1xBHb+9aiyHKtpCmxVOE21o+JUkqLVYc&#10;F0ps6K2k/KD/rAItf7/fL4M1fe66gdb7DeY/k1Spx363nIII1IX/8L29MgqeX1K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dJSDGAAAA3AAAAA8AAAAAAAAA&#10;AAAAAAAAoQIAAGRycy9kb3ducmV2LnhtbFBLBQYAAAAABAAEAPkAAACUAwAAAAA=&#10;">
                    <v:stroke dashstyle="1 1" endcap="round"/>
                  </v:line>
                  <v:line id="Line 220" o:spid="_x0000_s1087" style="position:absolute;visibility:visible;mso-wrap-style:square" from="5053,4572" to="50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GAu8cAAADcAAAADwAAAGRycy9kb3ducmV2LnhtbESPT2sCMRTE7wW/Q3hCL1KztfUPq1GK&#10;VCqebBTa43Pz3F3cvCybqNt++qYgeBxm5jfMbNHaSlyo8aVjBc/9BARx5kzJuYL9bvU0AeEDssHK&#10;MSn4IQ+LeedhhqlxV/6kiw65iBD2KSooQqhTKX1WkEXfdzVx9I6usRiibHJpGrxGuK3kIElG0mLJ&#10;caHAmpYFZSd9tgq0PHy9//Y29LFve1oft5h9v46Ueuy2b1MQgdpwD9/aa6PgZTiG/zPxCM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UYC7xwAAANwAAAAPAAAAAAAA&#10;AAAAAAAAAKECAABkcnMvZG93bnJldi54bWxQSwUGAAAAAAQABAD5AAAAlQMAAAAA&#10;">
                    <v:stroke dashstyle="1 1" endcap="round"/>
                  </v:line>
                  <v:line id="Line 221" o:spid="_x0000_s1088" style="position:absolute;visibility:visible;mso-wrap-style:square" from="5293,4572" to="52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4UycMAAADcAAAADwAAAGRycy9kb3ducmV2LnhtbERPz2vCMBS+C/4P4Qm7iE3dnEjXKCIb&#10;G562TNDjW/Nsi81LaTLt9tebg+Dx4/udr3rbiDN1vnasYJqkIIgLZ2ouFey+3yYLED4gG2wck4I/&#10;8rBaDgc5ZsZd+IvOOpQihrDPUEEVQptJ6YuKLPrEtcSRO7rOYoiwK6Xp8BLDbSMf03QuLdYcGyps&#10;aVNRcdK/VoGWP/vX//GW3nf9WOvjJxaH2Vyph1G/fgERqA938c39YRQ8Pce18Uw8An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XOFMnDAAAA3AAAAA8AAAAAAAAAAAAA&#10;AAAAoQIAAGRycy9kb3ducmV2LnhtbFBLBQYAAAAABAAEAPkAAACRAwAAAAA=&#10;">
                    <v:stroke dashstyle="1 1" endcap="round"/>
                  </v:line>
                  <v:line id="Line 222" o:spid="_x0000_s1089" style="position:absolute;visibility:visible;mso-wrap-style:square" from="5533,4572" to="55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KxUsYAAADcAAAADwAAAGRycy9kb3ducmV2LnhtbESPQWsCMRSE7wX/Q3hCL1KztVV0NUqR&#10;SsWTjUJ7fG6eu4ubl2UTddtf3xQEj8PMfMPMFq2txIUaXzpW8NxPQBBnzpScK9jvVk9jED4gG6wc&#10;k4If8rCYdx5mmBp35U+66JCLCGGfooIihDqV0mcFWfR9VxNH7+gaiyHKJpemwWuE20oOkmQkLZYc&#10;FwqsaVlQdtJnq0DLw9f7b29DH/u2p/Vxi9n360ipx277NgURqA338K29NgpehhP4PxOP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qCsVLGAAAA3AAAAA8AAAAAAAAA&#10;AAAAAAAAoQIAAGRycy9kb3ducmV2LnhtbFBLBQYAAAAABAAEAPkAAACUAwAAAAA=&#10;">
                    <v:stroke dashstyle="1 1" endcap="round"/>
                  </v:line>
                  <v:line id="Line 223" o:spid="_x0000_s1090" style="position:absolute;visibility:visible;mso-wrap-style:square" from="5773,4572" to="57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TScsIAAADcAAAADwAAAGRycy9kb3ducmV2LnhtbERPz2vCMBS+D/wfwhO8yEx1o4zOKCKK&#10;w9OMgh7fmmdbbF5KE7XbX28OA48f3+/pvLO1uFHrK8cKxqMEBHHuTMWFgsN+/foBwgdkg7VjUvBL&#10;Huaz3ssUM+PuvKObDoWIIewzVFCG0GRS+rwki37kGuLInV1rMUTYFtK0eI/htpaTJEmlxYpjQ4kN&#10;LUvKL/pqFWj5c1z9Dbe0OXRDrc/fmJ/eU6UG/W7xCSJQF57if/eXUfCWxvnxTDwC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dTScsIAAADcAAAADwAAAAAAAAAAAAAA&#10;AAChAgAAZHJzL2Rvd25yZXYueG1sUEsFBgAAAAAEAAQA+QAAAJADAAAAAA==&#10;">
                    <v:stroke dashstyle="1 1" endcap="round"/>
                  </v:line>
                  <v:line id="Line 224" o:spid="_x0000_s1091" style="position:absolute;visibility:visible;mso-wrap-style:square" from="6013,4572" to="60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ph36cYAAADcAAAADwAAAGRycy9kb3ducmV2LnhtbESPQWvCQBSE7wX/w/KEXqRutCWU6CpS&#10;Ki091TWgx2f2mQSzb0N2q2l/vSsUPA4z8w0zX/a2EWfqfO1YwWScgCAunKm5VJBv10+vIHxANtg4&#10;JgW/5GG5GDzMMTPuwhs661CKCGGfoYIqhDaT0hcVWfRj1xJH7+g6iyHKrpSmw0uE20ZOkySVFmuO&#10;CxW29FZRcdI/VoGWh9373+iLPvJ+pPXxG4v9S6rU47BfzUAE6sM9/N/+NAqe0wnczsQjIB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qYd+nGAAAA3AAAAA8AAAAAAAAA&#10;AAAAAAAAoQIAAGRycy9kb3ducmV2LnhtbFBLBQYAAAAABAAEAPkAAACUAwAAAAA=&#10;">
                    <v:stroke dashstyle="1 1" endcap="round"/>
                  </v:line>
                  <v:line id="Line 225" o:spid="_x0000_s1092" style="position:absolute;visibility:visible;mso-wrap-style:square" from="6253,4572" to="62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rpnsYAAADcAAAADwAAAGRycy9kb3ducmV2LnhtbESPT2vCQBTE70K/w/IKvYhu/EOQ1FWK&#10;KIon3Qrt8TX7TEKzb0N2q9FP3y0IPQ4z8xtmvuxsLS7U+sqxgtEwAUGcO1NxoeD0vhnMQPiAbLB2&#10;TApu5GG5eOrNMTPuyke66FCICGGfoYIyhCaT0uclWfRD1xBH7+xaiyHKtpCmxWuE21qOkySVFiuO&#10;CyU2tCop/9Y/VoGWXx/re39P21PX1/p8wPxzmir18ty9vYII1IX/8KO9Mwom6Rj+zsQj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pK6Z7GAAAA3AAAAA8AAAAAAAAA&#10;AAAAAAAAoQIAAGRycy9kb3ducmV2LnhtbFBLBQYAAAAABAAEAPkAAACUAwAAAAA=&#10;">
                    <v:stroke dashstyle="1 1" endcap="round"/>
                  </v:line>
                  <v:line id="Line 226" o:spid="_x0000_s1093" style="position:absolute;visibility:visible;mso-wrap-style:square" from="6493,4572" to="64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ZMBcYAAADcAAAADwAAAGRycy9kb3ducmV2LnhtbESPT2vCQBTE70K/w/IKXqRu/EMoqasU&#10;UZSe6hpoj6/ZZxKafRuyq8Z++m6h4HGYmd8wi1VvG3GhzteOFUzGCQjiwpmaSwX5cfv0DMIHZION&#10;Y1JwIw+r5cNggZlxVz7QRYdSRAj7DBVUIbSZlL6oyKIfu5Y4eifXWQxRdqU0HV4j3DZymiSptFhz&#10;XKiwpXVFxbc+WwVafn1sfkZvtMv7kdandyw+56lSw8f+9QVEoD7cw//tvVEwS2fwdyYe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UGTAXGAAAA3AAAAA8AAAAAAAAA&#10;AAAAAAAAoQIAAGRycy9kb3ducmV2LnhtbFBLBQYAAAAABAAEAPkAAACUAwAAAAA=&#10;">
                    <v:stroke dashstyle="1 1" endcap="round"/>
                  </v:line>
                  <v:line id="Line 227" o:spid="_x0000_s1094" style="position:absolute;visibility:visible;mso-wrap-style:square" from="6733,4572" to="67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ccYAAADcAAAADwAAAGRycy9kb3ducmV2LnhtbESPQWvCQBSE74X+h+UVvEjdaCWU1FWK&#10;KBZPdQ20x9fsMwnNvg3ZVdP+elcQPA4z8w0zW/S2ESfqfO1YwXiUgCAunKm5VJDv18+vIHxANtg4&#10;JgV/5GExf3yYYWbcmXd00qEUEcI+QwVVCG0mpS8qsuhHriWO3sF1FkOUXSlNh+cIt42cJEkqLdYc&#10;FypsaVlR8auPVoGWP1+r/+GWNnk/1PrwicX3NFVq8NS/v4EI1Id7+Nb+MApe0ilcz8QjIO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rv1HHGAAAA3AAAAA8AAAAAAAAA&#10;AAAAAAAAoQIAAGRycy9kb3ducmV2LnhtbFBLBQYAAAAABAAEAPkAAACUAwAAAAA=&#10;">
                    <v:stroke dashstyle="1 1" endcap="round"/>
                  </v:line>
                  <v:line id="Line 228" o:spid="_x0000_s1095" style="position:absolute;visibility:visible;mso-wrap-style:square" from="6973,4572" to="69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Nx6sYAAADcAAAADwAAAGRycy9kb3ducmV2LnhtbESPQWvCQBSE7wX/w/KEXkQ3tjaU6CpS&#10;Wiqe7Cq0x9fsMwlm34bsVqO/3hWEHoeZ+YaZLTpbiyO1vnKsYDxKQBDnzlRcKNhtP4avIHxANlg7&#10;JgVn8rCY9x5mmBl34i866lCICGGfoYIyhCaT0uclWfQj1xBHb+9aiyHKtpCmxVOE21o+JUkqLVYc&#10;F0ps6K2k/KD/rAItf7/fL4M1fe66gdb7DeY/k1Spx363nIII1IX/8L29Mgqe0xe4nYlH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jcerGAAAA3AAAAA8AAAAAAAAA&#10;AAAAAAAAoQIAAGRycy9kb3ducmV2LnhtbFBLBQYAAAAABAAEAPkAAACUAwAAAAA=&#10;">
                    <v:stroke dashstyle="1 1" endcap="round"/>
                  </v:line>
                  <v:line id="Line 229" o:spid="_x0000_s1096" style="position:absolute;visibility:visible;mso-wrap-style:square" from="7213,4572" to="721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HvncUAAADcAAAADwAAAGRycy9kb3ducmV2LnhtbESPQWvCQBSE7wX/w/KEXkQ31RIkuopI&#10;pcVTuwp6fGafSTD7NmS3Gv313UKhx2FmvmHmy87W4kqtrxwreBklIIhzZyouFOx3m+EUhA/IBmvH&#10;pOBOHpaL3tMcM+Nu/EVXHQoRIewzVFCG0GRS+rwki37kGuLonV1rMUTZFtK0eItwW8txkqTSYsVx&#10;ocSG1iXlF/1tFWh5Orw9Blt633cDrc+fmB9fU6We+91qBiJQF/7Df+0Po2CSpvB7Jh4Buf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XHvncUAAADcAAAADwAAAAAAAAAA&#10;AAAAAAChAgAAZHJzL2Rvd25yZXYueG1sUEsFBgAAAAAEAAQA+QAAAJMDAAAAAA==&#10;">
                    <v:stroke dashstyle="1 1" endcap="round"/>
                  </v:line>
                  <v:line id="Line 230" o:spid="_x0000_s1097" style="position:absolute;visibility:visible;mso-wrap-style:square" from="7453,4572" to="745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1KBsYAAADcAAAADwAAAGRycy9kb3ducmV2LnhtbESPQWvCQBSE7wX/w/IEL1I3rSWW6CpS&#10;KkpPdhXa4zP7TILZtyG7avTXdwuFHoeZ+YaZLTpbiwu1vnKs4GmUgCDOnam4ULDfrR5fQfiAbLB2&#10;TApu5GEx7z3MMDPuyp900aEQEcI+QwVlCE0mpc9LsuhHriGO3tG1FkOUbSFNi9cIt7V8TpJUWqw4&#10;LpTY0FtJ+UmfrQItD1/v9+EHrffdUOvjFvPvl1SpQb9bTkEE6sJ/+K+9MQrG6QR+z8QjIO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9SgbGAAAA3AAAAA8AAAAAAAAA&#10;AAAAAAAAoQIAAGRycy9kb3ducmV2LnhtbFBLBQYAAAAABAAEAPkAAACUAwAAAAA=&#10;">
                    <v:stroke dashstyle="1 1" endcap="round"/>
                  </v:line>
                  <v:line id="Line 231" o:spid="_x0000_s1098" style="position:absolute;visibility:visible;mso-wrap-style:square" from="7693,4572" to="769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LedMIAAADcAAAADwAAAGRycy9kb3ducmV2LnhtbERPz2vCMBS+D/wfwhO8yEx1o4zOKCKK&#10;w9OMgh7fmmdbbF5KE7XbX28OA48f3+/pvLO1uFHrK8cKxqMEBHHuTMWFgsN+/foBwgdkg7VjUvBL&#10;Huaz3ssUM+PuvKObDoWIIewzVFCG0GRS+rwki37kGuLInV1rMUTYFtK0eI/htpaTJEmlxYpjQ4kN&#10;LUvKL/pqFWj5c1z9Dbe0OXRDrc/fmJ/eU6UG/W7xCSJQF57if/eXUfCWxrXxTDwC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6LedMIAAADcAAAADwAAAAAAAAAAAAAA&#10;AAChAgAAZHJzL2Rvd25yZXYueG1sUEsFBgAAAAAEAAQA+QAAAJADAAAAAA==&#10;">
                    <v:stroke dashstyle="1 1" endcap="round"/>
                  </v:line>
                  <v:line id="Line 232" o:spid="_x0000_s1099" style="position:absolute;visibility:visible;mso-wrap-style:square" from="7933,4572" to="793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5778YAAADcAAAADwAAAGRycy9kb3ducmV2LnhtbESPQWvCQBSE7wX/w/IEL1I3rSXY6CpS&#10;KkpPdhXa4zP7TILZtyG7avTXdwuFHoeZ+YaZLTpbiwu1vnKs4GmUgCDOnam4ULDfrR4nIHxANlg7&#10;JgU38rCY9x5mmBl35U+66FCICGGfoYIyhCaT0uclWfQj1xBH7+haiyHKtpCmxWuE21o+J0kqLVYc&#10;F0ps6K2k/KTPVoGWh6/3+/CD1vtuqPVxi/n3S6rUoN8tpyACdeE//NfeGAXj9BV+z8QjIO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ue+/GAAAA3AAAAA8AAAAAAAAA&#10;AAAAAAAAoQIAAGRycy9kb3ducmV2LnhtbFBLBQYAAAAABAAEAPkAAACUAwAAAAA=&#10;">
                    <v:stroke dashstyle="1 1" endcap="round"/>
                  </v:line>
                  <v:line id="Line 233" o:spid="_x0000_s1100" style="position:absolute;visibility:visible;mso-wrap-style:square" from="8173,4572" to="8173,14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1Er8IAAADcAAAADwAAAGRycy9kb3ducmV2LnhtbERPz2vCMBS+D/wfwhO8iKZzQ6UaZYiy&#10;sdOMgh6fzbMtNi+lidr515vDYMeP7/d82dpK3KjxpWMFr8MEBHHmTMm5gv1uM5iC8AHZYOWYFPyS&#10;h+Wi8zLH1Lg7b+mmQy5iCPsUFRQh1KmUPivIoh+6mjhyZ9dYDBE2uTQN3mO4reQoScbSYsmxocCa&#10;VgVlF321CrQ8HdaP/jd97tu+1ucfzI7vY6V63fZjBiJQG/7Ff+4vo+BtEufHM/EIyMU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A1Er8IAAADcAAAADwAAAAAAAAAAAAAA&#10;AAChAgAAZHJzL2Rvd25yZXYueG1sUEsFBgAAAAAEAAQA+QAAAJADAAAAAA==&#10;">
                    <v:stroke dashstyle="1 1" endcap="round"/>
                  </v:line>
                </v:group>
                <v:line id="Line 234" o:spid="_x0000_s1101" style="position:absolute;flip:y;visibility:visible;mso-wrap-style:square" from="1542,2232" to="1542,120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jSoMYAAADcAAAADwAAAGRycy9kb3ducmV2LnhtbESPzW7CMBCE75X6DtZW4lZsWqWFFIMK&#10;goorP0Ict/E2CdjrKDYkffu6UqUeRzPzjWY6750VN2pD7VnDaKhAEBfe1FxqOOzXj2MQISIbtJ5J&#10;wzcFmM/u76aYG9/xlm67WIoE4ZCjhirGJpcyFBU5DEPfECfvy7cOY5JtKU2LXYI7K5+UepEOa04L&#10;FTa0rKi47K5Ow4faLLrzJFPLc/Z5zBa9vaxOVuvBQ//+BiJSH//Df+2N0fD8OoLfM+kIyNk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Y0qDGAAAA3AAAAA8AAAAAAAAA&#10;AAAAAAAAoQIAAGRycy9kb3ducmV2LnhtbFBLBQYAAAAABAAEAPkAAACUAwAAAAA=&#10;" strokeweight="1.5pt">
                  <v:stroke endarrow="block"/>
                </v:line>
                <v:line id="Line 235" o:spid="_x0000_s1102" style="position:absolute;rotation:-90;flip:y;visibility:visible;mso-wrap-style:square" from="5286,8288" to="5286,157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8EuMQAAADcAAAADwAAAGRycy9kb3ducmV2LnhtbESPT2sCMRTE70K/Q3iCN82qoGVrlCIV&#10;tbfVQuntdfP2D928LElc129vCoLHYWZ+w6w2vWlER87XlhVMJwkI4tzqmksFX+fd+BWED8gaG8uk&#10;4EYeNuuXwQpTba+cUXcKpYgQ9ikqqEJoUyl9XpFBP7EtcfQK6wyGKF0ptcNrhJtGzpJkIQ3WHBcq&#10;bGlbUf53uhgF7a3cZvvP7Pgh7U/3++1koeeFUqNh//4GIlAfnuFH+6AVzJcz+D8Tj4Bc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vwS4xAAAANwAAAAPAAAAAAAAAAAA&#10;AAAAAKECAABkcnMvZG93bnJldi54bWxQSwUGAAAAAAQABAD5AAAAkgMAAAAA&#10;" strokeweight="1.5pt">
                  <v:stroke endarrow="block"/>
                </v:line>
                <v:shapetype id="_x0000_t202" coordsize="21600,21600" o:spt="202" path="m0,0l0,21600,21600,21600,21600,0xe">
                  <v:stroke joinstyle="miter"/>
                  <v:path gradientshapeok="t" o:connecttype="rect"/>
                </v:shapetype>
                <v:shape id="Text Box 183" o:spid="_x0000_s1103" type="#_x0000_t202" style="position:absolute;left:1136;top:2305;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ztIExQAA&#10;ANwAAAAPAAAAZHJzL2Rvd25yZXYueG1sRI9Ba8JAFITvBf/D8oTe6kYFtdFVRCwUBGlMDz2+Zp/J&#10;YvZtzG41/nu3IHgcZuYbZrHqbC0u1HrjWMFwkIAgLpw2XCr4zj/eZiB8QNZYOyYFN/KwWvZeFphq&#10;d+WMLodQighhn6KCKoQmldIXFVn0A9cQR+/oWoshyraUusVrhNtajpJkIi0ajgsVNrSpqDgd/qyC&#10;9Q9nW3Pe/35lx8zk+XvCu8lJqdd+t56DCNSFZ/jR/tQKxtMx/J+JR0A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O0gTFAAAA3AAAAA8AAAAAAAAAAAAAAAAAlwIAAGRycy9k&#10;b3ducmV2LnhtbFBLBQYAAAAABAAEAPUAAACJAwAAAAA=&#10;" filled="f" stroked="f">
                  <v:textbox inset="0,0,0,0">
                    <w:txbxContent>
                      <w:p w14:paraId="59610C42" w14:textId="77777777" w:rsidR="00A54EC2" w:rsidRPr="001F6CD6" w:rsidRDefault="00A54EC2" w:rsidP="00A54EC2">
                        <w:pPr>
                          <w:rPr>
                            <w:sz w:val="20"/>
                          </w:rPr>
                        </w:pPr>
                        <w:r>
                          <w:rPr>
                            <w:sz w:val="20"/>
                          </w:rPr>
                          <w:t>200</w:t>
                        </w:r>
                      </w:p>
                    </w:txbxContent>
                  </v:textbox>
                </v:shape>
                <v:shape id="Text Box 183" o:spid="_x0000_s1104" type="#_x0000_t202" style="position:absolute;left:1165;top:3488;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J0pwxgAA&#10;ANwAAAAPAAAAZHJzL2Rvd25yZXYueG1sRI9Ba8JAFITvQv/D8gq96aat2Jq6iogFoSBN4sHjM/tM&#10;FrNv0+xW03/vCkKPw8x8w8wWvW3EmTpvHCt4HiUgiEunDVcKdsXn8B2ED8gaG8ek4I88LOYPgxmm&#10;2l04o3MeKhEh7FNUUIfQplL6siaLfuRa4ugdXWcxRNlVUnd4iXDbyJckmUiLhuNCjS2taipP+a9V&#10;sNxztjY/28N3dsxMUUwT/pqclHp67JcfIAL14T98b2+0gte3MdzOxCMg5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J0pwxgAAANwAAAAPAAAAAAAAAAAAAAAAAJcCAABkcnMv&#10;ZG93bnJldi54bWxQSwUGAAAAAAQABAD1AAAAigMAAAAA&#10;" filled="f" stroked="f">
                  <v:textbox inset="0,0,0,0">
                    <w:txbxContent>
                      <w:p w14:paraId="1DA46965" w14:textId="77777777" w:rsidR="00A54EC2" w:rsidRPr="001F6CD6" w:rsidRDefault="00A54EC2" w:rsidP="00A54EC2">
                        <w:pPr>
                          <w:rPr>
                            <w:sz w:val="20"/>
                          </w:rPr>
                        </w:pPr>
                        <w:r>
                          <w:rPr>
                            <w:sz w:val="20"/>
                          </w:rPr>
                          <w:t>175</w:t>
                        </w:r>
                      </w:p>
                    </w:txbxContent>
                  </v:textbox>
                </v:shape>
                <v:shape id="Text Box 183" o:spid="_x0000_s1105" type="#_x0000_t202" style="position:absolute;left:1142;top:4721;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rxgAA&#10;ANwAAAAPAAAAZHJzL2Rvd25yZXYueG1sRI9Ba8JAFITvQv/D8gq96aYt2pq6iogFoSBN4sHjM/tM&#10;FrNv0+xW03/vCkKPw8x8w8wWvW3EmTpvHCt4HiUgiEunDVcKdsXn8B2ED8gaG8ek4I88LOYPgxmm&#10;2l04o3MeKhEh7FNUUIfQplL6siaLfuRa4ugdXWcxRNlVUnd4iXDbyJckmUiLhuNCjS2taipP+a9V&#10;sNxztjY/28N3dsxMUUwT/pqclHp67JcfIAL14T98b2+0gte3MdzOxCMg5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a+/rxgAAANwAAAAPAAAAAAAAAAAAAAAAAJcCAABkcnMv&#10;ZG93bnJldi54bWxQSwUGAAAAAAQABAD1AAAAigMAAAAA&#10;" filled="f" stroked="f">
                  <v:textbox inset="0,0,0,0">
                    <w:txbxContent>
                      <w:p w14:paraId="190D3E91" w14:textId="77777777" w:rsidR="00A54EC2" w:rsidRPr="001F6CD6" w:rsidRDefault="00A54EC2" w:rsidP="00A54EC2">
                        <w:pPr>
                          <w:rPr>
                            <w:sz w:val="20"/>
                          </w:rPr>
                        </w:pPr>
                        <w:r>
                          <w:rPr>
                            <w:sz w:val="20"/>
                          </w:rPr>
                          <w:t>150</w:t>
                        </w:r>
                      </w:p>
                    </w:txbxContent>
                  </v:textbox>
                </v:shape>
                <v:shape id="Text Box 183" o:spid="_x0000_s1106" type="#_x0000_t202" style="position:absolute;left:1108;top:591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XGcxQAA&#10;ANwAAAAPAAAAZHJzL2Rvd25yZXYueG1sRI9Ba8JAFITvgv9heYXedFMLqY2uItJCoVBM4qHHZ/aZ&#10;LGbfxuxW03/fFQoeh5n5hlmuB9uKC/XeOFbwNE1AEFdOG64V7Mv3yRyED8gaW8ek4Jc8rFfj0RIz&#10;7a6c06UItYgQ9hkqaELoMil91ZBFP3UdcfSOrrcYouxrqXu8Rrht5SxJUmnRcFxosKNtQ9Wp+LEK&#10;Nt+cv5nz12GXH3NTlq8Jf6YnpR4fhs0CRKAh3MP/7Q+t4Pklhd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5cZzFAAAA3AAAAA8AAAAAAAAAAAAAAAAAlwIAAGRycy9k&#10;b3ducmV2LnhtbFBLBQYAAAAABAAEAPUAAACJAwAAAAA=&#10;" filled="f" stroked="f">
                  <v:textbox inset="0,0,0,0">
                    <w:txbxContent>
                      <w:p w14:paraId="47310C8C" w14:textId="77777777" w:rsidR="00A54EC2" w:rsidRPr="001F6CD6" w:rsidRDefault="00A54EC2" w:rsidP="00A54EC2">
                        <w:pPr>
                          <w:rPr>
                            <w:sz w:val="20"/>
                          </w:rPr>
                        </w:pPr>
                        <w:r>
                          <w:rPr>
                            <w:sz w:val="20"/>
                          </w:rPr>
                          <w:t>125</w:t>
                        </w:r>
                      </w:p>
                    </w:txbxContent>
                  </v:textbox>
                </v:shape>
                <v:shape id="Text Box 183" o:spid="_x0000_s1107" type="#_x0000_t202" style="position:absolute;left:1137;top:711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dQHxgAA&#10;ANwAAAAPAAAAZHJzL2Rvd25yZXYueG1sRI9Ba8JAFITvhf6H5RW81U0rqE3diBQFQSiN6aHH1+wz&#10;WZJ9G7Orxn/vFgoeh5n5hlksB9uKM/XeOFbwMk5AEJdOG64UfBeb5zkIH5A1to5JwZU8LLPHhwWm&#10;2l04p/M+VCJC2KeooA6hS6X0ZU0W/dh1xNE7uN5iiLKvpO7xEuG2la9JMpUWDceFGjv6qKls9ier&#10;YPXD+docP3+/8kNuiuIt4d20UWr0NKzeQQQawj38395qBZPZDP7OxCMg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9dQHxgAAANwAAAAPAAAAAAAAAAAAAAAAAJcCAABkcnMv&#10;ZG93bnJldi54bWxQSwUGAAAAAAQABAD1AAAAigMAAAAA&#10;" filled="f" stroked="f">
                  <v:textbox inset="0,0,0,0">
                    <w:txbxContent>
                      <w:p w14:paraId="0AC99A65" w14:textId="77777777" w:rsidR="00A54EC2" w:rsidRPr="001F6CD6" w:rsidRDefault="00A54EC2" w:rsidP="00A54EC2">
                        <w:pPr>
                          <w:rPr>
                            <w:sz w:val="20"/>
                          </w:rPr>
                        </w:pPr>
                        <w:r>
                          <w:rPr>
                            <w:sz w:val="20"/>
                          </w:rPr>
                          <w:t>100</w:t>
                        </w:r>
                      </w:p>
                    </w:txbxContent>
                  </v:textbox>
                </v:shape>
                <v:shape id="Text Box 183" o:spid="_x0000_s1108" type="#_x0000_t202" style="position:absolute;left:1258;top:828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kB1wgAA&#10;ANwAAAAPAAAAZHJzL2Rvd25yZXYueG1sRE/Pa8IwFL4P/B/CE3abqQpuVqOIKAwGsloPHp/Nsw02&#10;L7XJtP735iDs+PH9ni87W4sbtd44VjAcJCCIC6cNlwoO+fbjC4QPyBprx6TgQR6Wi97bHFPt7pzR&#10;bR9KEUPYp6igCqFJpfRFRRb9wDXEkTu71mKIsC2lbvEew20tR0kykRYNx4YKG1pXVFz2f1bB6sjZ&#10;xlx3p9/snJk8nyb8M7ko9d7vVjMQgbrwL365v7WC8WdcG8/EI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qQHXCAAAA3AAAAA8AAAAAAAAAAAAAAAAAlwIAAGRycy9kb3du&#10;cmV2LnhtbFBLBQYAAAAABAAEAPUAAACGAwAAAAA=&#10;" filled="f" stroked="f">
                  <v:textbox inset="0,0,0,0">
                    <w:txbxContent>
                      <w:p w14:paraId="494C3E2D" w14:textId="77777777" w:rsidR="00A54EC2" w:rsidRPr="001F6CD6" w:rsidRDefault="00A54EC2" w:rsidP="00A54EC2">
                        <w:pPr>
                          <w:rPr>
                            <w:sz w:val="20"/>
                          </w:rPr>
                        </w:pPr>
                        <w:r>
                          <w:rPr>
                            <w:sz w:val="20"/>
                          </w:rPr>
                          <w:t>75</w:t>
                        </w:r>
                      </w:p>
                    </w:txbxContent>
                  </v:textbox>
                </v:shape>
                <v:shape id="Text Box 183" o:spid="_x0000_s1109" type="#_x0000_t202" style="position:absolute;left:1255;top:9527;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uXuxQAA&#10;ANwAAAAPAAAAZHJzL2Rvd25yZXYueG1sRI9Ba8JAFITvgv9heUJvurEFq6mriCgUBDGmhx5fs89k&#10;Mfs2zW41/ntXKHgcZuYbZr7sbC0u1HrjWMF4lIAgLpw2XCr4yrfDKQgfkDXWjknBjTwsF/3eHFPt&#10;rpzR5RhKESHsU1RQhdCkUvqiIot+5Bri6J1cazFE2ZZSt3iNcFvL1ySZSIuG40KFDa0rKs7HP6tg&#10;9c3Zxvzufw7ZKTN5Pkt4Nzkr9TLoVh8gAnXhGf5vf2oFb+8zeJyJR0A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Um5e7FAAAA3AAAAA8AAAAAAAAAAAAAAAAAlwIAAGRycy9k&#10;b3ducmV2LnhtbFBLBQYAAAAABAAEAPUAAACJAwAAAAA=&#10;" filled="f" stroked="f">
                  <v:textbox inset="0,0,0,0">
                    <w:txbxContent>
                      <w:p w14:paraId="7081FED5" w14:textId="77777777" w:rsidR="00A54EC2" w:rsidRPr="001F6CD6" w:rsidRDefault="00A54EC2" w:rsidP="00A54EC2">
                        <w:pPr>
                          <w:rPr>
                            <w:sz w:val="20"/>
                          </w:rPr>
                        </w:pPr>
                        <w:r>
                          <w:rPr>
                            <w:sz w:val="20"/>
                          </w:rPr>
                          <w:t>50</w:t>
                        </w:r>
                      </w:p>
                    </w:txbxContent>
                  </v:textbox>
                </v:shape>
                <v:shape id="Text Box 183" o:spid="_x0000_s1110" type="#_x0000_t202" style="position:absolute;left:1268;top:10713;width:350;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TxUwQAA&#10;ANwAAAAPAAAAZHJzL2Rvd25yZXYueG1sRE9Ni8IwEL0L+x/CLHjTVAXRahRZXBAEsdbDHmebsQ02&#10;k26T1frvzUHw+Hjfy3Vna3Gj1hvHCkbDBARx4bThUsE5/x7MQPiArLF2TAoe5GG9+ugtMdXuzhnd&#10;TqEUMYR9igqqEJpUSl9UZNEPXUMcuYtrLYYI21LqFu8x3NZynCRTadFwbKiwoa+Kiuvp3yrY/HC2&#10;NX+H32N2yUyezxPeT69K9T+7zQJEoC68xS/3TiuYzOL8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k8VMEAAADcAAAADwAAAAAAAAAAAAAAAACXAgAAZHJzL2Rvd25y&#10;ZXYueG1sUEsFBgAAAAAEAAQA9QAAAIUDAAAAAA==&#10;" filled="f" stroked="f">
                  <v:textbox inset="0,0,0,0">
                    <w:txbxContent>
                      <w:p w14:paraId="7620B08B" w14:textId="77777777" w:rsidR="00A54EC2" w:rsidRPr="001F6CD6" w:rsidRDefault="00A54EC2" w:rsidP="00A54EC2">
                        <w:pPr>
                          <w:rPr>
                            <w:sz w:val="20"/>
                          </w:rPr>
                        </w:pPr>
                        <w:r>
                          <w:rPr>
                            <w:sz w:val="20"/>
                          </w:rPr>
                          <w:t>25</w:t>
                        </w:r>
                      </w:p>
                    </w:txbxContent>
                  </v:textbox>
                </v:shape>
                <v:shape id="Text Box 183" o:spid="_x0000_s1111" type="#_x0000_t202" style="position:absolute;left:1543;top:12074;width:7512;height: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hZnPxQAA&#10;ANwAAAAPAAAAZHJzL2Rvd25yZXYueG1sRI9Ba8JAFITvhf6H5RV6azZWEE3diEgFoVAa48Hja/aZ&#10;LMm+jdlV03/fLRQ8DjPzDbNcjbYTVxq8caxgkqQgiCunDdcKDuX2ZQ7CB2SNnWNS8EMeVvnjwxIz&#10;7W5c0HUfahEh7DNU0ITQZ1L6qiGLPnE9cfRObrAYohxqqQe8Rbjt5GuazqRFw3GhwZ42DVXt/mIV&#10;rI9cvJvz5/dXcSpMWS5S/pi1Sj0/jes3EIHGcA//t3dawXQ+gb8z8QjI/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6Fmc/FAAAA3AAAAA8AAAAAAAAAAAAAAAAAlwIAAGRycy9k&#10;b3ducmV2LnhtbFBLBQYAAAAABAAEAPUAAACJAwAAAAA=&#10;" filled="f" stroked="f">
                  <v:textbox inset="0,0,0,0">
                    <w:txbxContent>
                      <w:p w14:paraId="2EDFA90D" w14:textId="77777777" w:rsidR="00A54EC2" w:rsidRPr="001F6CD6" w:rsidRDefault="00A54EC2" w:rsidP="00A54EC2">
                        <w:pPr>
                          <w:rPr>
                            <w:sz w:val="20"/>
                          </w:rPr>
                        </w:pPr>
                        <w:r>
                          <w:rPr>
                            <w:sz w:val="20"/>
                          </w:rPr>
                          <w:t>0                   1                    2                   3                    4                    5                   6</w:t>
                        </w:r>
                        <w:r>
                          <w:rPr>
                            <w:noProof/>
                            <w:sz w:val="20"/>
                          </w:rPr>
                          <w:drawing>
                            <wp:inline distT="0" distB="0" distL="0" distR="0" wp14:anchorId="5727525E" wp14:editId="1A8FBD70">
                              <wp:extent cx="120015" cy="141605"/>
                              <wp:effectExtent l="0" t="0" r="69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 cy="141605"/>
                                      </a:xfrm>
                                      <a:prstGeom prst="rect">
                                        <a:avLst/>
                                      </a:prstGeom>
                                      <a:noFill/>
                                      <a:ln>
                                        <a:noFill/>
                                      </a:ln>
                                    </pic:spPr>
                                  </pic:pic>
                                </a:graphicData>
                              </a:graphic>
                            </wp:inline>
                          </w:drawing>
                        </w:r>
                      </w:p>
                    </w:txbxContent>
                  </v:textbox>
                </v:shape>
                <v:shape id="Text Box 275" o:spid="_x0000_s1112" type="#_x0000_t202" style="position:absolute;left:5257;top:12067;width:1085;height: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MRRxAAA&#10;ANwAAAAPAAAAZHJzL2Rvd25yZXYueG1sRI/BasMwEETvhfyD2EJujdyEJsa1HEJCoNcmhV431sYy&#10;lVbGUmw3X18VCj0OM/OGKbeTs2KgPrSeFTwvMhDEtdctNwo+zsenHESIyBqtZ1LwTQG21eyhxEL7&#10;kd9pOMVGJAiHAhWYGLtCylAbchgWviNO3tX3DmOSfSN1j2OCOyuXWbaWDltOCwY72huqv043p6C+&#10;3w75vr0M433zublMxr5c2So1f5x2ryAiTfE//Nd+0wpW+RJ+z6QjI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DEUcQAAADcAAAADwAAAAAAAAAAAAAAAACXAgAAZHJzL2Rv&#10;d25yZXYueG1sUEsFBgAAAAAEAAQA9QAAAIgDAAAAAA==&#10;" filled="f" stroked="f">
                  <v:textbox inset=",7.2pt,,7.2pt">
                    <w:txbxContent>
                      <w:p w14:paraId="261CD3A2" w14:textId="77777777" w:rsidR="00A54EC2" w:rsidRPr="00D60CF9" w:rsidRDefault="00A54EC2" w:rsidP="00A54EC2">
                        <w:pPr>
                          <w:rPr>
                            <w:sz w:val="20"/>
                          </w:rPr>
                        </w:pPr>
                        <w:r w:rsidRPr="00D60CF9">
                          <w:rPr>
                            <w:sz w:val="20"/>
                          </w:rPr>
                          <w:t>Time (s)</w:t>
                        </w:r>
                      </w:p>
                    </w:txbxContent>
                  </v:textbox>
                </v:shape>
                <v:shape id="Text Box 280" o:spid="_x0000_s1113" type="#_x0000_t202" style="position:absolute;left:1080;top:3049;width:587;height:4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7c2xAAA&#10;ANwAAAAPAAAAZHJzL2Rvd25yZXYueG1sRI9PawIxFMTvBb9DeIK3mqhQZGuUxT8gPbUq0uNj87pZ&#10;unlZkrhu++mbQqHHYWZ+w6w2g2tFTyE2njXMpgoEceVNw7WGy/nwuAQRE7LB1jNp+KIIm/XoYYWF&#10;8Xd+o/6UapEhHAvUYFPqCiljZclhnPqOOHsfPjhMWYZamoD3DHetnCv1JB02nBcsdrS1VH2ebk7D&#10;e6PK17TjEK9237+oerh9l1bryXgon0EkGtJ/+K99NBoWywX8nslH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3NsQAAADcAAAADwAAAAAAAAAAAAAAAACXAgAAZHJzL2Rv&#10;d25yZXYueG1sUEsFBgAAAAAEAAQA9QAAAIgDAAAAAA==&#10;" filled="f" stroked="f">
                  <v:textbox style="layout-flow:vertical-ideographic;mso-fit-shape-to-text:t" inset=",7.2pt,,7.2pt">
                    <w:txbxContent>
                      <w:p w14:paraId="19122267" w14:textId="77777777" w:rsidR="00A54EC2" w:rsidRPr="001A51F3" w:rsidRDefault="00A54EC2" w:rsidP="00A54EC2">
                        <w:pPr>
                          <w:rPr>
                            <w:noProof/>
                          </w:rPr>
                        </w:pPr>
                      </w:p>
                    </w:txbxContent>
                  </v:textbox>
                </v:shape>
                <v:shape id="Text Box 282" o:spid="_x0000_s1114" type="#_x0000_t202" style="position:absolute;left:605;top:6662;width:648;height:2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DQ8xAAA&#10;ANwAAAAPAAAAZHJzL2Rvd25yZXYueG1sRI/disIwEIXvBd8hjOCdpv4VqUZRQVj3wl1/HmBoxraY&#10;TEoTtfv2m4UFLw9nznfmLNetNeJJja8cKxgNExDEudMVFwqul/1gDsIHZI3GMSn4IQ/rVbezxEy7&#10;F5/oeQ6FiBD2GSooQ6gzKX1ekkU/dDVx9G6usRiibAqpG3xFuDVynCSptFhxbCixpl1J+f38sPGN&#10;WfqVpl7Pvj/N9njYsrlvcqNUv9duFiACteF9/J/+0Aom8yn8jYkE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0PMQAAADcAAAADwAAAAAAAAAAAAAAAACXAgAAZHJzL2Rv&#10;d25yZXYueG1sUEsFBgAAAAAEAAQA9QAAAIgDAAAAAA==&#10;" filled="f" stroked="f">
                  <v:textbox style="layout-flow:vertical" inset=",7.2pt,,7.2pt">
                    <w:txbxContent>
                      <w:p w14:paraId="125148CA" w14:textId="77777777" w:rsidR="00A54EC2" w:rsidRPr="00D60CF9" w:rsidRDefault="00A54EC2" w:rsidP="00A54EC2">
                        <w:pPr>
                          <w:rPr>
                            <w:sz w:val="20"/>
                          </w:rPr>
                        </w:pPr>
                        <w:r w:rsidRPr="00D60CF9">
                          <w:rPr>
                            <w:sz w:val="20"/>
                          </w:rPr>
                          <w:t>Position (cm)</w:t>
                        </w:r>
                      </w:p>
                      <w:p w14:paraId="53621E89" w14:textId="77777777" w:rsidR="00A54EC2" w:rsidRDefault="00A54EC2" w:rsidP="00A54EC2"/>
                    </w:txbxContent>
                  </v:textbox>
                </v:shape>
                <w10:wrap type="tight"/>
              </v:group>
            </w:pict>
          </mc:Fallback>
        </mc:AlternateContent>
      </w:r>
    </w:p>
    <w:p w14:paraId="0B0D3D90" w14:textId="77777777" w:rsidR="00A54EC2" w:rsidRPr="00A54EC2" w:rsidRDefault="00A54EC2" w:rsidP="00A54EC2">
      <w:pPr>
        <w:rPr>
          <w:rFonts w:ascii="Times New Roman" w:hAnsi="Times New Roman" w:cs="Times New Roman"/>
          <w:noProof/>
          <w:sz w:val="24"/>
          <w:szCs w:val="24"/>
        </w:rPr>
      </w:pPr>
    </w:p>
    <w:p w14:paraId="15FF6DCB" w14:textId="77777777" w:rsidR="00A54EC2" w:rsidRPr="00A54EC2" w:rsidRDefault="00A54EC2" w:rsidP="00A54EC2">
      <w:pPr>
        <w:rPr>
          <w:rFonts w:ascii="Times New Roman" w:hAnsi="Times New Roman" w:cs="Times New Roman"/>
          <w:sz w:val="24"/>
          <w:szCs w:val="24"/>
        </w:rPr>
      </w:pPr>
    </w:p>
    <w:p w14:paraId="0323CC3B" w14:textId="77777777" w:rsidR="00A54EC2" w:rsidRPr="00A54EC2" w:rsidRDefault="00A54EC2" w:rsidP="00A54EC2">
      <w:pPr>
        <w:rPr>
          <w:rFonts w:ascii="Times New Roman" w:hAnsi="Times New Roman" w:cs="Times New Roman"/>
          <w:noProof/>
          <w:sz w:val="24"/>
          <w:szCs w:val="24"/>
        </w:rPr>
      </w:pPr>
    </w:p>
    <w:p w14:paraId="0F5EB1DA" w14:textId="77777777" w:rsidR="00A54EC2" w:rsidRPr="00A54EC2" w:rsidRDefault="00A54EC2" w:rsidP="00A54EC2">
      <w:pPr>
        <w:rPr>
          <w:rFonts w:ascii="Times New Roman" w:hAnsi="Times New Roman" w:cs="Times New Roman"/>
          <w:sz w:val="24"/>
          <w:szCs w:val="24"/>
        </w:rPr>
      </w:pPr>
    </w:p>
    <w:p w14:paraId="3ED9B770" w14:textId="77777777" w:rsidR="00A54EC2" w:rsidRPr="00A54EC2" w:rsidRDefault="00A54EC2" w:rsidP="00A54EC2">
      <w:pPr>
        <w:pStyle w:val="Title"/>
        <w:tabs>
          <w:tab w:val="right" w:pos="10080"/>
        </w:tabs>
        <w:jc w:val="left"/>
        <w:rPr>
          <w:rFonts w:ascii="Times New Roman" w:hAnsi="Times New Roman"/>
          <w:b w:val="0"/>
          <w:sz w:val="24"/>
          <w:szCs w:val="24"/>
        </w:rPr>
      </w:pPr>
    </w:p>
    <w:p w14:paraId="415F19DB" w14:textId="77777777" w:rsidR="00A54EC2" w:rsidRPr="00A54EC2" w:rsidRDefault="00A54EC2" w:rsidP="00A54EC2">
      <w:pPr>
        <w:pStyle w:val="Title"/>
        <w:tabs>
          <w:tab w:val="right" w:pos="10080"/>
        </w:tabs>
        <w:jc w:val="left"/>
        <w:rPr>
          <w:rFonts w:ascii="Times New Roman" w:hAnsi="Times New Roman"/>
          <w:b w:val="0"/>
          <w:sz w:val="24"/>
          <w:szCs w:val="24"/>
        </w:rPr>
      </w:pPr>
    </w:p>
    <w:p w14:paraId="786FBC0C" w14:textId="77777777" w:rsidR="00A54EC2" w:rsidRPr="00A54EC2" w:rsidRDefault="00A54EC2" w:rsidP="00A54EC2">
      <w:pPr>
        <w:pStyle w:val="Title"/>
        <w:tabs>
          <w:tab w:val="right" w:pos="10080"/>
        </w:tabs>
        <w:jc w:val="left"/>
        <w:rPr>
          <w:rFonts w:ascii="Times New Roman" w:hAnsi="Times New Roman"/>
          <w:b w:val="0"/>
          <w:sz w:val="24"/>
          <w:szCs w:val="24"/>
        </w:rPr>
      </w:pPr>
    </w:p>
    <w:p w14:paraId="718E223A" w14:textId="77777777" w:rsidR="00A54EC2" w:rsidRPr="00A54EC2" w:rsidRDefault="00A54EC2" w:rsidP="00A54EC2">
      <w:pPr>
        <w:pStyle w:val="Title"/>
        <w:tabs>
          <w:tab w:val="right" w:pos="10080"/>
        </w:tabs>
        <w:jc w:val="left"/>
        <w:rPr>
          <w:rFonts w:ascii="Times New Roman" w:hAnsi="Times New Roman"/>
          <w:b w:val="0"/>
          <w:sz w:val="24"/>
          <w:szCs w:val="24"/>
        </w:rPr>
      </w:pPr>
    </w:p>
    <w:p w14:paraId="74C3ED4C" w14:textId="77777777" w:rsidR="00A54EC2" w:rsidRPr="00A54EC2" w:rsidRDefault="00A54EC2" w:rsidP="00A54EC2">
      <w:pPr>
        <w:pStyle w:val="Title"/>
        <w:tabs>
          <w:tab w:val="right" w:pos="10080"/>
        </w:tabs>
        <w:jc w:val="left"/>
        <w:rPr>
          <w:rFonts w:ascii="Times New Roman" w:hAnsi="Times New Roman"/>
          <w:b w:val="0"/>
          <w:sz w:val="24"/>
          <w:szCs w:val="24"/>
        </w:rPr>
      </w:pPr>
    </w:p>
    <w:p w14:paraId="1B7381E9" w14:textId="77777777" w:rsidR="00A54EC2" w:rsidRPr="00A54EC2" w:rsidRDefault="00A54EC2" w:rsidP="00A54EC2">
      <w:pPr>
        <w:pStyle w:val="Title"/>
        <w:tabs>
          <w:tab w:val="right" w:pos="10080"/>
        </w:tabs>
        <w:jc w:val="left"/>
        <w:rPr>
          <w:rFonts w:ascii="Times New Roman" w:hAnsi="Times New Roman"/>
          <w:b w:val="0"/>
          <w:sz w:val="24"/>
          <w:szCs w:val="24"/>
        </w:rPr>
      </w:pPr>
    </w:p>
    <w:p w14:paraId="394B8084" w14:textId="77777777" w:rsidR="00A54EC2" w:rsidRPr="00A54EC2" w:rsidRDefault="00A54EC2" w:rsidP="00A54EC2">
      <w:pPr>
        <w:pStyle w:val="Title"/>
        <w:tabs>
          <w:tab w:val="right" w:pos="10080"/>
        </w:tabs>
        <w:jc w:val="left"/>
        <w:rPr>
          <w:rFonts w:ascii="Times New Roman" w:hAnsi="Times New Roman"/>
          <w:b w:val="0"/>
          <w:sz w:val="24"/>
          <w:szCs w:val="24"/>
        </w:rPr>
      </w:pPr>
    </w:p>
    <w:p w14:paraId="208E1CA0" w14:textId="77777777" w:rsidR="00A54EC2" w:rsidRPr="00A54EC2" w:rsidRDefault="00A54EC2" w:rsidP="00A54EC2">
      <w:pPr>
        <w:pStyle w:val="Title"/>
        <w:tabs>
          <w:tab w:val="right" w:pos="10080"/>
        </w:tabs>
        <w:jc w:val="left"/>
        <w:rPr>
          <w:rFonts w:ascii="Times New Roman" w:hAnsi="Times New Roman"/>
          <w:b w:val="0"/>
          <w:sz w:val="24"/>
          <w:szCs w:val="24"/>
        </w:rPr>
      </w:pPr>
    </w:p>
    <w:p w14:paraId="06ECE358" w14:textId="77777777" w:rsidR="00A54EC2" w:rsidRPr="00A54EC2" w:rsidRDefault="00A54EC2" w:rsidP="00A54EC2">
      <w:pPr>
        <w:pStyle w:val="Title"/>
        <w:tabs>
          <w:tab w:val="right" w:pos="10080"/>
        </w:tabs>
        <w:jc w:val="left"/>
        <w:rPr>
          <w:rFonts w:ascii="Times New Roman" w:hAnsi="Times New Roman"/>
          <w:b w:val="0"/>
          <w:sz w:val="24"/>
          <w:szCs w:val="24"/>
        </w:rPr>
      </w:pPr>
    </w:p>
    <w:p w14:paraId="48DA69CE" w14:textId="77777777" w:rsidR="00A54EC2" w:rsidRPr="00A54EC2" w:rsidRDefault="00A54EC2" w:rsidP="00A54EC2">
      <w:pPr>
        <w:pStyle w:val="Title"/>
        <w:tabs>
          <w:tab w:val="right" w:pos="10080"/>
        </w:tabs>
        <w:jc w:val="left"/>
        <w:rPr>
          <w:rFonts w:ascii="Times New Roman" w:hAnsi="Times New Roman"/>
          <w:b w:val="0"/>
          <w:sz w:val="24"/>
          <w:szCs w:val="24"/>
        </w:rPr>
      </w:pPr>
    </w:p>
    <w:p w14:paraId="7E19DE92" w14:textId="77777777" w:rsidR="00A54EC2" w:rsidRPr="00A54EC2" w:rsidRDefault="00A54EC2" w:rsidP="00A54EC2">
      <w:pPr>
        <w:rPr>
          <w:rFonts w:ascii="Times New Roman" w:hAnsi="Times New Roman" w:cs="Times New Roman"/>
          <w:sz w:val="24"/>
          <w:szCs w:val="24"/>
        </w:rPr>
      </w:pPr>
    </w:p>
    <w:p w14:paraId="417C85F8" w14:textId="77777777" w:rsidR="00A54EC2" w:rsidRPr="00A54EC2" w:rsidRDefault="00A54EC2" w:rsidP="00A54EC2">
      <w:pPr>
        <w:rPr>
          <w:rFonts w:ascii="Times New Roman" w:hAnsi="Times New Roman" w:cs="Times New Roman"/>
          <w:sz w:val="24"/>
          <w:szCs w:val="24"/>
        </w:rPr>
      </w:pPr>
    </w:p>
    <w:p w14:paraId="612C498B" w14:textId="77777777" w:rsidR="00A54EC2" w:rsidRPr="00A54EC2" w:rsidRDefault="00A54EC2" w:rsidP="00A54EC2">
      <w:pPr>
        <w:rPr>
          <w:rFonts w:ascii="Times New Roman" w:hAnsi="Times New Roman" w:cs="Times New Roman"/>
          <w:sz w:val="24"/>
          <w:szCs w:val="24"/>
        </w:rPr>
      </w:pPr>
    </w:p>
    <w:p w14:paraId="7B0E3A26" w14:textId="77777777" w:rsidR="00A54EC2" w:rsidRPr="00A54EC2" w:rsidRDefault="00A54EC2" w:rsidP="00A54EC2">
      <w:pPr>
        <w:rPr>
          <w:rFonts w:ascii="Times New Roman" w:hAnsi="Times New Roman" w:cs="Times New Roman"/>
          <w:sz w:val="24"/>
          <w:szCs w:val="24"/>
        </w:rPr>
      </w:pPr>
    </w:p>
    <w:p w14:paraId="6BD9D025" w14:textId="77777777" w:rsidR="00A54EC2" w:rsidRPr="00A54EC2" w:rsidRDefault="00A54EC2" w:rsidP="00A54EC2">
      <w:pPr>
        <w:rPr>
          <w:rFonts w:ascii="Times New Roman" w:hAnsi="Times New Roman" w:cs="Times New Roman"/>
          <w:sz w:val="24"/>
          <w:szCs w:val="24"/>
        </w:rPr>
      </w:pPr>
    </w:p>
    <w:p w14:paraId="1E12FD86" w14:textId="77777777" w:rsidR="00A54EC2" w:rsidRPr="00A54EC2" w:rsidRDefault="00A54EC2" w:rsidP="00A54EC2">
      <w:pPr>
        <w:rPr>
          <w:rFonts w:ascii="Times New Roman" w:hAnsi="Times New Roman" w:cs="Times New Roman"/>
          <w:sz w:val="24"/>
          <w:szCs w:val="24"/>
        </w:rPr>
      </w:pPr>
      <w:r w:rsidRPr="00A54EC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D96F770" wp14:editId="139F4F5E">
                <wp:simplePos x="0" y="0"/>
                <wp:positionH relativeFrom="column">
                  <wp:posOffset>2379980</wp:posOffset>
                </wp:positionH>
                <wp:positionV relativeFrom="paragraph">
                  <wp:posOffset>7905750</wp:posOffset>
                </wp:positionV>
                <wp:extent cx="54610" cy="54610"/>
                <wp:effectExtent l="0" t="0" r="21590" b="21590"/>
                <wp:wrapNone/>
                <wp:docPr id="338"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029E30" id="Oval 241" o:spid="_x0000_s1026" style="position:absolute;margin-left:187.4pt;margin-top:622.5pt;width:4.3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" fillcolor="red" strokecolor="red"/>
            </w:pict>
          </mc:Fallback>
        </mc:AlternateContent>
      </w:r>
      <w:r w:rsidRPr="00A54EC2">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1B48E28" wp14:editId="66BE7988">
                <wp:simplePos x="0" y="0"/>
                <wp:positionH relativeFrom="column">
                  <wp:posOffset>3903980</wp:posOffset>
                </wp:positionH>
                <wp:positionV relativeFrom="paragraph">
                  <wp:posOffset>6069330</wp:posOffset>
                </wp:positionV>
                <wp:extent cx="54610" cy="54610"/>
                <wp:effectExtent l="0" t="0" r="21590" b="21590"/>
                <wp:wrapNone/>
                <wp:docPr id="3"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059DB2" id="Oval 243" o:spid="_x0000_s1026" style="position:absolute;margin-left:307.4pt;margin-top:477.9pt;width:4.3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" fillcolor="red" strokecolor="red"/>
            </w:pict>
          </mc:Fallback>
        </mc:AlternateContent>
      </w:r>
      <w:r w:rsidRPr="00A54EC2">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344950EA" wp14:editId="7BB1FA2B">
                <wp:simplePos x="0" y="0"/>
                <wp:positionH relativeFrom="column">
                  <wp:posOffset>3903980</wp:posOffset>
                </wp:positionH>
                <wp:positionV relativeFrom="paragraph">
                  <wp:posOffset>6069330</wp:posOffset>
                </wp:positionV>
                <wp:extent cx="54610" cy="54610"/>
                <wp:effectExtent l="0" t="0" r="21590" b="21590"/>
                <wp:wrapNone/>
                <wp:docPr id="340"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C27DA6" id="Oval 243" o:spid="_x0000_s1026" style="position:absolute;margin-left:307.4pt;margin-top:477.9pt;width:4.3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" fillcolor="red" strokecolor="red"/>
            </w:pict>
          </mc:Fallback>
        </mc:AlternateContent>
      </w:r>
    </w:p>
    <w:p w14:paraId="5994CEAD" w14:textId="77777777" w:rsidR="00A54EC2" w:rsidRPr="00A54EC2" w:rsidRDefault="00A54EC2" w:rsidP="00A54EC2">
      <w:pPr>
        <w:rPr>
          <w:rFonts w:ascii="Times New Roman" w:hAnsi="Times New Roman" w:cs="Times New Roman"/>
          <w:sz w:val="24"/>
          <w:szCs w:val="24"/>
        </w:rPr>
      </w:pPr>
    </w:p>
    <w:p w14:paraId="3CC9AA40" w14:textId="77777777" w:rsidR="00A54EC2" w:rsidRPr="00A54EC2" w:rsidRDefault="00A54EC2" w:rsidP="00A54EC2">
      <w:pPr>
        <w:rPr>
          <w:rFonts w:ascii="Times New Roman" w:hAnsi="Times New Roman" w:cs="Times New Roman"/>
          <w:sz w:val="24"/>
          <w:szCs w:val="24"/>
        </w:rPr>
      </w:pPr>
    </w:p>
    <w:p w14:paraId="1F952634" w14:textId="77777777" w:rsidR="00A54EC2" w:rsidRPr="00A54EC2" w:rsidRDefault="00A54EC2" w:rsidP="00A54EC2">
      <w:pPr>
        <w:rPr>
          <w:rFonts w:ascii="Times New Roman" w:hAnsi="Times New Roman" w:cs="Times New Roman"/>
          <w:sz w:val="24"/>
          <w:szCs w:val="24"/>
        </w:rPr>
      </w:pPr>
    </w:p>
    <w:p w14:paraId="37E76146" w14:textId="77777777" w:rsidR="00A54EC2" w:rsidRPr="00A54EC2" w:rsidRDefault="00A54EC2" w:rsidP="00A54EC2">
      <w:pPr>
        <w:rPr>
          <w:rFonts w:ascii="Times New Roman" w:hAnsi="Times New Roman" w:cs="Times New Roman"/>
          <w:sz w:val="24"/>
          <w:szCs w:val="24"/>
        </w:rPr>
      </w:pPr>
    </w:p>
    <w:p w14:paraId="428B7FBD" w14:textId="77777777" w:rsidR="00A54EC2" w:rsidRPr="00A54EC2" w:rsidRDefault="00A54EC2" w:rsidP="00A54EC2">
      <w:pPr>
        <w:rPr>
          <w:rFonts w:ascii="Times New Roman" w:hAnsi="Times New Roman" w:cs="Times New Roman"/>
          <w:sz w:val="24"/>
          <w:szCs w:val="24"/>
        </w:rPr>
      </w:pPr>
    </w:p>
    <w:p w14:paraId="7CB0502C" w14:textId="77777777" w:rsidR="00A54EC2" w:rsidRPr="00A54EC2" w:rsidRDefault="00A54EC2" w:rsidP="00A54EC2">
      <w:pPr>
        <w:rPr>
          <w:rFonts w:ascii="Times New Roman" w:hAnsi="Times New Roman" w:cs="Times New Roman"/>
          <w:sz w:val="24"/>
          <w:szCs w:val="24"/>
        </w:rPr>
      </w:pPr>
    </w:p>
    <w:p w14:paraId="13009203" w14:textId="77777777" w:rsidR="00A54EC2" w:rsidRPr="00A54EC2" w:rsidRDefault="00A54EC2" w:rsidP="00A54EC2">
      <w:pPr>
        <w:rPr>
          <w:rFonts w:ascii="Times New Roman" w:hAnsi="Times New Roman" w:cs="Times New Roman"/>
          <w:sz w:val="24"/>
          <w:szCs w:val="24"/>
        </w:rPr>
      </w:pPr>
    </w:p>
    <w:p w14:paraId="17EE3178" w14:textId="77777777" w:rsidR="00A54EC2" w:rsidRPr="00A54EC2" w:rsidRDefault="00A54EC2" w:rsidP="00A54EC2">
      <w:pPr>
        <w:rPr>
          <w:rFonts w:ascii="Times New Roman" w:hAnsi="Times New Roman" w:cs="Times New Roman"/>
          <w:sz w:val="24"/>
          <w:szCs w:val="24"/>
        </w:rPr>
      </w:pPr>
    </w:p>
    <w:p w14:paraId="27EC7ACC" w14:textId="77777777" w:rsidR="00A54EC2" w:rsidRPr="00A54EC2" w:rsidRDefault="00A54EC2" w:rsidP="00A54EC2">
      <w:pPr>
        <w:rPr>
          <w:rFonts w:ascii="Times New Roman" w:hAnsi="Times New Roman" w:cs="Times New Roman"/>
          <w:sz w:val="24"/>
          <w:szCs w:val="24"/>
        </w:rPr>
      </w:pPr>
    </w:p>
    <w:p w14:paraId="362FB269" w14:textId="77777777" w:rsidR="00A54EC2" w:rsidRPr="00A54EC2" w:rsidRDefault="00A54EC2" w:rsidP="00A54EC2">
      <w:pPr>
        <w:rPr>
          <w:rFonts w:ascii="Times New Roman" w:hAnsi="Times New Roman" w:cs="Times New Roman"/>
          <w:sz w:val="24"/>
          <w:szCs w:val="24"/>
        </w:rPr>
      </w:pPr>
      <w:r w:rsidRPr="00A54EC2">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5D749AA" wp14:editId="5F31FD4F">
                <wp:simplePos x="0" y="0"/>
                <wp:positionH relativeFrom="column">
                  <wp:posOffset>853440</wp:posOffset>
                </wp:positionH>
                <wp:positionV relativeFrom="paragraph">
                  <wp:posOffset>8573770</wp:posOffset>
                </wp:positionV>
                <wp:extent cx="4787265" cy="157480"/>
                <wp:effectExtent l="0" t="0" r="13335" b="20320"/>
                <wp:wrapNone/>
                <wp:docPr id="34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265" cy="157480"/>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5BFF300" w14:textId="77777777" w:rsidR="00A54EC2" w:rsidRPr="001F6CD6" w:rsidRDefault="00A54EC2" w:rsidP="00A54EC2">
                            <w:pPr>
                              <w:rPr>
                                <w:sz w:val="20"/>
                              </w:rPr>
                            </w:pPr>
                            <w:r>
                              <w:rPr>
                                <w:sz w:val="20"/>
                              </w:rPr>
                              <w:t>0                    1                   2                    3                   4                    5                    6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749AA" id="Text Box 77" o:spid="_x0000_s1115" type="#_x0000_t202" style="position:absolute;margin-left:67.2pt;margin-top:675.1pt;width:376.9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" filled="f" stroked="f">
                <v:textbox inset="0,0,0,0">
                  <w:txbxContent>
                    <w:p w14:paraId="35BFF300" w14:textId="77777777" w:rsidR="00A54EC2" w:rsidRPr="001F6CD6" w:rsidRDefault="00A54EC2" w:rsidP="00A54EC2">
                      <w:pPr>
                        <w:rPr>
                          <w:sz w:val="20"/>
                        </w:rPr>
                      </w:pPr>
                      <w:r>
                        <w:rPr>
                          <w:sz w:val="20"/>
                        </w:rPr>
                        <w:t>0                    1                   2                    3                   4                    5                    6</w:t>
                      </w:r>
                    </w:p>
                  </w:txbxContent>
                </v:textbox>
              </v:shape>
            </w:pict>
          </mc:Fallback>
        </mc:AlternateContent>
      </w:r>
    </w:p>
    <w:p w14:paraId="5EDC38DD" w14:textId="77777777" w:rsidR="00A54EC2" w:rsidRPr="00A54EC2" w:rsidRDefault="00A54EC2" w:rsidP="00A54EC2">
      <w:pPr>
        <w:ind w:left="360" w:right="360" w:hanging="360"/>
        <w:rPr>
          <w:rFonts w:ascii="Times New Roman" w:hAnsi="Times New Roman" w:cs="Times New Roman"/>
          <w:sz w:val="24"/>
          <w:szCs w:val="24"/>
        </w:rPr>
      </w:pPr>
      <w:r w:rsidRPr="00A54EC2">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BCFB7F6" wp14:editId="0AD1204D">
                <wp:simplePos x="0" y="0"/>
                <wp:positionH relativeFrom="column">
                  <wp:posOffset>2868930</wp:posOffset>
                </wp:positionH>
                <wp:positionV relativeFrom="paragraph">
                  <wp:posOffset>8705850</wp:posOffset>
                </wp:positionV>
                <wp:extent cx="495300" cy="212090"/>
                <wp:effectExtent l="0" t="0" r="12700" b="16510"/>
                <wp:wrapNone/>
                <wp:docPr id="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2090"/>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AB5519D" w14:textId="77777777" w:rsidR="00A54EC2" w:rsidRPr="001F6CD6" w:rsidRDefault="00A54EC2" w:rsidP="00A54EC2">
                            <w:pPr>
                              <w:rPr>
                                <w:sz w:val="20"/>
                              </w:rPr>
                            </w:pPr>
                            <w:r>
                              <w:rPr>
                                <w:sz w:val="20"/>
                              </w:rPr>
                              <w:t>time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FB7F6" id="Text Box 78" o:spid="_x0000_s1116" type="#_x0000_t202" style="position:absolute;left:0;text-align:left;margin-left:225.9pt;margin-top:685.5pt;width:39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" filled="f" stroked="f">
                <v:textbox inset="0,0,0,0">
                  <w:txbxContent>
                    <w:p w14:paraId="0AB5519D" w14:textId="77777777" w:rsidR="00A54EC2" w:rsidRPr="001F6CD6" w:rsidRDefault="00A54EC2" w:rsidP="00A54EC2">
                      <w:pPr>
                        <w:rPr>
                          <w:sz w:val="20"/>
                        </w:rPr>
                      </w:pPr>
                      <w:r>
                        <w:rPr>
                          <w:sz w:val="20"/>
                        </w:rPr>
                        <w:t>time (s)</w:t>
                      </w:r>
                    </w:p>
                  </w:txbxContent>
                </v:textbox>
              </v:shape>
            </w:pict>
          </mc:Fallback>
        </mc:AlternateContent>
      </w:r>
    </w:p>
    <w:p w14:paraId="417E6481" w14:textId="77777777" w:rsidR="00A54EC2" w:rsidRPr="00A54EC2" w:rsidRDefault="00A54EC2" w:rsidP="00A54EC2">
      <w:pPr>
        <w:ind w:left="360" w:right="360" w:hanging="360"/>
        <w:rPr>
          <w:rFonts w:ascii="Times New Roman" w:hAnsi="Times New Roman" w:cs="Times New Roman"/>
          <w:sz w:val="24"/>
          <w:szCs w:val="24"/>
        </w:rPr>
      </w:pPr>
    </w:p>
    <w:p w14:paraId="28E28A1F" w14:textId="77777777" w:rsidR="00A54EC2" w:rsidRPr="00A54EC2" w:rsidRDefault="00A54EC2" w:rsidP="00A54EC2">
      <w:pPr>
        <w:ind w:left="360" w:right="360" w:hanging="360"/>
        <w:rPr>
          <w:rFonts w:ascii="Times New Roman" w:hAnsi="Times New Roman" w:cs="Times New Roman"/>
          <w:sz w:val="24"/>
          <w:szCs w:val="24"/>
        </w:rPr>
      </w:pPr>
    </w:p>
    <w:p w14:paraId="15D99843" w14:textId="77777777" w:rsidR="00A54EC2" w:rsidRPr="00A54EC2" w:rsidRDefault="00A54EC2" w:rsidP="00A54EC2">
      <w:pPr>
        <w:ind w:left="360" w:right="360" w:hanging="360"/>
        <w:rPr>
          <w:rFonts w:ascii="Times New Roman" w:hAnsi="Times New Roman" w:cs="Times New Roman"/>
          <w:sz w:val="24"/>
          <w:szCs w:val="24"/>
        </w:rPr>
      </w:pPr>
    </w:p>
    <w:p w14:paraId="57B30360" w14:textId="77777777" w:rsidR="00A54EC2" w:rsidRPr="00A54EC2" w:rsidRDefault="00A54EC2" w:rsidP="00A54EC2">
      <w:pPr>
        <w:ind w:left="360" w:right="360" w:hanging="360"/>
        <w:rPr>
          <w:rFonts w:ascii="Times New Roman" w:hAnsi="Times New Roman" w:cs="Times New Roman"/>
          <w:sz w:val="24"/>
          <w:szCs w:val="24"/>
        </w:rPr>
      </w:pPr>
    </w:p>
    <w:p w14:paraId="09956D31" w14:textId="77777777" w:rsidR="00A54EC2" w:rsidRDefault="00A54EC2" w:rsidP="00A54EC2">
      <w:pPr>
        <w:ind w:left="360" w:right="360" w:hanging="360"/>
        <w:rPr>
          <w:rFonts w:ascii="Times New Roman" w:hAnsi="Times New Roman"/>
        </w:rPr>
      </w:pPr>
    </w:p>
    <w:p w14:paraId="448AB92E" w14:textId="4B5F596B" w:rsidR="00A54EC2" w:rsidRPr="00F440BC" w:rsidRDefault="00A54EC2" w:rsidP="00A54EC2">
      <w:pPr>
        <w:ind w:left="360" w:right="360" w:hanging="360"/>
        <w:rPr>
          <w:rFonts w:ascii="Times New Roman" w:eastAsia="Times New Roman" w:hAnsi="Times New Roman"/>
        </w:rPr>
      </w:pPr>
      <w:r w:rsidRPr="6AFEE5B7">
        <w:rPr>
          <w:rFonts w:ascii="Times New Roman" w:eastAsia="Times New Roman" w:hAnsi="Times New Roman" w:cs="Times New Roman"/>
        </w:rPr>
        <w:lastRenderedPageBreak/>
        <w:t>2.</w:t>
      </w:r>
      <w:r>
        <w:rPr>
          <w:rFonts w:ascii="Times New Roman" w:hAnsi="Times New Roman"/>
        </w:rPr>
        <w:tab/>
      </w:r>
      <w:r w:rsidRPr="6AFEE5B7">
        <w:rPr>
          <w:rFonts w:ascii="Times New Roman" w:eastAsia="Times New Roman" w:hAnsi="Times New Roman" w:cs="Times New Roman"/>
        </w:rPr>
        <w:t>What is the physical significance of the slope of a position vs. time graph?</w:t>
      </w:r>
    </w:p>
    <w:p w14:paraId="24AE5B1E" w14:textId="77777777" w:rsidR="00A54EC2" w:rsidRDefault="00A54EC2" w:rsidP="00A54EC2">
      <w:pPr>
        <w:ind w:left="360" w:right="360" w:hanging="360"/>
        <w:rPr>
          <w:rFonts w:ascii="Times New Roman" w:hAnsi="Times New Roman"/>
        </w:rPr>
      </w:pPr>
    </w:p>
    <w:p w14:paraId="4FEA518F" w14:textId="77777777" w:rsidR="00A54EC2" w:rsidRPr="00F440BC" w:rsidRDefault="00A54EC2" w:rsidP="00A54EC2">
      <w:pPr>
        <w:ind w:left="360" w:right="360" w:hanging="360"/>
        <w:rPr>
          <w:rFonts w:ascii="Times New Roman" w:hAnsi="Times New Roman"/>
        </w:rPr>
      </w:pPr>
    </w:p>
    <w:p w14:paraId="6B47B59C" w14:textId="77777777" w:rsidR="00A54EC2" w:rsidRPr="00F440BC" w:rsidRDefault="00A54EC2" w:rsidP="00A54EC2">
      <w:pPr>
        <w:ind w:left="360" w:right="360" w:hanging="360"/>
        <w:rPr>
          <w:rFonts w:ascii="Times New Roman" w:eastAsia="Times New Roman" w:hAnsi="Times New Roman"/>
        </w:rPr>
      </w:pPr>
      <w:r w:rsidRPr="6AFEE5B7">
        <w:rPr>
          <w:rFonts w:ascii="Times New Roman" w:eastAsia="Times New Roman" w:hAnsi="Times New Roman" w:cs="Times New Roman"/>
        </w:rPr>
        <w:t>3.</w:t>
      </w:r>
      <w:r>
        <w:rPr>
          <w:rFonts w:ascii="Times New Roman" w:hAnsi="Times New Roman"/>
        </w:rPr>
        <w:tab/>
      </w:r>
      <w:r w:rsidRPr="6AFEE5B7">
        <w:rPr>
          <w:rFonts w:ascii="Times New Roman" w:eastAsia="Times New Roman" w:hAnsi="Times New Roman" w:cs="Times New Roman"/>
        </w:rPr>
        <w:t xml:space="preserve">What is happening to the slope of your position vs. time graph as time goes on? </w:t>
      </w:r>
    </w:p>
    <w:p w14:paraId="350BD890" w14:textId="77777777" w:rsidR="00A54EC2" w:rsidRDefault="00A54EC2" w:rsidP="000D2137">
      <w:pPr>
        <w:rPr>
          <w:rFonts w:ascii="Times New Roman" w:eastAsia="Times New Roman" w:hAnsi="Times New Roman"/>
        </w:rPr>
      </w:pPr>
    </w:p>
    <w:p w14:paraId="21D97EC8" w14:textId="77777777" w:rsidR="000D2137" w:rsidRDefault="000D2137" w:rsidP="000D2137">
      <w:pPr>
        <w:rPr>
          <w:rFonts w:ascii="Times New Roman" w:eastAsia="Times New Roman" w:hAnsi="Times New Roman"/>
        </w:rPr>
      </w:pPr>
    </w:p>
    <w:p w14:paraId="1E2EE90B" w14:textId="2FE18E9B" w:rsidR="00A54EC2" w:rsidRPr="000D2137" w:rsidRDefault="00A54EC2" w:rsidP="000D2137">
      <w:pPr>
        <w:ind w:left="360" w:hanging="360"/>
        <w:rPr>
          <w:rFonts w:ascii="Times New Roman" w:eastAsia="Times New Roman" w:hAnsi="Times New Roman"/>
        </w:rPr>
      </w:pPr>
      <w:r w:rsidRPr="6AFEE5B7">
        <w:rPr>
          <w:rFonts w:ascii="Times New Roman" w:eastAsia="Times New Roman" w:hAnsi="Times New Roman" w:cs="Times New Roman"/>
        </w:rPr>
        <w:t>4.</w:t>
      </w:r>
      <w:r>
        <w:rPr>
          <w:rFonts w:ascii="Times New Roman" w:hAnsi="Times New Roman"/>
        </w:rPr>
        <w:tab/>
      </w:r>
      <w:r w:rsidRPr="6AFEE5B7">
        <w:rPr>
          <w:rFonts w:ascii="Times New Roman" w:eastAsia="Times New Roman" w:hAnsi="Times New Roman" w:cs="Times New Roman"/>
        </w:rPr>
        <w:t>Explain what your answers to questions 2 and 3 tell you about the motion of the wheel.</w:t>
      </w:r>
    </w:p>
    <w:p w14:paraId="08AF090A" w14:textId="77777777" w:rsidR="00A54EC2" w:rsidRPr="00F440BC" w:rsidRDefault="00A54EC2" w:rsidP="00A54EC2">
      <w:pPr>
        <w:ind w:left="360" w:hanging="360"/>
        <w:rPr>
          <w:rFonts w:ascii="Times New Roman" w:hAnsi="Times New Roman"/>
        </w:rPr>
      </w:pPr>
    </w:p>
    <w:p w14:paraId="3DFA8765" w14:textId="77777777" w:rsidR="00A54EC2" w:rsidRPr="00F440BC" w:rsidRDefault="00A54EC2" w:rsidP="00A54EC2">
      <w:pPr>
        <w:ind w:left="360" w:hanging="360"/>
        <w:rPr>
          <w:rFonts w:ascii="Times New Roman" w:hAnsi="Times New Roman"/>
        </w:rPr>
      </w:pPr>
    </w:p>
    <w:p w14:paraId="4F290176" w14:textId="77777777" w:rsidR="00A54EC2" w:rsidRDefault="00A54EC2" w:rsidP="00A54EC2">
      <w:pPr>
        <w:ind w:left="360" w:right="-270" w:hanging="360"/>
        <w:rPr>
          <w:rFonts w:ascii="Times New Roman" w:eastAsia="Times New Roman" w:hAnsi="Times New Roman"/>
        </w:rPr>
      </w:pPr>
      <w:r w:rsidRPr="6AFEE5B7">
        <w:rPr>
          <w:rFonts w:ascii="Times New Roman" w:eastAsia="Times New Roman" w:hAnsi="Times New Roman" w:cs="Times New Roman"/>
        </w:rPr>
        <w:t>5.</w:t>
      </w:r>
      <w:r w:rsidRPr="00F440BC">
        <w:rPr>
          <w:rFonts w:ascii="Times New Roman" w:hAnsi="Times New Roman"/>
        </w:rPr>
        <w:tab/>
      </w:r>
      <w:r w:rsidRPr="6AFEE5B7">
        <w:rPr>
          <w:rFonts w:ascii="Times New Roman" w:eastAsia="Times New Roman" w:hAnsi="Times New Roman" w:cs="Times New Roman"/>
        </w:rPr>
        <w:t xml:space="preserve">On the position vs. time graph, draw a line which connects the point at </w:t>
      </w:r>
      <w:r w:rsidRPr="6AFEE5B7">
        <w:rPr>
          <w:rFonts w:ascii="Times New Roman" w:eastAsia="Times New Roman" w:hAnsi="Times New Roman" w:cs="Times New Roman"/>
          <w:i/>
          <w:iCs/>
        </w:rPr>
        <w:t>t</w:t>
      </w:r>
      <w:r w:rsidRPr="6AFEE5B7">
        <w:rPr>
          <w:rFonts w:ascii="Times New Roman" w:eastAsia="Times New Roman" w:hAnsi="Times New Roman" w:cs="Times New Roman"/>
        </w:rPr>
        <w:t xml:space="preserve"> = 0 to the point at </w:t>
      </w:r>
      <w:r w:rsidRPr="6AFEE5B7">
        <w:rPr>
          <w:rFonts w:ascii="Times New Roman" w:eastAsia="Times New Roman" w:hAnsi="Times New Roman" w:cs="Times New Roman"/>
          <w:i/>
          <w:iCs/>
        </w:rPr>
        <w:t xml:space="preserve">t </w:t>
      </w:r>
      <w:r w:rsidRPr="6AFEE5B7">
        <w:rPr>
          <w:rFonts w:ascii="Times New Roman" w:eastAsia="Times New Roman" w:hAnsi="Times New Roman" w:cs="Times New Roman"/>
        </w:rPr>
        <w:t>= 6.0 s.</w:t>
      </w:r>
    </w:p>
    <w:p w14:paraId="7329E88D" w14:textId="77777777" w:rsidR="00A54EC2" w:rsidRPr="00F440BC" w:rsidRDefault="00A54EC2" w:rsidP="00A54EC2">
      <w:pPr>
        <w:ind w:left="360" w:right="-270" w:hanging="360"/>
        <w:rPr>
          <w:rFonts w:ascii="Times New Roman" w:hAnsi="Times New Roman"/>
        </w:rPr>
      </w:pPr>
    </w:p>
    <w:p w14:paraId="29CB5D83" w14:textId="77777777" w:rsidR="00A54EC2" w:rsidRPr="00F440BC" w:rsidRDefault="00A54EC2" w:rsidP="00A54EC2">
      <w:pPr>
        <w:ind w:left="360" w:right="-270" w:hanging="360"/>
        <w:rPr>
          <w:rFonts w:ascii="Times New Roman" w:eastAsia="Times New Roman" w:hAnsi="Times New Roman"/>
        </w:rPr>
      </w:pPr>
      <w:r w:rsidRPr="6AFEE5B7">
        <w:rPr>
          <w:rFonts w:ascii="Times New Roman" w:eastAsia="Times New Roman" w:hAnsi="Times New Roman" w:cs="Times New Roman"/>
        </w:rPr>
        <w:t>6.</w:t>
      </w:r>
      <w:r w:rsidRPr="00F440BC">
        <w:rPr>
          <w:rFonts w:ascii="Times New Roman" w:hAnsi="Times New Roman"/>
        </w:rPr>
        <w:tab/>
      </w:r>
      <w:r w:rsidRPr="6AFEE5B7">
        <w:rPr>
          <w:rFonts w:ascii="Times New Roman" w:eastAsia="Times New Roman" w:hAnsi="Times New Roman" w:cs="Times New Roman"/>
        </w:rPr>
        <w:t>Calculate the slope of this line in the space below.  Explain what the slope of this line tells you about the motion of the wheel.  Write your explanation in the space to the right of your slope calculation.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5"/>
        <w:gridCol w:w="6603"/>
      </w:tblGrid>
      <w:tr w:rsidR="00A54EC2" w:rsidRPr="00F440BC" w14:paraId="05F4A2A5" w14:textId="77777777" w:rsidTr="004D0DB4">
        <w:trPr>
          <w:trHeight w:val="1655"/>
        </w:trPr>
        <w:tc>
          <w:tcPr>
            <w:tcW w:w="3585" w:type="dxa"/>
          </w:tcPr>
          <w:p w14:paraId="79CF40D4" w14:textId="77777777" w:rsidR="00A54EC2" w:rsidRPr="00F440BC" w:rsidRDefault="00A54EC2" w:rsidP="004D0DB4">
            <w:pPr>
              <w:ind w:right="-270"/>
              <w:rPr>
                <w:rFonts w:ascii="Times New Roman" w:eastAsia="Times New Roman" w:hAnsi="Times New Roman"/>
                <w:color w:val="000000" w:themeColor="text1"/>
                <w:sz w:val="18"/>
                <w:szCs w:val="18"/>
              </w:rPr>
            </w:pPr>
            <w:r w:rsidRPr="6AFEE5B7">
              <w:rPr>
                <w:rFonts w:ascii="Times New Roman" w:eastAsia="Times New Roman" w:hAnsi="Times New Roman" w:cs="Times New Roman"/>
                <w:color w:val="000000" w:themeColor="text1"/>
                <w:sz w:val="18"/>
                <w:szCs w:val="18"/>
              </w:rPr>
              <w:t>Slope Calculation:</w:t>
            </w:r>
          </w:p>
        </w:tc>
        <w:tc>
          <w:tcPr>
            <w:tcW w:w="6603" w:type="dxa"/>
          </w:tcPr>
          <w:p w14:paraId="1EF707D8" w14:textId="77777777" w:rsidR="00A54EC2" w:rsidRPr="00F440BC" w:rsidRDefault="00A54EC2" w:rsidP="004D0DB4">
            <w:pPr>
              <w:ind w:right="-270"/>
              <w:rPr>
                <w:rFonts w:ascii="Times New Roman" w:eastAsia="Times New Roman" w:hAnsi="Times New Roman"/>
                <w:color w:val="000000" w:themeColor="text1"/>
                <w:sz w:val="18"/>
                <w:szCs w:val="18"/>
              </w:rPr>
            </w:pPr>
            <w:r w:rsidRPr="6AFEE5B7">
              <w:rPr>
                <w:rFonts w:ascii="Times New Roman" w:eastAsia="Times New Roman" w:hAnsi="Times New Roman" w:cs="Times New Roman"/>
                <w:color w:val="000000" w:themeColor="text1"/>
                <w:sz w:val="18"/>
                <w:szCs w:val="18"/>
              </w:rPr>
              <w:t>Explanation:</w:t>
            </w:r>
          </w:p>
        </w:tc>
      </w:tr>
    </w:tbl>
    <w:p w14:paraId="151037C3" w14:textId="77777777" w:rsidR="00A54EC2" w:rsidRDefault="00A54EC2" w:rsidP="00A54EC2">
      <w:pPr>
        <w:ind w:left="360" w:right="-270" w:hanging="360"/>
        <w:rPr>
          <w:rFonts w:ascii="Times New Roman" w:eastAsia="Times New Roman" w:hAnsi="Times New Roman"/>
          <w:color w:val="000000" w:themeColor="text1"/>
        </w:rPr>
      </w:pPr>
      <w:r w:rsidRPr="6AFEE5B7">
        <w:rPr>
          <w:rFonts w:ascii="Times New Roman" w:eastAsia="Times New Roman" w:hAnsi="Times New Roman" w:cs="Times New Roman"/>
        </w:rPr>
        <w:t>7.</w:t>
      </w:r>
      <w:r w:rsidRPr="00F440BC">
        <w:rPr>
          <w:rFonts w:ascii="Times New Roman" w:hAnsi="Times New Roman"/>
        </w:rPr>
        <w:tab/>
      </w:r>
      <w:r w:rsidRPr="6AFEE5B7">
        <w:rPr>
          <w:rFonts w:ascii="Times New Roman" w:eastAsia="Times New Roman" w:hAnsi="Times New Roman" w:cs="Times New Roman"/>
        </w:rPr>
        <w:t>On the position vs. time graph, draw a line which connects the point at t = 2.0 s to the point at t = 4.0 s.</w:t>
      </w:r>
    </w:p>
    <w:p w14:paraId="2A37E093" w14:textId="77777777" w:rsidR="00A54EC2" w:rsidRPr="00F440BC" w:rsidRDefault="00A54EC2" w:rsidP="00A54EC2">
      <w:pPr>
        <w:ind w:left="360" w:right="-270" w:hanging="360"/>
        <w:rPr>
          <w:rFonts w:ascii="Times New Roman" w:hAnsi="Times New Roman"/>
        </w:rPr>
      </w:pPr>
    </w:p>
    <w:p w14:paraId="3CAF2BBD" w14:textId="77777777" w:rsidR="00A54EC2" w:rsidRPr="00F440BC" w:rsidRDefault="00A54EC2" w:rsidP="00A54EC2">
      <w:pPr>
        <w:ind w:left="360" w:right="-270" w:hanging="360"/>
        <w:rPr>
          <w:rFonts w:ascii="Times New Roman" w:eastAsia="Times New Roman" w:hAnsi="Times New Roman"/>
          <w:color w:val="000000" w:themeColor="text1"/>
        </w:rPr>
      </w:pPr>
      <w:r w:rsidRPr="6AFEE5B7">
        <w:rPr>
          <w:rFonts w:ascii="Times New Roman" w:eastAsia="Times New Roman" w:hAnsi="Times New Roman" w:cs="Times New Roman"/>
        </w:rPr>
        <w:t>8.</w:t>
      </w:r>
      <w:r w:rsidRPr="00F440BC">
        <w:rPr>
          <w:rFonts w:ascii="Times New Roman" w:hAnsi="Times New Roman"/>
        </w:rPr>
        <w:tab/>
      </w:r>
      <w:r w:rsidRPr="6AFEE5B7">
        <w:rPr>
          <w:rFonts w:ascii="Times New Roman" w:eastAsia="Times New Roman" w:hAnsi="Times New Roman" w:cs="Times New Roman"/>
        </w:rPr>
        <w:t>Calculate the slope of this line in the space below.  Explain what the slope of this line tells you about the motion of the wheel.  Write your explanation in the space to the right of your slope calculation.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18"/>
        <w:gridCol w:w="6570"/>
      </w:tblGrid>
      <w:tr w:rsidR="00A54EC2" w:rsidRPr="00F440BC" w14:paraId="6C1E079D" w14:textId="77777777" w:rsidTr="004D0DB4">
        <w:trPr>
          <w:trHeight w:val="1655"/>
        </w:trPr>
        <w:tc>
          <w:tcPr>
            <w:tcW w:w="3618" w:type="dxa"/>
          </w:tcPr>
          <w:p w14:paraId="272DBE50" w14:textId="77777777" w:rsidR="00A54EC2" w:rsidRPr="00F440BC" w:rsidRDefault="00A54EC2" w:rsidP="004D0DB4">
            <w:pPr>
              <w:ind w:left="360" w:right="-270" w:hanging="360"/>
              <w:rPr>
                <w:rFonts w:ascii="Times New Roman" w:eastAsia="Times New Roman" w:hAnsi="Times New Roman"/>
                <w:color w:val="000000" w:themeColor="text1"/>
                <w:sz w:val="18"/>
                <w:szCs w:val="18"/>
              </w:rPr>
            </w:pPr>
            <w:r w:rsidRPr="6AFEE5B7">
              <w:rPr>
                <w:rFonts w:ascii="Times New Roman" w:eastAsia="Times New Roman" w:hAnsi="Times New Roman" w:cs="Times New Roman"/>
                <w:color w:val="000000" w:themeColor="text1"/>
                <w:sz w:val="18"/>
                <w:szCs w:val="18"/>
              </w:rPr>
              <w:t>Slope Calculation:</w:t>
            </w:r>
          </w:p>
        </w:tc>
        <w:tc>
          <w:tcPr>
            <w:tcW w:w="6570" w:type="dxa"/>
          </w:tcPr>
          <w:p w14:paraId="20EAD5EF" w14:textId="77777777" w:rsidR="00A54EC2" w:rsidRPr="00F440BC" w:rsidRDefault="00A54EC2" w:rsidP="004D0DB4">
            <w:pPr>
              <w:ind w:left="360" w:right="-270" w:hanging="360"/>
              <w:rPr>
                <w:rFonts w:ascii="Times New Roman" w:eastAsia="Times New Roman" w:hAnsi="Times New Roman"/>
                <w:color w:val="000000" w:themeColor="text1"/>
                <w:sz w:val="18"/>
                <w:szCs w:val="18"/>
              </w:rPr>
            </w:pPr>
            <w:r w:rsidRPr="6AFEE5B7">
              <w:rPr>
                <w:rFonts w:ascii="Times New Roman" w:eastAsia="Times New Roman" w:hAnsi="Times New Roman" w:cs="Times New Roman"/>
                <w:color w:val="000000" w:themeColor="text1"/>
                <w:sz w:val="18"/>
                <w:szCs w:val="18"/>
              </w:rPr>
              <w:t>Explanation:</w:t>
            </w:r>
          </w:p>
        </w:tc>
      </w:tr>
    </w:tbl>
    <w:p w14:paraId="5717116A" w14:textId="77777777" w:rsidR="00A54EC2" w:rsidRDefault="00A54EC2" w:rsidP="00A54EC2">
      <w:pPr>
        <w:ind w:left="360" w:right="-270" w:hanging="360"/>
        <w:rPr>
          <w:rFonts w:ascii="Times New Roman" w:eastAsia="Times New Roman" w:hAnsi="Times New Roman"/>
          <w:color w:val="000000" w:themeColor="text1"/>
        </w:rPr>
      </w:pPr>
      <w:r w:rsidRPr="6AFEE5B7">
        <w:rPr>
          <w:rFonts w:ascii="Times New Roman" w:eastAsia="Times New Roman" w:hAnsi="Times New Roman" w:cs="Times New Roman"/>
        </w:rPr>
        <w:t>9.</w:t>
      </w:r>
      <w:r w:rsidRPr="00F440BC">
        <w:rPr>
          <w:rFonts w:ascii="Times New Roman" w:hAnsi="Times New Roman"/>
        </w:rPr>
        <w:tab/>
      </w:r>
      <w:r w:rsidRPr="6AFEE5B7">
        <w:rPr>
          <w:rFonts w:ascii="Times New Roman" w:eastAsia="Times New Roman" w:hAnsi="Times New Roman" w:cs="Times New Roman"/>
        </w:rPr>
        <w:t>On the position vs. time graph, draw a line tangent to the graph at t = 3.0 s.</w:t>
      </w:r>
    </w:p>
    <w:p w14:paraId="2B03E142" w14:textId="77777777" w:rsidR="00A54EC2" w:rsidRPr="00F440BC" w:rsidRDefault="00A54EC2" w:rsidP="00A54EC2">
      <w:pPr>
        <w:ind w:left="360" w:right="-270" w:hanging="360"/>
        <w:rPr>
          <w:rFonts w:ascii="Times New Roman" w:hAnsi="Times New Roman"/>
        </w:rPr>
      </w:pPr>
    </w:p>
    <w:p w14:paraId="4EE55AF8" w14:textId="77777777" w:rsidR="00A54EC2" w:rsidRPr="00F440BC" w:rsidRDefault="00A54EC2" w:rsidP="00A54EC2">
      <w:pPr>
        <w:ind w:left="360" w:right="-270" w:hanging="360"/>
        <w:rPr>
          <w:rFonts w:ascii="Times New Roman" w:eastAsia="Times New Roman" w:hAnsi="Times New Roman"/>
        </w:rPr>
      </w:pPr>
      <w:r w:rsidRPr="6AFEE5B7">
        <w:rPr>
          <w:rFonts w:ascii="Times New Roman" w:eastAsia="Times New Roman" w:hAnsi="Times New Roman" w:cs="Times New Roman"/>
          <w:color w:val="000000" w:themeColor="text1"/>
        </w:rPr>
        <w:t>10. Calculate the slope of this line in the space below.  Explain what the slope of this line tells you about the motion of the wheel.  Write your explanation in the space to the right of your slope calculation.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18"/>
        <w:gridCol w:w="6570"/>
      </w:tblGrid>
      <w:tr w:rsidR="00A54EC2" w:rsidRPr="00F440BC" w14:paraId="352DC382" w14:textId="77777777" w:rsidTr="004D0DB4">
        <w:trPr>
          <w:trHeight w:val="1655"/>
        </w:trPr>
        <w:tc>
          <w:tcPr>
            <w:tcW w:w="3618" w:type="dxa"/>
          </w:tcPr>
          <w:p w14:paraId="4FDFCC8F" w14:textId="77777777" w:rsidR="00A54EC2" w:rsidRPr="00F440BC" w:rsidRDefault="00A54EC2" w:rsidP="004D0DB4">
            <w:pPr>
              <w:ind w:left="360" w:right="-270" w:hanging="360"/>
              <w:rPr>
                <w:rFonts w:ascii="Times New Roman" w:eastAsia="Times New Roman" w:hAnsi="Times New Roman"/>
                <w:color w:val="000000" w:themeColor="text1"/>
                <w:sz w:val="18"/>
                <w:szCs w:val="18"/>
              </w:rPr>
            </w:pPr>
            <w:r w:rsidRPr="6AFEE5B7">
              <w:rPr>
                <w:rFonts w:ascii="Times New Roman" w:eastAsia="Times New Roman" w:hAnsi="Times New Roman" w:cs="Times New Roman"/>
                <w:color w:val="000000" w:themeColor="text1"/>
                <w:sz w:val="18"/>
                <w:szCs w:val="18"/>
              </w:rPr>
              <w:t>Slope Calculation:</w:t>
            </w:r>
          </w:p>
        </w:tc>
        <w:tc>
          <w:tcPr>
            <w:tcW w:w="6570" w:type="dxa"/>
          </w:tcPr>
          <w:p w14:paraId="57B77C70" w14:textId="77777777" w:rsidR="00A54EC2" w:rsidRPr="00F440BC" w:rsidRDefault="00A54EC2" w:rsidP="004D0DB4">
            <w:pPr>
              <w:ind w:left="360" w:right="-270" w:hanging="360"/>
              <w:rPr>
                <w:rFonts w:ascii="Times New Roman" w:eastAsia="Times New Roman" w:hAnsi="Times New Roman"/>
                <w:color w:val="000000" w:themeColor="text1"/>
                <w:sz w:val="18"/>
                <w:szCs w:val="18"/>
              </w:rPr>
            </w:pPr>
            <w:r w:rsidRPr="6AFEE5B7">
              <w:rPr>
                <w:rFonts w:ascii="Times New Roman" w:eastAsia="Times New Roman" w:hAnsi="Times New Roman" w:cs="Times New Roman"/>
                <w:color w:val="000000" w:themeColor="text1"/>
                <w:sz w:val="18"/>
                <w:szCs w:val="18"/>
              </w:rPr>
              <w:t>Explanation:</w:t>
            </w:r>
          </w:p>
        </w:tc>
      </w:tr>
    </w:tbl>
    <w:p w14:paraId="37B21E81" w14:textId="77777777" w:rsidR="00A54EC2" w:rsidRPr="00F440BC" w:rsidRDefault="00A54EC2" w:rsidP="00A54EC2">
      <w:pPr>
        <w:ind w:left="360" w:right="-270" w:hanging="360"/>
        <w:rPr>
          <w:rFonts w:ascii="Times New Roman" w:eastAsia="Times New Roman" w:hAnsi="Times New Roman"/>
        </w:rPr>
      </w:pPr>
      <w:r w:rsidRPr="6AFEE5B7">
        <w:rPr>
          <w:rFonts w:ascii="Times New Roman" w:eastAsia="Times New Roman" w:hAnsi="Times New Roman" w:cs="Times New Roman"/>
        </w:rPr>
        <w:t>11.</w:t>
      </w:r>
      <w:r>
        <w:rPr>
          <w:rFonts w:ascii="Times New Roman" w:hAnsi="Times New Roman"/>
        </w:rPr>
        <w:tab/>
      </w:r>
      <w:r w:rsidRPr="6AFEE5B7">
        <w:rPr>
          <w:rFonts w:ascii="Times New Roman" w:eastAsia="Times New Roman" w:hAnsi="Times New Roman" w:cs="Times New Roman"/>
        </w:rPr>
        <w:t>Compare the slopes you have calculated in questions 6, 8, and 10. Summarize the results of your comparison.</w:t>
      </w:r>
    </w:p>
    <w:p w14:paraId="47491141" w14:textId="77777777" w:rsidR="00A54EC2" w:rsidRPr="00F440BC" w:rsidRDefault="00A54EC2" w:rsidP="00A54EC2">
      <w:pPr>
        <w:ind w:right="-270" w:hanging="360"/>
        <w:rPr>
          <w:rFonts w:ascii="Times New Roman" w:hAnsi="Times New Roman"/>
        </w:rPr>
      </w:pPr>
    </w:p>
    <w:p w14:paraId="4B3049F3" w14:textId="77777777" w:rsidR="00A54EC2" w:rsidRPr="00F440BC" w:rsidRDefault="00A54EC2" w:rsidP="00A54EC2">
      <w:pPr>
        <w:ind w:left="360" w:right="-270" w:hanging="360"/>
        <w:rPr>
          <w:rFonts w:ascii="Times New Roman" w:eastAsia="Times New Roman" w:hAnsi="Times New Roman"/>
          <w:color w:val="000000" w:themeColor="text1"/>
        </w:rPr>
      </w:pPr>
      <w:r w:rsidRPr="6AFEE5B7">
        <w:rPr>
          <w:rFonts w:ascii="Times New Roman" w:eastAsia="Times New Roman" w:hAnsi="Times New Roman" w:cs="Times New Roman"/>
        </w:rPr>
        <w:t>12.</w:t>
      </w:r>
      <w:r>
        <w:rPr>
          <w:rFonts w:ascii="Times New Roman" w:hAnsi="Times New Roman"/>
        </w:rPr>
        <w:tab/>
      </w:r>
      <w:r w:rsidRPr="6AFEE5B7">
        <w:rPr>
          <w:rFonts w:ascii="Times New Roman" w:eastAsia="Times New Roman" w:hAnsi="Times New Roman" w:cs="Times New Roman"/>
        </w:rPr>
        <w:t>Consider an object accelerates uniformly. If you were to calculate the average speed of the object for a given interval of time, would the object ever be traveling with an instantaneous speed equal to that average speed? If so, when? Explain!</w:t>
      </w:r>
    </w:p>
    <w:p w14:paraId="1691C6B9" w14:textId="77777777" w:rsidR="00A54EC2" w:rsidRDefault="00A54EC2" w:rsidP="00A54EC2">
      <w:pPr>
        <w:ind w:right="-270"/>
      </w:pPr>
    </w:p>
    <w:p w14:paraId="718159B5" w14:textId="77777777" w:rsidR="00A54EC2" w:rsidRDefault="00A54EC2" w:rsidP="00A54EC2">
      <w:pPr>
        <w:ind w:right="-270"/>
      </w:pPr>
      <w:bookmarkStart w:id="0" w:name="_GoBack"/>
      <w:bookmarkEnd w:id="0"/>
    </w:p>
    <w:sectPr w:rsidR="00A54EC2" w:rsidSect="00A54EC2">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6D5B1" w14:textId="77777777" w:rsidR="00564E8B" w:rsidRDefault="00564E8B" w:rsidP="006A3E35">
      <w:pPr>
        <w:spacing w:line="240" w:lineRule="auto"/>
      </w:pPr>
      <w:r>
        <w:separator/>
      </w:r>
    </w:p>
  </w:endnote>
  <w:endnote w:type="continuationSeparator" w:id="0">
    <w:p w14:paraId="16142E73" w14:textId="77777777" w:rsidR="00564E8B" w:rsidRDefault="00564E8B"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71A86" w14:textId="77777777" w:rsidR="007D3BE7" w:rsidRDefault="007D3B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16332" w14:textId="12F1F50B" w:rsidR="006A3E35" w:rsidRDefault="007D3BE7" w:rsidP="007D3BE7">
    <w:pPr>
      <w:pStyle w:val="Footer"/>
      <w:tabs>
        <w:tab w:val="clear" w:pos="4680"/>
        <w:tab w:val="center" w:pos="4320"/>
      </w:tabs>
    </w:pPr>
    <w:fldSimple w:instr=" FILENAME  \* MERGEFORMAT ">
      <w:r w:rsidR="000D2137">
        <w:rPr>
          <w:noProof/>
        </w:rPr>
        <w:t>01_U3_ws1a_done.docx</w:t>
      </w:r>
    </w:fldSimple>
    <w:r w:rsidR="00BC3681">
      <w:tab/>
    </w:r>
    <w:r w:rsidR="00BC3681">
      <w:fldChar w:fldCharType="begin"/>
    </w:r>
    <w:r w:rsidR="00BC3681">
      <w:instrText xml:space="preserve"> PAGE  \* MERGEFORMAT </w:instrText>
    </w:r>
    <w:r w:rsidR="00BC3681">
      <w:fldChar w:fldCharType="separate"/>
    </w:r>
    <w:r w:rsidR="000D2137">
      <w:rPr>
        <w:noProof/>
      </w:rPr>
      <w:t>2</w:t>
    </w:r>
    <w:r w:rsidR="00BC3681">
      <w:fldChar w:fldCharType="end"/>
    </w:r>
    <w:r w:rsidR="00BC3681">
      <w:ptab w:relativeTo="margin" w:alignment="right" w:leader="none"/>
    </w:r>
    <w:r w:rsidR="00BC3681" w:rsidRPr="00DE5D33">
      <w:rPr>
        <w:rFonts w:hint="eastAsia"/>
      </w:rPr>
      <w:t>ⓒ</w:t>
    </w:r>
    <w:r w:rsidR="00BC3681" w:rsidRPr="00DE5D33">
      <w:t xml:space="preserve"> 2017 AAPT, AMTA, Bootstrap, STEMteachersNYC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C845E" w14:textId="64722432" w:rsidR="00A54EC2" w:rsidRDefault="00564E8B" w:rsidP="00A54EC2">
    <w:pPr>
      <w:pStyle w:val="Footer"/>
      <w:tabs>
        <w:tab w:val="clear" w:pos="4680"/>
        <w:tab w:val="center" w:pos="4320"/>
      </w:tabs>
      <w:jc w:val="center"/>
    </w:pPr>
    <w:r>
      <w:fldChar w:fldCharType="begin"/>
    </w:r>
    <w:r>
      <w:instrText xml:space="preserve"> FILENAME  \* MERGEFORMAT </w:instrText>
    </w:r>
    <w:r>
      <w:fldChar w:fldCharType="separate"/>
    </w:r>
    <w:r w:rsidR="000D2137">
      <w:rPr>
        <w:noProof/>
      </w:rPr>
      <w:t>01_U3_ws1a_done.docx</w:t>
    </w:r>
    <w:r>
      <w:rPr>
        <w:noProof/>
      </w:rPr>
      <w:fldChar w:fldCharType="end"/>
    </w:r>
    <w:r w:rsidR="00A54EC2">
      <w:tab/>
    </w:r>
    <w:r w:rsidR="00A54EC2">
      <w:fldChar w:fldCharType="begin"/>
    </w:r>
    <w:r w:rsidR="00A54EC2">
      <w:instrText xml:space="preserve"> PAGE  \* MERGEFORMAT </w:instrText>
    </w:r>
    <w:r w:rsidR="00A54EC2">
      <w:fldChar w:fldCharType="separate"/>
    </w:r>
    <w:r>
      <w:rPr>
        <w:noProof/>
      </w:rPr>
      <w:t>1</w:t>
    </w:r>
    <w:r w:rsidR="00A54EC2">
      <w:fldChar w:fldCharType="end"/>
    </w:r>
    <w:r w:rsidR="00A54EC2">
      <w:ptab w:relativeTo="margin" w:alignment="right" w:leader="none"/>
    </w:r>
    <w:r w:rsidR="00A54EC2" w:rsidRPr="00DE5D33">
      <w:rPr>
        <w:rFonts w:hint="eastAsia"/>
      </w:rPr>
      <w:t>ⓒ</w:t>
    </w:r>
    <w:r w:rsidR="00A54EC2" w:rsidRPr="00DE5D33">
      <w:t xml:space="preserve"> 2017 AAPT, AMTA, Bootstrap, STEMteachersNYC</w:t>
    </w:r>
  </w:p>
  <w:p w14:paraId="09AEB7DC" w14:textId="77777777" w:rsidR="00A54EC2" w:rsidRDefault="00A5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D99E5" w14:textId="77777777" w:rsidR="00564E8B" w:rsidRDefault="00564E8B" w:rsidP="006A3E35">
      <w:pPr>
        <w:spacing w:line="240" w:lineRule="auto"/>
      </w:pPr>
      <w:r>
        <w:separator/>
      </w:r>
    </w:p>
  </w:footnote>
  <w:footnote w:type="continuationSeparator" w:id="0">
    <w:p w14:paraId="0CE92C0B" w14:textId="77777777" w:rsidR="00564E8B" w:rsidRDefault="00564E8B" w:rsidP="006A3E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00905" w14:textId="77777777" w:rsidR="007D3BE7" w:rsidRDefault="007D3B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69E61" w14:textId="77777777" w:rsidR="007D3BE7" w:rsidRDefault="007D3BE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A1C8" w14:textId="77777777" w:rsidR="00A54EC2" w:rsidRPr="004419D1"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3E5244DB" w14:textId="77777777" w:rsidR="00A54EC2" w:rsidRPr="004419D1"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5285F2B" w14:textId="77777777" w:rsidR="00A54EC2" w:rsidRPr="00A54EC2"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E4C0A"/>
    <w:multiLevelType w:val="hybridMultilevel"/>
    <w:tmpl w:val="CF2091C0"/>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0B5062E"/>
    <w:multiLevelType w:val="hybridMultilevel"/>
    <w:tmpl w:val="88A47C04"/>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2"/>
    <w:rsid w:val="0006326A"/>
    <w:rsid w:val="000D2137"/>
    <w:rsid w:val="000E1006"/>
    <w:rsid w:val="003609C2"/>
    <w:rsid w:val="00564E8B"/>
    <w:rsid w:val="00613188"/>
    <w:rsid w:val="006A3E35"/>
    <w:rsid w:val="006B4AF4"/>
    <w:rsid w:val="006E5328"/>
    <w:rsid w:val="007D3BE7"/>
    <w:rsid w:val="00A54EC2"/>
    <w:rsid w:val="00B36855"/>
    <w:rsid w:val="00BC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2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Title">
    <w:name w:val="Title"/>
    <w:basedOn w:val="Normal"/>
    <w:link w:val="TitleChar"/>
    <w:qFormat/>
    <w:rsid w:val="00A54EC2"/>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eastAsia="Times" w:cs="Times New Roman"/>
      <w:b/>
      <w:color w:val="auto"/>
      <w:sz w:val="32"/>
      <w:szCs w:val="20"/>
      <w:lang w:val="en-US"/>
    </w:rPr>
  </w:style>
  <w:style w:type="character" w:customStyle="1" w:styleId="TitleChar">
    <w:name w:val="Title Char"/>
    <w:basedOn w:val="DefaultParagraphFont"/>
    <w:link w:val="Title"/>
    <w:rsid w:val="00A54EC2"/>
    <w:rPr>
      <w:rFonts w:ascii="Arial" w:eastAsia="Times" w:hAnsi="Arial"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dykes/Library/Group%20Containers/UBF8T346G9.Office/User%20Content.localized/Templates.localized/CMPF%20Model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CMPF Modeling.dotx</Template>
  <TotalTime>5</TotalTime>
  <Pages>2</Pages>
  <Words>301</Words>
  <Characters>1717</Characters>
  <Application>Microsoft Macintosh Word</Application>
  <DocSecurity>0</DocSecurity>
  <Lines>14</Lines>
  <Paragraphs>4</Paragraphs>
  <ScaleCrop>false</ScaleCrop>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jdykes@ridleysd.org</cp:lastModifiedBy>
  <cp:revision>4</cp:revision>
  <cp:lastPrinted>2018-03-15T14:29:00Z</cp:lastPrinted>
  <dcterms:created xsi:type="dcterms:W3CDTF">2018-02-12T20:42:00Z</dcterms:created>
  <dcterms:modified xsi:type="dcterms:W3CDTF">2018-03-15T14:29:00Z</dcterms:modified>
</cp:coreProperties>
</file>