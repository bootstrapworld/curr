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17B36" w14:textId="77777777" w:rsidR="007638E8" w:rsidRPr="00295BB0" w:rsidRDefault="007638E8" w:rsidP="007638E8">
      <w:pPr>
        <w:pStyle w:val="Title1"/>
      </w:pPr>
      <w:r w:rsidRPr="00295BB0">
        <w:t>Unit 3</w:t>
      </w:r>
      <w:r>
        <w:t>: Quiz 2-a</w:t>
      </w:r>
      <w:r w:rsidRPr="00295BB0">
        <w:t xml:space="preserve"> </w:t>
      </w:r>
    </w:p>
    <w:p w14:paraId="00D093CC" w14:textId="77777777" w:rsidR="007638E8" w:rsidRPr="00295BB0" w:rsidRDefault="007638E8" w:rsidP="007638E8">
      <w:pPr>
        <w:pStyle w:val="Title1"/>
        <w:rPr>
          <w:sz w:val="28"/>
          <w:szCs w:val="28"/>
        </w:rPr>
      </w:pPr>
      <w:r w:rsidRPr="00295BB0">
        <w:rPr>
          <w:sz w:val="28"/>
          <w:szCs w:val="28"/>
        </w:rPr>
        <w:t>Velocity vs. Time Graphs</w:t>
      </w:r>
    </w:p>
    <w:p w14:paraId="5CC2B008" w14:textId="77777777" w:rsidR="007638E8" w:rsidRDefault="007638E8" w:rsidP="007638E8">
      <w:pPr>
        <w:ind w:firstLine="0"/>
      </w:pPr>
    </w:p>
    <w:p w14:paraId="33E80238" w14:textId="77777777" w:rsidR="007638E8" w:rsidRPr="001A60AB" w:rsidRDefault="007638E8" w:rsidP="007638E8">
      <w:pPr>
        <w:ind w:firstLine="0"/>
      </w:pPr>
      <w:r w:rsidRPr="001A60AB">
        <w:t>The velocity vs. time graph for an object is shown below.  Use the graph to describe the motion of the object as indicated.</w:t>
      </w:r>
    </w:p>
    <w:p w14:paraId="66A9DF14" w14:textId="77ED487B" w:rsidR="007638E8" w:rsidRPr="001A60AB" w:rsidRDefault="007638E8" w:rsidP="007638E8"/>
    <w:p w14:paraId="1DE00013" w14:textId="65027ED5" w:rsidR="007638E8" w:rsidRPr="001A60AB" w:rsidRDefault="00264269" w:rsidP="007638E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8A459" wp14:editId="24F9235A">
                <wp:simplePos x="0" y="0"/>
                <wp:positionH relativeFrom="column">
                  <wp:posOffset>1917700</wp:posOffset>
                </wp:positionH>
                <wp:positionV relativeFrom="paragraph">
                  <wp:posOffset>121920</wp:posOffset>
                </wp:positionV>
                <wp:extent cx="0" cy="1920240"/>
                <wp:effectExtent l="0" t="0" r="25400" b="355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984D" id="Straight Connector 12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9.6pt" to="151pt,1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58F75" wp14:editId="074FE903">
                <wp:simplePos x="0" y="0"/>
                <wp:positionH relativeFrom="column">
                  <wp:posOffset>1922780</wp:posOffset>
                </wp:positionH>
                <wp:positionV relativeFrom="paragraph">
                  <wp:posOffset>655320</wp:posOffset>
                </wp:positionV>
                <wp:extent cx="1811020" cy="459740"/>
                <wp:effectExtent l="0" t="0" r="43180" b="482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1020" cy="459740"/>
                          <a:chOff x="0" y="0"/>
                          <a:chExt cx="1811020" cy="459740"/>
                        </a:xfrm>
                      </wpg:grpSpPr>
                      <wps:wsp>
                        <wps:cNvPr id="176" name="Straight Connector 176"/>
                        <wps:cNvCnPr/>
                        <wps:spPr>
                          <a:xfrm>
                            <a:off x="0" y="5080"/>
                            <a:ext cx="450850" cy="0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40055" y="0"/>
                            <a:ext cx="916305" cy="459740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V="1">
                            <a:off x="1352550" y="454660"/>
                            <a:ext cx="458470" cy="635"/>
                          </a:xfrm>
                          <a:prstGeom prst="line">
                            <a:avLst/>
                          </a:prstGeom>
                          <a:ln w="254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1C1638" id="Group 41" o:spid="_x0000_s1026" style="position:absolute;margin-left:151.4pt;margin-top:51.6pt;width:142.6pt;height:36.2pt;z-index:251659264;mso-width-relative:margin" coordsize="1811020,459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">
                <v:line id="Straight Connector 176" o:spid="_x0000_s1027" style="position:absolute;visibility:visible;mso-wrap-style:square" from="0,5080" to="450850,5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KUq8MAAADcAAAADwAAAGRycy9kb3ducmV2LnhtbERPS2vCQBC+C/0PyxR60409RE1dRaQt&#10;QS8apb0O2cmDZmdDdhvjv3cFwdt8fM9ZrgfTiJ46V1tWMJ1EIIhzq2suFZxPX+M5COeRNTaWScGV&#10;HKxXL6MlJtpe+Eh95ksRQtglqKDyvk2kdHlFBt3EtsSBK2xn0AfYlVJ3eAnhppHvURRLgzWHhgpb&#10;2laU/2X/RsHvIf3cb+s2j6/f6a4oFubUH3+UensdNh8gPA3+KX64Ux3mz2K4PxMukK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KSlKvDAAAA3AAAAA8AAAAAAAAAAAAA&#10;AAAAoQIAAGRycy9kb3ducmV2LnhtbFBLBQYAAAAABAAEAPkAAACRAwAAAAA=&#10;" strokecolor="black [3213]" strokeweight="2pt">
                  <v:stroke joinstyle="miter"/>
                </v:line>
                <v:line id="Straight Connector 177" o:spid="_x0000_s1028" style="position:absolute;visibility:visible;mso-wrap-style:square" from="440055,0" to="1356360,459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4xMMIAAADcAAAADwAAAGRycy9kb3ducmV2LnhtbERPS4vCMBC+C/sfwix403Q9+KhGWWSV&#10;ohcfy3odmumDbSalibX+eyMI3ubje85i1ZlKtNS40rKCr2EEgji1uuRcwe95M5iCcB5ZY2WZFNzJ&#10;wWr50VtgrO2Nj9SefC5CCLsYFRTe17GULi3IoBvamjhwmW0M+gCbXOoGbyHcVHIURWNpsOTQUGBN&#10;64LS/9PVKLgckp/9uqzT8X2b7LJsZs7t8U+p/mf3PQfhqfNv8cud6DB/MoHnM+EC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d4xMMIAAADcAAAADwAAAAAAAAAAAAAA&#10;AAChAgAAZHJzL2Rvd25yZXYueG1sUEsFBgAAAAAEAAQA+QAAAJADAAAAAA==&#10;" strokecolor="black [3213]" strokeweight="2pt">
                  <v:stroke joinstyle="miter"/>
                </v:line>
                <v:line id="Straight Connector 178" o:spid="_x0000_s1029" style="position:absolute;flip:y;visibility:visible;mso-wrap-style:square" from="1352550,454660" to="1811020,455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hWgcYAAADcAAAADwAAAGRycy9kb3ducmV2LnhtbESPQWvCQBCF70L/wzKF3ppNLNQSXaWK&#10;lgr1oFZ6HbLTJDQ7G7LbGP+9cxC8zfDevPfNbDG4RvXUhdqzgSxJQREX3tZcGvg+bp7fQIWIbLHx&#10;TAYuFGAxfxjNMLf+zHvqD7FUEsIhRwNVjG2udSgqchgS3xKL9us7h1HWrtS2w7OEu0aP0/RVO6xZ&#10;GipsaVVR8Xf4dwaWk9U2Pe0266+PLHsZx6z/OTptzNPj8D4FFWmId/Pt+tMK/kRo5RmZQM+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2oVoHGAAAA3AAAAA8AAAAAAAAA&#10;AAAAAAAAoQIAAGRycy9kb3ducmV2LnhtbFBLBQYAAAAABAAEAPkAAACUAwAAAAA=&#10;" strokecolor="black [3213]" strokeweight="2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7FC91" wp14:editId="21341E9B">
                <wp:simplePos x="0" y="0"/>
                <wp:positionH relativeFrom="column">
                  <wp:posOffset>1913255</wp:posOffset>
                </wp:positionH>
                <wp:positionV relativeFrom="paragraph">
                  <wp:posOffset>1120140</wp:posOffset>
                </wp:positionV>
                <wp:extent cx="1885950" cy="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C14E3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5pt,88.2pt" to="299.15pt,8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763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AF46B" wp14:editId="29FF5E2D">
                <wp:simplePos x="0" y="0"/>
                <wp:positionH relativeFrom="column">
                  <wp:posOffset>1632885</wp:posOffset>
                </wp:positionH>
                <wp:positionV relativeFrom="paragraph">
                  <wp:posOffset>981807</wp:posOffset>
                </wp:positionV>
                <wp:extent cx="360073" cy="327855"/>
                <wp:effectExtent l="0" t="0" r="0" b="25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73" cy="32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F4C0" w14:textId="77777777" w:rsidR="007638E8" w:rsidRPr="00177912" w:rsidRDefault="007638E8" w:rsidP="007638E8">
                            <w:pPr>
                              <w:pStyle w:val="Title1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drawing>
                                <wp:inline distT="0" distB="0" distL="0" distR="0" wp14:anchorId="5C35924E" wp14:editId="0E3A9DFE">
                                  <wp:extent cx="0" cy="0"/>
                                  <wp:effectExtent l="0" t="0" r="0" b="0"/>
                                  <wp:docPr id="7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38E8">
                              <w:rPr>
                                <w:rFonts w:ascii="Arial" w:hAnsi="Arial" w:cs="Arial"/>
                                <w:b w:val="0"/>
                                <w:sz w:val="20"/>
                              </w:rPr>
                              <w:t>0</w:t>
                            </w:r>
                            <w:r w:rsidRPr="007638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AF46B" id="_x0000_t202" coordsize="21600,21600" o:spt="202" path="m0,0l0,21600,21600,21600,21600,0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128.55pt;margin-top:77.3pt;width:28.3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fcCM8CAAAP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" filled="f" stroked="f">
                <v:textbox>
                  <w:txbxContent>
                    <w:p w14:paraId="580EF4C0" w14:textId="77777777" w:rsidR="007638E8" w:rsidRPr="00177912" w:rsidRDefault="007638E8" w:rsidP="007638E8">
                      <w:pPr>
                        <w:pStyle w:val="Title1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drawing>
                          <wp:inline distT="0" distB="0" distL="0" distR="0" wp14:anchorId="5C35924E" wp14:editId="0E3A9DFE">
                            <wp:extent cx="0" cy="0"/>
                            <wp:effectExtent l="0" t="0" r="0" b="0"/>
                            <wp:docPr id="7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38E8">
                        <w:rPr>
                          <w:rFonts w:ascii="Arial" w:hAnsi="Arial" w:cs="Arial"/>
                          <w:b w:val="0"/>
                          <w:sz w:val="20"/>
                        </w:rPr>
                        <w:t>0</w:t>
                      </w:r>
                      <w:r w:rsidRPr="007638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38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CABC1" wp14:editId="03893489">
                <wp:simplePos x="0" y="0"/>
                <wp:positionH relativeFrom="column">
                  <wp:posOffset>1652459</wp:posOffset>
                </wp:positionH>
                <wp:positionV relativeFrom="paragraph">
                  <wp:posOffset>1213374</wp:posOffset>
                </wp:positionV>
                <wp:extent cx="315794" cy="247015"/>
                <wp:effectExtent l="0" t="0" r="0" b="69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94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40F74" w14:textId="77777777" w:rsidR="007638E8" w:rsidRPr="00295BB0" w:rsidRDefault="007638E8" w:rsidP="007638E8">
                            <w:pPr>
                              <w:pStyle w:val="Title1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drawing>
                                <wp:inline distT="0" distB="0" distL="0" distR="0" wp14:anchorId="79CBE313" wp14:editId="1DD34CE3">
                                  <wp:extent cx="0" cy="0"/>
                                  <wp:effectExtent l="0" t="0" r="0" b="0"/>
                                  <wp:docPr id="7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38E8">
                              <w:rPr>
                                <w:rFonts w:ascii="Arial" w:hAnsi="Arial" w:cs="Arial"/>
                                <w:b w:val="0"/>
                                <w:sz w:val="20"/>
                              </w:rPr>
                              <w:t>-2</w:t>
                            </w:r>
                            <w:r w:rsidRPr="007638E8">
                              <w:t xml:space="preserve"> </w:t>
                            </w:r>
                            <w:r w:rsidRPr="00295BB0">
                              <w:t>Unit 3</w:t>
                            </w:r>
                            <w:r>
                              <w:t xml:space="preserve"> Quiz 2-a</w:t>
                            </w:r>
                            <w:r w:rsidRPr="00295BB0">
                              <w:t xml:space="preserve"> </w:t>
                            </w:r>
                          </w:p>
                          <w:p w14:paraId="44A1A577" w14:textId="77777777" w:rsidR="007638E8" w:rsidRPr="00295BB0" w:rsidRDefault="007638E8" w:rsidP="007638E8">
                            <w:pPr>
                              <w:pStyle w:val="Title1"/>
                              <w:rPr>
                                <w:sz w:val="28"/>
                                <w:szCs w:val="28"/>
                              </w:rPr>
                            </w:pPr>
                            <w:r w:rsidRPr="00295BB0">
                              <w:rPr>
                                <w:sz w:val="28"/>
                                <w:szCs w:val="28"/>
                              </w:rPr>
                              <w:t>Velocity vs. Time Graphs</w:t>
                            </w:r>
                          </w:p>
                          <w:p w14:paraId="08559549" w14:textId="77777777" w:rsidR="007638E8" w:rsidRPr="00177912" w:rsidRDefault="007638E8" w:rsidP="007638E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drawing>
                                <wp:inline distT="0" distB="0" distL="0" distR="0" wp14:anchorId="4E39530A" wp14:editId="083397C7">
                                  <wp:extent cx="0" cy="0"/>
                                  <wp:effectExtent l="0" t="0" r="0" b="0"/>
                                  <wp:docPr id="7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drawing>
                                <wp:inline distT="0" distB="0" distL="0" distR="0" wp14:anchorId="3E526B69" wp14:editId="7AEF64DF">
                                  <wp:extent cx="0" cy="0"/>
                                  <wp:effectExtent l="0" t="0" r="0" b="0"/>
                                  <wp:docPr id="7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CABC1" id="Text Box 73" o:spid="_x0000_s1027" type="#_x0000_t202" style="position:absolute;left:0;text-align:left;margin-left:130.1pt;margin-top:95.55pt;width:24.85pt;height:19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6LdICAAAW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" filled="f" stroked="f">
                <v:textbox>
                  <w:txbxContent>
                    <w:p w14:paraId="48140F74" w14:textId="77777777" w:rsidR="007638E8" w:rsidRPr="00295BB0" w:rsidRDefault="007638E8" w:rsidP="007638E8">
                      <w:pPr>
                        <w:pStyle w:val="Title1"/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drawing>
                          <wp:inline distT="0" distB="0" distL="0" distR="0" wp14:anchorId="79CBE313" wp14:editId="1DD34CE3">
                            <wp:extent cx="0" cy="0"/>
                            <wp:effectExtent l="0" t="0" r="0" b="0"/>
                            <wp:docPr id="7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38E8">
                        <w:rPr>
                          <w:rFonts w:ascii="Arial" w:hAnsi="Arial" w:cs="Arial"/>
                          <w:b w:val="0"/>
                          <w:sz w:val="20"/>
                        </w:rPr>
                        <w:t>-2</w:t>
                      </w:r>
                      <w:r w:rsidRPr="007638E8">
                        <w:t xml:space="preserve"> </w:t>
                      </w:r>
                      <w:r w:rsidRPr="00295BB0">
                        <w:t>Unit 3</w:t>
                      </w:r>
                      <w:r>
                        <w:t xml:space="preserve"> Quiz 2-a</w:t>
                      </w:r>
                      <w:r w:rsidRPr="00295BB0">
                        <w:t xml:space="preserve"> </w:t>
                      </w:r>
                    </w:p>
                    <w:p w14:paraId="44A1A577" w14:textId="77777777" w:rsidR="007638E8" w:rsidRPr="00295BB0" w:rsidRDefault="007638E8" w:rsidP="007638E8">
                      <w:pPr>
                        <w:pStyle w:val="Title1"/>
                        <w:rPr>
                          <w:sz w:val="28"/>
                          <w:szCs w:val="28"/>
                        </w:rPr>
                      </w:pPr>
                      <w:r w:rsidRPr="00295BB0">
                        <w:rPr>
                          <w:sz w:val="28"/>
                          <w:szCs w:val="28"/>
                        </w:rPr>
                        <w:t>Velocity vs. Time Graphs</w:t>
                      </w:r>
                    </w:p>
                    <w:p w14:paraId="08559549" w14:textId="77777777" w:rsidR="007638E8" w:rsidRPr="00177912" w:rsidRDefault="007638E8" w:rsidP="007638E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drawing>
                          <wp:inline distT="0" distB="0" distL="0" distR="0" wp14:anchorId="4E39530A" wp14:editId="083397C7">
                            <wp:extent cx="0" cy="0"/>
                            <wp:effectExtent l="0" t="0" r="0" b="0"/>
                            <wp:docPr id="7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drawing>
                          <wp:inline distT="0" distB="0" distL="0" distR="0" wp14:anchorId="3E526B69" wp14:editId="7AEF64DF">
                            <wp:extent cx="0" cy="0"/>
                            <wp:effectExtent l="0" t="0" r="0" b="0"/>
                            <wp:docPr id="7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38E8" w:rsidRPr="001A60AB">
        <w:t xml:space="preserve">           </w:t>
      </w:r>
      <w:bookmarkStart w:id="0" w:name="_GoBack"/>
      <w:bookmarkEnd w:id="0"/>
      <w:r w:rsidR="007638E8" w:rsidRPr="001A60AB">
        <w:t xml:space="preserve">    </w:t>
      </w:r>
      <w:r w:rsidR="007638E8" w:rsidRPr="001A60AB">
        <w:tab/>
      </w:r>
      <w:r w:rsidR="007638E8" w:rsidRPr="001A60AB">
        <w:tab/>
      </w:r>
      <w:r w:rsidR="007638E8">
        <w:rPr>
          <w:noProof/>
        </w:rPr>
        <mc:AlternateContent>
          <mc:Choice Requires="wpg">
            <w:drawing>
              <wp:inline distT="0" distB="0" distL="0" distR="0" wp14:anchorId="2B74CEFC" wp14:editId="3B356680">
                <wp:extent cx="2813050" cy="2077720"/>
                <wp:effectExtent l="0" t="50800" r="0" b="508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2077720"/>
                          <a:chOff x="0" y="0"/>
                          <a:chExt cx="2813050" cy="20777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2813050" cy="2077720"/>
                            <a:chOff x="0" y="0"/>
                            <a:chExt cx="2813050" cy="207772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279477" y="0"/>
                              <a:ext cx="2237663" cy="2077720"/>
                              <a:chOff x="-7543" y="0"/>
                              <a:chExt cx="2237663" cy="2077720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252095" y="0"/>
                                <a:ext cx="1978025" cy="2000250"/>
                                <a:chOff x="0" y="0"/>
                                <a:chExt cx="1978025" cy="2000250"/>
                              </a:xfrm>
                            </wpg:grpSpPr>
                            <wps:wsp>
                              <wps:cNvPr id="10" name="Straight Arrow Connector 10"/>
                              <wps:cNvCnPr/>
                              <wps:spPr>
                                <a:xfrm flipV="1">
                                  <a:off x="5715" y="0"/>
                                  <a:ext cx="0" cy="2000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6985" y="1068705"/>
                                  <a:ext cx="197104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231140" y="130175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45" y="137160"/>
                                  <a:ext cx="1819910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0" y="379095"/>
                                  <a:ext cx="1824355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H="1">
                                  <a:off x="11430" y="612775"/>
                                  <a:ext cx="1812925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>
                                  <a:off x="14605" y="838200"/>
                                  <a:ext cx="1809750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H="1">
                                  <a:off x="9525" y="1978025"/>
                                  <a:ext cx="1806575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2700" y="1289050"/>
                                  <a:ext cx="1811655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15875" y="1522730"/>
                                  <a:ext cx="1808480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 flipH="1">
                                  <a:off x="19050" y="1739900"/>
                                  <a:ext cx="1805304" cy="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451485" y="137795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80085" y="129540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1144905" y="137160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916305" y="144780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1365250" y="137160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1593850" y="128905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1822450" y="128905"/>
                                  <a:ext cx="0" cy="1837690"/>
                                </a:xfrm>
                                <a:prstGeom prst="line">
                                  <a:avLst/>
                                </a:prstGeom>
                                <a:ln w="6350" cmpd="sng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8" name="Group 28"/>
                            <wpg:cNvGrpSpPr/>
                            <wpg:grpSpPr>
                              <a:xfrm>
                                <a:off x="-7543" y="41275"/>
                                <a:ext cx="326313" cy="2036445"/>
                                <a:chOff x="-7543" y="0"/>
                                <a:chExt cx="326313" cy="2036445"/>
                              </a:xfrm>
                            </wpg:grpSpPr>
                            <wps:wsp>
                              <wps:cNvPr id="29" name="Text Box 29"/>
                              <wps:cNvSpPr txBox="1"/>
                              <wps:spPr>
                                <a:xfrm>
                                  <a:off x="32385" y="0"/>
                                  <a:ext cx="17907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D1A27D7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35560" y="217170"/>
                                  <a:ext cx="17907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4A4303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6</w:t>
                                    </w:r>
                                  </w:p>
                                  <w:p w14:paraId="37F98416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31"/>
                              <wps:cNvSpPr txBox="1"/>
                              <wps:spPr>
                                <a:xfrm>
                                  <a:off x="35560" y="460375"/>
                                  <a:ext cx="17907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892D35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4</w:t>
                                    </w:r>
                                  </w:p>
                                  <w:p w14:paraId="41983913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41275" y="683260"/>
                                  <a:ext cx="17907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DD4CFA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4CFDB506" wp14:editId="3C168451">
                                          <wp:extent cx="0" cy="0"/>
                                          <wp:effectExtent l="0" t="0" r="0" b="0"/>
                                          <wp:docPr id="4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46DEE8CC" wp14:editId="7095BDFC">
                                          <wp:extent cx="0" cy="0"/>
                                          <wp:effectExtent l="0" t="0" r="0" b="0"/>
                                          <wp:docPr id="5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3BA6719F" wp14:editId="7B61AB03">
                                          <wp:extent cx="0" cy="0"/>
                                          <wp:effectExtent l="0" t="0" r="0" b="0"/>
                                          <wp:docPr id="42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63DED2BB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/>
                              <wps:spPr>
                                <a:xfrm>
                                  <a:off x="45085" y="899795"/>
                                  <a:ext cx="179070" cy="2120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810466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6CEA9284" wp14:editId="7E03B8AD">
                                          <wp:extent cx="0" cy="0"/>
                                          <wp:effectExtent l="0" t="0" r="0" b="0"/>
                                          <wp:docPr id="43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6FD0C63F" wp14:editId="37525367">
                                          <wp:extent cx="0" cy="0"/>
                                          <wp:effectExtent l="0" t="0" r="0" b="0"/>
                                          <wp:docPr id="44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6C565B46" wp14:editId="47F889DC">
                                          <wp:extent cx="0" cy="0"/>
                                          <wp:effectExtent l="0" t="0" r="0" b="0"/>
                                          <wp:docPr id="45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78927CD1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-7543" y="668418"/>
                                  <a:ext cx="308610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725DF" w14:textId="77777777" w:rsidR="007638E8" w:rsidRPr="00295BB0" w:rsidRDefault="007638E8" w:rsidP="007638E8">
                                    <w:pPr>
                                      <w:pStyle w:val="Title1"/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24CD9976" wp14:editId="7E8503DA">
                                          <wp:extent cx="0" cy="0"/>
                                          <wp:effectExtent l="0" t="0" r="0" b="0"/>
                                          <wp:docPr id="46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7638E8">
                                      <w:rPr>
                                        <w:rFonts w:ascii="Arial" w:hAnsi="Arial" w:cs="Arial"/>
                                        <w:b w:val="0"/>
                                        <w:sz w:val="20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F1C70B" wp14:editId="096DCCC9">
                                          <wp:extent cx="125730" cy="116840"/>
                                          <wp:effectExtent l="0" t="0" r="1270" b="10160"/>
                                          <wp:docPr id="47" name="Picture 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25730" cy="1168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5456020D" wp14:editId="02998E0F">
                                          <wp:extent cx="125730" cy="116840"/>
                                          <wp:effectExtent l="0" t="0" r="1270" b="10160"/>
                                          <wp:docPr id="48" name="Picture 4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"/>
                                                  <pic:cNvPicPr/>
                                                </pic:nvPicPr>
                                                <pic:blipFill>
                                                  <a:blip r:embed="rId7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25730" cy="1168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Pr="007638E8">
                                      <w:t xml:space="preserve"> </w:t>
                                    </w:r>
                                    <w:r w:rsidRPr="00295BB0">
                                      <w:t>Unit 3</w:t>
                                    </w:r>
                                    <w:r>
                                      <w:t xml:space="preserve"> Quiz 2-a</w:t>
                                    </w:r>
                                    <w:r w:rsidRPr="00295BB0">
                                      <w:t xml:space="preserve"> </w:t>
                                    </w:r>
                                  </w:p>
                                  <w:p w14:paraId="55F4CF40" w14:textId="77777777" w:rsidR="007638E8" w:rsidRPr="00295BB0" w:rsidRDefault="007638E8" w:rsidP="007638E8">
                                    <w:pPr>
                                      <w:pStyle w:val="Title1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295BB0">
                                      <w:rPr>
                                        <w:sz w:val="28"/>
                                        <w:szCs w:val="28"/>
                                      </w:rPr>
                                      <w:t>Velocity vs. Time Graphs</w:t>
                                    </w:r>
                                  </w:p>
                                  <w:p w14:paraId="2BBFB207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57EB870D" wp14:editId="01A8E102">
                                          <wp:extent cx="0" cy="0"/>
                                          <wp:effectExtent l="0" t="0" r="0" b="0"/>
                                          <wp:docPr id="49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46CCC7B1" wp14:editId="3915B375">
                                          <wp:extent cx="0" cy="0"/>
                                          <wp:effectExtent l="0" t="0" r="0" b="0"/>
                                          <wp:docPr id="50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5715" y="1338580"/>
                                  <a:ext cx="308610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C34D99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109272DD" wp14:editId="5D4D3637">
                                          <wp:extent cx="0" cy="0"/>
                                          <wp:effectExtent l="0" t="0" r="0" b="0"/>
                                          <wp:docPr id="51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-4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7625C314" wp14:editId="21B9D413">
                                          <wp:extent cx="0" cy="0"/>
                                          <wp:effectExtent l="0" t="0" r="0" b="0"/>
                                          <wp:docPr id="52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71098F7A" wp14:editId="16D22C77">
                                          <wp:extent cx="0" cy="0"/>
                                          <wp:effectExtent l="0" t="0" r="0" b="0"/>
                                          <wp:docPr id="53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10160" y="1555115"/>
                                  <a:ext cx="308610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0DE0FA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18008F80" wp14:editId="688DD2CD">
                                          <wp:extent cx="0" cy="0"/>
                                          <wp:effectExtent l="0" t="0" r="0" b="0"/>
                                          <wp:docPr id="54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-6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23DCF03F" wp14:editId="6DF95855">
                                          <wp:extent cx="0" cy="0"/>
                                          <wp:effectExtent l="0" t="0" r="0" b="0"/>
                                          <wp:docPr id="79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11BE9E9B" wp14:editId="58D75F2C">
                                          <wp:extent cx="0" cy="0"/>
                                          <wp:effectExtent l="0" t="0" r="0" b="0"/>
                                          <wp:docPr id="80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0" y="1789430"/>
                                  <a:ext cx="308610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2FAB80" w14:textId="77777777" w:rsidR="007638E8" w:rsidRPr="00177912" w:rsidRDefault="007638E8" w:rsidP="007638E8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596B0408" wp14:editId="79869A11">
                                          <wp:extent cx="0" cy="0"/>
                                          <wp:effectExtent l="0" t="0" r="0" b="0"/>
                                          <wp:docPr id="119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-8</w:t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3BD18559" wp14:editId="6FF574E1">
                                          <wp:extent cx="0" cy="0"/>
                                          <wp:effectExtent l="0" t="0" r="0" b="0"/>
                                          <wp:docPr id="120" name="Picture 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3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Arial" w:hAnsi="Arial" w:cs="Arial"/>
                                        <w:noProof/>
                                        <w:sz w:val="20"/>
                                      </w:rPr>
                                      <w:drawing>
                                        <wp:inline distT="0" distB="0" distL="0" distR="0" wp14:anchorId="3691DBDE" wp14:editId="14AC9E81">
                                          <wp:extent cx="0" cy="0"/>
                                          <wp:effectExtent l="0" t="0" r="0" b="0"/>
                                          <wp:docPr id="121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0" cy="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8" name="Text Box 38"/>
                          <wps:cNvSpPr txBox="1"/>
                          <wps:spPr>
                            <a:xfrm>
                              <a:off x="0" y="30480"/>
                              <a:ext cx="484505" cy="49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2F0D95" w14:textId="77777777" w:rsidR="007638E8" w:rsidRPr="00670646" w:rsidRDefault="007638E8" w:rsidP="007638E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v</w:t>
                                </w:r>
                              </w:p>
                              <w:p w14:paraId="1F28F8E1" w14:textId="77777777" w:rsidR="007638E8" w:rsidRPr="00670646" w:rsidRDefault="007638E8" w:rsidP="007638E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(</w:t>
                                </w:r>
                                <w:r w:rsidRPr="00670646">
                                  <w:rPr>
                                    <w:rFonts w:ascii="Arial" w:hAnsi="Arial" w:cs="Arial"/>
                                    <w:sz w:val="20"/>
                                  </w:rPr>
                                  <w:t>m/s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2328545" y="948055"/>
                              <a:ext cx="484505" cy="490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3BD977" w14:textId="77777777" w:rsidR="007638E8" w:rsidRPr="00670646" w:rsidRDefault="007638E8" w:rsidP="007638E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t</w:t>
                                </w:r>
                              </w:p>
                              <w:p w14:paraId="79125EE7" w14:textId="77777777" w:rsidR="007638E8" w:rsidRPr="00670646" w:rsidRDefault="007638E8" w:rsidP="007638E8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(</w:t>
                                </w:r>
                                <w:r w:rsidRPr="00670646">
                                  <w:rPr>
                                    <w:rFonts w:ascii="Arial" w:hAnsi="Arial" w:cs="Arial"/>
                                    <w:sz w:val="20"/>
                                  </w:rPr>
                                  <w:t>s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862330" y="1037590"/>
                            <a:ext cx="14522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52D79C" w14:textId="77777777" w:rsidR="007638E8" w:rsidRPr="00D21597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2           4           6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4CEFC" id="Group 6" o:spid="_x0000_s1028" style="width:221.5pt;height:163.6pt;mso-position-horizontal-relative:char;mso-position-vertical-relative:line" coordsize="2813050,2077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">
                <v:group id="Group 7" o:spid="_x0000_s1029" style="position:absolute;width:2813050;height:2077720" coordsize="2813050,2077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group id="Group 8" o:spid="_x0000_s1030" style="position:absolute;left:279477;width:2237663;height:2077720" coordorigin="-7543" coordsize="2237663,2077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group id="Group 9" o:spid="_x0000_s1031" style="position:absolute;left:252095;width:1978025;height:2000250" coordsize="1978025,2000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10" o:spid="_x0000_s1032" type="#_x0000_t32" style="position:absolute;left:5715;width:0;height:2000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+4q2cUAAADbAAAADwAAAGRycy9kb3ducmV2LnhtbESPQW/CMAyF75P2HyJP2m2k47ChQkAD&#10;gehhh8E6iaPVmLaicaokhe7fz4dJ3Gy95/c+L1aj69SVQmw9G3idZKCIK29brg2U37uXGaiYkC12&#10;nsnAL0VYLR8fFphbf+MDXY+pVhLCMUcDTUp9rnWsGnIYJ74nFu3sg8Mka6i1DXiTcNfpaZa9aYct&#10;S0ODPW0aqi7HwRkYyvdhuy7Cfl2wO/ycvrb1py2NeX4aP+agEo3pbv6/LqzgC738IgPo5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+4q2cUAAADbAAAADwAAAAAAAAAA&#10;AAAAAAChAgAAZHJzL2Rvd25yZXYueG1sUEsFBgAAAAAEAAQA+QAAAJMDAAAAAA==&#10;" strokecolor="#7f7f7f [1612]" strokeweight="1pt">
                        <v:stroke endarrow="open" joinstyle="miter"/>
                      </v:shape>
                      <v:shape id="Straight Arrow Connector 11" o:spid="_x0000_s1033" type="#_x0000_t32" style="position:absolute;left:6985;top:1068705;width:19710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J+AMIAAADbAAAADwAAAGRycy9kb3ducmV2LnhtbERPTWvCQBC9F/wPywi91U08SImuImJA&#10;aS61se1xyE6TkOxszK6a/PtuoeBtHu9zVpvBtOJGvastK4hnEQjiwuqaSwX5R/ryCsJ5ZI2tZVIw&#10;koPNevK0wkTbO7/T7eRLEULYJaig8r5LpHRFRQbdzHbEgfuxvUEfYF9K3eM9hJtWzqNoIQ3WHBoq&#10;7GhXUdGcrkZBesw+XZN/X7LSjV+medufF3mu1PN02C5BeBr8Q/zvPugwP4a/X8IB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NJ+AMIAAADbAAAADwAAAAAAAAAAAAAA&#10;AAChAgAAZHJzL2Rvd25yZXYueG1sUEsFBgAAAAAEAAQA+QAAAJADAAAAAA==&#10;" strokecolor="#7f7f7f [1612]" strokeweight="1pt">
                        <v:stroke endarrow="open" joinstyle="miter"/>
                      </v:shape>
                      <v:line id="Straight Connector 12" o:spid="_x0000_s1034" style="position:absolute;visibility:visible;mso-wrap-style:square" from="231140,130175" to="231140,1967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S9qbsIAAADbAAAADwAAAGRycy9kb3ducmV2LnhtbERPS2vCQBC+F/wPywje6sYIUlJX8YGg&#10;eIrV0t7G7JgEs7Mxu2r8965Q6G0+vueMp62pxI0aV1pWMOhHIIgzq0vOFey/Vu8fIJxH1lhZJgUP&#10;cjCddN7GmGh755RuO5+LEMIuQQWF93UipcsKMuj6tiYO3Mk2Bn2ATS51g/cQbioZR9FIGiw5NBRY&#10;06Kg7Ly7GgXZZXhIv38um/Q42MZyMT8tf71UqtdtZ58gPLX+X/znXuswP4bXL+EAOXk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S9qbsIAAADbAAAADwAAAAAAAAAAAAAA&#10;AAChAgAAZHJzL2Rvd25yZXYueG1sUEsFBgAAAAAEAAQA+QAAAJADAAAAAA==&#10;" strokecolor="#7f7f7f [1612]" strokeweight=".5pt">
                        <v:stroke joinstyle="miter"/>
                      </v:line>
                      <v:line id="Straight Connector 13" o:spid="_x0000_s1035" style="position:absolute;flip:x;visibility:visible;mso-wrap-style:square" from="4445,137160" to="1824355,137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wzgr4AAADbAAAADwAAAGRycy9kb3ducmV2LnhtbERPS4vCMBC+L/gfwgje1lQFqdUovooL&#10;e/J1H5qxLTaT0sRa/70RFvY2H99zFqvOVKKlxpWWFYyGEQjizOqScwWXc/odg3AeWWNlmRS8yMFq&#10;2ftaYKLtk4/UnnwuQgi7BBUU3teJlC4ryKAb2po4cDfbGPQBNrnUDT5DuKnkOIqm0mDJoaHAmrYF&#10;ZffTwyi4mZZ3l/0mjjH93Rnrrgc9S5Ua9Lv1HISnzv+L/9w/OsyfwOeXcIBcvg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zvDOCvgAAANsAAAAPAAAAAAAAAAAAAAAAAKEC&#10;AABkcnMvZG93bnJldi54bWxQSwUGAAAAAAQABAD5AAAAjAMAAAAA&#10;" strokecolor="#7f7f7f [1612]" strokeweight=".5pt">
                        <v:stroke joinstyle="miter"/>
                      </v:line>
                      <v:line id="Straight Connector 14" o:spid="_x0000_s1036" style="position:absolute;flip:x;visibility:visible;mso-wrap-style:square" from="0,379095" to="1824355,37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FWr9r4AAADbAAAADwAAAGRycy9kb3ducmV2LnhtbERPS4vCMBC+L/gfwgje1lQRqdUovooL&#10;e/J1H5qxLTaT0sRa/70RFvY2H99zFqvOVKKlxpWWFYyGEQjizOqScwWXc/odg3AeWWNlmRS8yMFq&#10;2ftaYKLtk4/UnnwuQgi7BBUU3teJlC4ryKAb2po4cDfbGPQBNrnUDT5DuKnkOIqm0mDJoaHAmrYF&#10;ZffTwyi4mZZ3l/0mjjH93Rnrrgc9S5Ua9Lv1HISnzv+L/9w/OsyfwOeXcIBcvg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8Vav2vgAAANsAAAAPAAAAAAAAAAAAAAAAAKEC&#10;AABkcnMvZG93bnJldi54bWxQSwUGAAAAAAQABAD5AAAAjAMAAAAA&#10;" strokecolor="#7f7f7f [1612]" strokeweight=".5pt">
                        <v:stroke joinstyle="miter"/>
                      </v:line>
                      <v:line id="Straight Connector 15" o:spid="_x0000_s1037" style="position:absolute;flip:x;visibility:visible;mso-wrap-style:square" from="11430,612775" to="1824355,612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xkObb4AAADbAAAADwAAAGRycy9kb3ducmV2LnhtbERPS4vCMBC+L/gfwgje1lRBqdUovooL&#10;e/J1H5qxLTaT0sRa/70RFvY2H99zFqvOVKKlxpWWFYyGEQjizOqScwWXc/odg3AeWWNlmRS8yMFq&#10;2ftaYKLtk4/UnnwuQgi7BBUU3teJlC4ryKAb2po4cDfbGPQBNrnUDT5DuKnkOIqm0mDJoaHAmrYF&#10;ZffTwyi4mZZ3l/0mjjH93Rnrrgc9S5Ua9Lv1HISnzv+L/9w/OsyfwOeXcIBcvg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GQ5tvgAAANsAAAAPAAAAAAAAAAAAAAAAAKEC&#10;AABkcnMvZG93bnJldi54bWxQSwUGAAAAAAQABAD5AAAAjAMAAAAA&#10;" strokecolor="#7f7f7f [1612]" strokeweight=".5pt">
                        <v:stroke joinstyle="miter"/>
                      </v:line>
                      <v:line id="Straight Connector 16" o:spid="_x0000_s1038" style="position:absolute;flip:x;visibility:visible;mso-wrap-style:square" from="14605,838200" to="1824355,838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8uQGsAAAADbAAAADwAAAGRycy9kb3ducmV2LnhtbERPTWvCQBC9C/0PywjedGMPIaauotVQ&#10;wZNpeh+yYxKanQ3ZbZL+e7dQ8DaP9znb/WRaMVDvGssK1qsIBHFpdcOVguIzWyYgnEfW2FomBb/k&#10;YL97mW0x1XbkGw25r0QIYZeigtr7LpXSlTUZdCvbEQfubnuDPsC+krrHMYSbVr5GUSwNNhwaauzo&#10;vabyO/8xCu5m4FNxPiYJZteTse7rQ28ypRbz6fAGwtPkn+J/90WH+TH8/RIOkLsH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PLkBrAAAAA2wAAAA8AAAAAAAAAAAAAAAAA&#10;oQIAAGRycy9kb3ducmV2LnhtbFBLBQYAAAAABAAEAPkAAACOAwAAAAA=&#10;" strokecolor="#7f7f7f [1612]" strokeweight=".5pt">
                        <v:stroke joinstyle="miter"/>
                      </v:line>
                      <v:line id="Straight Connector 17" o:spid="_x0000_s1039" style="position:absolute;flip:x;visibility:visible;mso-wrap-style:square" from="9525,1978025" to="1816100,1978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c1gb4AAADbAAAADwAAAGRycy9kb3ducmV2LnhtbERPS4vCMBC+L/gfwgje1lQPWqtRfBUX&#10;9uTrPjRjW2wmpYm1/nsjLOxtPr7nLFadqURLjSstKxgNIxDEmdUl5wou5/Q7BuE8ssbKMil4kYPV&#10;sve1wETbJx+pPflchBB2CSoovK8TKV1WkEE3tDVx4G62MegDbHKpG3yGcFPJcRRNpMGSQ0OBNW0L&#10;yu6nh1FwMy3vLvtNHGP6uzPWXQ96lio16HfrOQhPnf8X/7l/dJg/hc8v4QC5fA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MhzWBvgAAANsAAAAPAAAAAAAAAAAAAAAAAKEC&#10;AABkcnMvZG93bnJldi54bWxQSwUGAAAAAAQABAD5AAAAjAMAAAAA&#10;" strokecolor="#7f7f7f [1612]" strokeweight=".5pt">
                        <v:stroke joinstyle="miter"/>
                      </v:line>
                      <v:line id="Straight Connector 18" o:spid="_x0000_s1040" style="position:absolute;flip:x;visibility:visible;mso-wrap-style:square" from="12700,1289050" to="1824355,1289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Rih88MAAADbAAAADwAAAGRycy9kb3ducmV2LnhtbESPzW7CQAyE70h9h5UrcYNNe6hCmgW1&#10;pRFIPTWldyvr/KhZb5TdhvD2+IDEzdaMZz7nu9n1aqIxdJ4NPK0TUMSVtx03Bk4/xSoFFSKyxd4z&#10;GbhQgN32YZFjZv2Zv2kqY6MkhEOGBtoYh0zrULXkMKz9QCxa7UeHUdax0XbEs4S7Xj8nyYt22LE0&#10;tDjQR0vVX/nvDNRu4v3p8z1NsfjaOx9+D3ZTGLN8nN9eQUWa4918uz5awRdY+UUG0N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0YofPDAAAA2wAAAA8AAAAAAAAAAAAA&#10;AAAAoQIAAGRycy9kb3ducmV2LnhtbFBLBQYAAAAABAAEAPkAAACRAwAAAAA=&#10;" strokecolor="#7f7f7f [1612]" strokeweight=".5pt">
                        <v:stroke joinstyle="miter"/>
                      </v:line>
                      <v:line id="Straight Connector 19" o:spid="_x0000_s1041" style="position:absolute;flip:x;visibility:visible;mso-wrap-style:square" from="15875,1522730" to="1824355,15227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lQEaMAAAADbAAAADwAAAGRycy9kb3ducmV2LnhtbERPTWvCQBC9C/0Pywi96UYPkqSuotVQ&#10;oSfT9D5kxyQ0Oxuya5L++65Q8DaP9znb/WRaMVDvGssKVssIBHFpdcOVguIrW8QgnEfW2FomBb/k&#10;YL97mW0x1XbkKw25r0QIYZeigtr7LpXSlTUZdEvbEQfuZnuDPsC+krrHMYSbVq6jaCMNNhwaauzo&#10;vabyJ78bBTcz8Kk4H+MYs8+Tse77QyeZUq/z6fAGwtPkn+J/90WH+Qk8fgkHyN0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JUBGjAAAAA2wAAAA8AAAAAAAAAAAAAAAAA&#10;oQIAAGRycy9kb3ducmV2LnhtbFBLBQYAAAAABAAEAPkAAACOAwAAAAA=&#10;" strokecolor="#7f7f7f [1612]" strokeweight=".5pt">
                        <v:stroke joinstyle="miter"/>
                      </v:line>
                      <v:line id="Straight Connector 20" o:spid="_x0000_s1042" style="position:absolute;flip:x;visibility:visible;mso-wrap-style:square" from="19050,1739900" to="1824354,1739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JnSL8AAADbAAAADwAAAGRycy9kb3ducmV2LnhtbERPu07DMBTdkfgH6yJ1axw6oDTErQol&#10;KhITadiv4puHGl9HtknTv68HJMaj8y72ixnFTM4PlhU8JykI4sbqgTsF9blcZyB8QNY4WiYFN/Kw&#10;3z0+FJhre+VvmqvQiRjCPkcFfQhTLqVvejLoEzsRR661zmCI0HVSO7zGcDPKTZq+SIMDx4YeJ3rv&#10;qblUv0ZBa2Y+1h9vWYbl19FY/3PS21Kp1dNyeAURaAn/4j/3p1awievjl/gD5O4O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QJnSL8AAADbAAAADwAAAAAAAAAAAAAAAACh&#10;AgAAZHJzL2Rvd25yZXYueG1sUEsFBgAAAAAEAAQA+QAAAI0DAAAAAA==&#10;" strokecolor="#7f7f7f [1612]" strokeweight=".5pt">
                        <v:stroke joinstyle="miter"/>
                      </v:line>
                      <v:line id="Straight Connector 21" o:spid="_x0000_s1043" style="position:absolute;visibility:visible;mso-wrap-style:square" from="451485,137795" to="451485,1975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5E+pMUAAADbAAAADwAAAGRycy9kb3ducmV2LnhtbESPT2vCQBTE7wW/w/IEb3WTFKREV/EP&#10;QktPsSp6e2afSTD7NmZXjd++Wyj0OMzMb5jJrDO1uFPrKssK4mEEgji3uuJCwfZ7/foOwnlkjbVl&#10;UvAkB7Np72WCqbYPzui+8YUIEHYpKii9b1IpXV6SQTe0DXHwzrY16INsC6lbfAS4qWUSRSNpsOKw&#10;UGJDy5Lyy+ZmFOTXt122P1w/s1P8lcjl4rw6eqnUoN/NxyA8df4//Nf+0AqSGH6/hB8gp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5E+pMUAAADbAAAADwAAAAAAAAAA&#10;AAAAAAChAgAAZHJzL2Rvd25yZXYueG1sUEsFBgAAAAAEAAQA+QAAAJMDAAAAAA==&#10;" strokecolor="#7f7f7f [1612]" strokeweight=".5pt">
                        <v:stroke joinstyle="miter"/>
                      </v:line>
                      <v:line id="Straight Connector 22" o:spid="_x0000_s1044" style="position:absolute;visibility:visible;mso-wrap-style:square" from="680085,129540" to="680085,1967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0Og08QAAADbAAAADwAAAGRycy9kb3ducmV2LnhtbESPT2vCQBTE7wW/w/IEb3VjBCmpq/gH&#10;QfEUq6W9PbPPJJh9G7Orxm/vCoUeh5n5DTOetqYSN2pcaVnBoB+BIM6sLjlXsP9avX+AcB5ZY2WZ&#10;FDzIwXTSeRtjou2dU7rtfC4ChF2CCgrv60RKlxVk0PVtTRy8k20M+iCbXOoG7wFuKhlH0UgaLDks&#10;FFjToqDsvLsaBdlleEi/fy6b9DjYxnIxPy1/vVSq121nnyA8tf4//NdeawVxDK8v4QfIy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Q6DTxAAAANsAAAAPAAAAAAAAAAAA&#10;AAAAAKECAABkcnMvZG93bnJldi54bWxQSwUGAAAAAAQABAD5AAAAkgMAAAAA&#10;" strokecolor="#7f7f7f [1612]" strokeweight=".5pt">
                        <v:stroke joinstyle="miter"/>
                      </v:line>
                      <v:line id="Straight Connector 23" o:spid="_x0000_s1045" style="position:absolute;visibility:visible;mso-wrap-style:square" from="1144905,137160" to="1144905,1974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8FSMUAAADbAAAADwAAAGRycy9kb3ducmV2LnhtbESPT2vCQBTE74LfYXmF3szGCEWia7BK&#10;oaWnqC329pp9+YPZtzG71fTbdwuCx2FmfsMss8G04kK9aywrmEYxCOLC6oYrBYf9y2QOwnlkja1l&#10;UvBLDrLVeLTEVNsr53TZ+UoECLsUFdTed6mUrqjJoItsRxy80vYGfZB9JXWP1wA3rUzi+EkabDgs&#10;1NjRpqbitPsxCorz7CP/PJ7f8u/peyI3z+X2y0ulHh+G9QKEp8Hfw7f2q1aQzOD/S/gBcvU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A8FSMUAAADbAAAADwAAAAAAAAAA&#10;AAAAAAChAgAAZHJzL2Rvd25yZXYueG1sUEsFBgAAAAAEAAQA+QAAAJMDAAAAAA==&#10;" strokecolor="#7f7f7f [1612]" strokeweight=".5pt">
                        <v:stroke joinstyle="miter"/>
                      </v:line>
                      <v:line id="Straight Connector 24" o:spid="_x0000_s1046" style="position:absolute;visibility:visible;mso-wrap-style:square" from="916305,144780" to="916305,19824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+adPMUAAADbAAAADwAAAGRycy9kb3ducmV2LnhtbESPT2vCQBTE7wW/w/IEb7oxliLRVdRS&#10;aOkp/kNvz+wzCWbfxuxW02/fFYQeh5n5DTOdt6YSN2pcaVnBcBCBIM6sLjlXsN189McgnEfWWFkm&#10;Bb/kYD7rvEwx0fbOKd3WPhcBwi5BBYX3dSKlywoy6Aa2Jg7e2TYGfZBNLnWD9wA3lYyj6E0aLDks&#10;FFjTqqDssv4xCrLraJfuD9ev9DT8juVqeX4/eqlUr9suJiA8tf4//Gx/agXxKzy+hB8gZ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+adPMUAAADbAAAADwAAAAAAAAAA&#10;AAAAAAChAgAAZHJzL2Rvd25yZXYueG1sUEsFBgAAAAAEAAQA+QAAAJMDAAAAAA==&#10;" strokecolor="#7f7f7f [1612]" strokeweight=".5pt">
                        <v:stroke joinstyle="miter"/>
                      </v:line>
                      <v:line id="Straight Connector 25" o:spid="_x0000_s1047" style="position:absolute;visibility:visible;mso-wrap-style:square" from="1365250,137160" to="1365250,1974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o4p8UAAADbAAAADwAAAGRycy9kb3ducmV2LnhtbESPT2vCQBTE7wW/w/IEb7ox0iLRVdRS&#10;aOkp/kNvz+wzCWbfxuxW02/fFYQeh5n5DTOdt6YSN2pcaVnBcBCBIM6sLjlXsN189McgnEfWWFkm&#10;Bb/kYD7rvEwx0fbOKd3WPhcBwi5BBYX3dSKlywoy6Aa2Jg7e2TYGfZBNLnWD9wA3lYyj6E0aLDks&#10;FFjTqqDssv4xCrLraJfuD9ev9DT8juVqeX4/eqlUr9suJiA8tf4//Gx/agXxKzy+hB8gZ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Ko4p8UAAADbAAAADwAAAAAAAAAA&#10;AAAAAAChAgAAZHJzL2Rvd25yZXYueG1sUEsFBgAAAAAEAAQA+QAAAJMDAAAAAA==&#10;" strokecolor="#7f7f7f [1612]" strokeweight=".5pt">
                        <v:stroke joinstyle="miter"/>
                      </v:line>
                      <v:line id="Straight Connector 26" o:spid="_x0000_s1048" style="position:absolute;visibility:visible;mso-wrap-style:square" from="1593850,128905" to="1593850,196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im0MUAAADbAAAADwAAAGRycy9kb3ducmV2LnhtbESPT2vCQBTE70K/w/IKvZmNKUiJrqG1&#10;FFo8Ravo7Zl9+UOzb2N2q/Hbu0Khx2FmfsPMs8G04ky9aywrmEQxCOLC6oYrBd+bj/ELCOeRNbaW&#10;ScGVHGSLh9EcU20vnNN57SsRIOxSVFB736VSuqImgy6yHXHwStsb9EH2ldQ9XgLctDKJ46k02HBY&#10;qLGjZU3Fz/rXKChOz9t8tz995cfJKpHLt/L94KVST4/D6wyEp8H/h//an1pBMoX7l/AD5OI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im0MUAAADbAAAADwAAAAAAAAAA&#10;AAAAAAChAgAAZHJzL2Rvd25yZXYueG1sUEsFBgAAAAAEAAQA+QAAAJMDAAAAAA==&#10;" strokecolor="#7f7f7f [1612]" strokeweight=".5pt">
                        <v:stroke joinstyle="miter"/>
                      </v:line>
                      <v:line id="Straight Connector 27" o:spid="_x0000_s1049" style="position:absolute;visibility:visible;mso-wrap-style:square" from="1822450,128905" to="1822450,196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QDS8UAAADbAAAADwAAAGRycy9kb3ducmV2LnhtbESPT2vCQBTE7wW/w/IEb7oxQivRVdRS&#10;aOkp/kNvz+wzCWbfxuxW02/fFYQeh5n5DTOdt6YSN2pcaVnBcBCBIM6sLjlXsN189McgnEfWWFkm&#10;Bb/kYD7rvEwx0fbOKd3WPhcBwi5BBYX3dSKlywoy6Aa2Jg7e2TYGfZBNLnWD9wA3lYyj6FUaLDks&#10;FFjTqqDssv4xCrLraJfuD9ev9DT8juVqeX4/eqlUr9suJiA8tf4//Gx/agXxGzy+hB8gZ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zQDS8UAAADbAAAADwAAAAAAAAAA&#10;AAAAAAChAgAAZHJzL2Rvd25yZXYueG1sUEsFBgAAAAAEAAQA+QAAAJMDAAAAAA==&#10;" strokecolor="#7f7f7f [1612]" strokeweight=".5pt">
                        <v:stroke joinstyle="miter"/>
                      </v:line>
                    </v:group>
                    <v:group id="Group 28" o:spid="_x0000_s1050" style="position:absolute;left:-7543;top:41275;width:326313;height:2036445" coordorigin="-7543" coordsize="326313,2036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<v:shape id="Text Box 29" o:spid="_x0000_s1051" type="#_x0000_t202" style="position:absolute;left:32385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    <v:textbox>
                          <w:txbxContent>
                            <w:p w14:paraId="5D1A27D7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30" o:spid="_x0000_s1052" type="#_x0000_t202" style="position:absolute;left:35560;top:217170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<v:textbox>
                          <w:txbxContent>
                            <w:p w14:paraId="2C4A4303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6</w:t>
                              </w:r>
                            </w:p>
                            <w:p w14:paraId="37F98416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31" o:spid="_x0000_s1053" type="#_x0000_t202" style="position:absolute;left:35560;top:460375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<v:textbox>
                          <w:txbxContent>
                            <w:p w14:paraId="78892D35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4</w:t>
                              </w:r>
                            </w:p>
                            <w:p w14:paraId="41983913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32" o:spid="_x0000_s1054" type="#_x0000_t202" style="position:absolute;left:41275;top:683260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  <v:textbox>
                          <w:txbxContent>
                            <w:p w14:paraId="2BDD4CFA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4CFDB506" wp14:editId="3C168451">
                                    <wp:extent cx="0" cy="0"/>
                                    <wp:effectExtent l="0" t="0" r="0" b="0"/>
                                    <wp:docPr id="5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46DEE8CC" wp14:editId="7095BDFC">
                                    <wp:extent cx="0" cy="0"/>
                                    <wp:effectExtent l="0" t="0" r="0" b="0"/>
                                    <wp:docPr id="56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3BA6719F" wp14:editId="7B61AB03">
                                    <wp:extent cx="0" cy="0"/>
                                    <wp:effectExtent l="0" t="0" r="0" b="0"/>
                                    <wp:docPr id="57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3DED2BB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33" o:spid="_x0000_s1055" type="#_x0000_t202" style="position:absolute;left:45085;top:899795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    <v:textbox>
                          <w:txbxContent>
                            <w:p w14:paraId="28810466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6CEA9284" wp14:editId="7E03B8AD">
                                    <wp:extent cx="0" cy="0"/>
                                    <wp:effectExtent l="0" t="0" r="0" b="0"/>
                                    <wp:docPr id="58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6FD0C63F" wp14:editId="37525367">
                                    <wp:extent cx="0" cy="0"/>
                                    <wp:effectExtent l="0" t="0" r="0" b="0"/>
                                    <wp:docPr id="59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6C565B46" wp14:editId="47F889DC">
                                    <wp:extent cx="0" cy="0"/>
                                    <wp:effectExtent l="0" t="0" r="0" b="0"/>
                                    <wp:docPr id="60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8927CD1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34" o:spid="_x0000_s1056" type="#_x0000_t202" style="position:absolute;left:-7543;top:668418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    <v:textbox>
                          <w:txbxContent>
                            <w:p w14:paraId="607725DF" w14:textId="77777777" w:rsidR="007638E8" w:rsidRPr="00295BB0" w:rsidRDefault="007638E8" w:rsidP="007638E8">
                              <w:pPr>
                                <w:pStyle w:val="Title1"/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24CD9976" wp14:editId="7E8503DA">
                                    <wp:extent cx="0" cy="0"/>
                                    <wp:effectExtent l="0" t="0" r="0" b="0"/>
                                    <wp:docPr id="61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7638E8">
                                <w:rPr>
                                  <w:rFonts w:ascii="Arial" w:hAnsi="Arial" w:cs="Arial"/>
                                  <w:b w:val="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FF1C70B" wp14:editId="096DCCC9">
                                    <wp:extent cx="125730" cy="116840"/>
                                    <wp:effectExtent l="0" t="0" r="1270" b="10160"/>
                                    <wp:docPr id="83" name="Picture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5730" cy="116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456020D" wp14:editId="02998E0F">
                                    <wp:extent cx="125730" cy="116840"/>
                                    <wp:effectExtent l="0" t="0" r="1270" b="1016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5730" cy="1168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7638E8">
                                <w:t xml:space="preserve"> </w:t>
                              </w:r>
                              <w:r w:rsidRPr="00295BB0">
                                <w:t>Unit 3</w:t>
                              </w:r>
                              <w:r>
                                <w:t xml:space="preserve"> Quiz 2-a</w:t>
                              </w:r>
                              <w:r w:rsidRPr="00295BB0">
                                <w:t xml:space="preserve"> </w:t>
                              </w:r>
                            </w:p>
                            <w:p w14:paraId="55F4CF40" w14:textId="77777777" w:rsidR="007638E8" w:rsidRPr="00295BB0" w:rsidRDefault="007638E8" w:rsidP="007638E8">
                              <w:pPr>
                                <w:pStyle w:val="Title1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95BB0">
                                <w:rPr>
                                  <w:sz w:val="28"/>
                                  <w:szCs w:val="28"/>
                                </w:rPr>
                                <w:t>Velocity vs. Time Graphs</w:t>
                              </w:r>
                            </w:p>
                            <w:p w14:paraId="2BBFB207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57EB870D" wp14:editId="01A8E102">
                                    <wp:extent cx="0" cy="0"/>
                                    <wp:effectExtent l="0" t="0" r="0" b="0"/>
                                    <wp:docPr id="62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46CCC7B1" wp14:editId="3915B375">
                                    <wp:extent cx="0" cy="0"/>
                                    <wp:effectExtent l="0" t="0" r="0" b="0"/>
                                    <wp:docPr id="63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5" o:spid="_x0000_s1057" type="#_x0000_t202" style="position:absolute;left:5715;top:1338580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      <v:textbox>
                          <w:txbxContent>
                            <w:p w14:paraId="2AC34D99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109272DD" wp14:editId="5D4D3637">
                                    <wp:extent cx="0" cy="0"/>
                                    <wp:effectExtent l="0" t="0" r="0" b="0"/>
                                    <wp:docPr id="64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-4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7625C314" wp14:editId="21B9D413">
                                    <wp:extent cx="0" cy="0"/>
                                    <wp:effectExtent l="0" t="0" r="0" b="0"/>
                                    <wp:docPr id="65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71098F7A" wp14:editId="16D22C77">
                                    <wp:extent cx="0" cy="0"/>
                                    <wp:effectExtent l="0" t="0" r="0" b="0"/>
                                    <wp:docPr id="66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6" o:spid="_x0000_s1058" type="#_x0000_t202" style="position:absolute;left:10160;top:1555115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    <v:textbox>
                          <w:txbxContent>
                            <w:p w14:paraId="7A0DE0FA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18008F80" wp14:editId="688DD2CD">
                                    <wp:extent cx="0" cy="0"/>
                                    <wp:effectExtent l="0" t="0" r="0" b="0"/>
                                    <wp:docPr id="67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-6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23DCF03F" wp14:editId="6DF95855">
                                    <wp:extent cx="0" cy="0"/>
                                    <wp:effectExtent l="0" t="0" r="0" b="0"/>
                                    <wp:docPr id="68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11BE9E9B" wp14:editId="58D75F2C">
                                    <wp:extent cx="0" cy="0"/>
                                    <wp:effectExtent l="0" t="0" r="0" b="0"/>
                                    <wp:docPr id="69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7" o:spid="_x0000_s1059" type="#_x0000_t202" style="position:absolute;top:1789430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  <v:textbox>
                          <w:txbxContent>
                            <w:p w14:paraId="2B2FAB80" w14:textId="77777777" w:rsidR="007638E8" w:rsidRPr="00177912" w:rsidRDefault="007638E8" w:rsidP="007638E8">
                              <w:pPr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596B0408" wp14:editId="79869A11">
                                    <wp:extent cx="0" cy="0"/>
                                    <wp:effectExtent l="0" t="0" r="0" b="0"/>
                                    <wp:docPr id="70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-8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3BD18559" wp14:editId="6FF574E1">
                                    <wp:extent cx="0" cy="0"/>
                                    <wp:effectExtent l="0" t="0" r="0" b="0"/>
                                    <wp:docPr id="71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sz w:val="20"/>
                                </w:rPr>
                                <w:drawing>
                                  <wp:inline distT="0" distB="0" distL="0" distR="0" wp14:anchorId="3691DBDE" wp14:editId="14AC9E81">
                                    <wp:extent cx="0" cy="0"/>
                                    <wp:effectExtent l="0" t="0" r="0" b="0"/>
                                    <wp:docPr id="72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38" o:spid="_x0000_s1060" type="#_x0000_t202" style="position:absolute;top:30480;width:484505;height:490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632F0D95" w14:textId="77777777" w:rsidR="007638E8" w:rsidRPr="00670646" w:rsidRDefault="007638E8" w:rsidP="007638E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v</w:t>
                          </w:r>
                        </w:p>
                        <w:p w14:paraId="1F28F8E1" w14:textId="77777777" w:rsidR="007638E8" w:rsidRPr="00670646" w:rsidRDefault="007638E8" w:rsidP="007638E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(</w:t>
                          </w:r>
                          <w:r w:rsidRPr="00670646">
                            <w:rPr>
                              <w:rFonts w:ascii="Arial" w:hAnsi="Arial" w:cs="Arial"/>
                              <w:sz w:val="20"/>
                            </w:rPr>
                            <w:t>m/s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9" o:spid="_x0000_s1061" type="#_x0000_t202" style="position:absolute;left:2328545;top:948055;width:484505;height:490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  <v:textbox>
                      <w:txbxContent>
                        <w:p w14:paraId="1E3BD977" w14:textId="77777777" w:rsidR="007638E8" w:rsidRPr="00670646" w:rsidRDefault="007638E8" w:rsidP="007638E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t</w:t>
                          </w:r>
                        </w:p>
                        <w:p w14:paraId="79125EE7" w14:textId="77777777" w:rsidR="007638E8" w:rsidRPr="00670646" w:rsidRDefault="007638E8" w:rsidP="007638E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(</w:t>
                          </w:r>
                          <w:r w:rsidRPr="00670646">
                            <w:rPr>
                              <w:rFonts w:ascii="Arial" w:hAnsi="Arial" w:cs="Arial"/>
                              <w:sz w:val="20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40" o:spid="_x0000_s1062" type="#_x0000_t202" style="position:absolute;left:862330;top:1037590;width:145224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F52D79C" w14:textId="77777777" w:rsidR="007638E8" w:rsidRPr="00D21597" w:rsidRDefault="007638E8" w:rsidP="007638E8">
                        <w:pPr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2           4           6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638E8" w:rsidRPr="001A60AB">
        <w:tab/>
      </w:r>
    </w:p>
    <w:p w14:paraId="356F8B68" w14:textId="77777777" w:rsidR="007638E8" w:rsidRPr="001A60AB" w:rsidRDefault="007638E8" w:rsidP="007638E8"/>
    <w:p w14:paraId="1343D898" w14:textId="77777777" w:rsidR="007638E8" w:rsidRPr="001A60AB" w:rsidRDefault="007638E8" w:rsidP="007638E8">
      <w:r w:rsidRPr="001A60AB">
        <w:t>1. Give a written description of the motion.</w:t>
      </w:r>
    </w:p>
    <w:p w14:paraId="2CD90175" w14:textId="77777777" w:rsidR="007638E8" w:rsidRPr="001A60AB" w:rsidRDefault="007638E8" w:rsidP="007638E8"/>
    <w:p w14:paraId="1C19AEDC" w14:textId="77777777" w:rsidR="007638E8" w:rsidRPr="001A60AB" w:rsidRDefault="007638E8" w:rsidP="007638E8"/>
    <w:p w14:paraId="20560118" w14:textId="77777777" w:rsidR="007638E8" w:rsidRPr="001A60AB" w:rsidRDefault="007638E8" w:rsidP="007638E8">
      <w:pPr>
        <w:ind w:left="0" w:firstLine="0"/>
      </w:pPr>
    </w:p>
    <w:p w14:paraId="1E74C106" w14:textId="77777777" w:rsidR="007638E8" w:rsidRPr="001A60AB" w:rsidRDefault="007638E8" w:rsidP="007638E8"/>
    <w:p w14:paraId="001DCBB7" w14:textId="77777777" w:rsidR="007638E8" w:rsidRPr="001A60AB" w:rsidRDefault="007638E8" w:rsidP="007638E8"/>
    <w:p w14:paraId="121CD85E" w14:textId="77777777" w:rsidR="007638E8" w:rsidRPr="001A60AB" w:rsidRDefault="007638E8" w:rsidP="007638E8">
      <w:r w:rsidRPr="001A60AB">
        <w:t>2. Determine the displacement</w:t>
      </w:r>
      <w:r>
        <w:t xml:space="preserve">, </w:t>
      </w:r>
      <w:r>
        <w:sym w:font="Symbol" w:char="F044"/>
      </w:r>
      <w:r>
        <w:t>x, from t = 2s to t = 6</w:t>
      </w:r>
      <w:r w:rsidRPr="001A60AB">
        <w:t>s. Show your work!</w:t>
      </w:r>
    </w:p>
    <w:p w14:paraId="77A53A0E" w14:textId="77777777" w:rsidR="007638E8" w:rsidRPr="001A60AB" w:rsidRDefault="007638E8" w:rsidP="007638E8"/>
    <w:p w14:paraId="18B1243B" w14:textId="77777777" w:rsidR="007638E8" w:rsidRPr="001A60AB" w:rsidRDefault="007638E8" w:rsidP="007638E8"/>
    <w:p w14:paraId="5EC79BC3" w14:textId="77777777" w:rsidR="007638E8" w:rsidRPr="001A60AB" w:rsidRDefault="007638E8" w:rsidP="007638E8">
      <w:pPr>
        <w:ind w:left="0" w:firstLine="0"/>
      </w:pPr>
    </w:p>
    <w:p w14:paraId="2AAF67C0" w14:textId="77777777" w:rsidR="007638E8" w:rsidRPr="001A60AB" w:rsidRDefault="007638E8" w:rsidP="007638E8"/>
    <w:p w14:paraId="262BF769" w14:textId="77777777" w:rsidR="007638E8" w:rsidRPr="001A60AB" w:rsidRDefault="007638E8" w:rsidP="007638E8"/>
    <w:p w14:paraId="7FBF35A2" w14:textId="77777777" w:rsidR="007638E8" w:rsidRPr="001A60AB" w:rsidRDefault="007638E8" w:rsidP="007638E8"/>
    <w:p w14:paraId="6579746C" w14:textId="77777777" w:rsidR="007638E8" w:rsidRPr="001A60AB" w:rsidRDefault="007638E8" w:rsidP="007638E8">
      <w:r w:rsidRPr="001A60AB">
        <w:t>3. Determine the object’s acceleration at t = 3 seconds. Show your work.</w:t>
      </w:r>
    </w:p>
    <w:p w14:paraId="7F7434B6" w14:textId="77777777" w:rsidR="007638E8" w:rsidRPr="001A60AB" w:rsidRDefault="007638E8" w:rsidP="007638E8">
      <w:pPr>
        <w:ind w:left="0" w:firstLine="0"/>
      </w:pPr>
    </w:p>
    <w:p w14:paraId="28173662" w14:textId="77777777" w:rsidR="007638E8" w:rsidRPr="001A60AB" w:rsidRDefault="007638E8" w:rsidP="007638E8"/>
    <w:p w14:paraId="1D8E28A4" w14:textId="77777777" w:rsidR="007638E8" w:rsidRPr="001A60AB" w:rsidRDefault="007638E8" w:rsidP="007638E8"/>
    <w:p w14:paraId="71B9E9A7" w14:textId="77777777" w:rsidR="007638E8" w:rsidRPr="001A60AB" w:rsidRDefault="007638E8" w:rsidP="007638E8"/>
    <w:p w14:paraId="04458FDA" w14:textId="77777777" w:rsidR="007638E8" w:rsidRPr="001A60AB" w:rsidRDefault="007638E8" w:rsidP="007638E8"/>
    <w:p w14:paraId="7BAC4C1F" w14:textId="77777777" w:rsidR="007638E8" w:rsidRPr="001A60AB" w:rsidRDefault="007638E8" w:rsidP="007638E8"/>
    <w:p w14:paraId="1BF14EBB" w14:textId="77777777" w:rsidR="007638E8" w:rsidRPr="001A60AB" w:rsidRDefault="007638E8" w:rsidP="007638E8">
      <w:r w:rsidRPr="001A60AB">
        <w:t>4. Make a qualitative motion map for the object’s motion. Include velocity and acceleration vectors.</w:t>
      </w:r>
    </w:p>
    <w:p w14:paraId="13660D04" w14:textId="77777777" w:rsidR="007638E8" w:rsidRDefault="007638E8" w:rsidP="007638E8">
      <w:pPr>
        <w:ind w:left="0" w:firstLine="0"/>
      </w:pPr>
      <w:r>
        <w:br w:type="page"/>
      </w:r>
    </w:p>
    <w:p w14:paraId="4D0E04F4" w14:textId="77777777" w:rsidR="007638E8" w:rsidRDefault="007638E8" w:rsidP="007638E8">
      <w:pPr>
        <w:pStyle w:val="namedate"/>
      </w:pPr>
      <w:r>
        <w:rPr>
          <w:u w:val="none"/>
        </w:rPr>
        <w:lastRenderedPageBreak/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E0EED1" w14:textId="77777777" w:rsidR="007638E8" w:rsidRDefault="007638E8" w:rsidP="007638E8">
      <w:pPr>
        <w:pStyle w:val="namedate"/>
      </w:pPr>
    </w:p>
    <w:p w14:paraId="29368A2A" w14:textId="77777777" w:rsidR="007638E8" w:rsidRDefault="007638E8" w:rsidP="007638E8">
      <w:pPr>
        <w:pStyle w:val="namedate"/>
      </w:pPr>
      <w:r>
        <w:rPr>
          <w:u w:val="none"/>
        </w:rPr>
        <w:t>Date</w:t>
      </w:r>
      <w:r>
        <w:t xml:space="preserve"> </w:t>
      </w:r>
      <w:r>
        <w:tab/>
      </w:r>
      <w:r>
        <w:tab/>
      </w:r>
      <w:r>
        <w:rPr>
          <w:u w:val="none"/>
        </w:rPr>
        <w:t xml:space="preserve"> </w:t>
      </w:r>
      <w:proofErr w:type="spellStart"/>
      <w:r>
        <w:rPr>
          <w:u w:val="none"/>
        </w:rPr>
        <w:t>Pd</w:t>
      </w:r>
      <w:proofErr w:type="spellEnd"/>
      <w:r>
        <w:t xml:space="preserve"> </w:t>
      </w:r>
      <w:r>
        <w:tab/>
      </w:r>
    </w:p>
    <w:p w14:paraId="2C5F369D" w14:textId="77777777" w:rsidR="007638E8" w:rsidRDefault="007638E8" w:rsidP="007638E8">
      <w:pPr>
        <w:ind w:left="0" w:firstLine="0"/>
      </w:pPr>
    </w:p>
    <w:p w14:paraId="5BBEF834" w14:textId="77777777" w:rsidR="007638E8" w:rsidRPr="00295BB0" w:rsidRDefault="007638E8" w:rsidP="007638E8">
      <w:pPr>
        <w:pStyle w:val="Title1"/>
      </w:pPr>
      <w:r w:rsidRPr="00295BB0">
        <w:t>Unit 3</w:t>
      </w:r>
      <w:r>
        <w:t xml:space="preserve"> Quiz 2-b</w:t>
      </w:r>
      <w:r w:rsidRPr="00295BB0">
        <w:t xml:space="preserve"> </w:t>
      </w:r>
    </w:p>
    <w:p w14:paraId="4844D48F" w14:textId="77777777" w:rsidR="007638E8" w:rsidRPr="00295BB0" w:rsidRDefault="007638E8" w:rsidP="007638E8">
      <w:pPr>
        <w:pStyle w:val="Title1"/>
        <w:rPr>
          <w:sz w:val="28"/>
          <w:szCs w:val="28"/>
        </w:rPr>
      </w:pPr>
      <w:r w:rsidRPr="00295BB0">
        <w:rPr>
          <w:sz w:val="28"/>
          <w:szCs w:val="28"/>
        </w:rPr>
        <w:t>Velocity vs. Time Graphs</w:t>
      </w:r>
    </w:p>
    <w:p w14:paraId="139B3A7C" w14:textId="77777777" w:rsidR="007638E8" w:rsidRPr="001A60AB" w:rsidRDefault="007638E8" w:rsidP="007638E8"/>
    <w:p w14:paraId="451F53EE" w14:textId="77777777" w:rsidR="007638E8" w:rsidRPr="001A60AB" w:rsidRDefault="007638E8" w:rsidP="007638E8">
      <w:pPr>
        <w:ind w:firstLine="0"/>
      </w:pPr>
      <w:r w:rsidRPr="001A60AB">
        <w:t>The velocity vs. time graph for an object is shown below.  Use the graph to describe the motion of the object as indicated.</w:t>
      </w:r>
    </w:p>
    <w:p w14:paraId="5DE3A3BB" w14:textId="77777777" w:rsidR="007638E8" w:rsidRPr="001A60AB" w:rsidRDefault="007638E8" w:rsidP="007638E8"/>
    <w:p w14:paraId="010D27B6" w14:textId="77777777" w:rsidR="007638E8" w:rsidRPr="001A60AB" w:rsidRDefault="007638E8" w:rsidP="007638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0611D" wp14:editId="2D6A6110">
                <wp:simplePos x="0" y="0"/>
                <wp:positionH relativeFrom="column">
                  <wp:posOffset>1653875</wp:posOffset>
                </wp:positionH>
                <wp:positionV relativeFrom="paragraph">
                  <wp:posOffset>784748</wp:posOffset>
                </wp:positionV>
                <wp:extent cx="360073" cy="327855"/>
                <wp:effectExtent l="0" t="0" r="0" b="25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73" cy="32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C33C3" w14:textId="77777777" w:rsidR="007638E8" w:rsidRPr="00177912" w:rsidRDefault="007638E8" w:rsidP="007638E8">
                            <w:pPr>
                              <w:pStyle w:val="Title1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drawing>
                                <wp:inline distT="0" distB="0" distL="0" distR="0" wp14:anchorId="327ACD93" wp14:editId="2C2D4869">
                                  <wp:extent cx="0" cy="0"/>
                                  <wp:effectExtent l="0" t="0" r="0" b="0"/>
                                  <wp:docPr id="11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</w:rPr>
                              <w:t>2</w:t>
                            </w:r>
                            <w:r w:rsidRPr="007638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611D" id="Text Box 117" o:spid="_x0000_s1063" type="#_x0000_t202" style="position:absolute;left:0;text-align:left;margin-left:130.25pt;margin-top:61.8pt;width:28.35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rNedMCAAAZ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" filled="f" stroked="f">
                <v:textbox>
                  <w:txbxContent>
                    <w:p w14:paraId="53EC33C3" w14:textId="77777777" w:rsidR="007638E8" w:rsidRPr="00177912" w:rsidRDefault="007638E8" w:rsidP="007638E8">
                      <w:pPr>
                        <w:pStyle w:val="Title1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drawing>
                          <wp:inline distT="0" distB="0" distL="0" distR="0" wp14:anchorId="327ACD93" wp14:editId="2C2D4869">
                            <wp:extent cx="0" cy="0"/>
                            <wp:effectExtent l="0" t="0" r="0" b="0"/>
                            <wp:docPr id="11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</w:rPr>
                        <w:t>2</w:t>
                      </w:r>
                      <w:r w:rsidRPr="007638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B618D" wp14:editId="26CA04AA">
                <wp:simplePos x="0" y="0"/>
                <wp:positionH relativeFrom="column">
                  <wp:posOffset>1653840</wp:posOffset>
                </wp:positionH>
                <wp:positionV relativeFrom="paragraph">
                  <wp:posOffset>1003077</wp:posOffset>
                </wp:positionV>
                <wp:extent cx="360073" cy="327855"/>
                <wp:effectExtent l="0" t="0" r="0" b="254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73" cy="32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A1642" w14:textId="77777777" w:rsidR="007638E8" w:rsidRPr="00177912" w:rsidRDefault="007638E8" w:rsidP="007638E8">
                            <w:pPr>
                              <w:pStyle w:val="Title1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drawing>
                                <wp:inline distT="0" distB="0" distL="0" distR="0" wp14:anchorId="57EC7182" wp14:editId="24CB6750">
                                  <wp:extent cx="0" cy="0"/>
                                  <wp:effectExtent l="0" t="0" r="0" b="0"/>
                                  <wp:docPr id="82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38E8">
                              <w:rPr>
                                <w:rFonts w:ascii="Arial" w:hAnsi="Arial" w:cs="Arial"/>
                                <w:b w:val="0"/>
                                <w:sz w:val="20"/>
                              </w:rPr>
                              <w:t>0</w:t>
                            </w:r>
                            <w:r w:rsidRPr="007638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618D" id="Text Box 81" o:spid="_x0000_s1064" type="#_x0000_t202" style="position:absolute;left:0;text-align:left;margin-left:130.2pt;margin-top:79pt;width:28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" filled="f" stroked="f">
                <v:textbox>
                  <w:txbxContent>
                    <w:p w14:paraId="626A1642" w14:textId="77777777" w:rsidR="007638E8" w:rsidRPr="00177912" w:rsidRDefault="007638E8" w:rsidP="007638E8">
                      <w:pPr>
                        <w:pStyle w:val="Title1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</w:rPr>
                        <w:drawing>
                          <wp:inline distT="0" distB="0" distL="0" distR="0" wp14:anchorId="57EC7182" wp14:editId="24CB6750">
                            <wp:extent cx="0" cy="0"/>
                            <wp:effectExtent l="0" t="0" r="0" b="0"/>
                            <wp:docPr id="82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38E8">
                        <w:rPr>
                          <w:rFonts w:ascii="Arial" w:hAnsi="Arial" w:cs="Arial"/>
                          <w:b w:val="0"/>
                          <w:sz w:val="20"/>
                        </w:rPr>
                        <w:t>0</w:t>
                      </w:r>
                      <w:r w:rsidRPr="007638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1A60AB">
        <w:t xml:space="preserve">               </w:t>
      </w:r>
      <w:r w:rsidRPr="001A60AB">
        <w:tab/>
      </w:r>
      <w:r w:rsidRPr="001A60AB">
        <w:tab/>
      </w:r>
      <w:r>
        <w:rPr>
          <w:noProof/>
        </w:rPr>
        <mc:AlternateContent>
          <mc:Choice Requires="wpg">
            <w:drawing>
              <wp:inline distT="0" distB="0" distL="0" distR="0" wp14:anchorId="2F21A835" wp14:editId="393EB772">
                <wp:extent cx="2813050" cy="2077720"/>
                <wp:effectExtent l="0" t="50800" r="0" b="5080"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2077720"/>
                          <a:chOff x="0" y="0"/>
                          <a:chExt cx="2813050" cy="20777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175" name="Group 175"/>
                        <wpg:cNvGrpSpPr/>
                        <wpg:grpSpPr>
                          <a:xfrm>
                            <a:off x="0" y="0"/>
                            <a:ext cx="2813050" cy="2077720"/>
                            <a:chOff x="0" y="0"/>
                            <a:chExt cx="2813050" cy="2077720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0" y="0"/>
                              <a:ext cx="2813050" cy="2077720"/>
                              <a:chOff x="0" y="0"/>
                              <a:chExt cx="2813050" cy="2077720"/>
                            </a:xfrm>
                          </wpg:grpSpPr>
                          <wpg:grpSp>
                            <wpg:cNvPr id="85" name="Group 85"/>
                            <wpg:cNvGrpSpPr/>
                            <wpg:grpSpPr>
                              <a:xfrm>
                                <a:off x="287020" y="0"/>
                                <a:ext cx="2230120" cy="2077720"/>
                                <a:chOff x="0" y="0"/>
                                <a:chExt cx="2230120" cy="2077720"/>
                              </a:xfrm>
                            </wpg:grpSpPr>
                            <wpg:grpSp>
                              <wpg:cNvPr id="86" name="Group 86"/>
                              <wpg:cNvGrpSpPr/>
                              <wpg:grpSpPr>
                                <a:xfrm>
                                  <a:off x="252095" y="0"/>
                                  <a:ext cx="1978025" cy="2000250"/>
                                  <a:chOff x="0" y="0"/>
                                  <a:chExt cx="1978025" cy="2000250"/>
                                </a:xfrm>
                              </wpg:grpSpPr>
                              <wps:wsp>
                                <wps:cNvPr id="87" name="Straight Arrow Connector 87"/>
                                <wps:cNvCnPr/>
                                <wps:spPr>
                                  <a:xfrm flipV="1">
                                    <a:off x="5715" y="0"/>
                                    <a:ext cx="0" cy="20002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Straight Arrow Connector 88"/>
                                <wps:cNvCnPr/>
                                <wps:spPr>
                                  <a:xfrm>
                                    <a:off x="6985" y="1068705"/>
                                    <a:ext cx="197104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Straight Connector 89"/>
                                <wps:cNvCnPr/>
                                <wps:spPr>
                                  <a:xfrm>
                                    <a:off x="231140" y="130175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Straight Connector 90"/>
                                <wps:cNvCnPr/>
                                <wps:spPr>
                                  <a:xfrm flipH="1">
                                    <a:off x="4445" y="137160"/>
                                    <a:ext cx="1819910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1" name="Straight Connector 91"/>
                                <wps:cNvCnPr/>
                                <wps:spPr>
                                  <a:xfrm flipH="1">
                                    <a:off x="0" y="379095"/>
                                    <a:ext cx="1824355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 flipH="1">
                                    <a:off x="11430" y="612775"/>
                                    <a:ext cx="1812925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3" name="Straight Connector 93"/>
                                <wps:cNvCnPr/>
                                <wps:spPr>
                                  <a:xfrm flipH="1">
                                    <a:off x="14605" y="838200"/>
                                    <a:ext cx="1809750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Straight Connector 94"/>
                                <wps:cNvCnPr/>
                                <wps:spPr>
                                  <a:xfrm flipH="1">
                                    <a:off x="9525" y="1978025"/>
                                    <a:ext cx="1806575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Connector 95"/>
                                <wps:cNvCnPr/>
                                <wps:spPr>
                                  <a:xfrm flipH="1">
                                    <a:off x="12700" y="1289050"/>
                                    <a:ext cx="1811655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Straight Connector 96"/>
                                <wps:cNvCnPr/>
                                <wps:spPr>
                                  <a:xfrm flipH="1">
                                    <a:off x="15875" y="1522730"/>
                                    <a:ext cx="1808480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Straight Connector 97"/>
                                <wps:cNvCnPr/>
                                <wps:spPr>
                                  <a:xfrm flipH="1">
                                    <a:off x="19050" y="1739900"/>
                                    <a:ext cx="1805304" cy="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Straight Connector 98"/>
                                <wps:cNvCnPr/>
                                <wps:spPr>
                                  <a:xfrm>
                                    <a:off x="451485" y="137795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Straight Connector 99"/>
                                <wps:cNvCnPr/>
                                <wps:spPr>
                                  <a:xfrm>
                                    <a:off x="680085" y="129540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Straight Connector 100"/>
                                <wps:cNvCnPr/>
                                <wps:spPr>
                                  <a:xfrm>
                                    <a:off x="1144905" y="137160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916305" y="144780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" name="Straight Connector 102"/>
                                <wps:cNvCnPr/>
                                <wps:spPr>
                                  <a:xfrm>
                                    <a:off x="1365250" y="137160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3" name="Straight Connector 103"/>
                                <wps:cNvCnPr/>
                                <wps:spPr>
                                  <a:xfrm>
                                    <a:off x="1593850" y="128905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4" name="Straight Connector 104"/>
                                <wps:cNvCnPr/>
                                <wps:spPr>
                                  <a:xfrm>
                                    <a:off x="1822450" y="128905"/>
                                    <a:ext cx="0" cy="1837690"/>
                                  </a:xfrm>
                                  <a:prstGeom prst="line">
                                    <a:avLst/>
                                  </a:prstGeom>
                                  <a:ln w="6350" cmpd="sng"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05" name="Group 105"/>
                              <wpg:cNvGrpSpPr/>
                              <wpg:grpSpPr>
                                <a:xfrm>
                                  <a:off x="0" y="41275"/>
                                  <a:ext cx="319405" cy="2036445"/>
                                  <a:chOff x="0" y="0"/>
                                  <a:chExt cx="319405" cy="2036445"/>
                                </a:xfrm>
                              </wpg:grpSpPr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32385" y="0"/>
                                    <a:ext cx="179070" cy="212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1FEB083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Text Box 107"/>
                                <wps:cNvSpPr txBox="1"/>
                                <wps:spPr>
                                  <a:xfrm>
                                    <a:off x="35560" y="217170"/>
                                    <a:ext cx="179070" cy="212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59550A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  <w:p w14:paraId="5E203959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Text Box 108"/>
                                <wps:cNvSpPr txBox="1"/>
                                <wps:spPr>
                                  <a:xfrm>
                                    <a:off x="35560" y="460375"/>
                                    <a:ext cx="179070" cy="212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749685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  <w:p w14:paraId="06BF34ED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Text Box 109"/>
                                <wps:cNvSpPr txBox="1"/>
                                <wps:spPr>
                                  <a:xfrm>
                                    <a:off x="41275" y="683260"/>
                                    <a:ext cx="179070" cy="212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563076D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2A472ECC" wp14:editId="07DB0D92">
                                            <wp:extent cx="0" cy="0"/>
                                            <wp:effectExtent l="0" t="0" r="0" b="0"/>
                                            <wp:docPr id="137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79A45C1F" wp14:editId="316F1968">
                                            <wp:extent cx="0" cy="0"/>
                                            <wp:effectExtent l="0" t="0" r="0" b="0"/>
                                            <wp:docPr id="138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0E2E8646" wp14:editId="29E1D697">
                                            <wp:extent cx="0" cy="0"/>
                                            <wp:effectExtent l="0" t="0" r="0" b="0"/>
                                            <wp:docPr id="139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2320CBD2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Text Box 110"/>
                                <wps:cNvSpPr txBox="1"/>
                                <wps:spPr>
                                  <a:xfrm>
                                    <a:off x="45085" y="899795"/>
                                    <a:ext cx="179070" cy="2120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D8B9572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57F22A4F" wp14:editId="004DEF2C">
                                            <wp:extent cx="0" cy="0"/>
                                            <wp:effectExtent l="0" t="0" r="0" b="0"/>
                                            <wp:docPr id="140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48DD0FA0" wp14:editId="63AD4025">
                                            <wp:extent cx="0" cy="0"/>
                                            <wp:effectExtent l="0" t="0" r="0" b="0"/>
                                            <wp:docPr id="141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0882BD90" wp14:editId="1AAEE2EE">
                                            <wp:extent cx="0" cy="0"/>
                                            <wp:effectExtent l="0" t="0" r="0" b="0"/>
                                            <wp:docPr id="142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EF10ED3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Text Box 111"/>
                                <wps:cNvSpPr txBox="1"/>
                                <wps:spPr>
                                  <a:xfrm>
                                    <a:off x="10795" y="1126490"/>
                                    <a:ext cx="308610" cy="24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05F7110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42447EFB" wp14:editId="58C837B4">
                                            <wp:extent cx="0" cy="0"/>
                                            <wp:effectExtent l="0" t="0" r="0" b="0"/>
                                            <wp:docPr id="143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-2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140DCA09" wp14:editId="700C8658">
                                            <wp:extent cx="0" cy="0"/>
                                            <wp:effectExtent l="0" t="0" r="0" b="0"/>
                                            <wp:docPr id="144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2B8ADE53" wp14:editId="097FCF7A">
                                            <wp:extent cx="0" cy="0"/>
                                            <wp:effectExtent l="0" t="0" r="0" b="0"/>
                                            <wp:docPr id="145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Text Box 112"/>
                                <wps:cNvSpPr txBox="1"/>
                                <wps:spPr>
                                  <a:xfrm>
                                    <a:off x="5715" y="1338580"/>
                                    <a:ext cx="308610" cy="24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1A33425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07472D14" wp14:editId="5098FCC1">
                                            <wp:extent cx="0" cy="0"/>
                                            <wp:effectExtent l="0" t="0" r="0" b="0"/>
                                            <wp:docPr id="146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-4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18256390" wp14:editId="6D6950EB">
                                            <wp:extent cx="0" cy="0"/>
                                            <wp:effectExtent l="0" t="0" r="0" b="0"/>
                                            <wp:docPr id="147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7C523DC1" wp14:editId="7A181503">
                                            <wp:extent cx="0" cy="0"/>
                                            <wp:effectExtent l="0" t="0" r="0" b="0"/>
                                            <wp:docPr id="148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Text Box 113"/>
                                <wps:cNvSpPr txBox="1"/>
                                <wps:spPr>
                                  <a:xfrm>
                                    <a:off x="10160" y="1555115"/>
                                    <a:ext cx="308610" cy="24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A7F12E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08EB16B2" wp14:editId="3DD24EDB">
                                            <wp:extent cx="0" cy="0"/>
                                            <wp:effectExtent l="0" t="0" r="0" b="0"/>
                                            <wp:docPr id="149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-6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4827F722" wp14:editId="4040A972">
                                            <wp:extent cx="0" cy="0"/>
                                            <wp:effectExtent l="0" t="0" r="0" b="0"/>
                                            <wp:docPr id="150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0BB148F1" wp14:editId="2B4806D1">
                                            <wp:extent cx="0" cy="0"/>
                                            <wp:effectExtent l="0" t="0" r="0" b="0"/>
                                            <wp:docPr id="151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Text Box 114"/>
                                <wps:cNvSpPr txBox="1"/>
                                <wps:spPr>
                                  <a:xfrm>
                                    <a:off x="0" y="1789430"/>
                                    <a:ext cx="308610" cy="2470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63CD28B" w14:textId="77777777" w:rsidR="007638E8" w:rsidRPr="00177912" w:rsidRDefault="007638E8" w:rsidP="007638E8">
                                      <w:pP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053A3B6C" wp14:editId="26065A41">
                                            <wp:extent cx="0" cy="0"/>
                                            <wp:effectExtent l="0" t="0" r="0" b="0"/>
                                            <wp:docPr id="152" name="Pictur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-8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5CC1360B" wp14:editId="7B433A4E">
                                            <wp:extent cx="0" cy="0"/>
                                            <wp:effectExtent l="0" t="0" r="0" b="0"/>
                                            <wp:docPr id="15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noProof/>
                                          <w:sz w:val="20"/>
                                        </w:rPr>
                                        <w:drawing>
                                          <wp:inline distT="0" distB="0" distL="0" distR="0" wp14:anchorId="5D20BB45" wp14:editId="4BBD2680">
                                            <wp:extent cx="0" cy="0"/>
                                            <wp:effectExtent l="0" t="0" r="0" b="0"/>
                                            <wp:docPr id="15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0" cy="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" name="Text Box 115"/>
                            <wps:cNvSpPr txBox="1"/>
                            <wps:spPr>
                              <a:xfrm>
                                <a:off x="0" y="30480"/>
                                <a:ext cx="484505" cy="490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3A4C56" w14:textId="77777777" w:rsidR="007638E8" w:rsidRPr="00670646" w:rsidRDefault="007638E8" w:rsidP="007638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</w:t>
                                  </w:r>
                                </w:p>
                                <w:p w14:paraId="1D8F82F8" w14:textId="77777777" w:rsidR="007638E8" w:rsidRPr="00670646" w:rsidRDefault="007638E8" w:rsidP="007638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(</w:t>
                                  </w:r>
                                  <w:r w:rsidRPr="00670646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m/s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Text Box 116"/>
                            <wps:cNvSpPr txBox="1"/>
                            <wps:spPr>
                              <a:xfrm>
                                <a:off x="2328545" y="948055"/>
                                <a:ext cx="484505" cy="490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97F7FD" w14:textId="77777777" w:rsidR="007638E8" w:rsidRPr="00670646" w:rsidRDefault="007638E8" w:rsidP="007638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</w:t>
                                  </w:r>
                                </w:p>
                                <w:p w14:paraId="60115623" w14:textId="77777777" w:rsidR="007638E8" w:rsidRPr="00670646" w:rsidRDefault="007638E8" w:rsidP="007638E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(</w:t>
                                  </w:r>
                                  <w:r w:rsidRPr="00670646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3" name="Text Box 173"/>
                          <wps:cNvSpPr txBox="1"/>
                          <wps:spPr>
                            <a:xfrm>
                              <a:off x="861695" y="1025525"/>
                              <a:ext cx="145224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0A0E3" w14:textId="77777777" w:rsidR="007638E8" w:rsidRPr="00D21597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2           4           6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" name="Straight Connector 179"/>
                        <wps:cNvCnPr/>
                        <wps:spPr>
                          <a:xfrm>
                            <a:off x="548005" y="1636395"/>
                            <a:ext cx="45085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V="1">
                            <a:off x="989965" y="1078865"/>
                            <a:ext cx="1136184" cy="558985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/>
                        <wps:spPr>
                          <a:xfrm flipV="1">
                            <a:off x="2124075" y="1067435"/>
                            <a:ext cx="239355" cy="287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1A835" id="Group 182" o:spid="_x0000_s1065" style="width:221.5pt;height:163.6pt;mso-position-horizontal-relative:char;mso-position-vertical-relative:line" coordsize="2813050,20777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">
                <v:group id="Group 175" o:spid="_x0000_s1066" style="position:absolute;width:2813050;height:2077720" coordsize="2813050,2077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<v:group id="Group 84" o:spid="_x0000_s1067" style="position:absolute;width:2813050;height:2077720" coordsize="2813050,2077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group id="Group 85" o:spid="_x0000_s1068" style="position:absolute;left:287020;width:2230120;height:2077720" coordsize="2230120,2077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  <v:group id="Group 86" o:spid="_x0000_s1069" style="position:absolute;left:252095;width:1978025;height:2000250" coordsize="1978025,2000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Straight Arrow Connector 87" o:spid="_x0000_s1070" type="#_x0000_t32" style="position:absolute;left:5715;width:0;height:200025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0nKsQAAADbAAAADwAAAGRycy9kb3ducmV2LnhtbESPQWvCQBSE7wX/w/KE3urGHlSiq6hY&#10;zKGHqhE8PrLPJJh9G3Y3mv77bkHwOMzMN8xi1ZtG3Mn52rKC8SgBQVxYXXOpID99fcxA+ICssbFM&#10;Cn7Jw2o5eFtgqu2DD3Q/hlJECPsUFVQhtKmUvqjIoB/Zljh6V+sMhihdKbXDR4SbRn4myUQarDku&#10;VNjStqLiduyMgi6fdrtN5vabjM3hfPnZld86V+p92K/nIAL14RV+tjOtYDaF/y/xB8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IDScqxAAAANsAAAAPAAAAAAAAAAAA&#10;AAAAAKECAABkcnMvZG93bnJldi54bWxQSwUGAAAAAAQABAD5AAAAkgMAAAAA&#10;" strokecolor="#7f7f7f [1612]" strokeweight="1pt">
                          <v:stroke endarrow="open" joinstyle="miter"/>
                        </v:shape>
                        <v:shape id="Straight Arrow Connector 88" o:spid="_x0000_s1071" type="#_x0000_t32" style="position:absolute;left:6985;top:1068705;width:19710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JCGsIAAADbAAAADwAAAGRycy9kb3ducmV2LnhtbERPTWuDQBC9F/oflink1qzJIYjNKqVE&#10;aGguSW2b4+BOVHRnrbs1+u+zh0CPj/e9zSbTiZEG11hWsFpGIIhLqxuuFBSf+XMMwnlkjZ1lUjCT&#10;gyx9fNhiou2VjzSefCVCCLsEFdTe94mUrqzJoFvanjhwFzsY9AEOldQDXkO46eQ6ijbSYMOhocae&#10;3moq29OfUZDvD9+uLc6/h8rNP6b92H1tikKpxdP0+gLC0+T/xXf3u1YQh7HhS/gBMr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eJCGsIAAADbAAAADwAAAAAAAAAAAAAA&#10;AAChAgAAZHJzL2Rvd25yZXYueG1sUEsFBgAAAAAEAAQA+QAAAJADAAAAAA==&#10;" strokecolor="#7f7f7f [1612]" strokeweight="1pt">
                          <v:stroke endarrow="open" joinstyle="miter"/>
                        </v:shape>
                        <v:line id="Straight Connector 89" o:spid="_x0000_s1072" style="position:absolute;visibility:visible;mso-wrap-style:square" from="231140,130175" to="231140,1967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4FtmMQAAADbAAAADwAAAGRycy9kb3ducmV2LnhtbESPQWvCQBSE7wX/w/KE3upGBdHoKtYi&#10;VDzFqujtmX0mwezbmF01/nu3UOhxmJlvmMmsMaW4U+0Kywq6nQgEcWp1wZmC7c/yYwjCeWSNpWVS&#10;8CQHs2nrbYKxtg9O6L7xmQgQdjEqyL2vYildmpNB17EVcfDOtjbog6wzqWt8BLgpZS+KBtJgwWEh&#10;x4oWOaWXzc0oSK/9XbI/XFfJqbvuycXn+evopVLv7WY+BuGp8f/hv/a3VjAcwe+X8APk9A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gW2YxAAAANsAAAAPAAAAAAAAAAAA&#10;AAAAAKECAABkcnMvZG93bnJldi54bWxQSwUGAAAAAAQABAD5AAAAkgMAAAAA&#10;" strokecolor="#7f7f7f [1612]" strokeweight=".5pt">
                          <v:stroke joinstyle="miter"/>
                        </v:line>
                        <v:line id="Straight Connector 90" o:spid="_x0000_s1073" style="position:absolute;flip:x;visibility:visible;mso-wrap-style:square" from="4445,137160" to="1824355,137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2ur78AAADbAAAADwAAAGRycy9kb3ducmV2LnhtbERPu07DMBTdkfgH6yKxEacMKE3jVi0l&#10;ohITabpfxTcPNb6ObJOGv68HJMaj8y52ixnFTM4PlhWskhQEcWP1wJ2C+ly+ZCB8QNY4WiYFv+Rh&#10;t318KDDX9sbfNFehEzGEfY4K+hCmXErf9GTQJ3YijlxrncEQoeukdniL4WaUr2n6Jg0OHBt6nOi9&#10;p+Za/RgFrZn5WH8csgzLr6Ox/vKp16VSz0/LfgMi0BL+xX/uk1awjuvjl/gD5PYO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r2ur78AAADbAAAADwAAAAAAAAAAAAAAAACh&#10;AgAAZHJzL2Rvd25yZXYueG1sUEsFBgAAAAAEAAQA+QAAAI0DAAAAAA==&#10;" strokecolor="#7f7f7f [1612]" strokeweight=".5pt">
                          <v:stroke joinstyle="miter"/>
                        </v:line>
                        <v:line id="Straight Connector 91" o:spid="_x0000_s1074" style="position:absolute;flip:x;visibility:visible;mso-wrap-style:square" from="0,379095" to="1824355,3790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fELNMIAAADbAAAADwAAAGRycy9kb3ducmV2LnhtbESPS4vCQBCE7wv+h6EFb+tEDxKzTmR9&#10;BBc8+dh7k+k82ExPyIwx/ntnQfBYVNVX1Go9mEb01LnasoLZNAJBnFtdc6ngesk+YxDOI2tsLJOC&#10;BzlYp6OPFSba3vlE/dmXIkDYJaig8r5NpHR5RQbd1LbEwStsZ9AH2ZVSd3gPcNPIeRQtpMGaw0KF&#10;LW0ryv/ON6OgMD3vrvtNHGN23Bnrfg96mSk1GQ/fXyA8Df4dfrV/tILlDP6/hB8g0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fELNMIAAADbAAAADwAAAAAAAAAAAAAA&#10;AAChAgAAZHJzL2Rvd25yZXYueG1sUEsFBgAAAAAEAAQA+QAAAJADAAAAAA==&#10;" strokecolor="#7f7f7f [1612]" strokeweight=".5pt">
                          <v:stroke joinstyle="miter"/>
                        </v:line>
                        <v:line id="Straight Connector 92" o:spid="_x0000_s1075" style="position:absolute;flip:x;visibility:visible;mso-wrap-style:square" from="11430,612775" to="1824355,6127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SOVQ8AAAADbAAAADwAAAGRycy9kb3ducmV2LnhtbESPzarCMBSE94LvEI7gTtPrQmo1yr1q&#10;UXDl3/7QHNtym5PSxFrf3giCy2FmvmEWq85UoqXGlZYV/IwjEMSZ1SXnCi7ndBSDcB5ZY2WZFDzJ&#10;wWrZ7y0w0fbBR2pPPhcBwi5BBYX3dSKlywoy6Ma2Jg7ezTYGfZBNLnWDjwA3lZxE0VQaLDksFFjT&#10;uqDs/3Q3Cm6m5c1l+xfHmB42xrrrTs9SpYaD7ncOwlPnv+FPe68VzCbw/hJ+gFy+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EjlUPAAAAA2wAAAA8AAAAAAAAAAAAAAAAA&#10;oQIAAGRycy9kb3ducmV2LnhtbFBLBQYAAAAABAAEAPkAAACOAwAAAAA=&#10;" strokecolor="#7f7f7f [1612]" strokeweight=".5pt">
                          <v:stroke joinstyle="miter"/>
                        </v:line>
                        <v:line id="Straight Connector 93" o:spid="_x0000_s1076" style="position:absolute;flip:x;visibility:visible;mso-wrap-style:square" from="14605,838200" to="1824355,838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8w2MEAAADbAAAADwAAAGRycy9kb3ducmV2LnhtbESPS4vCQBCE7wv+h6EFb+tEBYnRUXwF&#10;F/bk695k2iSY6QmZMcZ/7wgLeyyq6itqsepMJVpqXGlZwWgYgSDOrC45V3A5p98xCOeRNVaWScGL&#10;HKyWva8FJto++UjtyeciQNglqKDwvk6kdFlBBt3Q1sTBu9nGoA+yyaVu8BngppLjKJpKgyWHhQJr&#10;2haU3U8Po+BmWt5d9ps4xvR3Z6y7HvQsVWrQ79ZzEJ46/x/+a/9oBbMJfL6EHyC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bzDYwQAAANsAAAAPAAAAAAAAAAAAAAAA&#10;AKECAABkcnMvZG93bnJldi54bWxQSwUGAAAAAAQABAD5AAAAjwMAAAAA&#10;" strokecolor="#7f7f7f [1612]" strokeweight=".5pt">
                          <v:stroke joinstyle="miter"/>
                        </v:line>
                        <v:line id="Straight Connector 94" o:spid="_x0000_s1077" style="position:absolute;flip:x;visibility:visible;mso-wrap-style:square" from="9525,1978025" to="1816100,19780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aorMEAAADbAAAADwAAAGRycy9kb3ducmV2LnhtbESPS4vCQBCE7wv+h6EFb+tEEYnRUXwF&#10;F/bk695k2iSY6QmZMcZ/7wgLeyyq6itqsepMJVpqXGlZwWgYgSDOrC45V3A5p98xCOeRNVaWScGL&#10;HKyWva8FJto++UjtyeciQNglqKDwvk6kdFlBBt3Q1sTBu9nGoA+yyaVu8BngppLjKJpKgyWHhQJr&#10;2haU3U8Po+BmWt5d9ps4xvR3Z6y7HvQsVWrQ79ZzEJ46/x/+a/9oBbMJfL6EHyC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hqiswQAAANsAAAAPAAAAAAAAAAAAAAAA&#10;AKECAABkcnMvZG93bnJldi54bWxQSwUGAAAAAAQABAD5AAAAjwMAAAAA&#10;" strokecolor="#7f7f7f [1612]" strokeweight=".5pt">
                          <v:stroke joinstyle="miter"/>
                        </v:line>
                        <v:line id="Straight Connector 95" o:spid="_x0000_s1078" style="position:absolute;flip:x;visibility:visible;mso-wrap-style:square" from="12700,1289050" to="1824355,1289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oNN8EAAADbAAAADwAAAGRycy9kb3ducmV2LnhtbESPS4vCQBCE7wv+h6EFb+tEQYnRUXwF&#10;F/bk695k2iSY6QmZMcZ/7wgLeyyq6itqsepMJVpqXGlZwWgYgSDOrC45V3A5p98xCOeRNVaWScGL&#10;HKyWva8FJto++UjtyeciQNglqKDwvk6kdFlBBt3Q1sTBu9nGoA+yyaVu8BngppLjKJpKgyWHhQJr&#10;2haU3U8Po+BmWt5d9ps4xvR3Z6y7HvQsVWrQ79ZzEJ46/x/+a/9oBbMJfL6EHyCX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yg03wQAAANsAAAAPAAAAAAAAAAAAAAAA&#10;AKECAABkcnMvZG93bnJldi54bWxQSwUGAAAAAAQABAD5AAAAjwMAAAAA&#10;" strokecolor="#7f7f7f [1612]" strokeweight=".5pt">
                          <v:stroke joinstyle="miter"/>
                        </v:line>
                        <v:line id="Straight Connector 96" o:spid="_x0000_s1079" style="position:absolute;flip:x;visibility:visible;mso-wrap-style:square" from="15875,1522730" to="1824355,15227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iTQMIAAADbAAAADwAAAGRycy9kb3ducmV2LnhtbESPzWrDMBCE74G8g9hAb4ncHozjRA5t&#10;U9NCT3Gc+2Ktf6i1MpZqu29fFQo5DjPzDXM8LaYXE42us6zgcReBIK6s7rhRUF7zbQLCeWSNvWVS&#10;8EMOTtl6dcRU25kvNBW+EQHCLkUFrfdDKqWrWjLodnYgDl5tR4M+yLGResQ5wE0vn6IolgY7Dgst&#10;DvTaUvVVfBsFtZn4XL69JAnmn2dj3e1d73OlHjbL8wGEp8Xfw//tD61gH8Pfl/ADZPY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hiTQMIAAADbAAAADwAAAAAAAAAAAAAA&#10;AAChAgAAZHJzL2Rvd25yZXYueG1sUEsFBgAAAAAEAAQA+QAAAJADAAAAAA==&#10;" strokecolor="#7f7f7f [1612]" strokeweight=".5pt">
                          <v:stroke joinstyle="miter"/>
                        </v:line>
                        <v:line id="Straight Connector 97" o:spid="_x0000_s1080" style="position:absolute;flip:x;visibility:visible;mso-wrap-style:square" from="19050,1739900" to="1824354,1739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Q228EAAADbAAAADwAAAGRycy9kb3ducmV2LnhtbESPS4vCQBCE7wv+h6EFb+tEDxqjo/gK&#10;LuzJ173JtEkw0xMyY4z/3hEW9lhU1VfUYtWZSrTUuNKygtEwAkGcWV1yruByTr9jEM4ja6wsk4IX&#10;OVgte18LTLR98pHak89FgLBLUEHhfZ1I6bKCDLqhrYmDd7ONQR9kk0vd4DPATSXHUTSRBksOCwXW&#10;tC0ou58eRsHNtLy77DdxjOnvzlh3PehZqtSg363nIDx1/j/81/7RCmZT+HwJP0Au3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VDbbwQAAANsAAAAPAAAAAAAAAAAAAAAA&#10;AKECAABkcnMvZG93bnJldi54bWxQSwUGAAAAAAQABAD5AAAAjwMAAAAA&#10;" strokecolor="#7f7f7f [1612]" strokeweight=".5pt">
                          <v:stroke joinstyle="miter"/>
                        </v:line>
                        <v:line id="Straight Connector 98" o:spid="_x0000_s1081" style="position:absolute;visibility:visible;mso-wrap-style:square" from="451485,137795" to="451485,19754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Re3sEAAADbAAAADwAAAGRycy9kb3ducmV2LnhtbERPy4rCMBTdC/5DuAOz01QHRKtRRmVg&#10;xFV94ezuNNe22NzUJmr9e7MQXB7OezJrTCluVLvCsoJeNwJBnFpdcKZgt/3pDEE4j6yxtEwKHuRg&#10;Nm23Jhhre+eEbhufiRDCLkYFufdVLKVLczLourYiDtzJ1gZ9gHUmdY33EG5K2Y+igTRYcGjIsaJF&#10;Tul5czUK0svXPjkcL6vkv7fuy8X8tPzzUqnPj+Z7DMJT49/il/tXKxiFseFL+AFy+gQ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RFF7ewQAAANsAAAAPAAAAAAAAAAAAAAAA&#10;AKECAABkcnMvZG93bnJldi54bWxQSwUGAAAAAAQABAD5AAAAjwMAAAAA&#10;" strokecolor="#7f7f7f [1612]" strokeweight=".5pt">
                          <v:stroke joinstyle="miter"/>
                        </v:line>
                        <v:line id="Straight Connector 99" o:spid="_x0000_s1082" style="position:absolute;visibility:visible;mso-wrap-style:square" from="680085,129540" to="680085,19672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j7RcUAAADbAAAADwAAAGRycy9kb3ducmV2LnhtbESPT2vCQBTE7wW/w/KE3upGBanRVaxF&#10;qHiK/9DbM/tMgtm3Mbtq/PZuodDjMDO/YcbTxpTiTrUrLCvodiIQxKnVBWcKtpvFxycI55E1lpZJ&#10;wZMcTCettzHG2j44ofvaZyJA2MWoIPe+iqV0aU4GXcdWxME729qgD7LOpK7xEeCmlL0oGkiDBYeF&#10;HCua55Re1jejIL32d8n+cF0mp+6qJ+df5++jl0q9t5vZCISnxv+H/9o/WsFwCL9fwg+Qk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lj7RcUAAADbAAAADwAAAAAAAAAA&#10;AAAAAAChAgAAZHJzL2Rvd25yZXYueG1sUEsFBgAAAAAEAAQA+QAAAJMDAAAAAA==&#10;" strokecolor="#7f7f7f [1612]" strokeweight=".5pt">
                          <v:stroke joinstyle="miter"/>
                        </v:line>
                        <v:line id="Straight Connector 100" o:spid="_x0000_s1083" style="position:absolute;visibility:visible;mso-wrap-style:square" from="1144905,137160" to="1144905,1974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isPgcYAAADcAAAADwAAAGRycy9kb3ducmV2LnhtbESPT2vCQBDF74V+h2UKvdWNCkWiq6il&#10;YOkp/kNvY3ZMgtnZmN1q+u2dQ6G3Gd6b934zmXWuVjdqQ+XZQL+XgCLOva24MLDdfL6NQIWIbLH2&#10;TAZ+KcBs+vw0wdT6O2d0W8dCSQiHFA2UMTap1iEvyWHo+YZYtLNvHUZZ20LbFu8S7mo9SJJ37bBi&#10;aSixoWVJ+WX94wzk1+Eu2x+uX9mp/z3Qy8X54xi1Ma8v3XwMKlIX/81/1ysr+IngyzMygZ4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rD4HGAAAA3AAAAA8AAAAAAAAA&#10;AAAAAAAAoQIAAGRycy9kb3ducmV2LnhtbFBLBQYAAAAABAAEAPkAAACUAwAAAAA=&#10;" strokecolor="#7f7f7f [1612]" strokeweight=".5pt">
                          <v:stroke joinstyle="miter"/>
                        </v:line>
                        <v:line id="Straight Connector 101" o:spid="_x0000_s1084" style="position:absolute;visibility:visible;mso-wrap-style:square" from="916305,144780" to="916305,19824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eqGsQAAADcAAAADwAAAGRycy9kb3ducmV2LnhtbERPS2vCQBC+C/0PyxR6M5tYkBJdg1oK&#10;LT3FquhtzE4emJ2N2a3Gf98tFHqbj+8582wwrbhS7xrLCpIoBkFcWN1wpWD79TZ+AeE8ssbWMim4&#10;k4Ns8TCaY6rtjXO6bnwlQgi7FBXU3neplK6oyaCLbEccuNL2Bn2AfSV1j7cQblo5ieOpNNhwaKix&#10;o3VNxXnzbRQUl+ddvj9cPvJT8jmR61X5evRSqafHYTkD4Wnw/+I/97sO8+MEfp8JF8jF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hZ6oaxAAAANwAAAAPAAAAAAAAAAAA&#10;AAAAAKECAABkcnMvZG93bnJldi54bWxQSwUGAAAAAAQABAD5AAAAkgMAAAAA&#10;" strokecolor="#7f7f7f [1612]" strokeweight=".5pt">
                          <v:stroke joinstyle="miter"/>
                        </v:line>
                        <v:line id="Straight Connector 102" o:spid="_x0000_s1085" style="position:absolute;visibility:visible;mso-wrap-style:square" from="1365250,137160" to="1365250,1974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U0bcMAAADcAAAADwAAAGRycy9kb3ducmV2LnhtbERPS2vCQBC+C/0PyxR6MxtTEImuobUU&#10;WnqKL/Q2zU4eNDsbs1uN/75bELzNx/ecRTaYVpypd41lBZMoBkFcWN1wpWC7eR/PQDiPrLG1TAqu&#10;5CBbPowWmGp74ZzOa1+JEMIuRQW1910qpStqMugi2xEHrrS9QR9gX0nd4yWEm1YmcTyVBhsODTV2&#10;tKqp+Fn/GgXF6XmX7w+nz/x78pXI1Wv5dvRSqafH4WUOwtPg7+Kb+0OH+XEC/8+EC+Ty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G1NG3DAAAA3AAAAA8AAAAAAAAAAAAA&#10;AAAAoQIAAGRycy9kb3ducmV2LnhtbFBLBQYAAAAABAAEAPkAAACRAwAAAAA=&#10;" strokecolor="#7f7f7f [1612]" strokeweight=".5pt">
                          <v:stroke joinstyle="miter"/>
                        </v:line>
                        <v:line id="Straight Connector 103" o:spid="_x0000_s1086" style="position:absolute;visibility:visible;mso-wrap-style:square" from="1593850,128905" to="1593850,196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vmR9sIAAADcAAAADwAAAGRycy9kb3ducmV2LnhtbERPTYvCMBC9C/sfwgjeNFVBpGsUdREU&#10;T9VVdm+zzdgWm0ltotZ/bwRhb/N4nzOZNaYUN6pdYVlBvxeBIE6tLjhT8L1fdccgnEfWWFomBQ9y&#10;MJt+tCYYa3vnhG47n4kQwi5GBbn3VSylS3My6Hq2Ig7cydYGfYB1JnWN9xBuSjmIopE0WHBoyLGi&#10;ZU7peXc1CtLL8JAcfy6b5K+/Hcjl4vT166VSnXYz/wThqfH/4rd7rcP8aAivZ8IFcvo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vmR9sIAAADcAAAADwAAAAAAAAAAAAAA&#10;AAChAgAAZHJzL2Rvd25yZXYueG1sUEsFBgAAAAAEAAQA+QAAAJADAAAAAA==&#10;" strokecolor="#7f7f7f [1612]" strokeweight=".5pt">
                          <v:stroke joinstyle="miter"/>
                        </v:line>
                        <v:line id="Straight Connector 104" o:spid="_x0000_s1087" style="position:absolute;visibility:visible;mso-wrap-style:square" from="1822450,128905" to="1822450,196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AJgsMAAADcAAAADwAAAGRycy9kb3ducmV2LnhtbERPTWvCQBC9C/6HZYTezEYrIqmrtIqg&#10;eIq2pb1Ns2MSmp2N2VXjv3cFwds83udM562pxJkaV1pWMIhiEMSZ1SXnCj73q/4EhPPIGivLpOBK&#10;DuazbmeKibYXTum887kIIewSVFB4XydSuqwggy6yNXHgDrYx6ANscqkbvIRwU8lhHI+lwZJDQ4E1&#10;LQrK/ncnoyA7vn6l3z/HTfo32A7l4uOw/PVSqZde+/4GwlPrn+KHe63D/HgE92fCBXJ2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EQCYLDAAAA3AAAAA8AAAAAAAAAAAAA&#10;AAAAoQIAAGRycy9kb3ducmV2LnhtbFBLBQYAAAAABAAEAPkAAACRAwAAAAA=&#10;" strokecolor="#7f7f7f [1612]" strokeweight=".5pt">
                          <v:stroke joinstyle="miter"/>
                        </v:line>
                      </v:group>
                      <v:group id="Group 105" o:spid="_x0000_s1088" style="position:absolute;top:41275;width:319405;height:2036445" coordsize="319405,20364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      <v:shape id="Text Box 106" o:spid="_x0000_s1089" type="#_x0000_t202" style="position:absolute;left:32385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SIPwAAA&#10;ANwAAAAPAAAAZHJzL2Rvd25yZXYueG1sRE9Li8IwEL4L/ocwwt40UVTcahRRhD2t+NiFvQ3N2Bab&#10;SWmi7f57Iwje5uN7zmLV2lLcqfaFYw3DgQJBnDpTcKbhfNr1ZyB8QDZYOiYN/+Rhtex2FpgY1/CB&#10;7seQiRjCPkENeQhVIqVPc7LoB64ijtzF1RZDhHUmTY1NDLelHCk1lRYLjg05VrTJKb0eb1bDz/fl&#10;73es9tnWTqrGtUqy/ZRaf/Ta9RxEoDa8xS/3l4nz1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SIPwAAAANwAAAAPAAAAAAAAAAAAAAAAAJcCAABkcnMvZG93bnJl&#10;di54bWxQSwUGAAAAAAQABAD1AAAAhAMAAAAA&#10;" filled="f" stroked="f">
                          <v:textbox>
                            <w:txbxContent>
                              <w:p w14:paraId="31FEB083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Text Box 107" o:spid="_x0000_s1090" type="#_x0000_t202" style="position:absolute;left:35560;top:217170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YeUwgAA&#10;ANw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b5awd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5h5TCAAAA3AAAAA8AAAAAAAAAAAAAAAAAlwIAAGRycy9kb3du&#10;cmV2LnhtbFBLBQYAAAAABAAEAPUAAACGAwAAAAA=&#10;" filled="f" stroked="f">
                          <v:textbox>
                            <w:txbxContent>
                              <w:p w14:paraId="6059550A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6</w:t>
                                </w:r>
                              </w:p>
                              <w:p w14:paraId="5E203959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08" o:spid="_x0000_s1091" type="#_x0000_t202" style="position:absolute;left:35560;top:460375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        <v:textbox>
                            <w:txbxContent>
                              <w:p w14:paraId="0F749685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4</w:t>
                                </w:r>
                              </w:p>
                              <w:p w14:paraId="06BF34ED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09" o:spid="_x0000_s1092" type="#_x0000_t202" style="position:absolute;left:41275;top:683260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arZ9wAAA&#10;ANwAAAAPAAAAZHJzL2Rvd25yZXYueG1sRE9Ni8IwEL0L+x/CLHjTZEVlrUZZVgRPiroK3oZmbMs2&#10;k9JEW/+9EQRv83ifM1u0thQ3qn3hWMNXX4EgTp0pONPwd1j1vkH4gGywdEwa7uRhMf/ozDAxruEd&#10;3fYhEzGEfYIa8hCqREqf5mTR911FHLmLqy2GCOtMmhqbGG5LOVBqLC0WHBtyrOg3p/R/f7UajpvL&#10;+TRU22xpR1XjWiXZTqTW3c/2ZwoiUBve4pd7beJ8NYHnM/ECO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arZ9wAAAANwAAAAPAAAAAAAAAAAAAAAAAJcCAABkcnMvZG93bnJl&#10;di54bWxQSwUGAAAAAAQABAD1AAAAhAMAAAAA&#10;" filled="f" stroked="f">
                          <v:textbox>
                            <w:txbxContent>
                              <w:p w14:paraId="6563076D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2A472ECC" wp14:editId="07DB0D92">
                                      <wp:extent cx="0" cy="0"/>
                                      <wp:effectExtent l="0" t="0" r="0" b="0"/>
                                      <wp:docPr id="137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79A45C1F" wp14:editId="316F1968">
                                      <wp:extent cx="0" cy="0"/>
                                      <wp:effectExtent l="0" t="0" r="0" b="0"/>
                                      <wp:docPr id="138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0E2E8646" wp14:editId="29E1D697">
                                      <wp:extent cx="0" cy="0"/>
                                      <wp:effectExtent l="0" t="0" r="0" b="0"/>
                                      <wp:docPr id="139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320CBD2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10" o:spid="_x0000_s1093" type="#_x0000_t202" style="position:absolute;left:45085;top:899795;width:179070;height:2120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iYk9xAAA&#10;ANwAAAAPAAAAZHJzL2Rvd25yZXYueG1sRI9Ba8JAEIXvQv/DMgVvuquotNFVSqXQk8XYCt6G7JgE&#10;s7MhuzXpv+8cCr3N8N68981mN/hG3amLdWALs6kBRVwEV3Np4fP0NnkCFROywyYwWfihCLvtw2iD&#10;mQs9H+mep1JJCMcMLVQptZnWsajIY5yGlli0a+g8Jlm7UrsOewn3jZ4bs9Iea5aGClt6rai45d/e&#10;wtfhejkvzEe598u2D4PR7J+1tePH4WUNKtGQ/s1/1+9O8GeCL8/IBHr7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mJPcQAAADcAAAADwAAAAAAAAAAAAAAAACXAgAAZHJzL2Rv&#10;d25yZXYueG1sUEsFBgAAAAAEAAQA9QAAAIgDAAAAAA==&#10;" filled="f" stroked="f">
                          <v:textbox>
                            <w:txbxContent>
                              <w:p w14:paraId="4D8B9572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57F22A4F" wp14:editId="004DEF2C">
                                      <wp:extent cx="0" cy="0"/>
                                      <wp:effectExtent l="0" t="0" r="0" b="0"/>
                                      <wp:docPr id="140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48DD0FA0" wp14:editId="63AD4025">
                                      <wp:extent cx="0" cy="0"/>
                                      <wp:effectExtent l="0" t="0" r="0" b="0"/>
                                      <wp:docPr id="141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0882BD90" wp14:editId="1AAEE2EE">
                                      <wp:extent cx="0" cy="0"/>
                                      <wp:effectExtent l="0" t="0" r="0" b="0"/>
                                      <wp:docPr id="142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EF10ED3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11" o:spid="_x0000_s1094" type="#_x0000_t202" style="position:absolute;left:10795;top:1126490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      <v:textbox>
                            <w:txbxContent>
                              <w:p w14:paraId="305F7110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42447EFB" wp14:editId="58C837B4">
                                      <wp:extent cx="0" cy="0"/>
                                      <wp:effectExtent l="0" t="0" r="0" b="0"/>
                                      <wp:docPr id="143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-2</w:t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140DCA09" wp14:editId="700C8658">
                                      <wp:extent cx="0" cy="0"/>
                                      <wp:effectExtent l="0" t="0" r="0" b="0"/>
                                      <wp:docPr id="144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2B8ADE53" wp14:editId="097FCF7A">
                                      <wp:extent cx="0" cy="0"/>
                                      <wp:effectExtent l="0" t="0" r="0" b="0"/>
                                      <wp:docPr id="145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Text Box 112" o:spid="_x0000_s1095" type="#_x0000_t202" style="position:absolute;left:5715;top:1338580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F7LR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J/O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XstHCAAAA3AAAAA8AAAAAAAAAAAAAAAAAlwIAAGRycy9kb3du&#10;cmV2LnhtbFBLBQYAAAAABAAEAPUAAACGAwAAAAA=&#10;" filled="f" stroked="f">
                          <v:textbox>
                            <w:txbxContent>
                              <w:p w14:paraId="71A33425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07472D14" wp14:editId="5098FCC1">
                                      <wp:extent cx="0" cy="0"/>
                                      <wp:effectExtent l="0" t="0" r="0" b="0"/>
                                      <wp:docPr id="146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-4</w:t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18256390" wp14:editId="6D6950EB">
                                      <wp:extent cx="0" cy="0"/>
                                      <wp:effectExtent l="0" t="0" r="0" b="0"/>
                                      <wp:docPr id="147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7C523DC1" wp14:editId="7A181503">
                                      <wp:extent cx="0" cy="0"/>
                                      <wp:effectExtent l="0" t="0" r="0" b="0"/>
                                      <wp:docPr id="148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Text Box 113" o:spid="_x0000_s1096" type="#_x0000_t202" style="position:absolute;left:10160;top:1555115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xdK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i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sXSsEAAADcAAAADwAAAAAAAAAAAAAAAACXAgAAZHJzL2Rvd25y&#10;ZXYueG1sUEsFBgAAAAAEAAQA9QAAAIUDAAAAAA==&#10;" filled="f" stroked="f">
                          <v:textbox>
                            <w:txbxContent>
                              <w:p w14:paraId="2FA7F12E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08EB16B2" wp14:editId="3DD24EDB">
                                      <wp:extent cx="0" cy="0"/>
                                      <wp:effectExtent l="0" t="0" r="0" b="0"/>
                                      <wp:docPr id="149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-6</w:t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4827F722" wp14:editId="4040A972">
                                      <wp:extent cx="0" cy="0"/>
                                      <wp:effectExtent l="0" t="0" r="0" b="0"/>
                                      <wp:docPr id="150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0BB148F1" wp14:editId="2B4806D1">
                                      <wp:extent cx="0" cy="0"/>
                                      <wp:effectExtent l="0" t="0" r="0" b="0"/>
                                      <wp:docPr id="151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Text Box 114" o:spid="_x0000_s1097" type="#_x0000_t202" style="position:absolute;top:1789430;width:308610;height:2470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      <v:textbox>
                            <w:txbxContent>
                              <w:p w14:paraId="163CD28B" w14:textId="77777777" w:rsidR="007638E8" w:rsidRPr="00177912" w:rsidRDefault="007638E8" w:rsidP="007638E8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053A3B6C" wp14:editId="26065A41">
                                      <wp:extent cx="0" cy="0"/>
                                      <wp:effectExtent l="0" t="0" r="0" b="0"/>
                                      <wp:docPr id="152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-8</w:t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5CC1360B" wp14:editId="7B433A4E">
                                      <wp:extent cx="0" cy="0"/>
                                      <wp:effectExtent l="0" t="0" r="0" b="0"/>
                                      <wp:docPr id="15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Arial" w:hAnsi="Arial" w:cs="Arial"/>
                                    <w:noProof/>
                                    <w:sz w:val="20"/>
                                  </w:rPr>
                                  <w:drawing>
                                    <wp:inline distT="0" distB="0" distL="0" distR="0" wp14:anchorId="5D20BB45" wp14:editId="4BBD2680">
                                      <wp:extent cx="0" cy="0"/>
                                      <wp:effectExtent l="0" t="0" r="0" b="0"/>
                                      <wp:docPr id="15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0" cy="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15" o:spid="_x0000_s1098" type="#_x0000_t202" style="position:absolute;top:30480;width:484505;height:490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/iqlwgAA&#10;ANwAAAAPAAAAZHJzL2Rvd25yZXYueG1sRE/JasMwEL0X8g9iAr3VkktSEseKCS2BnlqaDXIbrIlt&#10;Yo2Mpcbu31eFQm7zeOvkxWhbcaPeN441pIkCQVw603Cl4bDfPi1A+IBssHVMGn7IQ7GePOSYGTfw&#10;F912oRIxhH2GGuoQukxKX9Zk0SeuI47cxfUWQ4R9JU2PQwy3rXxW6kVabDg21NjRa03ldfdtNRw/&#10;LufTTH1Wb3beDW5Uku1Sav04HTcrEIHGcBf/u99NnJ/O4e+ZeIF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+KqXCAAAA3AAAAA8AAAAAAAAAAAAAAAAAlwIAAGRycy9kb3du&#10;cmV2LnhtbFBLBQYAAAAABAAEAPUAAACGAwAAAAA=&#10;" filled="f" stroked="f">
                      <v:textbox>
                        <w:txbxContent>
                          <w:p w14:paraId="7E3A4C56" w14:textId="77777777" w:rsidR="007638E8" w:rsidRPr="00670646" w:rsidRDefault="007638E8" w:rsidP="007638E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</w:p>
                          <w:p w14:paraId="1D8F82F8" w14:textId="77777777" w:rsidR="007638E8" w:rsidRPr="00670646" w:rsidRDefault="007638E8" w:rsidP="007638E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r w:rsidRPr="00670646">
                              <w:rPr>
                                <w:rFonts w:ascii="Arial" w:hAnsi="Arial" w:cs="Arial"/>
                                <w:sz w:val="20"/>
                              </w:rPr>
                              <w:t>m/s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Text Box 116" o:spid="_x0000_s1099" type="#_x0000_t202" style="position:absolute;left:2328545;top:948055;width:484505;height:490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    <v:textbox>
                        <w:txbxContent>
                          <w:p w14:paraId="0B97F7FD" w14:textId="77777777" w:rsidR="007638E8" w:rsidRPr="00670646" w:rsidRDefault="007638E8" w:rsidP="007638E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</w:t>
                            </w:r>
                          </w:p>
                          <w:p w14:paraId="60115623" w14:textId="77777777" w:rsidR="007638E8" w:rsidRPr="00670646" w:rsidRDefault="007638E8" w:rsidP="007638E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(</w:t>
                            </w:r>
                            <w:r w:rsidRPr="00670646">
                              <w:rPr>
                                <w:rFonts w:ascii="Arial" w:hAnsi="Arial" w:cs="Arial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Text Box 173" o:spid="_x0000_s1100" type="#_x0000_t202" style="position:absolute;left:861695;top:1025525;width:145224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PLq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cx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E8urCAAAA3AAAAA8AAAAAAAAAAAAAAAAAlwIAAGRycy9kb3du&#10;cmV2LnhtbFBLBQYAAAAABAAEAPUAAACGAwAAAAA=&#10;" filled="f" stroked="f">
                    <v:textbox>
                      <w:txbxContent>
                        <w:p w14:paraId="0650A0E3" w14:textId="77777777" w:rsidR="007638E8" w:rsidRPr="00D21597" w:rsidRDefault="007638E8" w:rsidP="007638E8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2           4           6</w:t>
                          </w:r>
                        </w:p>
                      </w:txbxContent>
                    </v:textbox>
                  </v:shape>
                </v:group>
                <v:line id="Straight Connector 179" o:spid="_x0000_s1101" style="position:absolute;visibility:visible;mso-wrap-style:square" from="548005,1636395" to="998855,16363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0gVq8QAAADcAAAADwAAAGRycy9kb3ducmV2LnhtbERPS2vCQBC+F/wPywi91Y222Bqzig1I&#10;i/QSWxRvQ3by0OxsyG41/feuIPQ2H99zkmVvGnGmztWWFYxHEQji3OqaSwU/3+unNxDOI2tsLJOC&#10;P3KwXAweEoy1vXBG560vRQhhF6OCyvs2ltLlFRl0I9sSB66wnUEfYFdK3eElhJtGTqJoKg3WHBoq&#10;bCmtKD9tf42CfjfZrNPnaZEdspd9ehx/lF/vrNTjsF/NQXjq/b/47v7UYf7rDG7PhAvk4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SBWrxAAAANwAAAAPAAAAAAAAAAAA&#10;AAAAAKECAABkcnMvZG93bnJldi54bWxQSwUGAAAAAAQABAD5AAAAkgMAAAAA&#10;" strokecolor="black [3213]" strokeweight="1.5pt">
                  <v:stroke joinstyle="miter"/>
                </v:line>
                <v:line id="Straight Connector 180" o:spid="_x0000_s1102" style="position:absolute;flip:y;visibility:visible;mso-wrap-style:square" from="989965,1078865" to="2126149,16378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N00sUAAADcAAAADwAAAGRycy9kb3ducmV2LnhtbESPQU/CQBCF7yb+h82YeJOtTURSWYgB&#10;JVwwCsh56I7dxu5s011K+ffMwcTbTN6b976ZzgffqJ66WAc28DjKQBGXwdZcGdjv3h8moGJCttgE&#10;JgMXijCf3d5MsbDhzF/Ub1OlJIRjgQZcSm2hdSwdeYyj0BKL9hM6j0nWrtK2w7OE+0bnWTbWHmuW&#10;BoctLRyVv9uTN/Dteo0fm+e3w3HV62X+lH9Wq9yY+7vh9QVUoiH9m/+u11bwJ4Ivz8gEenY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eN00sUAAADcAAAADwAAAAAAAAAA&#10;AAAAAAChAgAAZHJzL2Rvd25yZXYueG1sUEsFBgAAAAAEAAQA+QAAAJMDAAAAAA==&#10;" strokecolor="black [3213]" strokeweight="1.5pt">
                  <v:stroke joinstyle="miter"/>
                </v:line>
                <v:line id="Straight Connector 181" o:spid="_x0000_s1103" style="position:absolute;flip:y;visibility:visible;mso-wrap-style:square" from="2124075,1067435" to="2363430,10703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/RScIAAADcAAAADwAAAGRycy9kb3ducmV2LnhtbERPS2vCQBC+F/wPywi91Y2BqkRXkT6k&#10;F6XG1vM0O80Gs7Mhu43x37uC0Nt8fM9ZrHpbi45aXzlWMB4lIIgLpysuFXwd3p9mIHxA1lg7JgUX&#10;8rBaDh4WmGl35j11eShFDGGfoQITQpNJ6QtDFv3INcSR+3WtxRBhW0rd4jmG21qmSTKRFiuODQYb&#10;ejFUnPI/q+DbdBJ32+nb8WfTydf0Of0sN6lSj8N+PQcRqA//4rv7Q8f5szHcnokXyOUV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q/RScIAAADcAAAADwAAAAAAAAAAAAAA&#10;AAChAgAAZHJzL2Rvd25yZXYueG1sUEsFBgAAAAAEAAQA+QAAAJADAAAAAA==&#10;" strokecolor="black [3213]" strokeweight="1.5pt">
                  <v:stroke joinstyle="miter"/>
                </v:line>
                <w10:anchorlock/>
              </v:group>
            </w:pict>
          </mc:Fallback>
        </mc:AlternateContent>
      </w:r>
      <w:r w:rsidRPr="001A60AB">
        <w:tab/>
      </w:r>
    </w:p>
    <w:p w14:paraId="70B91E5F" w14:textId="77777777" w:rsidR="007638E8" w:rsidRPr="001A60AB" w:rsidRDefault="007638E8" w:rsidP="007638E8"/>
    <w:p w14:paraId="08CF17A1" w14:textId="77777777" w:rsidR="007638E8" w:rsidRPr="001A60AB" w:rsidRDefault="007638E8" w:rsidP="007638E8">
      <w:r w:rsidRPr="001A60AB">
        <w:t>1. Give a written description of the motion.</w:t>
      </w:r>
    </w:p>
    <w:p w14:paraId="0BCA36E9" w14:textId="77777777" w:rsidR="007638E8" w:rsidRPr="001A60AB" w:rsidRDefault="007638E8" w:rsidP="007638E8"/>
    <w:p w14:paraId="67A93DB1" w14:textId="77777777" w:rsidR="007638E8" w:rsidRPr="001A60AB" w:rsidRDefault="007638E8" w:rsidP="007638E8"/>
    <w:p w14:paraId="62B0A037" w14:textId="77777777" w:rsidR="007638E8" w:rsidRPr="001A60AB" w:rsidRDefault="007638E8" w:rsidP="007638E8">
      <w:pPr>
        <w:ind w:left="0" w:firstLine="0"/>
      </w:pPr>
    </w:p>
    <w:p w14:paraId="2CFF53EB" w14:textId="77777777" w:rsidR="007638E8" w:rsidRPr="001A60AB" w:rsidRDefault="007638E8" w:rsidP="007638E8"/>
    <w:p w14:paraId="5A433476" w14:textId="77777777" w:rsidR="007638E8" w:rsidRPr="001A60AB" w:rsidRDefault="007638E8" w:rsidP="007638E8"/>
    <w:p w14:paraId="5F4087C1" w14:textId="77777777" w:rsidR="007638E8" w:rsidRPr="001A60AB" w:rsidRDefault="007638E8" w:rsidP="007638E8">
      <w:r w:rsidRPr="001A60AB">
        <w:t>2. Determine the displacement</w:t>
      </w:r>
      <w:r>
        <w:t xml:space="preserve">, </w:t>
      </w:r>
      <w:r>
        <w:sym w:font="Symbol" w:char="F044"/>
      </w:r>
      <w:r>
        <w:t>x, from t = 2s to t = 7</w:t>
      </w:r>
      <w:r w:rsidRPr="001A60AB">
        <w:t>s. Show your work!</w:t>
      </w:r>
    </w:p>
    <w:p w14:paraId="49A4DEBD" w14:textId="77777777" w:rsidR="007638E8" w:rsidRPr="001A60AB" w:rsidRDefault="007638E8" w:rsidP="007638E8"/>
    <w:p w14:paraId="5501DA84" w14:textId="77777777" w:rsidR="007638E8" w:rsidRPr="001A60AB" w:rsidRDefault="007638E8" w:rsidP="007638E8"/>
    <w:p w14:paraId="4328DC56" w14:textId="77777777" w:rsidR="007638E8" w:rsidRPr="001A60AB" w:rsidRDefault="007638E8" w:rsidP="007638E8">
      <w:pPr>
        <w:ind w:left="0" w:firstLine="0"/>
      </w:pPr>
    </w:p>
    <w:p w14:paraId="119995AE" w14:textId="77777777" w:rsidR="007638E8" w:rsidRPr="001A60AB" w:rsidRDefault="007638E8" w:rsidP="007638E8"/>
    <w:p w14:paraId="4C0FDDCC" w14:textId="77777777" w:rsidR="007638E8" w:rsidRPr="001A60AB" w:rsidRDefault="007638E8" w:rsidP="007638E8"/>
    <w:p w14:paraId="17BCADAF" w14:textId="77777777" w:rsidR="007638E8" w:rsidRPr="001A60AB" w:rsidRDefault="007638E8" w:rsidP="007638E8"/>
    <w:p w14:paraId="3C5FCC7F" w14:textId="77777777" w:rsidR="007638E8" w:rsidRPr="001A60AB" w:rsidRDefault="007638E8" w:rsidP="007638E8">
      <w:r w:rsidRPr="001A60AB">
        <w:t>3. Determine the object’s acceleration at t = 3 seconds. Show your work.</w:t>
      </w:r>
    </w:p>
    <w:p w14:paraId="4234E746" w14:textId="77777777" w:rsidR="007638E8" w:rsidRPr="001A60AB" w:rsidRDefault="007638E8" w:rsidP="007638E8">
      <w:pPr>
        <w:ind w:left="0" w:firstLine="0"/>
      </w:pPr>
    </w:p>
    <w:p w14:paraId="029938AF" w14:textId="77777777" w:rsidR="007638E8" w:rsidRPr="001A60AB" w:rsidRDefault="007638E8" w:rsidP="007638E8"/>
    <w:p w14:paraId="4B20334B" w14:textId="77777777" w:rsidR="007638E8" w:rsidRPr="001A60AB" w:rsidRDefault="007638E8" w:rsidP="007638E8"/>
    <w:p w14:paraId="2D5C940C" w14:textId="77777777" w:rsidR="007638E8" w:rsidRPr="001A60AB" w:rsidRDefault="007638E8" w:rsidP="007638E8"/>
    <w:p w14:paraId="53A86BFF" w14:textId="77777777" w:rsidR="007638E8" w:rsidRPr="001A60AB" w:rsidRDefault="007638E8" w:rsidP="007638E8"/>
    <w:p w14:paraId="7F43F518" w14:textId="77777777" w:rsidR="007638E8" w:rsidRPr="001A60AB" w:rsidRDefault="007638E8" w:rsidP="007638E8"/>
    <w:p w14:paraId="6D1E834A" w14:textId="77777777" w:rsidR="007638E8" w:rsidRPr="001A60AB" w:rsidRDefault="007638E8" w:rsidP="007638E8">
      <w:r w:rsidRPr="001A60AB">
        <w:t>4. Make a qualitative motion map for the object’s motion. Include velocity and acceleration vectors.</w:t>
      </w:r>
    </w:p>
    <w:p w14:paraId="469FAB8A" w14:textId="77777777" w:rsidR="007638E8" w:rsidRDefault="007638E8" w:rsidP="007638E8"/>
    <w:p w14:paraId="76849822" w14:textId="77777777" w:rsidR="007638E8" w:rsidRDefault="007638E8" w:rsidP="007638E8"/>
    <w:sectPr w:rsidR="007638E8" w:rsidSect="009D4D9E"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1ED63" w14:textId="77777777" w:rsidR="00AC7486" w:rsidRDefault="00AC7486" w:rsidP="006A3E35">
      <w:r>
        <w:separator/>
      </w:r>
    </w:p>
  </w:endnote>
  <w:endnote w:type="continuationSeparator" w:id="0">
    <w:p w14:paraId="3B602D00" w14:textId="77777777" w:rsidR="00AC7486" w:rsidRDefault="00AC7486" w:rsidP="006A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A41DA" w14:textId="4C7E9DBA" w:rsidR="006A3E35" w:rsidRDefault="00587041" w:rsidP="00BC3681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>
      <w:rPr>
        <w:noProof/>
      </w:rPr>
      <w:t>10_U3_Quiz 2</w:t>
    </w:r>
    <w: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264269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</w:t>
    </w:r>
    <w:proofErr w:type="spellStart"/>
    <w:r w:rsidR="00BC3681" w:rsidRPr="00DE5D33">
      <w:t>STEMteachersNYC</w:t>
    </w:r>
    <w:proofErr w:type="spellEnd"/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7147C" w14:textId="7B47821F" w:rsidR="009D4D9E" w:rsidRDefault="00AC7486" w:rsidP="009D4D9E">
    <w:pPr>
      <w:pStyle w:val="Footer"/>
      <w:tabs>
        <w:tab w:val="clear" w:pos="4680"/>
        <w:tab w:val="center" w:pos="4320"/>
      </w:tabs>
      <w:jc w:val="center"/>
    </w:pPr>
    <w:r>
      <w:fldChar w:fldCharType="begin"/>
    </w:r>
    <w:r>
      <w:instrText xml:space="preserve"> FILENAME  \* MERGEFORMAT </w:instrText>
    </w:r>
    <w:r>
      <w:fldChar w:fldCharType="separate"/>
    </w:r>
    <w:r w:rsidR="00587041">
      <w:rPr>
        <w:noProof/>
      </w:rPr>
      <w:t>10_U3_Quiz 2</w:t>
    </w:r>
    <w:r>
      <w:rPr>
        <w:noProof/>
      </w:rPr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</w:t>
    </w:r>
    <w:proofErr w:type="spellStart"/>
    <w:r w:rsidR="009D4D9E" w:rsidRPr="00DE5D33">
      <w:t>STEMteachersNYC</w:t>
    </w:r>
    <w:proofErr w:type="spellEnd"/>
  </w:p>
  <w:p w14:paraId="69B99D61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1E533" w14:textId="77777777" w:rsidR="00AC7486" w:rsidRDefault="00AC7486" w:rsidP="006A3E35">
      <w:r>
        <w:separator/>
      </w:r>
    </w:p>
  </w:footnote>
  <w:footnote w:type="continuationSeparator" w:id="0">
    <w:p w14:paraId="104C369D" w14:textId="77777777" w:rsidR="00AC7486" w:rsidRDefault="00AC7486" w:rsidP="006A3E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3CB4C" w14:textId="77777777" w:rsidR="009D4D9E" w:rsidRPr="004419D1" w:rsidRDefault="009D4D9E" w:rsidP="009D4D9E">
    <w:pPr>
      <w:jc w:val="right"/>
      <w:rPr>
        <w:szCs w:val="24"/>
      </w:rPr>
    </w:pPr>
    <w:r w:rsidRPr="004419D1">
      <w:rPr>
        <w:sz w:val="20"/>
      </w:rPr>
      <w:t>Name__________________________</w:t>
    </w:r>
  </w:p>
  <w:p w14:paraId="05DAFD6D" w14:textId="77777777" w:rsidR="009D4D9E" w:rsidRPr="004419D1" w:rsidRDefault="009D4D9E" w:rsidP="009D4D9E">
    <w:pPr>
      <w:rPr>
        <w:szCs w:val="24"/>
      </w:rPr>
    </w:pPr>
  </w:p>
  <w:p w14:paraId="3D38F7C5" w14:textId="77777777" w:rsidR="009D4D9E" w:rsidRPr="009D4D9E" w:rsidRDefault="009D4D9E" w:rsidP="009D4D9E">
    <w:pPr>
      <w:jc w:val="right"/>
      <w:rPr>
        <w:sz w:val="20"/>
      </w:rPr>
    </w:pPr>
    <w:r w:rsidRPr="004419D1">
      <w:rPr>
        <w:sz w:val="20"/>
      </w:rPr>
      <w:t>Date__________ Period 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8E8"/>
    <w:rsid w:val="00264269"/>
    <w:rsid w:val="003609C2"/>
    <w:rsid w:val="00587041"/>
    <w:rsid w:val="00613188"/>
    <w:rsid w:val="006A3E35"/>
    <w:rsid w:val="006E5328"/>
    <w:rsid w:val="007638E8"/>
    <w:rsid w:val="007D48BF"/>
    <w:rsid w:val="009D4D9E"/>
    <w:rsid w:val="00AC7486"/>
    <w:rsid w:val="00B36855"/>
    <w:rsid w:val="00BC3681"/>
    <w:rsid w:val="00C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AC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E8"/>
    <w:pPr>
      <w:ind w:left="360" w:hanging="36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tabs>
        <w:tab w:val="center" w:pos="4680"/>
        <w:tab w:val="right" w:pos="9360"/>
      </w:tabs>
      <w:ind w:left="0" w:firstLine="0"/>
    </w:pPr>
    <w:rPr>
      <w:rFonts w:asciiTheme="minorHAnsi" w:eastAsiaTheme="minorHAnsi" w:hAnsiTheme="minorHAns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customStyle="1" w:styleId="Title1">
    <w:name w:val="Title1"/>
    <w:basedOn w:val="Normal"/>
    <w:rsid w:val="007638E8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rsid w:val="007638E8"/>
    <w:pPr>
      <w:jc w:val="right"/>
    </w:pPr>
    <w:rPr>
      <w:b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10.png"/><Relationship Id="rId9" Type="http://schemas.openxmlformats.org/officeDocument/2006/relationships/image" Target="media/image20.emf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8</TotalTime>
  <Pages>2</Pages>
  <Words>154</Words>
  <Characters>882</Characters>
  <Application>Microsoft Macintosh Word</Application>
  <DocSecurity>0</DocSecurity>
  <Lines>7</Lines>
  <Paragraphs>2</Paragraphs>
  <ScaleCrop>false</ScaleCrop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3</cp:revision>
  <dcterms:created xsi:type="dcterms:W3CDTF">2018-02-22T15:47:00Z</dcterms:created>
  <dcterms:modified xsi:type="dcterms:W3CDTF">2018-03-21T16:11:00Z</dcterms:modified>
</cp:coreProperties>
</file>