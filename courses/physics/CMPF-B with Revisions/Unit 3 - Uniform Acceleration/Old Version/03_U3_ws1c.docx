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318B" w14:textId="0F957F01" w:rsidR="006A3E35" w:rsidRDefault="003A6FB2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Unit 3 – Worksheet 1c</w:t>
      </w:r>
    </w:p>
    <w:p w14:paraId="16CCA3CD" w14:textId="31574B1E" w:rsidR="006A3E35" w:rsidRDefault="003A6FB2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Uniform Acceleration</w:t>
      </w:r>
    </w:p>
    <w:p w14:paraId="27373560" w14:textId="77777777" w:rsidR="00F07F07" w:rsidRDefault="00F07F07" w:rsidP="00F07F07">
      <w:pPr>
        <w:pStyle w:val="Title"/>
        <w:tabs>
          <w:tab w:val="right" w:pos="10080"/>
        </w:tabs>
        <w:jc w:val="left"/>
        <w:rPr>
          <w:sz w:val="18"/>
        </w:rPr>
      </w:pPr>
    </w:p>
    <w:tbl>
      <w:tblPr>
        <w:tblpPr w:leftFromText="180" w:rightFromText="180" w:vertAnchor="page" w:horzAnchor="page" w:tblpX="9950" w:tblpY="2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830"/>
      </w:tblGrid>
      <w:tr w:rsidR="003A6FB2" w14:paraId="64E1B825" w14:textId="77777777" w:rsidTr="003A6FB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39D5B" w14:textId="77777777" w:rsidR="003A6FB2" w:rsidRDefault="003A6FB2" w:rsidP="003A6FB2">
            <w:pPr>
              <w:pStyle w:val="Title"/>
              <w:tabs>
                <w:tab w:val="right" w:pos="10080"/>
              </w:tabs>
              <w:rPr>
                <w:rFonts w:ascii="Times" w:hAnsi="Times"/>
                <w:b w:val="0"/>
                <w:i/>
                <w:sz w:val="24"/>
                <w:lang w:bidi="x-none"/>
              </w:rPr>
            </w:pPr>
            <w:r>
              <w:rPr>
                <w:rFonts w:ascii="Times" w:hAnsi="Times"/>
                <w:b w:val="0"/>
                <w:i/>
                <w:sz w:val="24"/>
                <w:lang w:bidi="x-none"/>
              </w:rPr>
              <w:t>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858C1" w14:textId="77777777" w:rsidR="003A6FB2" w:rsidRDefault="003A6FB2" w:rsidP="003A6FB2">
            <w:pPr>
              <w:pStyle w:val="Title"/>
              <w:tabs>
                <w:tab w:val="right" w:pos="10080"/>
              </w:tabs>
              <w:rPr>
                <w:rFonts w:ascii="Times" w:hAnsi="Times"/>
                <w:b w:val="0"/>
                <w:sz w:val="24"/>
                <w:lang w:bidi="x-none"/>
              </w:rPr>
            </w:pPr>
            <w:r w:rsidRPr="00230CBC">
              <w:rPr>
                <w:rFonts w:ascii="Times" w:hAnsi="Times"/>
                <w:b w:val="0"/>
                <w:position w:val="-4"/>
                <w:sz w:val="24"/>
                <w:lang w:bidi="x-none"/>
              </w:rPr>
              <w:object w:dxaOrig="180" w:dyaOrig="320" w14:anchorId="258C1C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pt;height:15.8pt" o:ole="">
                  <v:imagedata r:id="rId7" o:title=""/>
                </v:shape>
                <o:OLEObject Type="Embed" ProgID="Equation.DSMT4" ShapeID="_x0000_i1025" DrawAspect="Content" ObjectID="_1582614992" r:id="rId8"/>
              </w:object>
            </w:r>
          </w:p>
        </w:tc>
      </w:tr>
      <w:tr w:rsidR="003A6FB2" w14:paraId="345B14B5" w14:textId="77777777" w:rsidTr="003A6FB2"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2454C" w14:textId="77777777" w:rsidR="003A6FB2" w:rsidRDefault="003A6FB2" w:rsidP="003A6FB2">
            <w:pPr>
              <w:pStyle w:val="Title"/>
              <w:tabs>
                <w:tab w:val="right" w:pos="10080"/>
              </w:tabs>
              <w:rPr>
                <w:rFonts w:ascii="Times" w:hAnsi="Times"/>
                <w:b w:val="0"/>
                <w:sz w:val="24"/>
                <w:lang w:bidi="x-none"/>
              </w:rPr>
            </w:pPr>
            <w:r>
              <w:rPr>
                <w:rFonts w:ascii="Times" w:hAnsi="Times"/>
                <w:b w:val="0"/>
                <w:sz w:val="24"/>
                <w:lang w:bidi="x-none"/>
              </w:rPr>
              <w:t>(s)</w:t>
            </w:r>
          </w:p>
        </w:tc>
        <w:tc>
          <w:tcPr>
            <w:tcW w:w="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956FD" w14:textId="77777777" w:rsidR="003A6FB2" w:rsidRDefault="003A6FB2" w:rsidP="003A6FB2">
            <w:pPr>
              <w:pStyle w:val="Title"/>
              <w:tabs>
                <w:tab w:val="right" w:pos="10080"/>
              </w:tabs>
              <w:jc w:val="left"/>
              <w:rPr>
                <w:rFonts w:ascii="Times" w:hAnsi="Times"/>
                <w:b w:val="0"/>
                <w:sz w:val="24"/>
                <w:lang w:bidi="x-none"/>
              </w:rPr>
            </w:pPr>
            <w:r>
              <w:rPr>
                <w:rFonts w:ascii="Times" w:hAnsi="Times"/>
                <w:b w:val="0"/>
                <w:sz w:val="24"/>
                <w:lang w:bidi="x-none"/>
              </w:rPr>
              <w:t>(cm/s)</w:t>
            </w:r>
          </w:p>
        </w:tc>
      </w:tr>
      <w:tr w:rsidR="003A6FB2" w14:paraId="28FD87A7" w14:textId="77777777" w:rsidTr="003A6FB2"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53633B4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2B6A52F7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46641B13" w14:textId="77777777" w:rsidTr="003A6FB2">
        <w:tc>
          <w:tcPr>
            <w:tcW w:w="720" w:type="dxa"/>
            <w:vAlign w:val="bottom"/>
          </w:tcPr>
          <w:p w14:paraId="2149D4CE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2875B316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5B1143B4" w14:textId="77777777" w:rsidTr="003A6FB2">
        <w:tc>
          <w:tcPr>
            <w:tcW w:w="720" w:type="dxa"/>
            <w:vAlign w:val="bottom"/>
          </w:tcPr>
          <w:p w14:paraId="096F77B4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144FF907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047B9472" w14:textId="77777777" w:rsidTr="003A6FB2">
        <w:tc>
          <w:tcPr>
            <w:tcW w:w="720" w:type="dxa"/>
            <w:vAlign w:val="bottom"/>
          </w:tcPr>
          <w:p w14:paraId="405F3924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201FF15F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4F116402" w14:textId="77777777" w:rsidTr="003A6FB2">
        <w:tc>
          <w:tcPr>
            <w:tcW w:w="720" w:type="dxa"/>
            <w:vAlign w:val="bottom"/>
          </w:tcPr>
          <w:p w14:paraId="13FA7F1B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0BEAF04D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793FBD4B" w14:textId="77777777" w:rsidTr="003A6FB2">
        <w:tc>
          <w:tcPr>
            <w:tcW w:w="720" w:type="dxa"/>
            <w:vAlign w:val="bottom"/>
          </w:tcPr>
          <w:p w14:paraId="693676BE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697644F1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  <w:tr w:rsidR="003A6FB2" w14:paraId="79FF74E2" w14:textId="77777777" w:rsidTr="003A6FB2">
        <w:tc>
          <w:tcPr>
            <w:tcW w:w="720" w:type="dxa"/>
            <w:vAlign w:val="bottom"/>
          </w:tcPr>
          <w:p w14:paraId="1D4DEE18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  <w:tc>
          <w:tcPr>
            <w:tcW w:w="830" w:type="dxa"/>
            <w:vAlign w:val="bottom"/>
          </w:tcPr>
          <w:p w14:paraId="51B3CE55" w14:textId="77777777" w:rsidR="003A6FB2" w:rsidRDefault="003A6FB2" w:rsidP="003A6FB2">
            <w:pPr>
              <w:pStyle w:val="Title"/>
              <w:tabs>
                <w:tab w:val="right" w:pos="10080"/>
              </w:tabs>
              <w:jc w:val="right"/>
              <w:rPr>
                <w:rFonts w:ascii="Times" w:hAnsi="Times"/>
                <w:b w:val="0"/>
                <w:sz w:val="24"/>
                <w:lang w:bidi="x-none"/>
              </w:rPr>
            </w:pPr>
          </w:p>
        </w:tc>
      </w:tr>
    </w:tbl>
    <w:p w14:paraId="28BF3EF6" w14:textId="77777777" w:rsidR="00F07F07" w:rsidRPr="0091294B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270" w:hanging="180"/>
        <w:rPr>
          <w:rFonts w:ascii="Times New Roman" w:hAnsi="Times New Roman"/>
        </w:rPr>
      </w:pPr>
      <w:r w:rsidRPr="0091294B">
        <w:rPr>
          <w:rFonts w:ascii="Times New Roman" w:hAnsi="Times New Roman"/>
        </w:rPr>
        <w:t>Using your slope calculations from Worksheet 1b, complete the data table to the right.  Using the velocity and time data, plot a graph of velocity vs. time for the wheel rolling down the incline.</w:t>
      </w:r>
    </w:p>
    <w:p w14:paraId="4BDF198A" w14:textId="77777777" w:rsidR="00F07F07" w:rsidRDefault="00F07F07" w:rsidP="00F07F0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84D718" wp14:editId="743C7AE6">
                <wp:simplePos x="0" y="0"/>
                <wp:positionH relativeFrom="column">
                  <wp:posOffset>313690</wp:posOffset>
                </wp:positionH>
                <wp:positionV relativeFrom="paragraph">
                  <wp:posOffset>19050</wp:posOffset>
                </wp:positionV>
                <wp:extent cx="4991100" cy="4483100"/>
                <wp:effectExtent l="21590" t="31750" r="41910" b="3175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4483100"/>
                          <a:chOff x="2140" y="7323"/>
                          <a:chExt cx="7860" cy="706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534" y="7568"/>
                            <a:ext cx="7253" cy="6654"/>
                            <a:chOff x="974" y="4534"/>
                            <a:chExt cx="9773" cy="9613"/>
                          </a:xfrm>
                        </wpg:grpSpPr>
                        <wps:wsp>
                          <wps:cNvPr id="5" name="Line 4"/>
                          <wps:cNvCnPr/>
                          <wps:spPr bwMode="auto">
                            <a:xfrm>
                              <a:off x="974" y="453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/>
                          <wps:spPr bwMode="auto">
                            <a:xfrm>
                              <a:off x="974" y="477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/>
                          <wps:spPr bwMode="auto">
                            <a:xfrm>
                              <a:off x="974" y="501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"/>
                          <wps:cNvCnPr/>
                          <wps:spPr bwMode="auto">
                            <a:xfrm>
                              <a:off x="974" y="525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/>
                          <wps:spPr bwMode="auto">
                            <a:xfrm>
                              <a:off x="974" y="549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/>
                          <wps:spPr bwMode="auto">
                            <a:xfrm>
                              <a:off x="974" y="573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"/>
                          <wps:cNvCnPr/>
                          <wps:spPr bwMode="auto">
                            <a:xfrm>
                              <a:off x="974" y="597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/>
                          <wps:spPr bwMode="auto">
                            <a:xfrm>
                              <a:off x="974" y="621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"/>
                          <wps:cNvCnPr/>
                          <wps:spPr bwMode="auto">
                            <a:xfrm>
                              <a:off x="974" y="6457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3"/>
                          <wps:cNvCnPr/>
                          <wps:spPr bwMode="auto">
                            <a:xfrm>
                              <a:off x="974" y="6697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4"/>
                          <wps:cNvCnPr/>
                          <wps:spPr bwMode="auto">
                            <a:xfrm>
                              <a:off x="974" y="6937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5"/>
                          <wps:cNvCnPr/>
                          <wps:spPr bwMode="auto">
                            <a:xfrm>
                              <a:off x="974" y="7177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6"/>
                          <wps:cNvCnPr/>
                          <wps:spPr bwMode="auto">
                            <a:xfrm>
                              <a:off x="974" y="7418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7"/>
                          <wps:cNvCnPr/>
                          <wps:spPr bwMode="auto">
                            <a:xfrm>
                              <a:off x="974" y="7658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8"/>
                          <wps:cNvCnPr/>
                          <wps:spPr bwMode="auto">
                            <a:xfrm>
                              <a:off x="974" y="7898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9"/>
                          <wps:cNvCnPr/>
                          <wps:spPr bwMode="auto">
                            <a:xfrm>
                              <a:off x="974" y="8139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"/>
                          <wps:cNvCnPr/>
                          <wps:spPr bwMode="auto">
                            <a:xfrm>
                              <a:off x="974" y="8379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1"/>
                          <wps:cNvCnPr/>
                          <wps:spPr bwMode="auto">
                            <a:xfrm>
                              <a:off x="974" y="8619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2"/>
                          <wps:cNvCnPr/>
                          <wps:spPr bwMode="auto">
                            <a:xfrm>
                              <a:off x="974" y="8860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3"/>
                          <wps:cNvCnPr/>
                          <wps:spPr bwMode="auto">
                            <a:xfrm>
                              <a:off x="974" y="9100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4"/>
                          <wps:cNvCnPr/>
                          <wps:spPr bwMode="auto">
                            <a:xfrm>
                              <a:off x="974" y="9340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"/>
                          <wps:cNvCnPr/>
                          <wps:spPr bwMode="auto">
                            <a:xfrm>
                              <a:off x="974" y="9581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"/>
                          <wps:cNvCnPr/>
                          <wps:spPr bwMode="auto">
                            <a:xfrm>
                              <a:off x="974" y="9821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7"/>
                          <wps:cNvCnPr/>
                          <wps:spPr bwMode="auto">
                            <a:xfrm>
                              <a:off x="974" y="10061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8"/>
                          <wps:cNvCnPr/>
                          <wps:spPr bwMode="auto">
                            <a:xfrm>
                              <a:off x="974" y="10302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9"/>
                          <wps:cNvCnPr/>
                          <wps:spPr bwMode="auto">
                            <a:xfrm>
                              <a:off x="974" y="10542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0"/>
                          <wps:cNvCnPr/>
                          <wps:spPr bwMode="auto">
                            <a:xfrm>
                              <a:off x="974" y="10782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1"/>
                          <wps:cNvCnPr/>
                          <wps:spPr bwMode="auto">
                            <a:xfrm>
                              <a:off x="974" y="11023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2"/>
                          <wps:cNvCnPr/>
                          <wps:spPr bwMode="auto">
                            <a:xfrm>
                              <a:off x="974" y="11263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3"/>
                          <wps:cNvCnPr/>
                          <wps:spPr bwMode="auto">
                            <a:xfrm>
                              <a:off x="974" y="11503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4"/>
                          <wps:cNvCnPr/>
                          <wps:spPr bwMode="auto">
                            <a:xfrm>
                              <a:off x="974" y="1174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5"/>
                          <wps:cNvCnPr/>
                          <wps:spPr bwMode="auto">
                            <a:xfrm>
                              <a:off x="974" y="1198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6"/>
                          <wps:cNvCnPr/>
                          <wps:spPr bwMode="auto">
                            <a:xfrm>
                              <a:off x="974" y="1222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7"/>
                          <wps:cNvCnPr/>
                          <wps:spPr bwMode="auto">
                            <a:xfrm>
                              <a:off x="974" y="12464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8"/>
                          <wps:cNvCnPr/>
                          <wps:spPr bwMode="auto">
                            <a:xfrm>
                              <a:off x="974" y="1270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9"/>
                          <wps:cNvCnPr/>
                          <wps:spPr bwMode="auto">
                            <a:xfrm>
                              <a:off x="974" y="1294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0"/>
                          <wps:cNvCnPr/>
                          <wps:spPr bwMode="auto">
                            <a:xfrm>
                              <a:off x="974" y="13185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1"/>
                          <wps:cNvCnPr/>
                          <wps:spPr bwMode="auto">
                            <a:xfrm>
                              <a:off x="974" y="1342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2"/>
                          <wps:cNvCnPr/>
                          <wps:spPr bwMode="auto">
                            <a:xfrm>
                              <a:off x="974" y="1366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3"/>
                          <wps:cNvCnPr/>
                          <wps:spPr bwMode="auto">
                            <a:xfrm>
                              <a:off x="974" y="13906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4"/>
                          <wps:cNvCnPr/>
                          <wps:spPr bwMode="auto">
                            <a:xfrm>
                              <a:off x="974" y="14147"/>
                              <a:ext cx="977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Line 45"/>
                        <wps:cNvCnPr/>
                        <wps:spPr bwMode="auto">
                          <a:xfrm rot="5400000" flipV="1">
                            <a:off x="6070" y="10301"/>
                            <a:ext cx="0" cy="78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 flipV="1">
                            <a:off x="2540" y="7323"/>
                            <a:ext cx="0" cy="70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47"/>
                        <wpg:cNvGrpSpPr>
                          <a:grpSpLocks/>
                        </wpg:cNvGrpSpPr>
                        <wpg:grpSpPr bwMode="auto">
                          <a:xfrm>
                            <a:off x="2533" y="7587"/>
                            <a:ext cx="7255" cy="6668"/>
                            <a:chOff x="2533" y="7587"/>
                            <a:chExt cx="7255" cy="6668"/>
                          </a:xfrm>
                        </wpg:grpSpPr>
                        <wpg:grpSp>
                          <wpg:cNvPr id="49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2533" y="7587"/>
                              <a:ext cx="5720" cy="6668"/>
                              <a:chOff x="973" y="4572"/>
                              <a:chExt cx="7200" cy="9854"/>
                            </a:xfrm>
                          </wpg:grpSpPr>
                          <wps:wsp>
                            <wps:cNvPr id="50" name="Line 49"/>
                            <wps:cNvCnPr/>
                            <wps:spPr bwMode="auto">
                              <a:xfrm>
                                <a:off x="9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0"/>
                            <wps:cNvCnPr/>
                            <wps:spPr bwMode="auto">
                              <a:xfrm>
                                <a:off x="12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1"/>
                            <wps:cNvCnPr/>
                            <wps:spPr bwMode="auto">
                              <a:xfrm>
                                <a:off x="14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2"/>
                            <wps:cNvCnPr/>
                            <wps:spPr bwMode="auto">
                              <a:xfrm>
                                <a:off x="16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3"/>
                            <wps:cNvCnPr/>
                            <wps:spPr bwMode="auto">
                              <a:xfrm>
                                <a:off x="19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4"/>
                            <wps:cNvCnPr/>
                            <wps:spPr bwMode="auto">
                              <a:xfrm>
                                <a:off x="21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5"/>
                            <wps:cNvCnPr/>
                            <wps:spPr bwMode="auto">
                              <a:xfrm>
                                <a:off x="24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6"/>
                            <wps:cNvCnPr/>
                            <wps:spPr bwMode="auto">
                              <a:xfrm>
                                <a:off x="26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7"/>
                            <wps:cNvCnPr/>
                            <wps:spPr bwMode="auto">
                              <a:xfrm>
                                <a:off x="28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8"/>
                            <wps:cNvCnPr/>
                            <wps:spPr bwMode="auto">
                              <a:xfrm>
                                <a:off x="31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59"/>
                            <wps:cNvCnPr/>
                            <wps:spPr bwMode="auto">
                              <a:xfrm>
                                <a:off x="33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0"/>
                            <wps:cNvCnPr/>
                            <wps:spPr bwMode="auto">
                              <a:xfrm>
                                <a:off x="36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1"/>
                            <wps:cNvCnPr/>
                            <wps:spPr bwMode="auto">
                              <a:xfrm>
                                <a:off x="38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2"/>
                            <wps:cNvCnPr/>
                            <wps:spPr bwMode="auto">
                              <a:xfrm>
                                <a:off x="40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3"/>
                            <wps:cNvCnPr/>
                            <wps:spPr bwMode="auto">
                              <a:xfrm>
                                <a:off x="43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4"/>
                            <wps:cNvCnPr/>
                            <wps:spPr bwMode="auto">
                              <a:xfrm>
                                <a:off x="45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5"/>
                            <wps:cNvCnPr/>
                            <wps:spPr bwMode="auto">
                              <a:xfrm>
                                <a:off x="48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6"/>
                            <wps:cNvCnPr/>
                            <wps:spPr bwMode="auto">
                              <a:xfrm>
                                <a:off x="50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67"/>
                            <wps:cNvCnPr/>
                            <wps:spPr bwMode="auto">
                              <a:xfrm>
                                <a:off x="52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68"/>
                            <wps:cNvCnPr/>
                            <wps:spPr bwMode="auto">
                              <a:xfrm>
                                <a:off x="55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69"/>
                            <wps:cNvCnPr/>
                            <wps:spPr bwMode="auto">
                              <a:xfrm>
                                <a:off x="57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70"/>
                            <wps:cNvCnPr/>
                            <wps:spPr bwMode="auto">
                              <a:xfrm>
                                <a:off x="60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71"/>
                            <wps:cNvCnPr/>
                            <wps:spPr bwMode="auto">
                              <a:xfrm>
                                <a:off x="62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72"/>
                            <wps:cNvCnPr/>
                            <wps:spPr bwMode="auto">
                              <a:xfrm>
                                <a:off x="64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73"/>
                            <wps:cNvCnPr/>
                            <wps:spPr bwMode="auto">
                              <a:xfrm>
                                <a:off x="67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74"/>
                            <wps:cNvCnPr/>
                            <wps:spPr bwMode="auto">
                              <a:xfrm>
                                <a:off x="69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75"/>
                            <wps:cNvCnPr/>
                            <wps:spPr bwMode="auto">
                              <a:xfrm>
                                <a:off x="721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76"/>
                            <wps:cNvCnPr/>
                            <wps:spPr bwMode="auto">
                              <a:xfrm>
                                <a:off x="745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77"/>
                            <wps:cNvCnPr/>
                            <wps:spPr bwMode="auto">
                              <a:xfrm>
                                <a:off x="769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78"/>
                            <wps:cNvCnPr/>
                            <wps:spPr bwMode="auto">
                              <a:xfrm>
                                <a:off x="793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79"/>
                            <wps:cNvCnPr/>
                            <wps:spPr bwMode="auto">
                              <a:xfrm>
                                <a:off x="8173" y="4572"/>
                                <a:ext cx="0" cy="98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1" name="Line 80"/>
                          <wps:cNvCnPr/>
                          <wps:spPr bwMode="auto">
                            <a:xfrm>
                              <a:off x="8453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1"/>
                          <wps:cNvCnPr/>
                          <wps:spPr bwMode="auto">
                            <a:xfrm>
                              <a:off x="8644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2"/>
                          <wps:cNvCnPr/>
                          <wps:spPr bwMode="auto">
                            <a:xfrm>
                              <a:off x="8834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3"/>
                          <wps:cNvCnPr/>
                          <wps:spPr bwMode="auto">
                            <a:xfrm>
                              <a:off x="9025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4"/>
                          <wps:cNvCnPr/>
                          <wps:spPr bwMode="auto">
                            <a:xfrm>
                              <a:off x="9216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5"/>
                          <wps:cNvCnPr/>
                          <wps:spPr bwMode="auto">
                            <a:xfrm>
                              <a:off x="9406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6"/>
                          <wps:cNvCnPr/>
                          <wps:spPr bwMode="auto">
                            <a:xfrm>
                              <a:off x="9597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7"/>
                          <wps:cNvCnPr/>
                          <wps:spPr bwMode="auto">
                            <a:xfrm>
                              <a:off x="9788" y="7587"/>
                              <a:ext cx="0" cy="66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F3D3D" id="Group 2" o:spid="_x0000_s1026" style="position:absolute;margin-left:24.7pt;margin-top:1.5pt;width:393pt;height:353pt;z-index:251659264" coordorigin="2140,7323" coordsize="7860,7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">
                <v:group id="Group 3" o:spid="_x0000_s1027" style="position:absolute;left:2534;top:7568;width:7253;height:6654" coordorigin="974,4534" coordsize="9773,9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line id="Line 4" o:spid="_x0000_s1028" style="position:absolute;visibility:visible;mso-wrap-style:square" from="974,4534" to="10747,45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zKiMMAAADaAAAADwAAAGRycy9kb3ducmV2LnhtbESPQWsCMRSE74L/ITyhF6lZpYqsRhFR&#10;WjzZKLTH181zd3HzsmxS3frrjSD0OMzMN8x82dpKXKjxpWMFw0ECgjhzpuRcwfGwfZ2C8AHZYOWY&#10;FPyRh+Wi25ljatyVP+miQy4ihH2KCooQ6lRKnxVk0Q9cTRy9k2sshiibXJoGrxFuKzlKkom0WHJc&#10;KLCmdUHZWf9aBVr+fG1u/R29H9u+1qc9Zt9vE6Veeu1qBiJQG/7Dz/aHUTCGx5V4A+Ti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qMyojDAAAA2gAAAA8AAAAAAAAAAAAA&#10;AAAAoQIAAGRycy9kb3ducmV2LnhtbFBLBQYAAAAABAAEAPkAAACRAwAAAAA=&#10;">
                    <v:stroke dashstyle="1 1" endcap="round"/>
                  </v:line>
                  <v:line id="Line 5" o:spid="_x0000_s1029" style="position:absolute;visibility:visible;mso-wrap-style:square" from="974,4774" to="10747,47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5U/8MAAADaAAAADwAAAGRycy9kb3ducmV2LnhtbESPQWvCQBSE7wX/w/IEL1I3FgkSXUXE&#10;UvFkV6EeX7PPJDT7NmS3Gv31bqHgcZiZb5j5srO1uFDrK8cKxqMEBHHuTMWFguPh/XUKwgdkg7Vj&#10;UnAjD8tF72WOmXFX/qSLDoWIEPYZKihDaDIpfV6SRT9yDXH0zq61GKJsC2lavEa4reVbkqTSYsVx&#10;ocSG1iXlP/rXKtDy+2tzH+7o49gNtT7vMT9NUqUG/W41AxGoC8/wf3trFKTwdyXe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eVP/DAAAA2gAAAA8AAAAAAAAAAAAA&#10;AAAAoQIAAGRycy9kb3ducmV2LnhtbFBLBQYAAAAABAAEAPkAAACRAwAAAAA=&#10;">
                    <v:stroke dashstyle="1 1" endcap="round"/>
                  </v:line>
                  <v:line id="Line 6" o:spid="_x0000_s1030" style="position:absolute;visibility:visible;mso-wrap-style:square" from="974,5015" to="10747,50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LxZMQAAADaAAAADwAAAGRycy9kb3ducmV2LnhtbESPQWvCQBSE7wX/w/IKXkQ3iqikriLS&#10;UumpXQU9vmafSWj2bchuk+iv7xYKPQ4z8w2z3va2Ei01vnSsYDpJQBBnzpScKzgdX8YrED4gG6wc&#10;k4IbedhuBg9rTI3r+INaHXIRIexTVFCEUKdS+qwgi37iauLoXV1jMUTZ5NI02EW4reQsSRbSYslx&#10;ocCa9gVlX/rbKtDy8/x8H73R66kfaX19x+wyXyg1fOx3TyAC9eE//Nc+GAVL+L0Sb4Dc/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EvFkxAAAANoAAAAPAAAAAAAAAAAA&#10;AAAAAKECAABkcnMvZG93bnJldi54bWxQSwUGAAAAAAQABAD5AAAAkgMAAAAA&#10;">
                    <v:stroke dashstyle="1 1" endcap="round"/>
                  </v:line>
                  <v:line id="Line 7" o:spid="_x0000_s1031" style="position:absolute;visibility:visible;mso-wrap-style:square" from="974,5255" to="10747,5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1lFsAAAADaAAAADwAAAGRycy9kb3ducmV2LnhtbERPTYvCMBC9L/gfwgheRFNlEalGEVFc&#10;9uRGQY9jM7bFZlKaqN399ZuD4PHxvufL1lbiQY0vHSsYDRMQxJkzJecKjoftYArCB2SDlWNS8Ese&#10;lovOxxxT4578Qw8dchFD2KeooAihTqX0WUEW/dDVxJG7usZiiLDJpWnwGcNtJcdJMpEWS44NBda0&#10;Lii76btVoOXltPnrf9Pu2Pa1vu4xO39OlOp129UMRKA2vMUv95dRELfGK/EGyM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SNZRbAAAAA2gAAAA8AAAAAAAAAAAAAAAAA&#10;oQIAAGRycy9kb3ducmV2LnhtbFBLBQYAAAAABAAEAPkAAACOAwAAAAA=&#10;">
                    <v:stroke dashstyle="1 1" endcap="round"/>
                  </v:line>
                  <v:line id="Line 8" o:spid="_x0000_s1032" style="position:absolute;visibility:visible;mso-wrap-style:square" from="974,5495" to="10747,54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8HAjcQAAADaAAAADwAAAGRycy9kb3ducmV2LnhtbESPQWvCQBSE7wX/w/IKXkQ3ioimriLS&#10;UumpXQU9vmafSWj2bchuk+iv7xYKPQ4z8w2z3va2Ei01vnSsYDpJQBBnzpScKzgdX8ZLED4gG6wc&#10;k4IbedhuBg9rTI3r+INaHXIRIexTVFCEUKdS+qwgi37iauLoXV1jMUTZ5NI02EW4reQsSRbSYslx&#10;ocCa9gVlX/rbKtDy8/x8H73R66kfaX19x+wyXyg1fOx3TyAC9eE//Nc+GAUr+L0Sb4Dc/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wcCNxAAAANoAAAAPAAAAAAAAAAAA&#10;AAAAAKECAABkcnMvZG93bnJldi54bWxQSwUGAAAAAAQABAD5AAAAkgMAAAAA&#10;">
                    <v:stroke dashstyle="1 1" endcap="round"/>
                  </v:line>
                  <v:line id="Line 9" o:spid="_x0000_s1033" style="position:absolute;visibility:visible;mso-wrap-style:square" from="974,5736" to="10747,57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+acUAAADbAAAADwAAAGRycy9kb3ducmV2LnhtbESPQWvCQBCF7wX/wzKCF6kbpUiJrlJK&#10;xdKTXYX2OGbHJDQ7G7Krpv31nYPgbYb35r1vluveN+pCXawDG5hOMlDERXA1lwYO+83jM6iYkB02&#10;gcnAL0VYrwYPS8xduPInXWwqlYRwzNFAlVKbax2LijzGSWiJRTuFzmOStSu16/Aq4b7Rsyyba481&#10;S0OFLb1WVPzYszdg9fHr7W/8QdtDP7b2tMPi+2luzGjYvyxAJerT3Xy7fneCL/TyiwygV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2K+acUAAADbAAAADwAAAAAAAAAA&#10;AAAAAAChAgAAZHJzL2Rvd25yZXYueG1sUEsFBgAAAAAEAAQA+QAAAJMDAAAAAA==&#10;">
                    <v:stroke dashstyle="1 1" endcap="round"/>
                  </v:line>
                  <v:line id="Line 10" o:spid="_x0000_s1034" style="position:absolute;visibility:visible;mso-wrap-style:square" from="974,5976" to="10747,59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4b8sEAAADbAAAADwAAAGRycy9kb3ducmV2LnhtbERPTYvCMBC9L+x/CLPgRTR1EVmqURZR&#10;Vjy5UViPYzO2ZZtJaaJWf70RBG/zeJ8zmbW2EmdqfOlYwaCfgCDOnCk5V7DbLntfIHxANlg5JgVX&#10;8jCbvr9NMDXuwr901iEXMYR9igqKEOpUSp8VZNH3XU0cuaNrLIYIm1yaBi8x3FbyM0lG0mLJsaHA&#10;muYFZf/6ZBVoefhb3Lpr+tm1Xa2PG8z2w5FSnY/2ewwiUBte4qd7ZeL8ATx+iQfI6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LhvywQAAANsAAAAPAAAAAAAAAAAAAAAA&#10;AKECAABkcnMvZG93bnJldi54bWxQSwUGAAAAAAQABAD5AAAAjwMAAAAA&#10;">
                    <v:stroke dashstyle="1 1" endcap="round"/>
                  </v:line>
                  <v:line id="Line 11" o:spid="_x0000_s1035" style="position:absolute;visibility:visible;mso-wrap-style:square" from="974,6216" to="10747,62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yFhcEAAADbAAAADwAAAGRycy9kb3ducmV2LnhtbERPTYvCMBC9L/gfwgheRFNFRKpRFlGU&#10;Pe1mBT2OzdiWbSalidr1128EYW/zeJ+zWLW2EjdqfOlYwWiYgCDOnCk5V3D43g5mIHxANlg5JgW/&#10;5GG17LwtMDXuzl900yEXMYR9igqKEOpUSp8VZNEPXU0cuYtrLIYIm1yaBu8x3FZynCRTabHk2FBg&#10;TeuCsh99tQq0PB83j/4H7Q5tX+vLJ2anyVSpXrd9n4MI1IZ/8cu9N3H+GJ6/xAPk8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/IWFwQAAANsAAAAPAAAAAAAAAAAAAAAA&#10;AKECAABkcnMvZG93bnJldi54bWxQSwUGAAAAAAQABAD5AAAAjwMAAAAA&#10;">
                    <v:stroke dashstyle="1 1" endcap="round"/>
                  </v:line>
                  <v:line id="Line 12" o:spid="_x0000_s1036" style="position:absolute;visibility:visible;mso-wrap-style:square" from="974,6457" to="10747,6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7AgHsIAAADbAAAADwAAAGRycy9kb3ducmV2LnhtbERPTWsCMRC9C/6HMEIvUrNaEVmNIqK0&#10;eLJRaI/Tzbi7uJksm1S3/nojCL3N433OfNnaSlyo8aVjBcNBAoI4c6bkXMHxsH2dgvAB2WDlmBT8&#10;kYflotuZY2rclT/pokMuYgj7FBUUIdSplD4ryKIfuJo4cifXWAwRNrk0DV5juK3kKEkm0mLJsaHA&#10;mtYFZWf9axVo+fO1ufV39H5s+1qf9ph9jydKvfTa1QxEoDb8i5/uDxPnv8Hjl3iAXN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7AgHsIAAADbAAAADwAAAAAAAAAAAAAA&#10;AAChAgAAZHJzL2Rvd25yZXYueG1sUEsFBgAAAAAEAAQA+QAAAJADAAAAAA==&#10;">
                    <v:stroke dashstyle="1 1" endcap="round"/>
                  </v:line>
                  <v:line id="Line 13" o:spid="_x0000_s1037" style="position:absolute;visibility:visible;mso-wrap-style:square" from="974,6697" to="10747,6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m4asIAAADbAAAADwAAAGRycy9kb3ducmV2LnhtbERPS2sCMRC+F/wPYYReRLMtIrKaFRGL&#10;0lObCnocN7MP3EyWTdS1v74pFHqbj+85y1VvG3GjzteOFbxMEhDEuTM1lwoOX2/jOQgfkA02jknB&#10;gzysssHTElPj7vxJNx1KEUPYp6igCqFNpfR5RRb9xLXEkStcZzFE2JXSdHiP4baRr0kykxZrjg0V&#10;trSpKL/oq1Wg5fm4/R690+7Qj7QuPjA/TWdKPQ/79QJEoD78i//cexPnT+H3l3iAz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Fm4asIAAADbAAAADwAAAAAAAAAAAAAA&#10;AAChAgAAZHJzL2Rvd25yZXYueG1sUEsFBgAAAAAEAAQA+QAAAJADAAAAAA==&#10;">
                    <v:stroke dashstyle="1 1" endcap="round"/>
                  </v:line>
                  <v:line id="Line 14" o:spid="_x0000_s1038" style="position:absolute;visibility:visible;mso-wrap-style:square" from="974,6937" to="10747,69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Ud8cIAAADbAAAADwAAAGRycy9kb3ducmV2LnhtbERPTWsCMRC9C/6HMEIvUrNKFVmNIqK0&#10;eLJRaI/Tzbi7uJksm1S3/nojCL3N433OfNnaSlyo8aVjBcNBAoI4c6bkXMHxsH2dgvAB2WDlmBT8&#10;kYflotuZY2rclT/pokMuYgj7FBUUIdSplD4ryKIfuJo4cifXWAwRNrk0DV5juK3kKEkm0mLJsaHA&#10;mtYFZWf9axVo+fO1ufV39H5s+1qf9ph9v02Ueum1qxmIQG34Fz/dHybOH8Pjl3iAXN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xUd8cIAAADbAAAADwAAAAAAAAAAAAAA&#10;AAChAgAAZHJzL2Rvd25yZXYueG1sUEsFBgAAAAAEAAQA+QAAAJADAAAAAA==&#10;">
                    <v:stroke dashstyle="1 1" endcap="round"/>
                  </v:line>
                  <v:line id="Line 15" o:spid="_x0000_s1039" style="position:absolute;visibility:visible;mso-wrap-style:square" from="974,7177" to="10747,7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8eDhsIAAADbAAAADwAAAGRycy9kb3ducmV2LnhtbERPTWvCQBC9F/wPywhepG4sEiS6ioil&#10;4smuQj1Os2MSmp0N2a1Gf71bKHibx/uc+bKztbhQ6yvHCsajBARx7kzFhYLj4f11CsIHZIO1Y1Jw&#10;Iw/LRe9ljplxV/6kiw6FiCHsM1RQhtBkUvq8JIt+5BriyJ1dazFE2BbStHiN4baWb0mSSosVx4YS&#10;G1qXlP/oX6tAy++vzX24o49jN9T6vMf8NEmVGvS71QxEoC48xf/urYnzU/j7JR4gF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8eDhsIAAADbAAAADwAAAAAAAAAAAAAA&#10;AAChAgAAZHJzL2Rvd25yZXYueG1sUEsFBgAAAAAEAAQA+QAAAJADAAAAAA==&#10;">
                    <v:stroke dashstyle="1 1" endcap="round"/>
                  </v:line>
                  <v:line id="Line 16" o:spid="_x0000_s1040" style="position:absolute;visibility:visible;mso-wrap-style:square" from="974,7418" to="10747,74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smHcMAAADbAAAADwAAAGRycy9kb3ducmV2LnhtbERPTWvCQBC9F/wPyxS8iG4UUUldRaSl&#10;0lO7CnqcZsckNDsbstsk+uu7hUJv83ifs972thItNb50rGA6SUAQZ86UnCs4HV/GKxA+IBusHJOC&#10;G3nYbgYPa0yN6/iDWh1yEUPYp6igCKFOpfRZQRb9xNXEkbu6xmKIsMmlabCL4baSsyRZSIslx4YC&#10;a9oXlH3pb6tAy8/z8330Rq+nfqT19R2zy3yh1PCx3z2BCNSHf/Gf+2Di/CX8/hIPkJ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SLJh3DAAAA2wAAAA8AAAAAAAAAAAAA&#10;AAAAoQIAAGRycy9kb3ducmV2LnhtbFBLBQYAAAAABAAEAPkAAACRAwAAAAA=&#10;">
                    <v:stroke dashstyle="1 1" endcap="round"/>
                  </v:line>
                  <v:line id="Line 17" o:spid="_x0000_s1041" style="position:absolute;visibility:visible;mso-wrap-style:square" from="974,7658" to="10747,76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Syb8UAAADbAAAADwAAAGRycy9kb3ducmV2LnhtbESPQWvCQBCF7wX/wzKCF6kbpUiJrlJK&#10;xdKTXYX2OGbHJDQ7G7Krpv31nYPgbYb35r1vluveN+pCXawDG5hOMlDERXA1lwYO+83jM6iYkB02&#10;gcnAL0VYrwYPS8xduPInXWwqlYRwzNFAlVKbax2LijzGSWiJRTuFzmOStSu16/Aq4b7Rsyyba481&#10;S0OFLb1WVPzYszdg9fHr7W/8QdtDP7b2tMPi+2luzGjYvyxAJerT3Xy7fneCL7DyiwygV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RSyb8UAAADbAAAADwAAAAAAAAAA&#10;AAAAAAChAgAAZHJzL2Rvd25yZXYueG1sUEsFBgAAAAAEAAQA+QAAAJMDAAAAAA==&#10;">
                    <v:stroke dashstyle="1 1" endcap="round"/>
                  </v:line>
                  <v:line id="Line 18" o:spid="_x0000_s1042" style="position:absolute;visibility:visible;mso-wrap-style:square" from="974,7898" to="10747,7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gX9MMAAADbAAAADwAAAGRycy9kb3ducmV2LnhtbERPTWvCQBC9F/wPyxS8iG4UEU1dRaSl&#10;0lO7CnqcZsckNDsbstsk+uu7hUJv83ifs972thItNb50rGA6SUAQZ86UnCs4HV/GSxA+IBusHJOC&#10;G3nYbgYPa0yN6/iDWh1yEUPYp6igCKFOpfRZQRb9xNXEkbu6xmKIsMmlabCL4baSsyRZSIslx4YC&#10;a9oXlH3pb6tAy8/z8330Rq+nfqT19R2zy3yh1PCx3z2BCNSHf/Gf+2Di/BX8/hIPkJ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YF/TDAAAA2wAAAA8AAAAAAAAAAAAA&#10;AAAAoQIAAGRycy9kb3ducmV2LnhtbFBLBQYAAAAABAAEAPkAAACRAwAAAAA=&#10;">
                    <v:stroke dashstyle="1 1" endcap="round"/>
                  </v:line>
                  <v:line id="Line 19" o:spid="_x0000_s1043" style="position:absolute;visibility:visible;mso-wrap-style:square" from="974,8139" to="10747,8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501MAAAADbAAAADwAAAGRycy9kb3ducmV2LnhtbERPTYvCMBC9C/6HMIIX0XRlEalGEVlx&#10;2ZNGQY9jM7bFZlKaqN399ZuD4PHxvufL1lbiQY0vHSv4GCUgiDNnSs4VHA+b4RSED8gGK8ek4Jc8&#10;LBfdzhxT4568p4cOuYgh7FNUUIRQp1L6rCCLfuRq4shdXWMxRNjk0jT4jOG2kuMkmUiLJceGAmta&#10;F5Td9N0q0PJy+vob/ND22A60vu4wO39OlOr32tUMRKA2vMUv97dRMI7r45f4A+Ti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UOdNTAAAAA2wAAAA8AAAAAAAAAAAAAAAAA&#10;oQIAAGRycy9kb3ducmV2LnhtbFBLBQYAAAAABAAEAPkAAACOAwAAAAA=&#10;">
                    <v:stroke dashstyle="1 1" endcap="round"/>
                  </v:line>
                  <v:line id="Line 20" o:spid="_x0000_s1044" style="position:absolute;visibility:visible;mso-wrap-style:square" from="974,8379" to="10747,8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LRT8QAAADbAAAADwAAAGRycy9kb3ducmV2LnhtbESPQWvCQBSE7wX/w/IKXqRuFJESXaWI&#10;onhqt4F6fM0+k9Ds25BdNfrru4LgcZiZb5j5srO1OFPrK8cKRsMEBHHuTMWFgux78/YOwgdkg7Vj&#10;UnAlD8tF72WOqXEX/qKzDoWIEPYpKihDaFIpfV6SRT90DXH0jq61GKJsC2lavES4reU4SabSYsVx&#10;ocSGViXlf/pkFWj5+7O+Dfa0zbqB1sdPzA+TqVL91+5jBiJQF57hR3tnFIxH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QtFPxAAAANsAAAAPAAAAAAAAAAAA&#10;AAAAAKECAABkcnMvZG93bnJldi54bWxQSwUGAAAAAAQABAD5AAAAkgMAAAAA&#10;">
                    <v:stroke dashstyle="1 1" endcap="round"/>
                  </v:line>
                  <v:line id="Line 21" o:spid="_x0000_s1045" style="position:absolute;visibility:visible;mso-wrap-style:square" from="974,8619" to="10747,8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BPOMQAAADbAAAADwAAAGRycy9kb3ducmV2LnhtbESPQWvCQBSE74X+h+UVvIhuDEVKdBUp&#10;FcVTuwr1+Mw+k2D2bciuGvvru4LgcZiZb5jpvLO1uFDrK8cKRsMEBHHuTMWFgt12OfgA4QOywdox&#10;KbiRh/ns9WWKmXFX/qGLDoWIEPYZKihDaDIpfV6SRT90DXH0jq61GKJsC2lavEa4rWWaJGNpseK4&#10;UGJDnyXlJ322CrQ8/H799Te02nV9rY/fmO/fx0r13rrFBESgLjzDj/baKEhTuH+JP0DO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E84xAAAANsAAAAPAAAAAAAAAAAA&#10;AAAAAKECAABkcnMvZG93bnJldi54bWxQSwUGAAAAAAQABAD5AAAAkgMAAAAA&#10;">
                    <v:stroke dashstyle="1 1" endcap="round"/>
                  </v:line>
                  <v:line id="Line 22" o:spid="_x0000_s1046" style="position:absolute;visibility:visible;mso-wrap-style:square" from="974,8860" to="10747,8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zqo8UAAADbAAAADwAAAGRycy9kb3ducmV2LnhtbESPT2sCMRTE7wW/Q3hCL1KztUXK1qxI&#10;aWnxpFHQ4+vm7R/cvCybVLd+eiMIHoeZ+Q0zm/e2EUfqfO1YwfM4AUGcO1NzqWC7+Xp6A+EDssHG&#10;MSn4Jw/zbPAww9S4E6/pqEMpIoR9igqqENpUSp9XZNGPXUscvcJ1FkOUXSlNh6cIt42cJMlUWqw5&#10;LlTY0kdF+UH/WQVa/u4+z6MlfW/7kdbFCvP961Spx2G/eAcRqA/38K39YxRMXuD6Jf4Am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dzqo8UAAADbAAAADwAAAAAAAAAA&#10;AAAAAAChAgAAZHJzL2Rvd25yZXYueG1sUEsFBgAAAAAEAAQA+QAAAJMDAAAAAA==&#10;">
                    <v:stroke dashstyle="1 1" endcap="round"/>
                  </v:line>
                  <v:line id="Line 23" o:spid="_x0000_s1047" style="position:absolute;visibility:visible;mso-wrap-style:square" from="974,9100" to="10747,9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Vy18QAAADbAAAADwAAAGRycy9kb3ducmV2LnhtbESPT2sCMRTE74LfITyhF9FsRaSsZkWk&#10;pcVTTQU9Pjdv/+DmZdmkuvXTN4WCx2FmfsOs1r1txJU6XztW8DxNQBDnztRcKjh8vU1eQPiAbLBx&#10;TAp+yMM6Gw5WmBp34z1ddShFhLBPUUEVQptK6fOKLPqpa4mjV7jOYoiyK6Xp8BbhtpGzJFlIizXH&#10;hQpb2laUX/S3VaDl+fh6H+/o/dCPtS4+MT/NF0o9jfrNEkSgPjzC/+0Po2A2h78v8QfI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NXLXxAAAANsAAAAPAAAAAAAAAAAA&#10;AAAAAKECAABkcnMvZG93bnJldi54bWxQSwUGAAAAAAQABAD5AAAAkgMAAAAA&#10;">
                    <v:stroke dashstyle="1 1" endcap="round"/>
                  </v:line>
                  <v:line id="Line 24" o:spid="_x0000_s1048" style="position:absolute;visibility:visible;mso-wrap-style:square" from="974,9340" to="10747,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XnXTMUAAADbAAAADwAAAGRycy9kb3ducmV2LnhtbESPT2sCMRTE7wW/Q3hCL1KzlVbK1qxI&#10;aWnxpFHQ4+vm7R/cvCybVLd+eiMIHoeZ+Q0zm/e2EUfqfO1YwfM4AUGcO1NzqWC7+Xp6A+EDssHG&#10;MSn4Jw/zbPAww9S4E6/pqEMpIoR9igqqENpUSp9XZNGPXUscvcJ1FkOUXSlNh6cIt42cJMlUWqw5&#10;LlTY0kdF+UH/WQVa/u4+z6MlfW/7kdbFCvP9y1Spx2G/eAcRqA/38K39YxRMXuH6Jf4Am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XnXTMUAAADbAAAADwAAAAAAAAAA&#10;AAAAAAChAgAAZHJzL2Rvd25yZXYueG1sUEsFBgAAAAAEAAQA+QAAAJMDAAAAAA==&#10;">
                    <v:stroke dashstyle="1 1" endcap="round"/>
                  </v:line>
                  <v:line id="Line 25" o:spid="_x0000_s1049" style="position:absolute;visibility:visible;mso-wrap-style:square" from="974,9581" to="10747,95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tJO8QAAADbAAAADwAAAGRycy9kb3ducmV2LnhtbESPQWvCQBSE7wX/w/KEXqRuFAkSXUVE&#10;aenJroI9PrPPJJh9G7JbTf31bqHgcZiZb5j5srO1uFLrK8cKRsMEBHHuTMWFgsN++zYF4QOywdox&#10;KfglD8tF72WOmXE3/qKrDoWIEPYZKihDaDIpfV6SRT90DXH0zq61GKJsC2lavEW4reU4SVJpseK4&#10;UGJD65Lyi/6xCrQ8HTf3wSe9H7qB1ucd5t+TVKnXfreagQjUhWf4v/1hFIxT+PsSf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q0k7xAAAANsAAAAPAAAAAAAAAAAA&#10;AAAAAKECAABkcnMvZG93bnJldi54bWxQSwUGAAAAAAQABAD5AAAAkgMAAAAA&#10;">
                    <v:stroke dashstyle="1 1" endcap="round"/>
                  </v:line>
                  <v:line id="Line 26" o:spid="_x0000_s1050" style="position:absolute;visibility:visible;mso-wrap-style:square" from="974,9821" to="10747,9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fsoMUAAADbAAAADwAAAGRycy9kb3ducmV2LnhtbESPQWvCQBSE7wX/w/KEXkQ3DWJLdBWR&#10;loqnuhXs8TX7TILZtyG7jdFf3xUKPQ4z8w2zWPW2Fh21vnKs4GmSgCDOnam4UHD4fBu/gPAB2WDt&#10;mBRcycNqOXhYYGbchffU6VCICGGfoYIyhCaT0uclWfQT1xBH7+RaiyHKtpCmxUuE21qmSTKTFiuO&#10;CyU2tCkpP+sfq0DL7+PrbbSj90M/0vr0gfnXdKbU47Bfz0EE6sN/+K+9NQrSZ7h/i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fsoMUAAADbAAAADwAAAAAAAAAA&#10;AAAAAAChAgAAZHJzL2Rvd25yZXYueG1sUEsFBgAAAAAEAAQA+QAAAJMDAAAAAA==&#10;">
                    <v:stroke dashstyle="1 1" endcap="round"/>
                  </v:line>
                  <v:line id="Line 27" o:spid="_x0000_s1051" style="position:absolute;visibility:visible;mso-wrap-style:square" from="974,10061" to="10747,10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h40sAAAADbAAAADwAAAGRycy9kb3ducmV2LnhtbERPTYvCMBC9C/6HMIIX0XRlEalGEVlx&#10;2ZNGQY9jM7bFZlKaqN399ZuD4PHxvufL1lbiQY0vHSv4GCUgiDNnSs4VHA+b4RSED8gGK8ek4Jc8&#10;LBfdzhxT4568p4cOuYgh7FNUUIRQp1L6rCCLfuRq4shdXWMxRNjk0jT4jOG2kuMkmUiLJceGAmta&#10;F5Td9N0q0PJy+vob/ND22A60vu4wO39OlOr32tUMRKA2vMUv97dRMI5j45f4A+Ti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t4eNLAAAAA2wAAAA8AAAAAAAAAAAAAAAAA&#10;oQIAAGRycy9kb3ducmV2LnhtbFBLBQYAAAAABAAEAPkAAACOAwAAAAA=&#10;">
                    <v:stroke dashstyle="1 1" endcap="round"/>
                  </v:line>
                  <v:line id="Line 28" o:spid="_x0000_s1052" style="position:absolute;visibility:visible;mso-wrap-style:square" from="974,10302" to="10747,103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TdScUAAADbAAAADwAAAGRycy9kb3ducmV2LnhtbESPQWvCQBSE7wX/w/KEXkQ3DSJtdBWR&#10;loqnuhXs8TX7TILZtyG7jdFf3xUKPQ4z8w2zWPW2Fh21vnKs4GmSgCDOnam4UHD4fBs/g/AB2WDt&#10;mBRcycNqOXhYYGbchffU6VCICGGfoYIyhCaT0uclWfQT1xBH7+RaiyHKtpCmxUuE21qmSTKTFiuO&#10;CyU2tCkpP+sfq0DL7+PrbbSj90M/0vr0gfnXdKbU47Bfz0EE6sN/+K+9NQrSF7h/i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TdScUAAADbAAAADwAAAAAAAAAA&#10;AAAAAAChAgAAZHJzL2Rvd25yZXYueG1sUEsFBgAAAAAEAAQA+QAAAJMDAAAAAA==&#10;">
                    <v:stroke dashstyle="1 1" endcap="round"/>
                  </v:line>
                  <v:line id="Line 29" o:spid="_x0000_s1053" style="position:absolute;visibility:visible;mso-wrap-style:square" from="974,10542" to="10747,105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fiCcIAAADbAAAADwAAAGRycy9kb3ducmV2LnhtbERPy2oCMRTdF/yHcAvdSM1Yi5SpGRFR&#10;lK40DrTL28mdB53cDJOo0359sxBcHs57sRxsKy7U+8axgukkAUFcONNwpSA/bZ/fQPiAbLB1TAp+&#10;ycMyGz0sMDXuyke66FCJGMI+RQV1CF0qpS9qsugnriOOXOl6iyHCvpKmx2sMt618SZK5tNhwbKix&#10;o3VNxY8+WwVafn9u/sYftMuHsdblAYuv17lST4/D6h1EoCHcxTf33iiYxfX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NfiCcIAAADbAAAADwAAAAAAAAAAAAAA&#10;AAChAgAAZHJzL2Rvd25yZXYueG1sUEsFBgAAAAAEAAQA+QAAAJADAAAAAA==&#10;">
                    <v:stroke dashstyle="1 1" endcap="round"/>
                  </v:line>
                  <v:line id="Line 30" o:spid="_x0000_s1054" style="position:absolute;visibility:visible;mso-wrap-style:square" from="974,10782" to="10747,107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5tHksUAAADbAAAADwAAAGRycy9kb3ducmV2LnhtbESPT2sCMRTE70K/Q3iFXkSzWhFZzUop&#10;lZaeNBX0+Ny8/UM3L8sm1W0/vRGEHoeZ+Q2zWve2EWfqfO1YwWScgCDOnam5VLD/2owWIHxANtg4&#10;JgW/5GGdPQxWmBp34R2ddShFhLBPUUEVQptK6fOKLPqxa4mjV7jOYoiyK6Xp8BLhtpHTJJlLizXH&#10;hQpbeq0o/9Y/VoGWp8Pb3/CT3vf9UOtii/lxNlfq6bF/WYII1If/8L39YRQ8T+D2Jf4AmV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5tHksUAAADbAAAADwAAAAAAAAAA&#10;AAAAAAChAgAAZHJzL2Rvd25yZXYueG1sUEsFBgAAAAAEAAQA+QAAAJMDAAAAAA==&#10;">
                    <v:stroke dashstyle="1 1" endcap="round"/>
                  </v:line>
                  <v:line id="Line 31" o:spid="_x0000_s1055" style="position:absolute;visibility:visible;mso-wrap-style:square" from="974,11023" to="10747,11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nZ5cUAAADbAAAADwAAAGRycy9kb3ducmV2LnhtbESPT2sCMRTE7wW/Q3hCL1KztUXK1qxI&#10;aWnxpFHQ4+vm7R/cvCybVLd+eiMIHoeZ+Q0zm/e2EUfqfO1YwfM4AUGcO1NzqWC7+Xp6A+EDssHG&#10;MSn4Jw/zbPAww9S4E6/pqEMpIoR9igqqENpUSp9XZNGPXUscvcJ1FkOUXSlNh6cIt42cJMlUWqw5&#10;LlTY0kdF+UH/WQVa/u4+z6MlfW/7kdbFCvP961Spx2G/eAcRqA/38K39YxS8TOD6Jf4Am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0nZ5cUAAADbAAAADwAAAAAAAAAA&#10;AAAAAAChAgAAZHJzL2Rvd25yZXYueG1sUEsFBgAAAAAEAAQA+QAAAJMDAAAAAA==&#10;">
                    <v:stroke dashstyle="1 1" endcap="round"/>
                  </v:line>
                  <v:line id="Line 32" o:spid="_x0000_s1056" style="position:absolute;visibility:visible;mso-wrap-style:square" from="974,11263" to="10747,112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V8fsUAAADbAAAADwAAAGRycy9kb3ducmV2LnhtbESPT2sCMRTE70K/Q3gFL6JZ/yCyGqWI&#10;YulJU0GPz81zd+nmZdlE3fbTNwWhx2FmfsMsVq2txJ0aXzpWMBwkIIgzZ0rOFRw/t/0ZCB+QDVaO&#10;ScE3eVgtXzoLTI178IHuOuQiQtinqKAIoU6l9FlBFv3A1cTRu7rGYoiyyaVp8BHhtpKjJJlKiyXH&#10;hQJrWheUfembVaDl5bT56X3Q7tj2tL7uMTtPpkp1X9u3OYhAbfgPP9vvRsF4DH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AV8fsUAAADbAAAADwAAAAAAAAAA&#10;AAAAAAChAgAAZHJzL2Rvd25yZXYueG1sUEsFBgAAAAAEAAQA+QAAAJMDAAAAAA==&#10;">
                    <v:stroke dashstyle="1 1" endcap="round"/>
                  </v:line>
                  <v:line id="Line 33" o:spid="_x0000_s1057" style="position:absolute;visibility:visible;mso-wrap-style:square" from="974,11503" to="10747,11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zkCsQAAADbAAAADwAAAGRycy9kb3ducmV2LnhtbESPQWsCMRSE70L/Q3gFL6LZWhFZjVKK&#10;YvGkqaDH5+a5u3TzsmyibvvrjSD0OMzMN8xs0dpKXKnxpWMFb4MEBHHmTMm5gv33qj8B4QOywcox&#10;KfglD4v5S2eGqXE33tFVh1xECPsUFRQh1KmUPivIoh+4mjh6Z9dYDFE2uTQN3iLcVnKYJGNpseS4&#10;UGBNnwVlP/piFWh5Oiz/ehta79ue1uctZsfRWKnua/sxBRGoDf/hZ/vLKHgfweNL/AFy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7OQKxAAAANsAAAAPAAAAAAAAAAAA&#10;AAAAAKECAABkcnMvZG93bnJldi54bWxQSwUGAAAAAAQABAD5AAAAkgMAAAAA&#10;">
                    <v:stroke dashstyle="1 1" endcap="round"/>
                  </v:line>
                  <v:line id="Line 34" o:spid="_x0000_s1058" style="position:absolute;visibility:visible;mso-wrap-style:square" from="974,11744" to="10747,117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BBkcUAAADbAAAADwAAAGRycy9kb3ducmV2LnhtbESPQWvCQBSE74L/YXlCL1I3rTVIdJVS&#10;WiyedCvY42v2mQSzb0N2q6m/3hUKHoeZ+YaZLztbixO1vnKs4GmUgCDOnam4ULD7+nicgvAB2WDt&#10;mBT8kYflot+bY2bcmbd00qEQEcI+QwVlCE0mpc9LsuhHriGO3sG1FkOUbSFNi+cIt7V8TpJUWqw4&#10;LpTY0FtJ+VH/WgVa/uzfL8M1rXbdUOvDBvPvl1Sph0H3OgMRqAv38H/70ygYT+D2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KBBkcUAAADbAAAADwAAAAAAAAAA&#10;AAAAAAChAgAAZHJzL2Rvd25yZXYueG1sUEsFBgAAAAAEAAQA+QAAAJMDAAAAAA==&#10;">
                    <v:stroke dashstyle="1 1" endcap="round"/>
                  </v:line>
                  <v:line id="Line 35" o:spid="_x0000_s1059" style="position:absolute;visibility:visible;mso-wrap-style:square" from="974,11984" to="10747,1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Lf5sUAAADbAAAADwAAAGRycy9kb3ducmV2LnhtbESPQWvCQBSE74X+h+UVehHd1JYg0VVE&#10;Ki096Rqwx9fsMwlm34bsVtP+elcQPA4z8w0zW/S2ESfqfO1YwcsoAUFcOFNzqSDfrYcTED4gG2wc&#10;k4I/8rCYPz7MMDPuzFs66VCKCGGfoYIqhDaT0hcVWfQj1xJH7+A6iyHKrpSmw3OE20aOkySVFmuO&#10;CxW2tKqoOOpfq0DLn/37/+CLPvJ+oPVhg8X3W6rU81O/nIII1Id7+Nb+NApeU7h+i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Lf5sUAAADbAAAADwAAAAAAAAAA&#10;AAAAAAChAgAAZHJzL2Rvd25yZXYueG1sUEsFBgAAAAAEAAQA+QAAAJMDAAAAAA==&#10;">
                    <v:stroke dashstyle="1 1" endcap="round"/>
                  </v:line>
                  <v:line id="Line 36" o:spid="_x0000_s1060" style="position:absolute;visibility:visible;mso-wrap-style:square" from="974,12224" to="10747,122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z56fcUAAADbAAAADwAAAGRycy9kb3ducmV2LnhtbESPT2sCMRTE7wW/Q3iCF9Fs/2DLahQp&#10;FcWTTQV7fG6eu4ubl2UTdeunN4LQ4zAzv2Ems9ZW4kyNLx0reB4mIIgzZ0rOFWx/FoMPED4gG6wc&#10;k4I/8jCbdp4mmBp34W8665CLCGGfooIihDqV0mcFWfRDVxNH7+AaiyHKJpemwUuE20q+JMlIWiw5&#10;LhRY02dB2VGfrAIt97uva39Ny23b1/qwwez3baRUr9vOxyACteE//GivjILXd7h/iT9AT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z56fcUAAADbAAAADwAAAAAAAAAA&#10;AAAAAAChAgAAZHJzL2Rvd25yZXYueG1sUEsFBgAAAAAEAAQA+QAAAJMDAAAAAA==&#10;">
                    <v:stroke dashstyle="1 1" endcap="round"/>
                  </v:line>
                  <v:line id="Line 37" o:spid="_x0000_s1061" style="position:absolute;visibility:visible;mso-wrap-style:square" from="974,12464" to="10747,12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HuD8IAAADbAAAADwAAAGRycy9kb3ducmV2LnhtbERPy2oCMRTdF/yHcAvdSM1Yi5SpGRFR&#10;lK40DrTL28mdB53cDJOo0359sxBcHs57sRxsKy7U+8axgukkAUFcONNwpSA/bZ/fQPiAbLB1TAp+&#10;ycMyGz0sMDXuyke66FCJGMI+RQV1CF0qpS9qsugnriOOXOl6iyHCvpKmx2sMt618SZK5tNhwbKix&#10;o3VNxY8+WwVafn9u/sYftMuHsdblAYuv17lST4/D6h1EoCHcxTf33iiYxbH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qHuD8IAAADbAAAADwAAAAAAAAAAAAAA&#10;AAChAgAAZHJzL2Rvd25yZXYueG1sUEsFBgAAAAAEAAQA+QAAAJADAAAAAA==&#10;">
                    <v:stroke dashstyle="1 1" endcap="round"/>
                  </v:line>
                  <v:line id="Line 38" o:spid="_x0000_s1062" style="position:absolute;visibility:visible;mso-wrap-style:square" from="974,12705" to="10747,12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1LlMUAAADbAAAADwAAAGRycy9kb3ducmV2LnhtbESPT2sCMRTE7wW/Q3iCF9Fs/yDtahQp&#10;FcWTTQV7fG6eu4ubl2UTdeunN4LQ4zAzv2Ems9ZW4kyNLx0reB4mIIgzZ0rOFWx/FoN3ED4gG6wc&#10;k4I/8jCbdp4mmBp34W8665CLCGGfooIihDqV0mcFWfRDVxNH7+AaiyHKJpemwUuE20q+JMlIWiw5&#10;LhRY02dB2VGfrAIt97uva39Ny23b1/qwwez3baRUr9vOxyACteE//GivjILXD7h/iT9AT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e1LlMUAAADbAAAADwAAAAAAAAAA&#10;AAAAAAChAgAAZHJzL2Rvd25yZXYueG1sUEsFBgAAAAAEAAQA+QAAAJMDAAAAAA==&#10;">
                    <v:stroke dashstyle="1 1" endcap="round"/>
                  </v:line>
                  <v:line id="Line 39" o:spid="_x0000_s1063" style="position:absolute;visibility:visible;mso-wrap-style:square" from="974,12945" to="10747,12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GRdMIAAADbAAAADwAAAGRycy9kb3ducmV2LnhtbERPz2vCMBS+D/wfwhN2KZpuFJFqFJGN&#10;jZ22KOjx2TzbYvNSkky7/fXLYeDx4/u9XA+2E1fyoXWs4GmagyCunGm5VrDfvU7mIEJENtg5JgU/&#10;FGC9Gj0ssTTuxl901bEWKYRDiQqaGPtSylA1ZDFMXU+cuLPzFmOCvpbG4y2F204+5/lMWmw5NTTY&#10;07ah6qK/rQItT4eX3+yD3vZDpvX5E6tjMVPqcTxsFiAiDfEu/ne/GwVFWp++pB8gV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NGRdMIAAADbAAAADwAAAAAAAAAAAAAA&#10;AAChAgAAZHJzL2Rvd25yZXYueG1sUEsFBgAAAAAEAAQA+QAAAJADAAAAAA==&#10;">
                    <v:stroke dashstyle="1 1" endcap="round"/>
                  </v:line>
                  <v:line id="Line 40" o:spid="_x0000_s1064" style="position:absolute;visibility:visible;mso-wrap-style:square" from="974,13185" to="10747,13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0078UAAADbAAAADwAAAGRycy9kb3ducmV2LnhtbESPT2sCMRTE74V+h/AKXkSzikhZzUop&#10;SktPbbqgx+fm7R/cvCybVLf99I0geBxm5jfMejPYVpyp941jBbNpAoK4cKbhSkH+vZs8g/AB2WDr&#10;mBT8kodN9viwxtS4C3/RWYdKRAj7FBXUIXSplL6oyaKfuo44eqXrLYYo+0qaHi8Rbls5T5KltNhw&#10;XKixo9eaipP+sQq0PO63f+MPesuHsdblJxaHxVKp0dPwsgIRaAj38K39bhQsZnD9En+Az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50078UAAADbAAAADwAAAAAAAAAA&#10;AAAAAAChAgAAZHJzL2Rvd25yZXYueG1sUEsFBgAAAAAEAAQA+QAAAJMDAAAAAA==&#10;">
                    <v:stroke dashstyle="1 1" endcap="round"/>
                  </v:line>
                  <v:line id="Line 41" o:spid="_x0000_s1065" style="position:absolute;visibility:visible;mso-wrap-style:square" from="974,13426" to="10747,13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+qmMQAAADbAAAADwAAAGRycy9kb3ducmV2LnhtbESPT2sCMRTE74LfITyhF9FsRaSsZkWk&#10;pcVTTQU9Pjdv/+DmZdmkuvXTN4WCx2FmfsOs1r1txJU6XztW8DxNQBDnztRcKjh8vU1eQPiAbLBx&#10;TAp+yMM6Gw5WmBp34z1ddShFhLBPUUEVQptK6fOKLPqpa4mjV7jOYoiyK6Xp8BbhtpGzJFlIizXH&#10;hQpb2laUX/S3VaDl+fh6H+/o/dCPtS4+MT/NF0o9jfrNEkSgPjzC/+0Po2A+g78v8QfI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T6qYxAAAANsAAAAPAAAAAAAAAAAA&#10;AAAAAKECAABkcnMvZG93bnJldi54bWxQSwUGAAAAAAQABAD5AAAAkgMAAAAA&#10;">
                    <v:stroke dashstyle="1 1" endcap="round"/>
                  </v:line>
                  <v:line id="Line 42" o:spid="_x0000_s1066" style="position:absolute;visibility:visible;mso-wrap-style:square" from="974,13666" to="10747,136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MPA8QAAADbAAAADwAAAGRycy9kb3ducmV2LnhtbESPQWsCMRSE70L/Q3gFL6LZWhFZjVKK&#10;YvGkqaDH5+a5u3TzsmyibvvrjSD0OMzMN8xs0dpKXKnxpWMFb4MEBHHmTMm5gv33qj8B4QOywcox&#10;KfglD4v5S2eGqXE33tFVh1xECPsUFRQh1KmUPivIoh+4mjh6Z9dYDFE2uTQN3iLcVnKYJGNpseS4&#10;UGBNnwVlP/piFWh5Oiz/ehta79ue1uctZsfRWKnua/sxBRGoDf/hZ/vLKBi9w+NL/AFy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Aw8DxAAAANsAAAAPAAAAAAAAAAAA&#10;AAAAAKECAABkcnMvZG93bnJldi54bWxQSwUGAAAAAAQABAD5AAAAkgMAAAAA&#10;">
                    <v:stroke dashstyle="1 1" endcap="round"/>
                  </v:line>
                  <v:line id="Line 43" o:spid="_x0000_s1067" style="position:absolute;visibility:visible;mso-wrap-style:square" from="974,13906" to="10747,13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qXd8UAAADbAAAADwAAAGRycy9kb3ducmV2LnhtbESPT2sCMRTE7wW/Q3hCL9LNtiwiq1GK&#10;WCyebCrY43Pz9g/dvCybqFs/vSkUehxm5jfMYjXYVlyo941jBc9JCoK4cKbhSsHh8+1pBsIHZIOt&#10;Y1LwQx5Wy9HDAnPjrvxBFx0qESHsc1RQh9DlUvqiJos+cR1x9ErXWwxR9pU0PV4j3LbyJU2n0mLD&#10;caHGjtY1Fd/6bBVoeTpubpMdbQ/DROtyj8VXNlXqcTy8zkEEGsJ/+K/9bhRkGfx+iT9AL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+qXd8UAAADbAAAADwAAAAAAAAAA&#10;AAAAAAChAgAAZHJzL2Rvd25yZXYueG1sUEsFBgAAAAAEAAQA+QAAAJMDAAAAAA==&#10;">
                    <v:stroke dashstyle="1 1" endcap="round"/>
                  </v:line>
                  <v:line id="Line 44" o:spid="_x0000_s1068" style="position:absolute;visibility:visible;mso-wrap-style:square" from="974,14147" to="10747,141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Yy7MQAAADbAAAADwAAAGRycy9kb3ducmV2LnhtbESPQWsCMRSE70L/Q3gFL6JZRUVWoxRR&#10;LD1pKujxuXnuLt28LJuo2/76piD0OMzMN8xi1dpK3KnxpWMFw0ECgjhzpuRcwfFz25+B8AHZYOWY&#10;FHyTh9XypbPA1LgHH+iuQy4ihH2KCooQ6lRKnxVk0Q9cTRy9q2sshiibXJoGHxFuKzlKkqm0WHJc&#10;KLCmdUHZl75ZBVpeTpuf3gftjm1P6+ses/N4qlT3tX2bgwjUhv/ws/1uFIwn8Pcl/g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pjLsxAAAANsAAAAPAAAAAAAAAAAA&#10;AAAAAKECAABkcnMvZG93bnJldi54bWxQSwUGAAAAAAQABAD5AAAAkgMAAAAA&#10;">
                    <v:stroke dashstyle="1 1" endcap="round"/>
                  </v:line>
                </v:group>
                <v:line id="Line 45" o:spid="_x0000_s1069" style="position:absolute;rotation:-90;flip:y;visibility:visible;mso-wrap-style:square" from="6070,10301" to="6070,18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3MNMQAAADbAAAADwAAAGRycy9kb3ducmV2LnhtbESPT2vCQBTE7wW/w/IEb3VjW0RSN0Gk&#10;UttbVJDeXrMvf2j2bdhdY/z23ULB4zAzv2HW+Wg6MZDzrWUFi3kCgri0uuVawem4e1yB8AFZY2eZ&#10;FNzIQ55NHtaYanvlgoZDqEWEsE9RQRNCn0rpy4YM+rntiaNXWWcwROlqqR1eI9x08ilJltJgy3Gh&#10;wZ62DZU/h4tR0N/qbfH+WXy8Sfs1fJ+drPRzpdRsOm5eQQQawz38395rBS9L+PsSf4DM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Hcw0xAAAANsAAAAPAAAAAAAAAAAA&#10;AAAAAKECAABkcnMvZG93bnJldi54bWxQSwUGAAAAAAQABAD5AAAAkgMAAAAA&#10;" strokeweight="1.5pt">
                  <v:stroke endarrow="block"/>
                </v:line>
                <v:line id="Line 46" o:spid="_x0000_s1070" style="position:absolute;flip:y;visibility:visible;mso-wrap-style:square" from="2540,7323" to="2540,143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trV8QAAADbAAAADwAAAGRycy9kb3ducmV2LnhtbESPzW7CMBCE75V4B2sr9VbsVk1/AgYB&#10;AsQVWlU9buMlCdjrKHZJeHuMVInjaGa+0YynvbPiRG2oPWt4GioQxIU3NZcavj5Xj+8gQkQ2aD2T&#10;hjMFmE4Gd2PMje94S6ddLEWCcMhRQxVjk0sZioochqFviJO3963DmGRbStNil+DOymelXqXDmtNC&#10;hQ0tKiqOuz+nYa028+7wkanFIfv9zua9PS5/rNYP9/1sBCJSH2/h//bGaHh5g+uX9APk5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a2tXxAAAANsAAAAPAAAAAAAAAAAA&#10;AAAAAKECAABkcnMvZG93bnJldi54bWxQSwUGAAAAAAQABAD5AAAAkgMAAAAA&#10;" strokeweight="1.5pt">
                  <v:stroke endarrow="block"/>
                </v:line>
                <v:group id="Group 47" o:spid="_x0000_s1071" style="position:absolute;left:2533;top:7587;width:7255;height:6668" coordorigin="2533,7587" coordsize="7255,66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group id="Group 48" o:spid="_x0000_s1072" style="position:absolute;left:2533;top:7587;width:5720;height:6668" coordorigin="973,4572" coordsize="7200,98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line id="Line 49" o:spid="_x0000_s1073" style="position:absolute;visibility:visible;mso-wrap-style:square" from="973,4572" to="9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gHqcIAAADbAAAADwAAAGRycy9kb3ducmV2LnhtbERPy2oCMRTdF/yHcAvdSM1YrJSpGRFR&#10;lK40DrTL28mdB53cDJOo0359sxBcHs57sRxsKy7U+8axgukkAUFcONNwpSA/bZ/fQPiAbLB1TAp+&#10;ycMyGz0sMDXuyke66FCJGMI+RQV1CF0qpS9qsugnriOOXOl6iyHCvpKmx2sMt618SZK5tNhwbKix&#10;o3VNxY8+WwVafn9u/sYftMuHsdblAYuv2Vypp8dh9Q4i0BDu4pt7bxS8xvX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QgHqcIAAADbAAAADwAAAAAAAAAAAAAA&#10;AAChAgAAZHJzL2Rvd25yZXYueG1sUEsFBgAAAAAEAAQA+QAAAJADAAAAAA==&#10;">
                      <v:stroke dashstyle="1 1" endcap="round"/>
                    </v:line>
                    <v:line id="Line 50" o:spid="_x0000_s1074" style="position:absolute;visibility:visible;mso-wrap-style:square" from="1213,4572" to="12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SiMsUAAADbAAAADwAAAGRycy9kb3ducmV2LnhtbESPT2sCMRTE70K/Q3iFXkSzShVZzUop&#10;lZaeNBX0+Ny8/UM3L8sm1W0/vRGEHoeZ+Q2zWve2EWfqfO1YwWScgCDOnam5VLD/2owWIHxANtg4&#10;JgW/5GGdPQxWmBp34R2ddShFhLBPUUEVQptK6fOKLPqxa4mjV7jOYoiyK6Xp8BLhtpHTJJlLizXH&#10;hQpbeq0o/9Y/VoGWp8Pb3/CT3vf9UOtii/nxea7U02P/sgQRqA//4Xv7wyiYTeD2Jf4AmV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kSiMsUAAADbAAAADwAAAAAAAAAA&#10;AAAAAAChAgAAZHJzL2Rvd25yZXYueG1sUEsFBgAAAAAEAAQA+QAAAJMDAAAAAA==&#10;">
                      <v:stroke dashstyle="1 1" endcap="round"/>
                    </v:line>
                    <v:line id="Line 51" o:spid="_x0000_s1075" style="position:absolute;visibility:visible;mso-wrap-style:square" from="1453,4572" to="14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Y8RcUAAADbAAAADwAAAGRycy9kb3ducmV2LnhtbESPT2sCMRTE7wW/Q3hCL1KzlVbK1qxI&#10;aWnxpFHQ4+vm7R/cvCybVLd+eiMIHoeZ+Q0zm/e2EUfqfO1YwfM4AUGcO1NzqWC7+Xp6A+EDssHG&#10;MSn4Jw/zbPAww9S4E6/pqEMpIoR9igqqENpUSp9XZNGPXUscvcJ1FkOUXSlNh6cIt42cJMlUWqw5&#10;LlTY0kdF+UH/WQVa/u4+z6MlfW/7kdbFCvP9y1Spx2G/eAcRqA/38K39YxS8TuD6Jf4Am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pY8RcUAAADbAAAADwAAAAAAAAAA&#10;AAAAAAChAgAAZHJzL2Rvd25yZXYueG1sUEsFBgAAAAAEAAQA+QAAAJMDAAAAAA==&#10;">
                      <v:stroke dashstyle="1 1" endcap="round"/>
                    </v:line>
                    <v:line id="Line 52" o:spid="_x0000_s1076" style="position:absolute;visibility:visible;mso-wrap-style:square" from="1693,4572" to="16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qZ3sUAAADbAAAADwAAAGRycy9kb3ducmV2LnhtbESPQWvCQBSE74L/YXlCL1I3rTVIdJVS&#10;WiyedCvY42v2mQSzb0N2q6m/3hUKHoeZ+YaZLztbixO1vnKs4GmUgCDOnam4ULD7+nicgvAB2WDt&#10;mBT8kYflot+bY2bcmbd00qEQEcI+QwVlCE0mpc9LsuhHriGO3sG1FkOUbSFNi+cIt7V8TpJUWqw4&#10;LpTY0FtJ+VH/WgVa/uzfL8M1rXbdUOvDBvPvl1Sph0H3OgMRqAv38H/70yiYjOH2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dqZ3sUAAADbAAAADwAAAAAAAAAA&#10;AAAAAAChAgAAZHJzL2Rvd25yZXYueG1sUEsFBgAAAAAEAAQA+QAAAJMDAAAAAA==&#10;">
                      <v:stroke dashstyle="1 1" endcap="round"/>
                    </v:line>
                    <v:line id="Line 53" o:spid="_x0000_s1077" style="position:absolute;visibility:visible;mso-wrap-style:square" from="1933,4572" to="19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MBqsQAAADbAAAADwAAAGRycy9kb3ducmV2LnhtbESPQWsCMRSE70L/Q3gFL6JZRUVWoxRR&#10;LD1pKujxuXnuLt28LJuo2/76piD0OMzMN8xi1dpK3KnxpWMFw0ECgjhzpuRcwfFz25+B8AHZYOWY&#10;FHyTh9XypbPA1LgHH+iuQy4ihH2KCooQ6lRKnxVk0Q9cTRy9q2sshiibXJoGHxFuKzlKkqm0WHJc&#10;KLCmdUHZl75ZBVpeTpuf3gftjm1P6+ses/N4qlT3tX2bgwjUhv/ws/1uFEzG8Pcl/g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MwGqxAAAANsAAAAPAAAAAAAAAAAA&#10;AAAAAKECAABkcnMvZG93bnJldi54bWxQSwUGAAAAAAQABAD5AAAAkgMAAAAA&#10;">
                      <v:stroke dashstyle="1 1" endcap="round"/>
                    </v:line>
                    <v:line id="Line 54" o:spid="_x0000_s1078" style="position:absolute;visibility:visible;mso-wrap-style:square" from="2173,4572" to="21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+kMcQAAADbAAAADwAAAGRycy9kb3ducmV2LnhtbESPQWsCMRSE70L/Q3gFL6LZShVZjVKK&#10;YvGkqaDH5+a5u3TzsmyibvvrjSD0OMzMN8xs0dpKXKnxpWMFb4MEBHHmTMm5gv33qj8B4QOywcox&#10;KfglD4v5S2eGqXE33tFVh1xECPsUFRQh1KmUPivIoh+4mjh6Z9dYDFE2uTQN3iLcVnKYJGNpseS4&#10;UGBNnwVlP/piFWh5Oiz/ehta79ue1uctZsf3sVLd1/ZjCiJQG/7Dz/aXUTAaweNL/AFy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9f6QxxAAAANsAAAAPAAAAAAAAAAAA&#10;AAAAAKECAABkcnMvZG93bnJldi54bWxQSwUGAAAAAAQABAD5AAAAkgMAAAAA&#10;">
                      <v:stroke dashstyle="1 1" endcap="round"/>
                    </v:line>
                    <v:line id="Line 55" o:spid="_x0000_s1079" style="position:absolute;visibility:visible;mso-wrap-style:square" from="2413,4572" to="24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06RsUAAADbAAAADwAAAGRycy9kb3ducmV2LnhtbESPQWvCQBSE74X+h+UVehHdVNog0VVE&#10;Ki096Rqwx9fsMwlm34bsVtP+elcQPA4z8w0zW/S2ESfqfO1YwcsoAUFcOFNzqSDfrYcTED4gG2wc&#10;k4I/8rCYPz7MMDPuzFs66VCKCGGfoYIqhDaT0hcVWfQj1xJH7+A6iyHKrpSmw3OE20aOkySVFmuO&#10;CxW2tKqoOOpfq0DLn/37/+CLPvJ+oPVhg8X3a6rU81O/nIII1Id7+Nb+NAreUrh+i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a06RsUAAADbAAAADwAAAAAAAAAA&#10;AAAAAAChAgAAZHJzL2Rvd25yZXYueG1sUEsFBgAAAAAEAAQA+QAAAJMDAAAAAA==&#10;">
                      <v:stroke dashstyle="1 1" endcap="round"/>
                    </v:line>
                    <v:line id="Line 56" o:spid="_x0000_s1080" style="position:absolute;visibility:visible;mso-wrap-style:square" from="2653,4572" to="26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Gf3cUAAADbAAAADwAAAGRycy9kb3ducmV2LnhtbESPQWsCMRSE7wX/Q3iCF9FsS2vLahQp&#10;FcWTTQV7fG6eu4ubl2UTdeuvN4LQ4zAz3zCTWWsrcabGl44VPA8TEMSZMyXnCrY/i8EHCB+QDVaO&#10;ScEfeZhNO08TTI278DeddchFhLBPUUERQp1K6bOCLPqhq4mjd3CNxRBlk0vT4CXCbSVfkmQkLZYc&#10;Fwqs6bOg7KhPVoGW+93Xtb+m5bbta33YYPb7OlKq123nYxCB2vAffrRXRsHbO9y/xB8gp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uGf3cUAAADbAAAADwAAAAAAAAAA&#10;AAAAAAChAgAAZHJzL2Rvd25yZXYueG1sUEsFBgAAAAAEAAQA+QAAAJMDAAAAAA==&#10;">
                      <v:stroke dashstyle="1 1" endcap="round"/>
                    </v:line>
                    <v:line id="Line 57" o:spid="_x0000_s1081" style="position:absolute;visibility:visible;mso-wrap-style:square" from="2893,4572" to="28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4Lr8IAAADbAAAADwAAAGRycy9kb3ducmV2LnhtbERPy2oCMRTdF/yHcAvdSM1YrJSpGRFR&#10;lK40DrTL28mdB53cDJOo0359sxBcHs57sRxsKy7U+8axgukkAUFcONNwpSA/bZ/fQPiAbLB1TAp+&#10;ycMyGz0sMDXuyke66FCJGMI+RQV1CF0qpS9qsugnriOOXOl6iyHCvpKmx2sMt618SZK5tNhwbKix&#10;o3VNxY8+WwVafn9u/sYftMuHsdblAYuv2Vypp8dh9Q4i0BDu4pt7bxS8xrH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34Lr8IAAADbAAAADwAAAAAAAAAAAAAA&#10;AAChAgAAZHJzL2Rvd25yZXYueG1sUEsFBgAAAAAEAAQA+QAAAJADAAAAAA==&#10;">
                      <v:stroke dashstyle="1 1" endcap="round"/>
                    </v:line>
                    <v:line id="Line 58" o:spid="_x0000_s1082" style="position:absolute;visibility:visible;mso-wrap-style:square" from="3133,4572" to="31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KuNMUAAADbAAAADwAAAGRycy9kb3ducmV2LnhtbESPQWsCMRSE7wX/Q3iCF9FsSyvtahQp&#10;FcWTTQV7fG6eu4ubl2UTdeuvN4LQ4zAz3zCTWWsrcabGl44VPA8TEMSZMyXnCrY/i8E7CB+QDVaO&#10;ScEfeZhNO08TTI278DeddchFhLBPUUERQp1K6bOCLPqhq4mjd3CNxRBlk0vT4CXCbSVfkmQkLZYc&#10;Fwqs6bOg7KhPVoGW+93Xtb+m5bbta33YYPb7OlKq123nYxCB2vAffrRXRsHbB9y/xB8gp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DKuNMUAAADbAAAADwAAAAAAAAAA&#10;AAAAAAChAgAAZHJzL2Rvd25yZXYueG1sUEsFBgAAAAAEAAQA+QAAAJMDAAAAAA==&#10;">
                      <v:stroke dashstyle="1 1" endcap="round"/>
                    </v:line>
                    <v:line id="Line 59" o:spid="_x0000_s1083" style="position:absolute;visibility:visible;mso-wrap-style:square" from="3373,4572" to="33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TNFMIAAADbAAAADwAAAGRycy9kb3ducmV2LnhtbERPy2rCQBTdF/yH4QrdSJ20SJDUiYhY&#10;LK7aacAubzM3D8zcCZlRU7/eWRS6PJz3aj3aTlxo8K1jBc/zBARx6UzLtYLi6+1pCcIHZIOdY1Lw&#10;Sx7W+eRhhZlxV/6kiw61iCHsM1TQhNBnUvqyIYt+7nriyFVusBgiHGppBrzGcNvJlyRJpcWWY0OD&#10;PW0bKk/6bBVo+XPc3WYH2hfjTOvqA8vvRarU43TcvIIINIZ/8Z/73ShI4/r4Jf4Amd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2TNFMIAAADbAAAADwAAAAAAAAAAAAAA&#10;AAChAgAAZHJzL2Rvd25yZXYueG1sUEsFBgAAAAAEAAQA+QAAAJADAAAAAA==&#10;">
                      <v:stroke dashstyle="1 1" endcap="round"/>
                    </v:line>
                    <v:line id="Line 60" o:spid="_x0000_s1084" style="position:absolute;visibility:visible;mso-wrap-style:square" from="3613,4572" to="36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hoj8UAAADbAAAADwAAAGRycy9kb3ducmV2LnhtbESPT2sCMRTE74LfITyhF3GzSlnKahQp&#10;LZaeairU43Pz9g9uXpZNqtt++kYQehxm5jfMajPYVlyo941jBfMkBUFcONNwpeDw+Tp7AuEDssHW&#10;MSn4IQ+b9Xi0wty4K+/pokMlIoR9jgrqELpcSl/UZNEnriOOXul6iyHKvpKmx2uE21Yu0jSTFhuO&#10;CzV29FxTcdbfVoGWp6+X3+k77Q7DVOvyA4vjY6bUw2TYLkEEGsJ/+N5+MwqyOdy+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hoj8UAAADbAAAADwAAAAAAAAAA&#10;AAAAAAChAgAAZHJzL2Rvd25yZXYueG1sUEsFBgAAAAAEAAQA+QAAAJMDAAAAAA==&#10;">
                      <v:stroke dashstyle="1 1" endcap="round"/>
                    </v:line>
                    <v:line id="Line 61" o:spid="_x0000_s1085" style="position:absolute;visibility:visible;mso-wrap-style:square" from="3853,4572" to="38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r2+MQAAADbAAAADwAAAGRycy9kb3ducmV2LnhtbESPQWvCQBSE7wX/w/KEXqRuFAkSXUVE&#10;aenJroI9PrPPJJh9G7JbTf31bqHgcZiZb5j5srO1uFLrK8cKRsMEBHHuTMWFgsN++zYF4QOywdox&#10;KfglD8tF72WOmXE3/qKrDoWIEPYZKihDaDIpfV6SRT90DXH0zq61GKJsC2lavEW4reU4SVJpseK4&#10;UGJD65Lyi/6xCrQ8HTf3wSe9H7qB1ucd5t+TVKnXfreagQjUhWf4v/1hFKRj+PsSf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+vb4xAAAANsAAAAPAAAAAAAAAAAA&#10;AAAAAKECAABkcnMvZG93bnJldi54bWxQSwUGAAAAAAQABAD5AAAAkgMAAAAA&#10;">
                      <v:stroke dashstyle="1 1" endcap="round"/>
                    </v:line>
                    <v:line id="Line 62" o:spid="_x0000_s1086" style="position:absolute;visibility:visible;mso-wrap-style:square" from="4093,4572" to="40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ZTY8UAAADbAAAADwAAAGRycy9kb3ducmV2LnhtbESPQWvCQBSE74X+h+UVehHd1JYg0VVE&#10;Ki096Rqwx9fsMwlm34bsVtP+elcQPA4z8w0zW/S2ESfqfO1YwcsoAUFcOFNzqSDfrYcTED4gG2wc&#10;k4I/8rCYPz7MMDPuzFs66VCKCGGfoYIqhDaT0hcVWfQj1xJH7+A6iyHKrpSmw3OE20aOkySVFmuO&#10;CxW2tKqoOOpfq0DLn/37/+CLPvJ+oPVhg8X3W6rU81O/nIII1Id7+Nb+NArSV7h+i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ZTY8UAAADbAAAADwAAAAAAAAAA&#10;AAAAAAChAgAAZHJzL2Rvd25yZXYueG1sUEsFBgAAAAAEAAQA+QAAAJMDAAAAAA==&#10;">
                      <v:stroke dashstyle="1 1" endcap="round"/>
                    </v:line>
                    <v:line id="Line 63" o:spid="_x0000_s1087" style="position:absolute;visibility:visible;mso-wrap-style:square" from="4333,4572" to="43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/LF8UAAADbAAAADwAAAGRycy9kb3ducmV2LnhtbESPT2sCMRTE74V+h/AKvYibbZGlrEaR&#10;0qJ4alOhHp+bt39w87Jsoq5++kYQehxm5jfMbDHYVpyo941jBS9JCoK4cKbhSsH253P8BsIHZIOt&#10;Y1JwIQ+L+ePDDHPjzvxNJx0qESHsc1RQh9DlUvqiJos+cR1x9ErXWwxR9pU0PZ4j3LbyNU0zabHh&#10;uFBjR+81FQd9tAq03P9+XEcbWm2HkdblFxa7SabU89OwnIIINIT/8L29NgqyCdy+xB8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F/LF8UAAADbAAAADwAAAAAAAAAA&#10;AAAAAAChAgAAZHJzL2Rvd25yZXYueG1sUEsFBgAAAAAEAAQA+QAAAJMDAAAAAA==&#10;">
                      <v:stroke dashstyle="1 1" endcap="round"/>
                    </v:line>
                    <v:line id="Line 64" o:spid="_x0000_s1088" style="position:absolute;visibility:visible;mso-wrap-style:square" from="4573,4572" to="45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NujMUAAADbAAAADwAAAGRycy9kb3ducmV2LnhtbESPQWvCQBSE74X+h+UVehHdVNog0VVE&#10;Ki096Rqwx9fsMwlm34bsVtP+elcQPA4z8w0zW/S2ESfqfO1YwcsoAUFcOFNzqSDfrYcTED4gG2wc&#10;k4I/8rCYPz7MMDPuzFs66VCKCGGfoYIqhDaT0hcVWfQj1xJH7+A6iyHKrpSmw3OE20aOkySVFmuO&#10;CxW2tKqoOOpfq0DLn/37/+CLPvJ+oPVhg8X3a6rU81O/nIII1Id7+Nb+NArSN7h+i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xNujMUAAADbAAAADwAAAAAAAAAA&#10;AAAAAAChAgAAZHJzL2Rvd25yZXYueG1sUEsFBgAAAAAEAAQA+QAAAJMDAAAAAA==&#10;">
                      <v:stroke dashstyle="1 1" endcap="round"/>
                    </v:line>
                    <v:line id="Line 65" o:spid="_x0000_s1089" style="position:absolute;visibility:visible;mso-wrap-style:square" from="4813,4572" to="48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8Hw+8QAAADbAAAADwAAAGRycy9kb3ducmV2LnhtbESPQWvCQBSE7wX/w/IEL1I3FgkSXUXE&#10;UvFkV6EeX7PPJDT7NmS3Gv31bqHgcZiZb5j5srO1uFDrK8cKxqMEBHHuTMWFguPh/XUKwgdkg7Vj&#10;UnAjD8tF72WOmXFX/qSLDoWIEPYZKihDaDIpfV6SRT9yDXH0zq61GKJsC2lavEa4reVbkqTSYsVx&#10;ocSG1iXlP/rXKtDy+2tzH+7o49gNtT7vMT9NUqUG/W41AxGoC8/wf3trFKQp/H2JP0A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wfD7xAAAANsAAAAPAAAAAAAAAAAA&#10;AAAAAKECAABkcnMvZG93bnJldi54bWxQSwUGAAAAAAQABAD5AAAAkgMAAAAA&#10;">
                      <v:stroke dashstyle="1 1" endcap="round"/>
                    </v:line>
                    <v:line id="Line 66" o:spid="_x0000_s1090" style="position:absolute;visibility:visible;mso-wrap-style:square" from="5053,4572" to="50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I1VYMQAAADbAAAADwAAAGRycy9kb3ducmV2LnhtbESPQWvCQBSE74X+h+UVvIhulJJKdJUi&#10;isVT3Qp6fGafSWj2bciumvbXd4WCx2FmvmFmi87W4kqtrxwrGA0TEMS5MxUXCvZf68EEhA/IBmvH&#10;pOCHPCzmz08zzIy78Y6uOhQiQthnqKAMocmk9HlJFv3QNcTRO7vWYoiyLaRp8RbhtpbjJEmlxYrj&#10;QokNLUvKv/XFKtDydFj99re02Xd9rc+fmB9fU6V6L937FESgLjzC/+0PoyB9g/uX+AP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jVVgxAAAANsAAAAPAAAAAAAAAAAA&#10;AAAAAKECAABkcnMvZG93bnJldi54bWxQSwUGAAAAAAQABAD5AAAAkgMAAAAA&#10;">
                      <v:stroke dashstyle="1 1" endcap="round"/>
                    </v:line>
                    <v:line id="Line 67" o:spid="_x0000_s1091" style="position:absolute;visibility:visible;mso-wrap-style:square" from="5293,4572" to="52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LBEsIAAADbAAAADwAAAGRycy9kb3ducmV2LnhtbERPy2rCQBTdF/yH4QrdSJ20SJDUiYhY&#10;LK7aacAubzM3D8zcCZlRU7/eWRS6PJz3aj3aTlxo8K1jBc/zBARx6UzLtYLi6+1pCcIHZIOdY1Lw&#10;Sx7W+eRhhZlxV/6kiw61iCHsM1TQhNBnUvqyIYt+7nriyFVusBgiHGppBrzGcNvJlyRJpcWWY0OD&#10;PW0bKk/6bBVo+XPc3WYH2hfjTOvqA8vvRarU43TcvIIINIZ/8Z/73ShI49j4Jf4Amd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RLBEsIAAADbAAAADwAAAAAAAAAAAAAA&#10;AAChAgAAZHJzL2Rvd25yZXYueG1sUEsFBgAAAAAEAAQA+QAAAJADAAAAAA==&#10;">
                      <v:stroke dashstyle="1 1" endcap="round"/>
                    </v:line>
                    <v:line id="Line 68" o:spid="_x0000_s1092" style="position:absolute;visibility:visible;mso-wrap-style:square" from="5533,4572" to="55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l5kicQAAADbAAAADwAAAGRycy9kb3ducmV2LnhtbESPQWvCQBSE74X+h+UVvIhulBJqdJUi&#10;isVT3Qp6fGafSWj2bciumvbXd4WCx2FmvmFmi87W4kqtrxwrGA0TEMS5MxUXCvZf68EbCB+QDdaO&#10;ScEPeVjMn59mmBl34x1ddShEhLDPUEEZQpNJ6fOSLPqha4ijd3atxRBlW0jT4i3CbS3HSZJKixXH&#10;hRIbWpaUf+uLVaDl6bD67W9ps+/6Wp8/MT++pkr1Xrr3KYhAXXiE/9sfRkE6gfuX+AP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XmSJxAAAANsAAAAPAAAAAAAAAAAA&#10;AAAAAKECAABkcnMvZG93bnJldi54bWxQSwUGAAAAAAQABAD5AAAAkgMAAAAA&#10;">
                      <v:stroke dashstyle="1 1" endcap="round"/>
                    </v:line>
                    <v:line id="Line 69" o:spid="_x0000_s1093" style="position:absolute;visibility:visible;mso-wrap-style:square" from="5773,4572" to="57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1bycEAAADbAAAADwAAAGRycy9kb3ducmV2LnhtbERPz2vCMBS+C/4P4QleRNPJUOmMIkNx&#10;eJpR2I5vzbMtNi+liVr9681h4PHj+z1ftrYSV2p86VjB2ygBQZw5U3Ku4HjYDGcgfEA2WDkmBXfy&#10;sFx0O3NMjbvxnq465CKGsE9RQRFCnUrps4Is+pGriSN3co3FEGGTS9PgLYbbSo6TZCItlhwbCqzp&#10;s6DsrC9WgZZ/P+vHYEfbYzvQ+vSN2e/7RKl+r119gAjUhpf43/1lFEzj+vgl/gC5e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vVvJwQAAANsAAAAPAAAAAAAAAAAAAAAA&#10;AKECAABkcnMvZG93bnJldi54bWxQSwUGAAAAAAQABAD5AAAAjwMAAAAA&#10;">
                      <v:stroke dashstyle="1 1" endcap="round"/>
                    </v:line>
                    <v:line id="Line 70" o:spid="_x0000_s1094" style="position:absolute;visibility:visible;mso-wrap-style:square" from="6013,4572" to="60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H+UsUAAADbAAAADwAAAGRycy9kb3ducmV2LnhtbESPQWvCQBSE74X+h+UVvIhuIqKSukop&#10;LRVPdRX0+Mw+k9Ds25DdxrS/visUPA4z8w2zXPe2Fh21vnKsIB0nIIhzZyouFBz276MFCB+QDdaO&#10;ScEPeVivHh+WmBl35R11OhQiQthnqKAMocmk9HlJFv3YNcTRu7jWYoiyLaRp8RrhtpaTJJlJixXH&#10;hRIbei0p/9LfVoGW5+Pb73BLH4d+qPXlE/PTdKbU4Kl/eQYRqA/38H97YxTMU7h9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H+UsUAAADbAAAADwAAAAAAAAAA&#10;AAAAAAChAgAAZHJzL2Rvd25yZXYueG1sUEsFBgAAAAAEAAQA+QAAAJMDAAAAAA==&#10;">
                      <v:stroke dashstyle="1 1" endcap="round"/>
                    </v:line>
                    <v:line id="Line 71" o:spid="_x0000_s1095" style="position:absolute;visibility:visible;mso-wrap-style:square" from="6253,4572" to="62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NgJcUAAADbAAAADwAAAGRycy9kb3ducmV2LnhtbESPQWvCQBSE7wX/w/KEXkQ3DWJLdBWR&#10;loqnuhXs8TX7TILZtyG7jdFf3xUKPQ4z8w2zWPW2Fh21vnKs4GmSgCDOnam4UHD4fBu/gPAB2WDt&#10;mBRcycNqOXhYYGbchffU6VCICGGfoYIyhCaT0uclWfQT1xBH7+RaiyHKtpCmxUuE21qmSTKTFiuO&#10;CyU2tCkpP+sfq0DL7+PrbbSj90M/0vr0gfnXdKbU47Bfz0EE6sN/+K+9NQqeU7h/i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SNgJcUAAADbAAAADwAAAAAAAAAA&#10;AAAAAAChAgAAZHJzL2Rvd25yZXYueG1sUEsFBgAAAAAEAAQA+QAAAJMDAAAAAA==&#10;">
                      <v:stroke dashstyle="1 1" endcap="round"/>
                    </v:line>
                    <v:line id="Line 72" o:spid="_x0000_s1096" style="position:absolute;visibility:visible;mso-wrap-style:square" from="6493,4572" to="64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/FvsUAAADbAAAADwAAAGRycy9kb3ducmV2LnhtbESPT2sCMRTE7wW/Q3iCF9Fs/2DLahQp&#10;FcWTTQV7fG6eu4ubl2UTdeunN4LQ4zAzv2Ems9ZW4kyNLx0reB4mIIgzZ0rOFWx/FoMPED4gG6wc&#10;k4I/8jCbdp4mmBp34W8665CLCGGfooIihDqV0mcFWfRDVxNH7+AaiyHKJpemwUuE20q+JMlIWiw5&#10;LhRY02dB2VGfrAIt97uva39Ny23b1/qwwez3baRUr9vOxyACteE//GivjIL3V7h/iT9AT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m/FvsUAAADbAAAADwAAAAAAAAAA&#10;AAAAAAChAgAAZHJzL2Rvd25yZXYueG1sUEsFBgAAAAAEAAQA+QAAAJMDAAAAAA==&#10;">
                      <v:stroke dashstyle="1 1" endcap="round"/>
                    </v:line>
                    <v:line id="Line 73" o:spid="_x0000_s1097" style="position:absolute;visibility:visible;mso-wrap-style:square" from="6733,4572" to="67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ZdysUAAADbAAAADwAAAGRycy9kb3ducmV2LnhtbESPQWvCQBSE7wX/w/KEXkQ3LWJLdBWR&#10;lhZPdSvY42v2mQSzb0N2m0R/vSsIPQ4z8w2zWPW2Ei01vnSs4GmSgCDOnCk5V7D/fh+/gvAB2WDl&#10;mBScycNqOXhYYGpcxztqdchFhLBPUUERQp1K6bOCLPqJq4mjd3SNxRBlk0vTYBfhtpLPSTKTFkuO&#10;CwXWtCkoO+k/q0DL38PbZbSlj30/0vr4hdnPdKbU47Bfz0EE6sN/+N7+NApepnD7En+AXF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YZdysUAAADbAAAADwAAAAAAAAAA&#10;AAAAAAChAgAAZHJzL2Rvd25yZXYueG1sUEsFBgAAAAAEAAQA+QAAAJMDAAAAAA==&#10;">
                      <v:stroke dashstyle="1 1" endcap="round"/>
                    </v:line>
                    <v:line id="Line 74" o:spid="_x0000_s1098" style="position:absolute;visibility:visible;mso-wrap-style:square" from="6973,4572" to="69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r4UcUAAADbAAAADwAAAGRycy9kb3ducmV2LnhtbESPQWsCMRSE7wX/Q3iCF9FsS2vLahQp&#10;FcWTTQV7fG6eu4ubl2UTdeuvN4LQ4zAz3zCTWWsrcabGl44VPA8TEMSZMyXnCrY/i8EHCB+QDVaO&#10;ScEfeZhNO08TTI278DeddchFhLBPUUERQp1K6bOCLPqhq4mjd3CNxRBlk0vT4CXCbSVfkmQkLZYc&#10;Fwqs6bOg7KhPVoGW+93Xtb+m5bbta33YYPb7OlKq123nYxCB2vAffrRXRsH7G9y/xB8gp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r4UcUAAADbAAAADwAAAAAAAAAA&#10;AAAAAAChAgAAZHJzL2Rvd25yZXYueG1sUEsFBgAAAAAEAAQA+QAAAJMDAAAAAA==&#10;">
                      <v:stroke dashstyle="1 1" endcap="round"/>
                    </v:line>
                    <v:line id="Line 75" o:spid="_x0000_s1099" style="position:absolute;visibility:visible;mso-wrap-style:square" from="7213,4572" to="721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hmJsQAAADbAAAADwAAAGRycy9kb3ducmV2LnhtbESPQWvCQBSE74X+h+UVvIhulJJKdJUi&#10;isVT3Qp6fGafSWj2bciumvbXd4WCx2FmvmFmi87W4kqtrxwrGA0TEMS5MxUXCvZf68EEhA/IBmvH&#10;pOCHPCzmz08zzIy78Y6uOhQiQthnqKAMocmk9HlJFv3QNcTRO7vWYoiyLaRp8RbhtpbjJEmlxYrj&#10;QokNLUvKv/XFKtDydFj99re02Xd9rc+fmB9fU6V6L937FESgLjzC/+0Po+AthfuX+AP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GGYmxAAAANsAAAAPAAAAAAAAAAAA&#10;AAAAAKECAABkcnMvZG93bnJldi54bWxQSwUGAAAAAAQABAD5AAAAkgMAAAAA&#10;">
                      <v:stroke dashstyle="1 1" endcap="round"/>
                    </v:line>
                    <v:line id="Line 76" o:spid="_x0000_s1100" style="position:absolute;visibility:visible;mso-wrap-style:square" from="7453,4572" to="745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TDvcQAAADbAAAADwAAAGRycy9kb3ducmV2LnhtbESPQWsCMRSE70L/Q3gFL6LZSlFZjVKK&#10;YvGkqaDH5+a5u3TzsmyibvvrjSD0OMzMN8xs0dpKXKnxpWMFb4MEBHHmTMm5gv33qj8B4QOywcox&#10;KfglD4v5S2eGqXE33tFVh1xECPsUFRQh1KmUPivIoh+4mjh6Z9dYDFE2uTQN3iLcVnKYJCNpseS4&#10;UGBNnwVlP/piFWh5Oiz/ehta79ue1uctZsf3kVLd1/ZjCiJQG/7Dz/aXUTAew+NL/AFy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VMO9xAAAANsAAAAPAAAAAAAAAAAA&#10;AAAAAKECAABkcnMvZG93bnJldi54bWxQSwUGAAAAAAQABAD5AAAAkgMAAAAA&#10;">
                      <v:stroke dashstyle="1 1" endcap="round"/>
                    </v:line>
                    <v:line id="Line 77" o:spid="_x0000_s1101" style="position:absolute;visibility:visible;mso-wrap-style:square" from="7693,4572" to="769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tXz8EAAADbAAAADwAAAGRycy9kb3ducmV2LnhtbERPz2vCMBS+C/4P4QleRNPJUOmMIkNx&#10;eJpR2I5vzbMtNi+liVr9681h4PHj+z1ftrYSV2p86VjB2ygBQZw5U3Ku4HjYDGcgfEA2WDkmBXfy&#10;sFx0O3NMjbvxnq465CKGsE9RQRFCnUrps4Is+pGriSN3co3FEGGTS9PgLYbbSo6TZCItlhwbCqzp&#10;s6DsrC9WgZZ/P+vHYEfbYzvQ+vSN2e/7RKl+r119gAjUhpf43/1lFEzj2Pgl/gC5e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y1fPwQAAANsAAAAPAAAAAAAAAAAAAAAA&#10;AKECAABkcnMvZG93bnJldi54bWxQSwUGAAAAAAQABAD5AAAAjwMAAAAA&#10;">
                      <v:stroke dashstyle="1 1" endcap="round"/>
                    </v:line>
                    <v:line id="Line 78" o:spid="_x0000_s1102" style="position:absolute;visibility:visible;mso-wrap-style:square" from="7933,4572" to="793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fyVMUAAADbAAAADwAAAGRycy9kb3ducmV2LnhtbESPQWvCQBSE7wX/w/KEXkQ3LaJtdBUp&#10;LS2edBuwx2f2mQSzb0N2q7G/3hWEHoeZ+YaZLztbixO1vnKs4GmUgCDOnam4UJB9fwxfQPiAbLB2&#10;TAou5GG56D3MMTXuzFs66VCICGGfooIyhCaV0uclWfQj1xBH7+BaiyHKtpCmxXOE21o+J8lEWqw4&#10;LpTY0FtJ+VH/WgVa7nfvf4M1fWbdQOvDBvOf8USpx363moEI1IX/8L39ZRRMX+H2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4fyVMUAAADbAAAADwAAAAAAAAAA&#10;AAAAAAChAgAAZHJzL2Rvd25yZXYueG1sUEsFBgAAAAAEAAQA+QAAAJMDAAAAAA==&#10;">
                      <v:stroke dashstyle="1 1" endcap="round"/>
                    </v:line>
                    <v:line id="Line 79" o:spid="_x0000_s1103" style="position:absolute;visibility:visible;mso-wrap-style:square" from="8173,4572" to="8173,14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2gr7sIAAADbAAAADwAAAGRycy9kb3ducmV2LnhtbERPz2vCMBS+C/4P4Qm7iE03REptlCGO&#10;DU8zK8zjs3m2Zc1LaTLt9tcvh4HHj+93sR1tJ640+NaxgsckBUFcOdNyraD8eFlkIHxANtg5JgU/&#10;5GG7mU4KzI278ZGuOtQihrDPUUETQp9L6auGLPrE9cSRu7jBYohwqKUZ8BbDbSef0nQlLbYcGxrs&#10;addQ9aW/rQItz5/73/mBXstxrvXlHavTcqXUw2x8XoMINIa7+N/9ZhRkcX38En+A3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2gr7sIAAADbAAAADwAAAAAAAAAAAAAA&#10;AAChAgAAZHJzL2Rvd25yZXYueG1sUEsFBgAAAAAEAAQA+QAAAJADAAAAAA==&#10;">
                      <v:stroke dashstyle="1 1" endcap="round"/>
                    </v:line>
                  </v:group>
                  <v:line id="Line 80" o:spid="_x0000_s1104" style="position:absolute;visibility:visible;mso-wrap-style:square" from="8453,7587" to="8453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SOdcQAAADbAAAADwAAAGRycy9kb3ducmV2LnhtbESPQWsCMRSE7wX/Q3iCF6lZi4isRili&#10;qXiyUbDH5+a5u3TzsmxSXf31RhA8DjPzDTNbtLYSZ2p86VjBcJCAIM6cKTlXsN99vU9A+IBssHJM&#10;Cq7kYTHvvM0wNe7CP3TWIRcRwj5FBUUIdSqlzwqy6AeuJo7eyTUWQ5RNLk2Dlwi3lfxIkrG0WHJc&#10;KLCmZUHZn/63CrQ8Hla3/oa+921f69MWs9/RWKlet/2cggjUhlf42V4bBZMhPL7EH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JI51xAAAANsAAAAPAAAAAAAAAAAA&#10;AAAAAKECAABkcnMvZG93bnJldi54bWxQSwUGAAAAAAQABAD5AAAAkgMAAAAA&#10;">
                    <v:stroke dashstyle="1 1" endcap="round"/>
                  </v:line>
                  <v:line id="Line 81" o:spid="_x0000_s1105" style="position:absolute;visibility:visible;mso-wrap-style:square" from="8644,7587" to="8644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QAsQAAADbAAAADwAAAGRycy9kb3ducmV2LnhtbESPQWvCQBSE70L/w/IKvUjdKCIhuoqI&#10;0tKTroI9PrPPJJh9G7JbTf31bqHgcZiZb5jZorO1uFLrK8cKhoMEBHHuTMWFgsN+856C8AHZYO2Y&#10;FPySh8X8pTfDzLgb7+iqQyEihH2GCsoQmkxKn5dk0Q9cQxy9s2sthijbQpoWbxFuazlKkom0WHFc&#10;KLGhVUn5Rf9YBVqejut7/4s+Dl1f6/MW8+/xRKm31245BRGoC8/wf/vTKEhH8Pcl/gA5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9hACxAAAANsAAAAPAAAAAAAAAAAA&#10;AAAAAKECAABkcnMvZG93bnJldi54bWxQSwUGAAAAAAQABAD5AAAAkgMAAAAA&#10;">
                    <v:stroke dashstyle="1 1" endcap="round"/>
                  </v:line>
                  <v:line id="Line 82" o:spid="_x0000_s1106" style="position:absolute;visibility:visible;mso-wrap-style:square" from="8834,7587" to="8834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q1mcQAAADbAAAADwAAAGRycy9kb3ducmV2LnhtbESPQWsCMRSE70L/Q3iFXqRmqyKyGkWk&#10;oniqUajH5+a5u7h5WTaprv76plDwOMzMN8x03tpKXKnxpWMFH70EBHHmTMm5gsN+9T4G4QOywcox&#10;KbiTh/nspTPF1Lgb7+iqQy4ihH2KCooQ6lRKnxVk0fdcTRy9s2sshiibXJoGbxFuK9lPkpG0WHJc&#10;KLCmZUHZRf9YBVqevj8f3S2tD21X6/MXZsfhSKm313YxARGoDc/wf3tjFIwH8Pcl/gA5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urWZxAAAANsAAAAPAAAAAAAAAAAA&#10;AAAAAKECAABkcnMvZG93bnJldi54bWxQSwUGAAAAAAQABAD5AAAAkgMAAAAA&#10;">
                    <v:stroke dashstyle="1 1" endcap="round"/>
                  </v:line>
                  <v:line id="Line 83" o:spid="_x0000_s1107" style="position:absolute;visibility:visible;mso-wrap-style:square" from="9025,7587" to="9025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Mt7cQAAADbAAAADwAAAGRycy9kb3ducmV2LnhtbESPQWsCMRSE74L/ITzBi9RsRURWoxSx&#10;KJ5qFOzxuXnuLt28LJuoq7++KRQ8DjPzDTNftrYSN2p86VjB+zABQZw5U3Ku4Hj4fJuC8AHZYOWY&#10;FDzIw3LR7cwxNe7Oe7rpkIsIYZ+igiKEOpXSZwVZ9ENXE0fv4hqLIcoml6bBe4TbSo6SZCItlhwX&#10;CqxpVVD2o69WgZbn0/o52NHm2A60vnxh9j2eKNXvtR8zEIHa8Ar/t7dGwXQMf1/iD5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Uy3txAAAANsAAAAPAAAAAAAAAAAA&#10;AAAAAKECAABkcnMvZG93bnJldi54bWxQSwUGAAAAAAQABAD5AAAAkgMAAAAA&#10;">
                    <v:stroke dashstyle="1 1" endcap="round"/>
                  </v:line>
                  <v:line id="Line 84" o:spid="_x0000_s1108" style="position:absolute;visibility:visible;mso-wrap-style:square" from="9216,7587" to="9216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+IdsQAAADbAAAADwAAAGRycy9kb3ducmV2LnhtbESPQWsCMRSE70L/Q3iFXqRmKyqyGkWk&#10;oniqUajH5+a5u7h5WTaprv76plDwOMzMN8x03tpKXKnxpWMFH70EBHHmTMm5gsN+9T4G4QOywcox&#10;KbiTh/nspTPF1Lgb7+iqQy4ihH2KCooQ6lRKnxVk0fdcTRy9s2sshiibXJoGbxFuK9lPkpG0WHJc&#10;KLCmZUHZRf9YBVqevj8f3S2tD21X6/MXZsfBSKm313YxARGoDc/wf3tjFIyH8Pcl/gA5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H4h2xAAAANsAAAAPAAAAAAAAAAAA&#10;AAAAAKECAABkcnMvZG93bnJldi54bWxQSwUGAAAAAAQABAD5AAAAkgMAAAAA&#10;">
                    <v:stroke dashstyle="1 1" endcap="round"/>
                  </v:line>
                  <v:line id="Line 85" o:spid="_x0000_s1109" style="position:absolute;visibility:visible;mso-wrap-style:square" from="9406,7587" to="9406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0WAcUAAADbAAAADwAAAGRycy9kb3ducmV2LnhtbESPT2sCMRTE70K/Q3hCL1KzlrLIalak&#10;WFo81VSox+fm7R/cvCybVNd++kYQehxm5jfMcjXYVpyp941jBbNpAoK4cKbhSsH+6+1pDsIHZIOt&#10;Y1JwJQ+r/GG0xMy4C+/orEMlIoR9hgrqELpMSl/UZNFPXUccvdL1FkOUfSVNj5cIt618TpJUWmw4&#10;LtTY0WtNxUn/WAVaHr83v5Mtve+HidblJxaHl1Spx/GwXoAINIT/8L39YRTMU7h9iT9A5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80WAcUAAADbAAAADwAAAAAAAAAA&#10;AAAAAAChAgAAZHJzL2Rvd25yZXYueG1sUEsFBgAAAAAEAAQA+QAAAJMDAAAAAA==&#10;">
                    <v:stroke dashstyle="1 1" endcap="round"/>
                  </v:line>
                  <v:line id="Line 86" o:spid="_x0000_s1110" style="position:absolute;visibility:visible;mso-wrap-style:square" from="9597,7587" to="9597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GzmsQAAADbAAAADwAAAGRycy9kb3ducmV2LnhtbESPQWsCMRSE70L/Q3gFL6LZSlFZjVKK&#10;0tKTRkGPz81zd+nmZdmkuvrrTUHwOMzMN8xs0dpKnKnxpWMFb4MEBHHmTMm5gt121Z+A8AHZYOWY&#10;FFzJw2L+0plhatyFN3TWIRcRwj5FBUUIdSqlzwqy6AeuJo7eyTUWQ5RNLk2Dlwi3lRwmyUhaLDku&#10;FFjTZ0HZr/6zCrQ87pe33g997dqe1qc1Zof3kVLd1/ZjCiJQG57hR/vbKJiM4f9L/AFy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gbOaxAAAANsAAAAPAAAAAAAAAAAA&#10;AAAAAKECAABkcnMvZG93bnJldi54bWxQSwUGAAAAAAQABAD5AAAAkgMAAAAA&#10;">
                    <v:stroke dashstyle="1 1" endcap="round"/>
                  </v:line>
                  <v:line id="Line 87" o:spid="_x0000_s1111" style="position:absolute;visibility:visible;mso-wrap-style:square" from="9788,7587" to="9788,14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4n6MIAAADbAAAADwAAAGRycy9kb3ducmV2LnhtbERPz2vCMBS+C/4P4Qm7iE03REptlCGO&#10;DU8zK8zjs3m2Zc1LaTLt9tcvh4HHj+93sR1tJ640+NaxgsckBUFcOdNyraD8eFlkIHxANtg5JgU/&#10;5GG7mU4KzI278ZGuOtQihrDPUUETQp9L6auGLPrE9cSRu7jBYohwqKUZ8BbDbSef0nQlLbYcGxrs&#10;addQ9aW/rQItz5/73/mBXstxrvXlHavTcqXUw2x8XoMINIa7+N/9ZhRkcWz8En+A3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R4n6MIAAADbAAAADwAAAAAAAAAAAAAA&#10;AAChAgAAZHJzL2Rvd25yZXYueG1sUEsFBgAAAAAEAAQA+QAAAJADAAAAAA==&#10;">
                    <v:stroke dashstyle="1 1" endcap="round"/>
                  </v:line>
                </v:group>
              </v:group>
            </w:pict>
          </mc:Fallback>
        </mc:AlternateContent>
      </w:r>
    </w:p>
    <w:p w14:paraId="48E3A97C" w14:textId="77777777" w:rsidR="00F07F07" w:rsidRDefault="00F07F07" w:rsidP="00F07F07"/>
    <w:p w14:paraId="60E9D888" w14:textId="77777777" w:rsidR="00F07F07" w:rsidRDefault="00F07F07" w:rsidP="00F07F07"/>
    <w:p w14:paraId="0624B51F" w14:textId="77777777" w:rsidR="00F07F07" w:rsidRDefault="00F07F07" w:rsidP="00F07F07"/>
    <w:p w14:paraId="49452653" w14:textId="77777777" w:rsidR="00F07F07" w:rsidRDefault="00F07F07" w:rsidP="00F07F07"/>
    <w:p w14:paraId="7CDC239A" w14:textId="77777777" w:rsidR="00F07F07" w:rsidRDefault="00F07F07" w:rsidP="00F07F07"/>
    <w:p w14:paraId="244EC8E7" w14:textId="77777777" w:rsidR="00F07F07" w:rsidRDefault="00F07F07" w:rsidP="00F07F07"/>
    <w:p w14:paraId="7D7E066E" w14:textId="77777777" w:rsidR="00F07F07" w:rsidRDefault="00F07F07" w:rsidP="00F07F07"/>
    <w:p w14:paraId="66C992DC" w14:textId="77777777" w:rsidR="00F07F07" w:rsidRDefault="00F07F07" w:rsidP="00F07F07"/>
    <w:p w14:paraId="5E13E726" w14:textId="77777777" w:rsidR="00F07F07" w:rsidRDefault="00F07F07" w:rsidP="00F07F07"/>
    <w:p w14:paraId="3C9785DB" w14:textId="77777777" w:rsidR="00F07F07" w:rsidRDefault="00F07F07" w:rsidP="00F07F07"/>
    <w:p w14:paraId="1BF6EF5D" w14:textId="77777777" w:rsidR="00F07F07" w:rsidRDefault="00F07F07" w:rsidP="00F07F07"/>
    <w:p w14:paraId="6B497D3A" w14:textId="77777777" w:rsidR="00F07F07" w:rsidRDefault="00F07F07" w:rsidP="00F07F07"/>
    <w:p w14:paraId="7D560DFB" w14:textId="77777777" w:rsidR="00F07F07" w:rsidRDefault="00F07F07" w:rsidP="00F07F07"/>
    <w:p w14:paraId="69635662" w14:textId="77777777" w:rsidR="00F07F07" w:rsidRDefault="00F07F07" w:rsidP="00F07F07"/>
    <w:p w14:paraId="22F5E5B7" w14:textId="77777777" w:rsidR="00F07F07" w:rsidRDefault="00F07F07" w:rsidP="00F07F07"/>
    <w:p w14:paraId="4E7A5779" w14:textId="77777777" w:rsidR="00F07F07" w:rsidRDefault="00F07F07" w:rsidP="00F07F07"/>
    <w:p w14:paraId="467AAD6D" w14:textId="77777777" w:rsidR="00F07F07" w:rsidRDefault="00F07F07" w:rsidP="00F07F07"/>
    <w:p w14:paraId="6B5BFAB9" w14:textId="77777777" w:rsidR="00F07F07" w:rsidRDefault="00F07F07" w:rsidP="00F07F07"/>
    <w:p w14:paraId="42AE7A07" w14:textId="77777777" w:rsidR="00F07F07" w:rsidRDefault="00F07F07" w:rsidP="00F07F07"/>
    <w:p w14:paraId="3A8C2AE5" w14:textId="77777777" w:rsidR="00F07F07" w:rsidRDefault="00F07F07" w:rsidP="00F07F07"/>
    <w:p w14:paraId="2E56708E" w14:textId="77777777" w:rsidR="00F07F07" w:rsidRDefault="00F07F07" w:rsidP="00F07F07"/>
    <w:p w14:paraId="4528B780" w14:textId="77777777" w:rsidR="00F07F07" w:rsidRDefault="00F07F07" w:rsidP="00F07F07"/>
    <w:p w14:paraId="46148104" w14:textId="77777777" w:rsidR="00F07F07" w:rsidRDefault="00F07F07" w:rsidP="00F07F07"/>
    <w:p w14:paraId="35E19E34" w14:textId="125C5000" w:rsidR="003A6FB2" w:rsidRDefault="00F07F07" w:rsidP="00F07F07">
      <w:pPr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ab/>
      </w:r>
    </w:p>
    <w:p w14:paraId="08D1754A" w14:textId="010E202C" w:rsidR="00F07F07" w:rsidRDefault="00F07F07" w:rsidP="00F07F07">
      <w:pPr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Complete the mathematical analysis for this graph in the space below.</w:t>
      </w:r>
    </w:p>
    <w:p w14:paraId="387EDBF5" w14:textId="28A565AC" w:rsidR="003A6FB2" w:rsidRDefault="003A6FB2" w:rsidP="00F07F07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994C7" wp14:editId="57C32639">
                <wp:simplePos x="0" y="0"/>
                <wp:positionH relativeFrom="column">
                  <wp:posOffset>-76598</wp:posOffset>
                </wp:positionH>
                <wp:positionV relativeFrom="paragraph">
                  <wp:posOffset>223436</wp:posOffset>
                </wp:positionV>
                <wp:extent cx="1447800" cy="241300"/>
                <wp:effectExtent l="0" t="6350" r="1905" b="6350"/>
                <wp:wrapNone/>
                <wp:docPr id="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22E19" w14:textId="77777777" w:rsidR="00F07F07" w:rsidRDefault="00F07F07" w:rsidP="00F07F0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Mathematical Analysis: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994C7" id="Rectangle 89" o:spid="_x0000_s1026" style="position:absolute;margin-left:-6.05pt;margin-top:17.6pt;width:114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" filled="f" stroked="f">
                <v:textbox>
                  <w:txbxContent>
                    <w:p w14:paraId="56422E19" w14:textId="77777777" w:rsidR="00F07F07" w:rsidRDefault="00F07F07" w:rsidP="00F07F0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Mathematical Analysis: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3B8D3" wp14:editId="0DD4C47D">
                <wp:simplePos x="0" y="0"/>
                <wp:positionH relativeFrom="column">
                  <wp:posOffset>-80645</wp:posOffset>
                </wp:positionH>
                <wp:positionV relativeFrom="paragraph">
                  <wp:posOffset>179705</wp:posOffset>
                </wp:positionV>
                <wp:extent cx="6054090" cy="2181225"/>
                <wp:effectExtent l="0" t="0" r="16510" b="28575"/>
                <wp:wrapSquare wrapText="bothSides"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409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74B56" id="Rectangle 88" o:spid="_x0000_s1026" style="position:absolute;margin-left:-6.35pt;margin-top:14.15pt;width:476.7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">
                <w10:wrap type="square"/>
              </v:rect>
            </w:pict>
          </mc:Fallback>
        </mc:AlternateContent>
      </w:r>
    </w:p>
    <w:p w14:paraId="75C91FD7" w14:textId="5E6D781A" w:rsidR="003A6FB2" w:rsidRPr="003A6FB2" w:rsidRDefault="003A6FB2" w:rsidP="00F07F07">
      <w:pPr>
        <w:rPr>
          <w:rFonts w:ascii="Times New Roman" w:hAnsi="Times New Roman" w:cs="Times New Roman"/>
        </w:rPr>
      </w:pPr>
    </w:p>
    <w:p w14:paraId="668D5672" w14:textId="3507962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lastRenderedPageBreak/>
        <w:t>According to the velocity vs. time graph, what is happening to the velocity of the wheel as time continues?</w:t>
      </w:r>
    </w:p>
    <w:p w14:paraId="573A46F4" w14:textId="32F0028E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1C0DBEC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0EC1F269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417D5B6B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0128F755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1BA53B18" w14:textId="7777777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What is the physical significance of the slope of this graph?  (Hint: The rate at which …)</w:t>
      </w:r>
    </w:p>
    <w:p w14:paraId="2CD8B893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112DAEDE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09A331C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56A77AB2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21AE5BA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0CEBF7AD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538958ED" w14:textId="7777777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In what units is this slope measured?</w:t>
      </w:r>
    </w:p>
    <w:p w14:paraId="572554F6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4E394B8A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0713D5BD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1EFB56A7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B3817D7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1F75E69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9EDAAAD" w14:textId="7777777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What is the name commonly used to represent this rate?</w:t>
      </w:r>
    </w:p>
    <w:p w14:paraId="1DB98218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0C0A4FD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98668AF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46AD545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31848DC9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45402A11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499AA40B" w14:textId="7777777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What symbol would you use to represent this rate?</w:t>
      </w:r>
    </w:p>
    <w:p w14:paraId="4C9419FB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68B57FCF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15F508EF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4647F67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4E7896AA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0338E887" w14:textId="77777777" w:rsidR="00F07F07" w:rsidRPr="003A6FB2" w:rsidRDefault="00F07F07" w:rsidP="00F07F0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0"/>
        </w:tabs>
        <w:spacing w:line="240" w:lineRule="auto"/>
        <w:ind w:left="360" w:right="540" w:hanging="270"/>
        <w:rPr>
          <w:rFonts w:ascii="Times New Roman" w:hAnsi="Times New Roman" w:cs="Times New Roman"/>
        </w:rPr>
      </w:pPr>
      <w:r w:rsidRPr="003A6FB2">
        <w:rPr>
          <w:rFonts w:ascii="Times New Roman" w:hAnsi="Times New Roman" w:cs="Times New Roman"/>
        </w:rPr>
        <w:t>Write the general equation (using only variables) that describes the relationship between velocity and time for a wheel rolling down an incline from rest.</w:t>
      </w:r>
    </w:p>
    <w:p w14:paraId="393D44AE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E80A58B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85BD0A4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655FE2E4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A903153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78C11796" w14:textId="77777777" w:rsidR="00F07F07" w:rsidRPr="003A6FB2" w:rsidRDefault="00F07F07" w:rsidP="00F07F07">
      <w:pPr>
        <w:ind w:left="360" w:right="540" w:hanging="270"/>
        <w:rPr>
          <w:rFonts w:ascii="Times New Roman" w:hAnsi="Times New Roman" w:cs="Times New Roman"/>
        </w:rPr>
      </w:pPr>
    </w:p>
    <w:p w14:paraId="22B2DEEA" w14:textId="77777777" w:rsidR="009D4D9E" w:rsidRPr="003A6FB2" w:rsidRDefault="009D4D9E">
      <w:pPr>
        <w:rPr>
          <w:rFonts w:ascii="Times New Roman" w:hAnsi="Times New Roman" w:cs="Times New Roman"/>
        </w:rPr>
      </w:pPr>
    </w:p>
    <w:p w14:paraId="431E6F94" w14:textId="77777777" w:rsidR="009D4D9E" w:rsidRPr="003A6FB2" w:rsidRDefault="009D4D9E">
      <w:pPr>
        <w:rPr>
          <w:rFonts w:ascii="Times New Roman" w:hAnsi="Times New Roman" w:cs="Times New Roman"/>
        </w:rPr>
      </w:pPr>
    </w:p>
    <w:p w14:paraId="01AB5FEE" w14:textId="77777777" w:rsidR="009D4D9E" w:rsidRPr="003A6FB2" w:rsidRDefault="009D4D9E">
      <w:pPr>
        <w:rPr>
          <w:rFonts w:ascii="Times New Roman" w:hAnsi="Times New Roman" w:cs="Times New Roman"/>
        </w:rPr>
      </w:pPr>
    </w:p>
    <w:p w14:paraId="268BD4CD" w14:textId="77777777" w:rsidR="009D4D9E" w:rsidRPr="003A6FB2" w:rsidRDefault="009D4D9E">
      <w:pPr>
        <w:rPr>
          <w:rFonts w:ascii="Times New Roman" w:hAnsi="Times New Roman" w:cs="Times New Roman"/>
        </w:rPr>
      </w:pPr>
    </w:p>
    <w:sectPr w:rsidR="009D4D9E" w:rsidRPr="003A6FB2" w:rsidSect="009D4D9E"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919D0" w14:textId="77777777" w:rsidR="00457EF1" w:rsidRDefault="00457EF1" w:rsidP="006A3E35">
      <w:pPr>
        <w:spacing w:line="240" w:lineRule="auto"/>
      </w:pPr>
      <w:r>
        <w:separator/>
      </w:r>
    </w:p>
  </w:endnote>
  <w:endnote w:type="continuationSeparator" w:id="0">
    <w:p w14:paraId="23C70D75" w14:textId="77777777" w:rsidR="00457EF1" w:rsidRDefault="00457EF1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F4B10" w14:textId="1CD38F71" w:rsidR="006A3E35" w:rsidRDefault="00457EF1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60881">
      <w:rPr>
        <w:noProof/>
      </w:rPr>
      <w:t>03_U3_ws1c_done.docx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660881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01566" w14:textId="6D760E3F" w:rsidR="009D4D9E" w:rsidRDefault="00457EF1" w:rsidP="009D4D9E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60881">
      <w:rPr>
        <w:noProof/>
      </w:rPr>
      <w:t>03_U3_ws1c_done.docx</w:t>
    </w:r>
    <w:r>
      <w:rPr>
        <w:noProof/>
      </w:rPr>
      <w:fldChar w:fldCharType="end"/>
    </w:r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0151B12B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F7A57" w14:textId="77777777" w:rsidR="00457EF1" w:rsidRDefault="00457EF1" w:rsidP="006A3E35">
      <w:pPr>
        <w:spacing w:line="240" w:lineRule="auto"/>
      </w:pPr>
      <w:r>
        <w:separator/>
      </w:r>
    </w:p>
  </w:footnote>
  <w:footnote w:type="continuationSeparator" w:id="0">
    <w:p w14:paraId="18EE2605" w14:textId="77777777" w:rsidR="00457EF1" w:rsidRDefault="00457EF1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51AAB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647CB2F0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EE99076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4C0A"/>
    <w:multiLevelType w:val="hybridMultilevel"/>
    <w:tmpl w:val="CF2091C0"/>
    <w:lvl w:ilvl="0" w:tplc="85A49F9A">
      <w:start w:val="1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07"/>
    <w:rsid w:val="003609C2"/>
    <w:rsid w:val="003A6FB2"/>
    <w:rsid w:val="00457EF1"/>
    <w:rsid w:val="00613188"/>
    <w:rsid w:val="00660881"/>
    <w:rsid w:val="006A3E35"/>
    <w:rsid w:val="006E5328"/>
    <w:rsid w:val="007D2C4C"/>
    <w:rsid w:val="009D4D9E"/>
    <w:rsid w:val="00B36855"/>
    <w:rsid w:val="00BC3681"/>
    <w:rsid w:val="00CF1F55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C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Title">
    <w:name w:val="Title"/>
    <w:basedOn w:val="Normal"/>
    <w:link w:val="TitleChar"/>
    <w:qFormat/>
    <w:rsid w:val="00F07F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" w:cs="Times New Roman"/>
      <w:b/>
      <w:color w:val="auto"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07F07"/>
    <w:rPr>
      <w:rFonts w:ascii="Arial" w:eastAsia="Times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5</TotalTime>
  <Pages>2</Pages>
  <Words>140</Words>
  <Characters>799</Characters>
  <Application>Microsoft Macintosh Word</Application>
  <DocSecurity>0</DocSecurity>
  <Lines>6</Lines>
  <Paragraphs>1</Paragraphs>
  <ScaleCrop>false</ScaleCrop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3</cp:revision>
  <cp:lastPrinted>2018-03-15T14:30:00Z</cp:lastPrinted>
  <dcterms:created xsi:type="dcterms:W3CDTF">2018-02-12T20:59:00Z</dcterms:created>
  <dcterms:modified xsi:type="dcterms:W3CDTF">2018-03-15T14:30:00Z</dcterms:modified>
</cp:coreProperties>
</file>