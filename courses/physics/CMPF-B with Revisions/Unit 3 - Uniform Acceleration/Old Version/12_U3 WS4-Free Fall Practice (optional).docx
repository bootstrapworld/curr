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335C46" w14:textId="77777777" w:rsidR="006A3E35" w:rsidRDefault="00244E4B" w:rsidP="006A3E35">
      <w:pPr>
        <w:tabs>
          <w:tab w:val="right" w:pos="10800"/>
        </w:tabs>
        <w:jc w:val="center"/>
        <w:rPr>
          <w:rFonts w:ascii="Helvetica Neue" w:eastAsia="Helvetica Neue" w:hAnsi="Helvetica Neue" w:cs="Helvetica Neue"/>
          <w:b/>
          <w:sz w:val="36"/>
          <w:szCs w:val="36"/>
        </w:rPr>
      </w:pPr>
      <w:r>
        <w:rPr>
          <w:rFonts w:ascii="Helvetica Neue" w:eastAsia="Helvetica Neue" w:hAnsi="Helvetica Neue" w:cs="Helvetica Neue"/>
          <w:b/>
          <w:sz w:val="36"/>
          <w:szCs w:val="36"/>
        </w:rPr>
        <w:t>Unit 3 Worksheet 4</w:t>
      </w:r>
      <w:r w:rsidR="006A3E35">
        <w:rPr>
          <w:rFonts w:ascii="Helvetica Neue" w:eastAsia="Helvetica Neue" w:hAnsi="Helvetica Neue" w:cs="Helvetica Neue"/>
          <w:b/>
          <w:sz w:val="36"/>
          <w:szCs w:val="36"/>
        </w:rPr>
        <w:t xml:space="preserve">: </w:t>
      </w:r>
      <w:r>
        <w:rPr>
          <w:rFonts w:ascii="Helvetica Neue" w:eastAsia="Helvetica Neue" w:hAnsi="Helvetica Neue" w:cs="Helvetica Neue"/>
          <w:b/>
          <w:sz w:val="36"/>
          <w:szCs w:val="36"/>
        </w:rPr>
        <w:t>Free Fall Practice</w:t>
      </w:r>
    </w:p>
    <w:p w14:paraId="1867C54B" w14:textId="77777777" w:rsidR="006A3E35" w:rsidRDefault="00244E4B" w:rsidP="006A3E35">
      <w:pPr>
        <w:tabs>
          <w:tab w:val="right" w:pos="10800"/>
        </w:tabs>
        <w:jc w:val="center"/>
        <w:rPr>
          <w:rFonts w:ascii="Helvetica Neue" w:eastAsia="Helvetica Neue" w:hAnsi="Helvetica Neue" w:cs="Helvetica Neue"/>
          <w:b/>
          <w:sz w:val="28"/>
          <w:szCs w:val="28"/>
        </w:rPr>
      </w:pPr>
      <w:r>
        <w:rPr>
          <w:rFonts w:ascii="Helvetica Neue" w:eastAsia="Helvetica Neue" w:hAnsi="Helvetica Neue" w:cs="Helvetica Neue"/>
          <w:b/>
          <w:sz w:val="28"/>
          <w:szCs w:val="28"/>
        </w:rPr>
        <w:t>Problem Solving</w:t>
      </w:r>
    </w:p>
    <w:p w14:paraId="60089C3F" w14:textId="77777777" w:rsidR="00244E4B" w:rsidRDefault="00244E4B" w:rsidP="006A3E35">
      <w:pPr>
        <w:tabs>
          <w:tab w:val="right" w:pos="10800"/>
        </w:tabs>
        <w:jc w:val="center"/>
        <w:rPr>
          <w:rFonts w:ascii="Helvetica Neue" w:eastAsia="Helvetica Neue" w:hAnsi="Helvetica Neue" w:cs="Helvetica Neue"/>
          <w:b/>
          <w:sz w:val="28"/>
          <w:szCs w:val="28"/>
        </w:rPr>
      </w:pPr>
    </w:p>
    <w:p w14:paraId="455EFA19" w14:textId="20AB0A92" w:rsidR="00244E4B" w:rsidRDefault="00C262DC" w:rsidP="00C262DC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="Times New Roman" w:eastAsia="Helvetica Neue" w:hAnsi="Times New Roman" w:cs="Times New Roman"/>
          <w:sz w:val="24"/>
          <w:szCs w:val="24"/>
        </w:rPr>
      </w:pPr>
      <w:r>
        <w:rPr>
          <w:rFonts w:ascii="Times New Roman" w:eastAsia="Helvetica Neue" w:hAnsi="Times New Roman" w:cs="Times New Roman"/>
          <w:b/>
          <w:sz w:val="24"/>
          <w:szCs w:val="24"/>
        </w:rPr>
        <w:t xml:space="preserve"> </w:t>
      </w:r>
      <w:r w:rsidR="005C41E3" w:rsidRPr="005C41E3">
        <w:rPr>
          <w:rFonts w:ascii="Times New Roman" w:eastAsia="Helvetica Neue" w:hAnsi="Times New Roman" w:cs="Times New Roman"/>
          <w:sz w:val="24"/>
          <w:szCs w:val="24"/>
        </w:rPr>
        <w:t>A rock dropped off a cliff</w:t>
      </w:r>
      <w:r w:rsidR="005C41E3">
        <w:rPr>
          <w:rFonts w:ascii="Times New Roman" w:eastAsia="Helvetica Neue" w:hAnsi="Times New Roman" w:cs="Times New Roman"/>
          <w:sz w:val="24"/>
          <w:szCs w:val="24"/>
        </w:rPr>
        <w:t xml:space="preserve"> is observed to splash into the ravine below 4 seconds after it is released, how tall is the cliff?</w:t>
      </w:r>
    </w:p>
    <w:p w14:paraId="387641E5" w14:textId="77777777" w:rsidR="005C41E3" w:rsidRDefault="005C41E3" w:rsidP="005C41E3">
      <w:pPr>
        <w:tabs>
          <w:tab w:val="right" w:pos="10800"/>
        </w:tabs>
        <w:rPr>
          <w:rFonts w:ascii="Times New Roman" w:eastAsia="Helvetica Neue" w:hAnsi="Times New Roman" w:cs="Times New Roman"/>
          <w:sz w:val="24"/>
          <w:szCs w:val="24"/>
        </w:rPr>
      </w:pPr>
    </w:p>
    <w:p w14:paraId="2BCAD1D9" w14:textId="77777777" w:rsidR="005C41E3" w:rsidRDefault="005C41E3" w:rsidP="005C41E3">
      <w:pPr>
        <w:tabs>
          <w:tab w:val="right" w:pos="10800"/>
        </w:tabs>
        <w:rPr>
          <w:rFonts w:ascii="Times New Roman" w:eastAsia="Helvetica Neue" w:hAnsi="Times New Roman" w:cs="Times New Roman"/>
          <w:sz w:val="24"/>
          <w:szCs w:val="24"/>
        </w:rPr>
      </w:pPr>
    </w:p>
    <w:p w14:paraId="1EE13BA4" w14:textId="77777777" w:rsidR="005C41E3" w:rsidRDefault="005C41E3" w:rsidP="005C41E3">
      <w:pPr>
        <w:tabs>
          <w:tab w:val="right" w:pos="10800"/>
        </w:tabs>
        <w:rPr>
          <w:rFonts w:ascii="Times New Roman" w:eastAsia="Helvetica Neue" w:hAnsi="Times New Roman" w:cs="Times New Roman"/>
          <w:sz w:val="24"/>
          <w:szCs w:val="24"/>
        </w:rPr>
      </w:pPr>
    </w:p>
    <w:p w14:paraId="41B9B2D5" w14:textId="77777777" w:rsidR="005C41E3" w:rsidRDefault="005C41E3" w:rsidP="005C41E3">
      <w:pPr>
        <w:tabs>
          <w:tab w:val="right" w:pos="10800"/>
        </w:tabs>
        <w:rPr>
          <w:rFonts w:ascii="Times New Roman" w:eastAsia="Helvetica Neue" w:hAnsi="Times New Roman" w:cs="Times New Roman"/>
          <w:sz w:val="24"/>
          <w:szCs w:val="24"/>
        </w:rPr>
      </w:pPr>
    </w:p>
    <w:p w14:paraId="0533261E" w14:textId="0FA5AEE3" w:rsidR="005C41E3" w:rsidRPr="005C41E3" w:rsidRDefault="005C41E3" w:rsidP="005C41E3">
      <w:pPr>
        <w:tabs>
          <w:tab w:val="right" w:pos="10800"/>
        </w:tabs>
        <w:rPr>
          <w:rFonts w:ascii="Times New Roman" w:eastAsia="Helvetica Neue" w:hAnsi="Times New Roman" w:cs="Times New Roman"/>
          <w:sz w:val="24"/>
          <w:szCs w:val="24"/>
        </w:rPr>
      </w:pPr>
      <w:r w:rsidRPr="005C41E3">
        <w:rPr>
          <w:rFonts w:ascii="Times New Roman" w:eastAsia="Helvetica Neue" w:hAnsi="Times New Roman" w:cs="Times New Roman"/>
          <w:sz w:val="24"/>
          <w:szCs w:val="24"/>
        </w:rPr>
        <w:t xml:space="preserve"> </w:t>
      </w:r>
    </w:p>
    <w:p w14:paraId="24EF24B0" w14:textId="37865924" w:rsidR="005C41E3" w:rsidRDefault="005C41E3" w:rsidP="005C41E3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="Times New Roman" w:eastAsia="Helvetica Neue" w:hAnsi="Times New Roman" w:cs="Times New Roman"/>
          <w:sz w:val="24"/>
          <w:szCs w:val="24"/>
        </w:rPr>
      </w:pPr>
      <w:r>
        <w:rPr>
          <w:rFonts w:ascii="Times New Roman" w:eastAsia="Helvetica Neue" w:hAnsi="Times New Roman" w:cs="Times New Roman"/>
          <w:sz w:val="24"/>
          <w:szCs w:val="24"/>
        </w:rPr>
        <w:t>If the rock above were thrown down at 10 m/s, how long would it take the rock to splash into the water below?</w:t>
      </w:r>
    </w:p>
    <w:p w14:paraId="3A3C8D71" w14:textId="77777777" w:rsidR="005C41E3" w:rsidRDefault="005C41E3" w:rsidP="005C41E3">
      <w:pPr>
        <w:tabs>
          <w:tab w:val="right" w:pos="10800"/>
        </w:tabs>
        <w:rPr>
          <w:rFonts w:ascii="Times New Roman" w:eastAsia="Helvetica Neue" w:hAnsi="Times New Roman" w:cs="Times New Roman"/>
          <w:sz w:val="24"/>
          <w:szCs w:val="24"/>
        </w:rPr>
      </w:pPr>
    </w:p>
    <w:p w14:paraId="400B0D81" w14:textId="77777777" w:rsidR="005C41E3" w:rsidRDefault="005C41E3" w:rsidP="005C41E3">
      <w:pPr>
        <w:tabs>
          <w:tab w:val="right" w:pos="10800"/>
        </w:tabs>
        <w:rPr>
          <w:rFonts w:ascii="Times New Roman" w:eastAsia="Helvetica Neue" w:hAnsi="Times New Roman" w:cs="Times New Roman"/>
          <w:sz w:val="24"/>
          <w:szCs w:val="24"/>
        </w:rPr>
      </w:pPr>
    </w:p>
    <w:p w14:paraId="0311E575" w14:textId="77777777" w:rsidR="005C41E3" w:rsidRDefault="005C41E3" w:rsidP="005C41E3">
      <w:pPr>
        <w:tabs>
          <w:tab w:val="right" w:pos="10800"/>
        </w:tabs>
        <w:rPr>
          <w:rFonts w:ascii="Times New Roman" w:eastAsia="Helvetica Neue" w:hAnsi="Times New Roman" w:cs="Times New Roman"/>
          <w:sz w:val="24"/>
          <w:szCs w:val="24"/>
        </w:rPr>
      </w:pPr>
    </w:p>
    <w:p w14:paraId="609C79F1" w14:textId="77777777" w:rsidR="005C41E3" w:rsidRDefault="005C41E3" w:rsidP="005C41E3">
      <w:pPr>
        <w:tabs>
          <w:tab w:val="right" w:pos="10800"/>
        </w:tabs>
        <w:rPr>
          <w:rFonts w:ascii="Times New Roman" w:eastAsia="Helvetica Neue" w:hAnsi="Times New Roman" w:cs="Times New Roman"/>
          <w:sz w:val="24"/>
          <w:szCs w:val="24"/>
        </w:rPr>
      </w:pPr>
    </w:p>
    <w:p w14:paraId="38167E57" w14:textId="6EE10EDF" w:rsidR="005C41E3" w:rsidRPr="005C41E3" w:rsidRDefault="005C41E3" w:rsidP="005C41E3">
      <w:pPr>
        <w:tabs>
          <w:tab w:val="right" w:pos="10800"/>
        </w:tabs>
        <w:rPr>
          <w:rFonts w:ascii="Times New Roman" w:eastAsia="Helvetica Neue" w:hAnsi="Times New Roman" w:cs="Times New Roman"/>
          <w:sz w:val="24"/>
          <w:szCs w:val="24"/>
        </w:rPr>
      </w:pPr>
      <w:r w:rsidRPr="005C41E3">
        <w:rPr>
          <w:rFonts w:ascii="Times New Roman" w:eastAsia="Helvetica Neue" w:hAnsi="Times New Roman" w:cs="Times New Roman"/>
          <w:sz w:val="24"/>
          <w:szCs w:val="24"/>
        </w:rPr>
        <w:t xml:space="preserve"> </w:t>
      </w:r>
    </w:p>
    <w:p w14:paraId="68F61309" w14:textId="77777777" w:rsidR="005C41E3" w:rsidRDefault="005C41E3" w:rsidP="005C41E3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="Times New Roman" w:eastAsia="Helvetica Neue" w:hAnsi="Times New Roman" w:cs="Times New Roman"/>
          <w:sz w:val="24"/>
          <w:szCs w:val="24"/>
        </w:rPr>
      </w:pPr>
      <w:r>
        <w:rPr>
          <w:rFonts w:ascii="Times New Roman" w:eastAsia="Helvetica Neue" w:hAnsi="Times New Roman" w:cs="Times New Roman"/>
          <w:sz w:val="24"/>
          <w:szCs w:val="24"/>
        </w:rPr>
        <w:t xml:space="preserve">A ball is thrown straight up at 45 m/s.  </w:t>
      </w:r>
    </w:p>
    <w:p w14:paraId="30EF817F" w14:textId="2AE3B70B" w:rsidR="005C41E3" w:rsidRPr="005C41E3" w:rsidRDefault="005C41E3" w:rsidP="005C41E3">
      <w:pPr>
        <w:pStyle w:val="ListParagraph"/>
        <w:numPr>
          <w:ilvl w:val="0"/>
          <w:numId w:val="2"/>
        </w:numPr>
        <w:tabs>
          <w:tab w:val="right" w:pos="10800"/>
        </w:tabs>
        <w:rPr>
          <w:rFonts w:ascii="Times New Roman" w:eastAsia="Helvetica Neue" w:hAnsi="Times New Roman" w:cs="Times New Roman"/>
          <w:sz w:val="24"/>
          <w:szCs w:val="24"/>
        </w:rPr>
      </w:pPr>
      <w:r w:rsidRPr="005C41E3">
        <w:rPr>
          <w:rFonts w:ascii="Times New Roman" w:eastAsia="Helvetica Neue" w:hAnsi="Times New Roman" w:cs="Times New Roman"/>
          <w:sz w:val="24"/>
          <w:szCs w:val="24"/>
        </w:rPr>
        <w:t>How high does it reach?</w:t>
      </w:r>
    </w:p>
    <w:p w14:paraId="6F47B72E" w14:textId="77777777" w:rsidR="005C41E3" w:rsidRDefault="005C41E3" w:rsidP="005C41E3"/>
    <w:p w14:paraId="2947424E" w14:textId="77777777" w:rsidR="005C41E3" w:rsidRDefault="005C41E3" w:rsidP="005C41E3"/>
    <w:p w14:paraId="0EF48931" w14:textId="77777777" w:rsidR="001E4B07" w:rsidRDefault="001E4B07" w:rsidP="005C41E3"/>
    <w:p w14:paraId="563FD452" w14:textId="77777777" w:rsidR="001E4B07" w:rsidRDefault="001E4B07" w:rsidP="005C41E3"/>
    <w:p w14:paraId="2DC76B00" w14:textId="77777777" w:rsidR="005C41E3" w:rsidRDefault="005C41E3" w:rsidP="005C41E3">
      <w:pPr>
        <w:pStyle w:val="ListParagraph"/>
        <w:numPr>
          <w:ilvl w:val="0"/>
          <w:numId w:val="2"/>
        </w:numPr>
        <w:tabs>
          <w:tab w:val="right" w:pos="10800"/>
        </w:tabs>
        <w:rPr>
          <w:rFonts w:ascii="Times New Roman" w:eastAsia="Helvetica Neue" w:hAnsi="Times New Roman" w:cs="Times New Roman"/>
          <w:sz w:val="24"/>
          <w:szCs w:val="24"/>
        </w:rPr>
      </w:pPr>
      <w:r>
        <w:rPr>
          <w:rFonts w:ascii="Times New Roman" w:eastAsia="Helvetica Neue" w:hAnsi="Times New Roman" w:cs="Times New Roman"/>
          <w:sz w:val="24"/>
          <w:szCs w:val="24"/>
        </w:rPr>
        <w:t>How long does it take to return to its original height?</w:t>
      </w:r>
    </w:p>
    <w:p w14:paraId="7404F1EF" w14:textId="77777777" w:rsidR="005C41E3" w:rsidRDefault="005C41E3" w:rsidP="005C41E3">
      <w:pPr>
        <w:tabs>
          <w:tab w:val="right" w:pos="10800"/>
        </w:tabs>
        <w:rPr>
          <w:rFonts w:ascii="Times New Roman" w:eastAsia="Helvetica Neue" w:hAnsi="Times New Roman" w:cs="Times New Roman"/>
          <w:sz w:val="24"/>
          <w:szCs w:val="24"/>
        </w:rPr>
      </w:pPr>
    </w:p>
    <w:p w14:paraId="69C13E7B" w14:textId="77777777" w:rsidR="001E4B07" w:rsidRDefault="001E4B07" w:rsidP="005C41E3">
      <w:pPr>
        <w:tabs>
          <w:tab w:val="right" w:pos="10800"/>
        </w:tabs>
        <w:rPr>
          <w:rFonts w:ascii="Times New Roman" w:eastAsia="Helvetica Neue" w:hAnsi="Times New Roman" w:cs="Times New Roman"/>
          <w:sz w:val="24"/>
          <w:szCs w:val="24"/>
        </w:rPr>
      </w:pPr>
    </w:p>
    <w:p w14:paraId="3586D5B7" w14:textId="77777777" w:rsidR="001E4B07" w:rsidRDefault="001E4B07" w:rsidP="005C41E3">
      <w:pPr>
        <w:tabs>
          <w:tab w:val="right" w:pos="10800"/>
        </w:tabs>
        <w:rPr>
          <w:rFonts w:ascii="Times New Roman" w:eastAsia="Helvetica Neue" w:hAnsi="Times New Roman" w:cs="Times New Roman"/>
          <w:sz w:val="24"/>
          <w:szCs w:val="24"/>
        </w:rPr>
      </w:pPr>
    </w:p>
    <w:p w14:paraId="4DE7ABC1" w14:textId="5660AF79" w:rsidR="005C41E3" w:rsidRPr="005C41E3" w:rsidRDefault="005C41E3" w:rsidP="005C41E3">
      <w:pPr>
        <w:tabs>
          <w:tab w:val="right" w:pos="10800"/>
        </w:tabs>
        <w:rPr>
          <w:rFonts w:ascii="Times New Roman" w:eastAsia="Helvetica Neue" w:hAnsi="Times New Roman" w:cs="Times New Roman"/>
          <w:sz w:val="24"/>
          <w:szCs w:val="24"/>
        </w:rPr>
      </w:pPr>
      <w:r w:rsidRPr="005C41E3">
        <w:rPr>
          <w:rFonts w:ascii="Times New Roman" w:eastAsia="Helvetica Neue" w:hAnsi="Times New Roman" w:cs="Times New Roman"/>
          <w:sz w:val="24"/>
          <w:szCs w:val="24"/>
        </w:rPr>
        <w:t xml:space="preserve"> </w:t>
      </w:r>
    </w:p>
    <w:p w14:paraId="7CC24C1E" w14:textId="77777777" w:rsidR="005C41E3" w:rsidRPr="005C41E3" w:rsidRDefault="005C41E3" w:rsidP="005C41E3">
      <w:pPr>
        <w:pStyle w:val="ListParagraph"/>
        <w:numPr>
          <w:ilvl w:val="0"/>
          <w:numId w:val="2"/>
        </w:numPr>
        <w:tabs>
          <w:tab w:val="right" w:pos="10800"/>
        </w:tabs>
      </w:pPr>
      <w:r>
        <w:rPr>
          <w:rFonts w:ascii="Times New Roman" w:eastAsia="Helvetica Neue" w:hAnsi="Times New Roman" w:cs="Times New Roman"/>
          <w:sz w:val="24"/>
          <w:szCs w:val="24"/>
        </w:rPr>
        <w:t>How fast is it moving as it reaches that height?</w:t>
      </w:r>
    </w:p>
    <w:p w14:paraId="5655259E" w14:textId="77777777" w:rsidR="005C41E3" w:rsidRDefault="005C41E3" w:rsidP="005C41E3">
      <w:pPr>
        <w:tabs>
          <w:tab w:val="right" w:pos="10800"/>
        </w:tabs>
      </w:pPr>
    </w:p>
    <w:p w14:paraId="328FB362" w14:textId="77777777" w:rsidR="005C41E3" w:rsidRDefault="005C41E3" w:rsidP="005C41E3">
      <w:pPr>
        <w:tabs>
          <w:tab w:val="right" w:pos="10800"/>
        </w:tabs>
      </w:pPr>
    </w:p>
    <w:p w14:paraId="14D53A56" w14:textId="77777777" w:rsidR="005C41E3" w:rsidRDefault="005C41E3" w:rsidP="005C41E3">
      <w:pPr>
        <w:tabs>
          <w:tab w:val="right" w:pos="10800"/>
        </w:tabs>
      </w:pPr>
    </w:p>
    <w:p w14:paraId="532BB2C2" w14:textId="77777777" w:rsidR="005C41E3" w:rsidRDefault="005C41E3" w:rsidP="005C41E3">
      <w:pPr>
        <w:tabs>
          <w:tab w:val="right" w:pos="10800"/>
        </w:tabs>
      </w:pPr>
    </w:p>
    <w:p w14:paraId="4E759B2F" w14:textId="77777777" w:rsidR="005C41E3" w:rsidRDefault="005C41E3" w:rsidP="005C41E3">
      <w:pPr>
        <w:tabs>
          <w:tab w:val="right" w:pos="10800"/>
        </w:tabs>
      </w:pPr>
    </w:p>
    <w:p w14:paraId="4DE1953C" w14:textId="08234331" w:rsidR="005C41E3" w:rsidRPr="00407366" w:rsidRDefault="00407366" w:rsidP="005C41E3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407366">
        <w:rPr>
          <w:rFonts w:ascii="Times New Roman" w:hAnsi="Times New Roman" w:cs="Times New Roman"/>
          <w:sz w:val="24"/>
          <w:szCs w:val="24"/>
        </w:rPr>
        <w:t xml:space="preserve">How would </w:t>
      </w:r>
      <w:r>
        <w:rPr>
          <w:rFonts w:ascii="Times New Roman" w:hAnsi="Times New Roman" w:cs="Times New Roman"/>
          <w:sz w:val="24"/>
          <w:szCs w:val="24"/>
        </w:rPr>
        <w:t xml:space="preserve">the answers to these questions change if these events were to take place on a different planet, specifically Mars (where the </w:t>
      </w:r>
      <w:r w:rsidR="0001613F">
        <w:rPr>
          <w:rFonts w:ascii="Times New Roman" w:hAnsi="Times New Roman" w:cs="Times New Roman"/>
          <w:sz w:val="24"/>
          <w:szCs w:val="24"/>
        </w:rPr>
        <w:t>freefall acceleration value is ~ 4 m/s/s)?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81765C" w14:textId="77777777" w:rsidR="009D4D9E" w:rsidRDefault="009D4D9E"/>
    <w:p w14:paraId="46A66E28" w14:textId="77777777" w:rsidR="009D4D9E" w:rsidRDefault="009D4D9E"/>
    <w:p w14:paraId="79DCD0FB" w14:textId="77777777" w:rsidR="009D4D9E" w:rsidRDefault="009D4D9E"/>
    <w:p w14:paraId="274A23A6" w14:textId="77777777" w:rsidR="009D4D9E" w:rsidRDefault="009D4D9E"/>
    <w:p w14:paraId="4E86C777" w14:textId="77777777" w:rsidR="009D4D9E" w:rsidRDefault="009D4D9E"/>
    <w:p w14:paraId="2EA41F8B" w14:textId="77777777" w:rsidR="009D4D9E" w:rsidRDefault="009D4D9E"/>
    <w:p w14:paraId="43305D57" w14:textId="77777777" w:rsidR="009D4D9E" w:rsidRDefault="009D4D9E"/>
    <w:p w14:paraId="3179B86F" w14:textId="77777777" w:rsidR="009D4D9E" w:rsidRDefault="009D4D9E"/>
    <w:p w14:paraId="25A54E65" w14:textId="77777777" w:rsidR="009D4D9E" w:rsidRDefault="009D4D9E"/>
    <w:p w14:paraId="51BD4AE3" w14:textId="77777777" w:rsidR="009D4D9E" w:rsidRDefault="009D4D9E"/>
    <w:p w14:paraId="65EECA44" w14:textId="77777777" w:rsidR="009D4D9E" w:rsidRDefault="009D4D9E"/>
    <w:p w14:paraId="14D290CF" w14:textId="77777777" w:rsidR="009D4D9E" w:rsidRDefault="009D4D9E"/>
    <w:p w14:paraId="6D0A2392" w14:textId="77777777" w:rsidR="009D4D9E" w:rsidRDefault="009D4D9E"/>
    <w:p w14:paraId="39039818" w14:textId="77777777" w:rsidR="009D4D9E" w:rsidRDefault="009D4D9E"/>
    <w:p w14:paraId="59EE9487" w14:textId="77777777" w:rsidR="009D4D9E" w:rsidRDefault="009D4D9E"/>
    <w:p w14:paraId="30C4E7A5" w14:textId="77777777" w:rsidR="009D4D9E" w:rsidRDefault="009D4D9E"/>
    <w:p w14:paraId="0CF76E4D" w14:textId="77777777" w:rsidR="009D4D9E" w:rsidRDefault="009D4D9E"/>
    <w:p w14:paraId="0B4F2CC9" w14:textId="77777777" w:rsidR="009D4D9E" w:rsidRDefault="009D4D9E"/>
    <w:p w14:paraId="7775BFF5" w14:textId="77777777" w:rsidR="009D4D9E" w:rsidRDefault="009D4D9E"/>
    <w:p w14:paraId="7B5208E5" w14:textId="77777777" w:rsidR="009D4D9E" w:rsidRDefault="009D4D9E"/>
    <w:p w14:paraId="152C32CE" w14:textId="77777777" w:rsidR="009D4D9E" w:rsidRDefault="009D4D9E"/>
    <w:sectPr w:rsidR="009D4D9E" w:rsidSect="009D4D9E">
      <w:footerReference w:type="default" r:id="rId7"/>
      <w:headerReference w:type="first" r:id="rId8"/>
      <w:footerReference w:type="first" r:id="rId9"/>
      <w:pgSz w:w="12240" w:h="15840"/>
      <w:pgMar w:top="1440" w:right="720" w:bottom="14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3F1D71" w14:textId="77777777" w:rsidR="0074287E" w:rsidRDefault="0074287E" w:rsidP="006A3E35">
      <w:pPr>
        <w:spacing w:line="240" w:lineRule="auto"/>
      </w:pPr>
      <w:r>
        <w:separator/>
      </w:r>
    </w:p>
  </w:endnote>
  <w:endnote w:type="continuationSeparator" w:id="0">
    <w:p w14:paraId="56AE59CF" w14:textId="77777777" w:rsidR="0074287E" w:rsidRDefault="0074287E" w:rsidP="006A3E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80CE33" w14:textId="77777777" w:rsidR="006A3E35" w:rsidRDefault="00CF1F55" w:rsidP="00BC3681">
    <w:pPr>
      <w:pStyle w:val="Footer"/>
      <w:tabs>
        <w:tab w:val="clear" w:pos="4680"/>
        <w:tab w:val="center" w:pos="4320"/>
      </w:tabs>
      <w:jc w:val="center"/>
    </w:pPr>
    <w:fldSimple w:instr=" FILENAME  \* MERGEFORMAT ">
      <w:r w:rsidR="00244E4B">
        <w:rPr>
          <w:noProof/>
        </w:rPr>
        <w:t>Document2</w:t>
      </w:r>
    </w:fldSimple>
    <w:r w:rsidR="00BC3681">
      <w:tab/>
    </w:r>
    <w:r w:rsidR="00BC3681">
      <w:fldChar w:fldCharType="begin"/>
    </w:r>
    <w:r w:rsidR="00BC3681">
      <w:instrText xml:space="preserve"> PAGE  \* MERGEFORMAT </w:instrText>
    </w:r>
    <w:r w:rsidR="00BC3681">
      <w:fldChar w:fldCharType="separate"/>
    </w:r>
    <w:r w:rsidR="00407366">
      <w:rPr>
        <w:noProof/>
      </w:rPr>
      <w:t>2</w:t>
    </w:r>
    <w:r w:rsidR="00BC3681">
      <w:fldChar w:fldCharType="end"/>
    </w:r>
    <w:r w:rsidR="00BC3681">
      <w:ptab w:relativeTo="margin" w:alignment="right" w:leader="none"/>
    </w:r>
    <w:r w:rsidR="00BC3681" w:rsidRPr="00DE5D33">
      <w:rPr>
        <w:rFonts w:hint="eastAsia"/>
      </w:rPr>
      <w:t>ⓒ</w:t>
    </w:r>
    <w:r w:rsidR="00BC3681" w:rsidRPr="00DE5D33">
      <w:t xml:space="preserve"> 2017 AAPT, AMTA, Bootstrap, STEMteachersNYC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35325D" w14:textId="38FC0F8B" w:rsidR="009D4D9E" w:rsidRDefault="009D4D9E" w:rsidP="009D4D9E">
    <w:pPr>
      <w:pStyle w:val="Footer"/>
      <w:tabs>
        <w:tab w:val="clear" w:pos="4680"/>
        <w:tab w:val="center" w:pos="4320"/>
      </w:tabs>
      <w:jc w:val="center"/>
    </w:pPr>
    <w:fldSimple w:instr=" FILENAME  \* MERGEFORMAT ">
      <w:r w:rsidR="00407366">
        <w:rPr>
          <w:noProof/>
        </w:rPr>
        <w:t xml:space="preserve">Unit 3 Worksheet </w:t>
      </w:r>
    </w:fldSimple>
    <w:r w:rsidR="00407366">
      <w:rPr>
        <w:noProof/>
      </w:rPr>
      <w:t>4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74287E">
      <w:rPr>
        <w:noProof/>
      </w:rPr>
      <w:t>1</w:t>
    </w:r>
    <w:r>
      <w:fldChar w:fldCharType="end"/>
    </w:r>
    <w:r>
      <w:ptab w:relativeTo="margin" w:alignment="right" w:leader="none"/>
    </w:r>
    <w:r w:rsidRPr="00DE5D33">
      <w:rPr>
        <w:rFonts w:hint="eastAsia"/>
      </w:rPr>
      <w:t>ⓒ</w:t>
    </w:r>
    <w:r w:rsidRPr="00DE5D33">
      <w:t xml:space="preserve"> 2017 AAPT, AMTA, Bootstrap, STEMteachersNYC</w:t>
    </w:r>
  </w:p>
  <w:p w14:paraId="6BD9DC9E" w14:textId="77777777" w:rsidR="009D4D9E" w:rsidRDefault="009D4D9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B8DD3B" w14:textId="77777777" w:rsidR="0074287E" w:rsidRDefault="0074287E" w:rsidP="006A3E35">
      <w:pPr>
        <w:spacing w:line="240" w:lineRule="auto"/>
      </w:pPr>
      <w:r>
        <w:separator/>
      </w:r>
    </w:p>
  </w:footnote>
  <w:footnote w:type="continuationSeparator" w:id="0">
    <w:p w14:paraId="5A267F4E" w14:textId="77777777" w:rsidR="0074287E" w:rsidRDefault="0074287E" w:rsidP="006A3E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D49331" w14:textId="77777777" w:rsidR="009D4D9E" w:rsidRPr="004419D1" w:rsidRDefault="009D4D9E" w:rsidP="009D4D9E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jc w:val="right"/>
      <w:rPr>
        <w:rFonts w:ascii="Times New Roman" w:eastAsia="Times New Roman" w:hAnsi="Times New Roman" w:cs="Times New Roman"/>
        <w:color w:val="auto"/>
        <w:sz w:val="24"/>
        <w:szCs w:val="24"/>
        <w:lang w:val="en-US"/>
      </w:rPr>
    </w:pPr>
    <w:r w:rsidRPr="004419D1">
      <w:rPr>
        <w:rFonts w:ascii="Times New Roman" w:eastAsia="Times New Roman" w:hAnsi="Times New Roman" w:cs="Times New Roman"/>
        <w:sz w:val="20"/>
        <w:szCs w:val="20"/>
        <w:lang w:val="en-US"/>
      </w:rPr>
      <w:t>Name__________________________</w:t>
    </w:r>
  </w:p>
  <w:p w14:paraId="4B1F9CE9" w14:textId="77777777" w:rsidR="009D4D9E" w:rsidRPr="004419D1" w:rsidRDefault="009D4D9E" w:rsidP="009D4D9E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rPr>
        <w:rFonts w:ascii="Times New Roman" w:eastAsia="Times New Roman" w:hAnsi="Times New Roman" w:cs="Times New Roman"/>
        <w:color w:val="auto"/>
        <w:sz w:val="24"/>
        <w:szCs w:val="24"/>
        <w:lang w:val="en-US"/>
      </w:rPr>
    </w:pPr>
  </w:p>
  <w:p w14:paraId="16D375E2" w14:textId="77777777" w:rsidR="009D4D9E" w:rsidRPr="009D4D9E" w:rsidRDefault="009D4D9E" w:rsidP="009D4D9E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jc w:val="right"/>
      <w:rPr>
        <w:rFonts w:ascii="Times New Roman" w:eastAsia="Times New Roman" w:hAnsi="Times New Roman" w:cs="Times New Roman"/>
        <w:sz w:val="20"/>
        <w:szCs w:val="20"/>
        <w:lang w:val="en-US"/>
      </w:rPr>
    </w:pPr>
    <w:r w:rsidRPr="004419D1">
      <w:rPr>
        <w:rFonts w:ascii="Times New Roman" w:eastAsia="Times New Roman" w:hAnsi="Times New Roman" w:cs="Times New Roman"/>
        <w:sz w:val="20"/>
        <w:szCs w:val="20"/>
        <w:lang w:val="en-US"/>
      </w:rPr>
      <w:t>Date__________ Period 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F0663E"/>
    <w:multiLevelType w:val="hybridMultilevel"/>
    <w:tmpl w:val="37204628"/>
    <w:lvl w:ilvl="0" w:tplc="5698A0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CF63ABE"/>
    <w:multiLevelType w:val="hybridMultilevel"/>
    <w:tmpl w:val="ED349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E4B"/>
    <w:rsid w:val="0001613F"/>
    <w:rsid w:val="001E4B07"/>
    <w:rsid w:val="00244E4B"/>
    <w:rsid w:val="003609C2"/>
    <w:rsid w:val="00407366"/>
    <w:rsid w:val="005C41E3"/>
    <w:rsid w:val="00613188"/>
    <w:rsid w:val="006A3E35"/>
    <w:rsid w:val="006E5328"/>
    <w:rsid w:val="0074287E"/>
    <w:rsid w:val="009D4D9E"/>
    <w:rsid w:val="00B36855"/>
    <w:rsid w:val="00BC3681"/>
    <w:rsid w:val="00C262DC"/>
    <w:rsid w:val="00CF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ADB7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A3E35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E3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color w:val="auto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A3E35"/>
  </w:style>
  <w:style w:type="paragraph" w:styleId="Footer">
    <w:name w:val="footer"/>
    <w:basedOn w:val="Normal"/>
    <w:link w:val="FooterChar"/>
    <w:uiPriority w:val="99"/>
    <w:unhideWhenUsed/>
    <w:rsid w:val="006A3E3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color w:val="auto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6A3E35"/>
  </w:style>
  <w:style w:type="paragraph" w:styleId="ListParagraph">
    <w:name w:val="List Paragraph"/>
    <w:basedOn w:val="Normal"/>
    <w:uiPriority w:val="34"/>
    <w:qFormat/>
    <w:rsid w:val="00C2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jdykes/Library/Group%20Containers/UBF8T346G9.Office/User%20Content.localized/Templates.localized/CMPF%20Model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CMPF Modeling.dotx</Template>
  <TotalTime>9</TotalTime>
  <Pages>2</Pages>
  <Words>102</Words>
  <Characters>588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jdykes@ridleysd.org</dc:creator>
  <cp:keywords/>
  <dc:description/>
  <cp:lastModifiedBy>jdykes@ridleysd.org</cp:lastModifiedBy>
  <cp:revision>4</cp:revision>
  <dcterms:created xsi:type="dcterms:W3CDTF">2018-04-04T00:08:00Z</dcterms:created>
  <dcterms:modified xsi:type="dcterms:W3CDTF">2018-04-04T00:34:00Z</dcterms:modified>
</cp:coreProperties>
</file>