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9B4D8" w14:textId="0BD2BA55" w:rsidR="006A3E35" w:rsidRDefault="0092259E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GoBack"/>
      <w:bookmarkEnd w:id="0"/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3 – </w:t>
      </w:r>
      <w:r w:rsidR="00F32F4A">
        <w:rPr>
          <w:rFonts w:ascii="Helvetica Neue" w:eastAsia="Helvetica Neue" w:hAnsi="Helvetica Neue" w:cs="Helvetica Neue"/>
          <w:b/>
          <w:sz w:val="36"/>
          <w:szCs w:val="36"/>
        </w:rPr>
        <w:t>Activity 1</w:t>
      </w:r>
    </w:p>
    <w:p w14:paraId="060B896E" w14:textId="77777777" w:rsidR="006A3E35" w:rsidRDefault="0092259E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Determining the displacement for a non-constant velocity</w:t>
      </w:r>
    </w:p>
    <w:p w14:paraId="03A3F4F7" w14:textId="77777777" w:rsidR="009D4D9E" w:rsidRDefault="0092259E">
      <w:r>
        <w:rPr>
          <w:noProof/>
          <w:lang w:val="en-US"/>
        </w:rPr>
        <w:drawing>
          <wp:anchor distT="0" distB="0" distL="114300" distR="114300" simplePos="0" relativeHeight="251641856" behindDoc="0" locked="0" layoutInCell="1" allowOverlap="1" wp14:anchorId="7F1F4DA0" wp14:editId="752EB6B2">
            <wp:simplePos x="0" y="0"/>
            <wp:positionH relativeFrom="column">
              <wp:posOffset>4445</wp:posOffset>
            </wp:positionH>
            <wp:positionV relativeFrom="paragraph">
              <wp:posOffset>182245</wp:posOffset>
            </wp:positionV>
            <wp:extent cx="2745105" cy="198183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2-01 at 4.35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95D74" w14:textId="77777777" w:rsidR="009D4D9E" w:rsidRPr="0092259E" w:rsidRDefault="009D4D9E">
      <w:pPr>
        <w:rPr>
          <w:rFonts w:ascii="Times New Roman" w:hAnsi="Times New Roman" w:cs="Times New Roman"/>
          <w:sz w:val="24"/>
          <w:szCs w:val="24"/>
        </w:rPr>
      </w:pPr>
    </w:p>
    <w:p w14:paraId="50830E0C" w14:textId="77777777" w:rsidR="009D4D9E" w:rsidRDefault="0092259E">
      <w:pPr>
        <w:rPr>
          <w:rFonts w:ascii="Times New Roman" w:hAnsi="Times New Roman" w:cs="Times New Roman"/>
          <w:sz w:val="24"/>
          <w:szCs w:val="24"/>
        </w:rPr>
      </w:pPr>
      <w:r w:rsidRPr="0092259E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the past, we have found the displacement for an object moving by finding the area under the velocity versus time graph.  In Unit 2, that area was a rectangle, and was therefore easily graphed and easily programmed.  </w:t>
      </w:r>
    </w:p>
    <w:p w14:paraId="4EBEB335" w14:textId="77777777" w:rsidR="0092259E" w:rsidRPr="0092259E" w:rsidRDefault="0092259E">
      <w:pPr>
        <w:rPr>
          <w:rFonts w:ascii="Times New Roman" w:hAnsi="Times New Roman" w:cs="Times New Roman"/>
          <w:b/>
          <w:sz w:val="24"/>
          <w:szCs w:val="24"/>
        </w:rPr>
      </w:pPr>
    </w:p>
    <w:p w14:paraId="04EDD1B9" w14:textId="77777777" w:rsidR="0092259E" w:rsidRDefault="0092259E">
      <w:pPr>
        <w:rPr>
          <w:rFonts w:ascii="Times New Roman" w:hAnsi="Times New Roman" w:cs="Times New Roman"/>
          <w:b/>
          <w:sz w:val="24"/>
          <w:szCs w:val="24"/>
        </w:rPr>
      </w:pPr>
      <w:r w:rsidRPr="0092259E">
        <w:rPr>
          <w:rFonts w:ascii="Times New Roman" w:hAnsi="Times New Roman" w:cs="Times New Roman"/>
          <w:b/>
          <w:sz w:val="24"/>
          <w:szCs w:val="24"/>
        </w:rPr>
        <w:t>Will the same methods work for a non-constant velocity versus time graph?</w:t>
      </w:r>
    </w:p>
    <w:p w14:paraId="3293550A" w14:textId="77777777" w:rsidR="0092259E" w:rsidRDefault="0092259E">
      <w:pPr>
        <w:rPr>
          <w:rFonts w:ascii="Times New Roman" w:hAnsi="Times New Roman" w:cs="Times New Roman"/>
          <w:b/>
          <w:sz w:val="24"/>
          <w:szCs w:val="24"/>
        </w:rPr>
      </w:pPr>
    </w:p>
    <w:p w14:paraId="59322843" w14:textId="77777777" w:rsidR="0092259E" w:rsidRDefault="0092259E">
      <w:pPr>
        <w:rPr>
          <w:rFonts w:ascii="Times New Roman" w:hAnsi="Times New Roman" w:cs="Times New Roman"/>
          <w:b/>
          <w:sz w:val="24"/>
          <w:szCs w:val="24"/>
        </w:rPr>
      </w:pPr>
    </w:p>
    <w:p w14:paraId="743F850D" w14:textId="77777777" w:rsidR="0092259E" w:rsidRDefault="0092259E">
      <w:pPr>
        <w:rPr>
          <w:rFonts w:ascii="Times New Roman" w:hAnsi="Times New Roman" w:cs="Times New Roman"/>
          <w:b/>
          <w:sz w:val="24"/>
          <w:szCs w:val="24"/>
        </w:rPr>
      </w:pPr>
    </w:p>
    <w:p w14:paraId="43E04772" w14:textId="77777777" w:rsidR="0092259E" w:rsidRPr="0092259E" w:rsidRDefault="0092259E">
      <w:pPr>
        <w:rPr>
          <w:rFonts w:ascii="Times New Roman" w:hAnsi="Times New Roman" w:cs="Times New Roman"/>
          <w:sz w:val="24"/>
          <w:szCs w:val="24"/>
        </w:rPr>
      </w:pPr>
      <w:r w:rsidRPr="0092259E">
        <w:rPr>
          <w:rFonts w:ascii="Times New Roman" w:hAnsi="Times New Roman" w:cs="Times New Roman"/>
          <w:sz w:val="24"/>
          <w:szCs w:val="24"/>
        </w:rPr>
        <w:t>First,</w:t>
      </w:r>
      <w:r>
        <w:rPr>
          <w:rFonts w:ascii="Times New Roman" w:hAnsi="Times New Roman" w:cs="Times New Roman"/>
          <w:sz w:val="24"/>
          <w:szCs w:val="24"/>
        </w:rPr>
        <w:t xml:space="preserve"> let’s find the total displacement of the motion using geometry for the full 6 seconds.  The shape is a trapezoid, or what we can approximate as a rectangle with a triangle sitting on top.</w:t>
      </w:r>
    </w:p>
    <w:p w14:paraId="0E21C6D8" w14:textId="77777777" w:rsidR="009D4D9E" w:rsidRDefault="00E4252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280F5BA" wp14:editId="1C23B956">
                <wp:simplePos x="0" y="0"/>
                <wp:positionH relativeFrom="column">
                  <wp:posOffset>3421380</wp:posOffset>
                </wp:positionH>
                <wp:positionV relativeFrom="paragraph">
                  <wp:posOffset>173355</wp:posOffset>
                </wp:positionV>
                <wp:extent cx="2783205" cy="1726565"/>
                <wp:effectExtent l="25400" t="25400" r="36195" b="26035"/>
                <wp:wrapThrough wrapText="bothSides">
                  <wp:wrapPolygon edited="0">
                    <wp:start x="-197" y="-318"/>
                    <wp:lineTo x="-197" y="21608"/>
                    <wp:lineTo x="21684" y="21608"/>
                    <wp:lineTo x="21684" y="-318"/>
                    <wp:lineTo x="-197" y="-318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3205" cy="1726565"/>
                          <a:chOff x="0" y="0"/>
                          <a:chExt cx="2783205" cy="1726565"/>
                        </a:xfrm>
                      </wpg:grpSpPr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205" cy="17265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9" name="Right Triangle 9"/>
                        <wps:cNvSpPr/>
                        <wps:spPr>
                          <a:xfrm rot="16200000">
                            <a:off x="1151890" y="-273050"/>
                            <a:ext cx="877570" cy="2124710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AB1C3" id="Group 10" o:spid="_x0000_s1026" style="position:absolute;margin-left:269.4pt;margin-top:13.65pt;width:219.15pt;height:135.95pt;z-index:251652096" coordsize="2783205,172656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783205;height:172656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E+&#10;kdi/AAAA2gAAAA8AAABkcnMvZG93bnJldi54bWxET8uKwjAU3Qv+Q7jC7DTVwVfHKCIII7qxysz2&#10;0txpis1NaaJ2/t4IgrtzOC/OYtXaStyo8aVjBcNBAoI4d7rkQsH5tO3PQPiArLFyTAr+ycNq2e0s&#10;MNXuzke6ZaEQsYR9igpMCHUqpc8NWfQDVxNH7c81FkOkTSF1g/dYbis5SpKJtFhyXDBY08ZQfsmu&#10;VsE8wvXPnHeH8nds9E7a2f7TKvXRa9dfIAK14W1+pb+1gik8r8QbIJcP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hPpHYvwAAANoAAAAPAAAAAAAAAAAAAAAAAJwCAABkcnMv&#10;ZG93bnJldi54bWxQSwUGAAAAAAQABAD3AAAAiAMAAAAA&#10;" stroked="t" strokecolor="black [3213]">
                  <v:imagedata r:id="rId8" o:title=""/>
                  <v:path arrowok="t"/>
                </v:shape>
                <v:shapetype id="_x0000_t6" coordsize="21600,21600" o:spt="6" path="m0,0l0,21600,21600,21600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" o:spid="_x0000_s1028" type="#_x0000_t6" style="position:absolute;left:1151890;top:-273050;width:877570;height:212471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Iku9wgAA&#10;ANoAAAAPAAAAZHJzL2Rvd25yZXYueG1sRI/disIwFITvBd8hHMEb0dQfFq1GUUGQvRD8eYBDc2yr&#10;zUlpoq0+/UYQ9nKYmW+YxaoxhXhS5XLLCoaDCARxYnXOqYLLedefgnAeWWNhmRS8yMFq2W4tMNa2&#10;5iM9Tz4VAcIuRgWZ92UspUsyMugGtiQO3tVWBn2QVSp1hXWAm0KOouhHGsw5LGRY0jaj5H56GAW/&#10;6/exduVt+jjYcVLkG9szZqJUt9Os5yA8Nf4//G3vtYIZfK6EGyC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ciS73CAAAA2gAAAA8AAAAAAAAAAAAAAAAAlwIAAGRycy9kb3du&#10;cmV2LnhtbFBLBQYAAAAABAAEAPUAAACGAwAAAAA=&#10;" fillcolor="#5b9bd5 [3204]" strokecolor="#1f4d78 [1604]" strokeweight=".25pt">
                  <v:fill opacity="32896f"/>
                </v:shape>
                <w10:wrap type="through"/>
              </v:group>
            </w:pict>
          </mc:Fallback>
        </mc:AlternateContent>
      </w:r>
      <w:r w:rsidR="0092259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7C170A7" wp14:editId="2189D6A9">
                <wp:simplePos x="0" y="0"/>
                <wp:positionH relativeFrom="column">
                  <wp:posOffset>5024</wp:posOffset>
                </wp:positionH>
                <wp:positionV relativeFrom="paragraph">
                  <wp:posOffset>185533</wp:posOffset>
                </wp:positionV>
                <wp:extent cx="2783261" cy="1727088"/>
                <wp:effectExtent l="25400" t="25400" r="36195" b="2603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3261" cy="1727088"/>
                          <a:chOff x="0" y="0"/>
                          <a:chExt cx="4152900" cy="2998470"/>
                        </a:xfrm>
                      </wpg:grpSpPr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9984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" name="Rectangle 2"/>
                        <wps:cNvSpPr/>
                        <wps:spPr>
                          <a:xfrm>
                            <a:off x="773723" y="2150347"/>
                            <a:ext cx="3195320" cy="2508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 w="349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89D42" id="Group 4" o:spid="_x0000_s1026" style="position:absolute;margin-left:.4pt;margin-top:14.6pt;width:219.15pt;height:136pt;z-index:251646976;mso-width-relative:margin;mso-height-relative:margin" coordsize="4152900,299847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">
                <v:shape id="Picture 1" o:spid="_x0000_s1027" type="#_x0000_t75" style="position:absolute;width:4152900;height:29984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FJ&#10;MkC/AAAA2gAAAA8AAABkcnMvZG93bnJldi54bWxET11rwjAUfR/4H8IVfJupFYd2RhFBsOjL3Nhe&#10;L81dU2xuShPb7t8vguDbOZwvzno72Fp01PrKsYLZNAFBXDhdcang6/PwugThA7LG2jEp+CMP283o&#10;ZY2Zdj1/UHcJpYgl7DNUYEJoMil9Yciin7qGOGq/rrUYIm1LqVvsY7mtZZokb9JixXHBYEN7Q8X1&#10;crMKVhHuvlecn6ufhdG5tMvT3Co1GQ+7dxCBhvA0P9JHrSCF+5V4A+TmH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xSTJAvwAAANoAAAAPAAAAAAAAAAAAAAAAAJwCAABkcnMv&#10;ZG93bnJldi54bWxQSwUGAAAAAAQABAD3AAAAiAMAAAAA&#10;" stroked="t" strokecolor="black [3213]">
                  <v:imagedata r:id="rId8" o:title=""/>
                  <v:path arrowok="t"/>
                </v:shape>
                <v:rect id="Rectangle 2" o:spid="_x0000_s1028" style="position:absolute;left:773723;top:2150347;width:3195320;height:2508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2K01wQAA&#10;ANoAAAAPAAAAZHJzL2Rvd25yZXYueG1sRI9BawIxFITvBf9DeAVvNVsFLVuzi0hbFLyo9f66eU22&#10;bl6WTarrvzeC4HGYmW+Yedm7RpyoC7VnBa+jDARx5XXNRsH3/vPlDUSIyBobz6TgQgHKYvA0x1z7&#10;M2/ptItGJAiHHBXYGNtcylBZchhGviVO3q/vHMYkOyN1h+cEd40cZ9lUOqw5LVhsaWmpOu7+nYK1&#10;25i/w2Emv0iGy4/52NI4s0oNn/vFO4hIfXyE7+2VVjCB25V0A2Rx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9itNcEAAADaAAAADwAAAAAAAAAAAAAAAACXAgAAZHJzL2Rvd25y&#10;ZXYueG1sUEsFBgAAAAAEAAQA9QAAAIUDAAAAAA==&#10;" fillcolor="#5b9bd5 [3204]" strokecolor="#1f4d78 [1604]" strokeweight="2.75pt">
                  <v:fill opacity="32896f"/>
                </v:rect>
              </v:group>
            </w:pict>
          </mc:Fallback>
        </mc:AlternateContent>
      </w:r>
    </w:p>
    <w:p w14:paraId="40D60B8F" w14:textId="77777777" w:rsidR="009D4D9E" w:rsidRDefault="009D4D9E"/>
    <w:p w14:paraId="6E86448A" w14:textId="77777777" w:rsidR="009D4D9E" w:rsidRDefault="009D4D9E"/>
    <w:p w14:paraId="300048F0" w14:textId="77777777" w:rsidR="009D4D9E" w:rsidRDefault="009D4D9E"/>
    <w:p w14:paraId="15FADAC2" w14:textId="77777777" w:rsidR="009D4D9E" w:rsidRDefault="009D4D9E"/>
    <w:p w14:paraId="53A70776" w14:textId="77777777" w:rsidR="009D4D9E" w:rsidRDefault="009D4D9E"/>
    <w:p w14:paraId="49D6228B" w14:textId="77777777" w:rsidR="009D4D9E" w:rsidRDefault="009D4D9E"/>
    <w:p w14:paraId="36F7FED2" w14:textId="77777777" w:rsidR="009D4D9E" w:rsidRDefault="009D4D9E"/>
    <w:p w14:paraId="62F78D56" w14:textId="77777777" w:rsidR="009D4D9E" w:rsidRDefault="009D4D9E"/>
    <w:p w14:paraId="4DF60E48" w14:textId="77777777" w:rsidR="009D4D9E" w:rsidRDefault="009D4D9E"/>
    <w:p w14:paraId="738ECB87" w14:textId="77777777" w:rsidR="009D4D9E" w:rsidRDefault="009D4D9E"/>
    <w:p w14:paraId="4822DF0C" w14:textId="77777777" w:rsidR="00E42526" w:rsidRDefault="00E42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36A468" wp14:editId="3FFCD0A2">
                <wp:simplePos x="0" y="0"/>
                <wp:positionH relativeFrom="column">
                  <wp:posOffset>3486785</wp:posOffset>
                </wp:positionH>
                <wp:positionV relativeFrom="paragraph">
                  <wp:posOffset>178647</wp:posOffset>
                </wp:positionV>
                <wp:extent cx="3074882" cy="1149773"/>
                <wp:effectExtent l="0" t="0" r="241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882" cy="11497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AE16A" id="Rectangle 13" o:spid="_x0000_s1026" style="position:absolute;margin-left:274.55pt;margin-top:14.05pt;width:242.1pt;height:90.5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" filled="f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944993" wp14:editId="60DCBC61">
                <wp:simplePos x="0" y="0"/>
                <wp:positionH relativeFrom="column">
                  <wp:posOffset>-8467</wp:posOffset>
                </wp:positionH>
                <wp:positionV relativeFrom="paragraph">
                  <wp:posOffset>187113</wp:posOffset>
                </wp:positionV>
                <wp:extent cx="3076152" cy="1141307"/>
                <wp:effectExtent l="0" t="0" r="2286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152" cy="114130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4B32C" id="Rectangle 11" o:spid="_x0000_s1026" style="position:absolute;margin-left:-.65pt;margin-top:14.75pt;width:242.2pt;height:89.8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" filled="f" strokecolor="black [3213]" strokeweight=".5pt"/>
            </w:pict>
          </mc:Fallback>
        </mc:AlternateContent>
      </w:r>
    </w:p>
    <w:p w14:paraId="7CD3A380" w14:textId="77777777" w:rsidR="009D4D9E" w:rsidRDefault="00E42526" w:rsidP="00E42526">
      <w:pPr>
        <w:tabs>
          <w:tab w:val="left" w:pos="5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area of the rectangle is:</w:t>
      </w:r>
      <w:r>
        <w:rPr>
          <w:rFonts w:ascii="Times New Roman" w:hAnsi="Times New Roman" w:cs="Times New Roman"/>
          <w:sz w:val="24"/>
          <w:szCs w:val="24"/>
        </w:rPr>
        <w:tab/>
        <w:t>The area of the triangle is:</w:t>
      </w:r>
    </w:p>
    <w:p w14:paraId="5E346507" w14:textId="77777777" w:rsidR="00E42526" w:rsidRDefault="00E42526" w:rsidP="00E42526">
      <w:pPr>
        <w:tabs>
          <w:tab w:val="left" w:pos="5580"/>
        </w:tabs>
        <w:rPr>
          <w:rFonts w:ascii="Times New Roman" w:hAnsi="Times New Roman" w:cs="Times New Roman"/>
          <w:sz w:val="24"/>
          <w:szCs w:val="24"/>
        </w:rPr>
      </w:pPr>
    </w:p>
    <w:p w14:paraId="1B149D61" w14:textId="77777777" w:rsidR="00E42526" w:rsidRDefault="00E42526" w:rsidP="00E42526">
      <w:pPr>
        <w:tabs>
          <w:tab w:val="left" w:pos="5580"/>
        </w:tabs>
        <w:rPr>
          <w:rFonts w:ascii="Times New Roman" w:hAnsi="Times New Roman" w:cs="Times New Roman"/>
          <w:sz w:val="24"/>
          <w:szCs w:val="24"/>
        </w:rPr>
      </w:pPr>
    </w:p>
    <w:p w14:paraId="00E651EE" w14:textId="77777777" w:rsidR="00E42526" w:rsidRDefault="00E42526" w:rsidP="00E42526">
      <w:pPr>
        <w:tabs>
          <w:tab w:val="left" w:pos="5580"/>
        </w:tabs>
        <w:rPr>
          <w:rFonts w:ascii="Times New Roman" w:hAnsi="Times New Roman" w:cs="Times New Roman"/>
          <w:sz w:val="24"/>
          <w:szCs w:val="24"/>
        </w:rPr>
      </w:pPr>
    </w:p>
    <w:p w14:paraId="1EE1DA13" w14:textId="77777777" w:rsidR="00E42526" w:rsidRDefault="00E42526" w:rsidP="00E42526">
      <w:pPr>
        <w:tabs>
          <w:tab w:val="left" w:pos="5580"/>
        </w:tabs>
        <w:rPr>
          <w:rFonts w:ascii="Times New Roman" w:hAnsi="Times New Roman" w:cs="Times New Roman"/>
          <w:sz w:val="24"/>
          <w:szCs w:val="24"/>
        </w:rPr>
      </w:pPr>
    </w:p>
    <w:p w14:paraId="5977D0BC" w14:textId="77777777" w:rsidR="00E42526" w:rsidRDefault="00E42526" w:rsidP="00E42526">
      <w:pPr>
        <w:tabs>
          <w:tab w:val="left" w:pos="5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DD2903" wp14:editId="0F33B3CD">
                <wp:simplePos x="0" y="0"/>
                <wp:positionH relativeFrom="column">
                  <wp:posOffset>1879599</wp:posOffset>
                </wp:positionH>
                <wp:positionV relativeFrom="paragraph">
                  <wp:posOffset>121073</wp:posOffset>
                </wp:positionV>
                <wp:extent cx="3632835" cy="1149773"/>
                <wp:effectExtent l="0" t="0" r="247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835" cy="11497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A5466" id="Rectangle 14" o:spid="_x0000_s1026" style="position:absolute;margin-left:148pt;margin-top:9.55pt;width:286.05pt;height:90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" filled="f" strokecolor="black [3213]" strokeweight=".5pt"/>
            </w:pict>
          </mc:Fallback>
        </mc:AlternateContent>
      </w:r>
    </w:p>
    <w:p w14:paraId="648FACBA" w14:textId="77777777" w:rsidR="00E42526" w:rsidRDefault="00E42526" w:rsidP="00E42526">
      <w:pPr>
        <w:tabs>
          <w:tab w:val="left" w:pos="3150"/>
          <w:tab w:val="left" w:pos="5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total area is:  </w:t>
      </w:r>
    </w:p>
    <w:p w14:paraId="76E2376E" w14:textId="77777777" w:rsidR="00E42526" w:rsidRDefault="00E42526" w:rsidP="00E42526">
      <w:pPr>
        <w:tabs>
          <w:tab w:val="left" w:pos="5580"/>
        </w:tabs>
        <w:rPr>
          <w:rFonts w:ascii="Times New Roman" w:hAnsi="Times New Roman" w:cs="Times New Roman"/>
          <w:sz w:val="24"/>
          <w:szCs w:val="24"/>
        </w:rPr>
      </w:pPr>
    </w:p>
    <w:p w14:paraId="5F756B53" w14:textId="77777777" w:rsidR="00E42526" w:rsidRPr="00E42526" w:rsidRDefault="00E42526" w:rsidP="00E42526">
      <w:pPr>
        <w:tabs>
          <w:tab w:val="left" w:pos="5580"/>
        </w:tabs>
        <w:rPr>
          <w:rFonts w:ascii="Times New Roman" w:hAnsi="Times New Roman" w:cs="Times New Roman"/>
          <w:b/>
          <w:sz w:val="24"/>
          <w:szCs w:val="24"/>
        </w:rPr>
      </w:pPr>
    </w:p>
    <w:p w14:paraId="36A32C70" w14:textId="77777777" w:rsidR="00E42526" w:rsidRPr="00E42526" w:rsidRDefault="00E42526" w:rsidP="00E42526">
      <w:pPr>
        <w:tabs>
          <w:tab w:val="left" w:pos="3150"/>
        </w:tabs>
        <w:rPr>
          <w:rFonts w:ascii="Times New Roman" w:hAnsi="Times New Roman" w:cs="Times New Roman"/>
          <w:b/>
          <w:sz w:val="24"/>
          <w:szCs w:val="24"/>
        </w:rPr>
      </w:pPr>
      <w:r w:rsidRPr="00E42526">
        <w:rPr>
          <w:rFonts w:ascii="Times New Roman" w:hAnsi="Times New Roman" w:cs="Times New Roman"/>
          <w:b/>
          <w:sz w:val="24"/>
          <w:szCs w:val="24"/>
        </w:rPr>
        <w:tab/>
        <w:t>So, the total displacement is:</w:t>
      </w:r>
    </w:p>
    <w:p w14:paraId="2CECA3FF" w14:textId="77777777" w:rsidR="00E42526" w:rsidRDefault="00E42526" w:rsidP="00E42526">
      <w:pPr>
        <w:tabs>
          <w:tab w:val="left" w:pos="5580"/>
        </w:tabs>
      </w:pPr>
    </w:p>
    <w:p w14:paraId="0D5C4947" w14:textId="77777777" w:rsidR="009D4D9E" w:rsidRDefault="009D4D9E"/>
    <w:p w14:paraId="2873E1E4" w14:textId="77777777" w:rsidR="009D4D9E" w:rsidRPr="0053153F" w:rsidRDefault="009D4D9E">
      <w:pPr>
        <w:rPr>
          <w:rFonts w:ascii="Times New Roman" w:hAnsi="Times New Roman" w:cs="Times New Roman"/>
          <w:sz w:val="24"/>
          <w:szCs w:val="24"/>
        </w:rPr>
      </w:pPr>
    </w:p>
    <w:p w14:paraId="00ADAB0B" w14:textId="245F9E8B" w:rsidR="009D4D9E" w:rsidRDefault="00A83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952A27" wp14:editId="1F8C41AF">
                <wp:simplePos x="0" y="0"/>
                <wp:positionH relativeFrom="column">
                  <wp:posOffset>-217805</wp:posOffset>
                </wp:positionH>
                <wp:positionV relativeFrom="paragraph">
                  <wp:posOffset>228600</wp:posOffset>
                </wp:positionV>
                <wp:extent cx="4121785" cy="2974340"/>
                <wp:effectExtent l="0" t="0" r="0" b="0"/>
                <wp:wrapThrough wrapText="bothSides">
                  <wp:wrapPolygon edited="0">
                    <wp:start x="0" y="0"/>
                    <wp:lineTo x="0" y="21397"/>
                    <wp:lineTo x="21430" y="21397"/>
                    <wp:lineTo x="21430" y="0"/>
                    <wp:lineTo x="0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785" cy="2974340"/>
                          <a:chOff x="0" y="0"/>
                          <a:chExt cx="4121785" cy="297434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785" cy="2974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772160" y="2123440"/>
                            <a:ext cx="527050" cy="2559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 w="19050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ACC07" id="Group 28" o:spid="_x0000_s1026" style="position:absolute;margin-left:-17.15pt;margin-top:18pt;width:324.55pt;height:234.2pt;z-index:251666432" coordsize="4121785,29743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">
                <v:shape id="Picture 16" o:spid="_x0000_s1027" type="#_x0000_t75" style="position:absolute;width:4121785;height:29743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jY&#10;QR7AAAAA2wAAAA8AAABkcnMvZG93bnJldi54bWxET91qwjAUvh/4DuEI3q3pvJCtaxQZiJPCoOoD&#10;HJpj07U5KUmm9e3NYLC78/H9nnIz2UFcyYfOsYKXLAdB3DjdcavgfNo9v4IIEVnj4JgU3CnAZj17&#10;KrHQ7sY1XY+xFSmEQ4EKTIxjIWVoDFkMmRuJE3dx3mJM0LdSe7ylcDvIZZ6vpMWOU4PBkT4MNf3x&#10;xyqw35f91nxx1e+5Px1qjxW+oVKL+bR9BxFpiv/iP/enTvNX8PtLOkCuH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2NhBHsAAAADbAAAADwAAAAAAAAAAAAAAAACcAgAAZHJz&#10;L2Rvd25yZXYueG1sUEsFBgAAAAAEAAQA9wAAAIkDAAAAAA==&#10;">
                  <v:imagedata r:id="rId8" o:title=""/>
                  <v:path arrowok="t"/>
                </v:shape>
                <v:rect id="Rectangle 17" o:spid="_x0000_s1028" style="position:absolute;left:772160;top:2123440;width:527050;height:2559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KyxwAAA&#10;ANsAAAAPAAAAZHJzL2Rvd25yZXYueG1sRE9Ni8IwEL0L/ocwgjdN9aBSjSK6orgnq3gemrGtNpPS&#10;ZGv1128WFrzN433OYtWaUjRUu8KygtEwAkGcWl1wpuBy3g1mIJxH1lhaJgUvcrBadjsLjLV98oma&#10;xGcihLCLUUHufRVL6dKcDLqhrYgDd7O1QR9gnUld4zOEm1KOo2giDRYcGnKsaJNT+kh+jILx8YHO&#10;Ndf2O9lcb36/2369s7tS/V67noPw1PqP+N990GH+FP5+CQfI5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NKyxwAAAANsAAAAPAAAAAAAAAAAAAAAAAJcCAABkcnMvZG93bnJl&#10;di54bWxQSwUGAAAAAAQABAD1AAAAhAMAAAAA&#10;" fillcolor="#5b9bd5 [3204]" strokecolor="#1f4d78 [1604]" strokeweight="1.5pt">
                  <v:fill opacity="32896f"/>
                </v:rect>
                <w10:wrap type="through"/>
              </v:group>
            </w:pict>
          </mc:Fallback>
        </mc:AlternateContent>
      </w:r>
      <w:r w:rsidR="0053153F" w:rsidRPr="0053153F">
        <w:rPr>
          <w:rFonts w:ascii="Times New Roman" w:hAnsi="Times New Roman" w:cs="Times New Roman"/>
          <w:sz w:val="24"/>
          <w:szCs w:val="24"/>
        </w:rPr>
        <w:t>This</w:t>
      </w:r>
      <w:r w:rsidR="0053153F">
        <w:rPr>
          <w:rFonts w:ascii="Times New Roman" w:hAnsi="Times New Roman" w:cs="Times New Roman"/>
          <w:sz w:val="24"/>
          <w:szCs w:val="24"/>
        </w:rPr>
        <w:t xml:space="preserve"> method will not work for our programming, so let’s consider the rectangular method we used in Unit 2.</w:t>
      </w:r>
    </w:p>
    <w:p w14:paraId="57055E4B" w14:textId="61A8D0D0" w:rsidR="00C9295D" w:rsidRDefault="00C9295D">
      <w:pPr>
        <w:rPr>
          <w:rFonts w:ascii="Times New Roman" w:hAnsi="Times New Roman" w:cs="Times New Roman"/>
          <w:sz w:val="24"/>
          <w:szCs w:val="24"/>
        </w:rPr>
      </w:pPr>
    </w:p>
    <w:p w14:paraId="08F4CB05" w14:textId="57311C63" w:rsidR="00C9295D" w:rsidRDefault="00C92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to this point, we have been using ‘v’ to determine our displacement for the next step, as illustrated to the left.</w:t>
      </w:r>
    </w:p>
    <w:p w14:paraId="3C3DDA8D" w14:textId="63A57EF2" w:rsidR="00C9295D" w:rsidRDefault="00C9295D">
      <w:pPr>
        <w:rPr>
          <w:rFonts w:ascii="Times New Roman" w:hAnsi="Times New Roman" w:cs="Times New Roman"/>
          <w:sz w:val="24"/>
          <w:szCs w:val="24"/>
        </w:rPr>
      </w:pPr>
    </w:p>
    <w:p w14:paraId="2BF61C94" w14:textId="3601A53A" w:rsidR="00C9295D" w:rsidRPr="0053153F" w:rsidRDefault="00C92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now calculate the displacement for the entire motion for the graph we saw on page 1.</w:t>
      </w:r>
    </w:p>
    <w:p w14:paraId="218775DA" w14:textId="1281B76A" w:rsidR="009D4D9E" w:rsidRDefault="009D4D9E"/>
    <w:p w14:paraId="64C0F028" w14:textId="63383AB0" w:rsidR="009D4D9E" w:rsidRDefault="009D4D9E"/>
    <w:p w14:paraId="58CA0A34" w14:textId="0AB2ED45" w:rsidR="009D4D9E" w:rsidRDefault="009D4D9E"/>
    <w:p w14:paraId="59F662FA" w14:textId="02CE7469" w:rsidR="009D4D9E" w:rsidRDefault="009D4D9E"/>
    <w:p w14:paraId="5C3FF4D9" w14:textId="4421D285" w:rsidR="009D4D9E" w:rsidRDefault="009D4D9E"/>
    <w:p w14:paraId="1CA1157B" w14:textId="5B389F61" w:rsidR="009D4D9E" w:rsidRDefault="009D4D9E"/>
    <w:p w14:paraId="6AC1D1B1" w14:textId="68A9C680" w:rsidR="009D4D9E" w:rsidRDefault="009D4D9E"/>
    <w:p w14:paraId="101F63AB" w14:textId="77777777" w:rsidR="00C9295D" w:rsidRDefault="00C9295D"/>
    <w:p w14:paraId="5CA705A7" w14:textId="77777777" w:rsidR="00C9295D" w:rsidRDefault="00C929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280"/>
      </w:tblGrid>
      <w:tr w:rsidR="00C9295D" w14:paraId="78AC655C" w14:textId="77777777" w:rsidTr="00C9295D">
        <w:tc>
          <w:tcPr>
            <w:tcW w:w="2335" w:type="dxa"/>
          </w:tcPr>
          <w:p w14:paraId="51F54BFF" w14:textId="0E90C24B" w:rsidR="00C9295D" w:rsidRDefault="00C9295D" w:rsidP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190"/>
            </w:pPr>
            <w:r>
              <w:t>Time interval</w:t>
            </w:r>
          </w:p>
        </w:tc>
        <w:tc>
          <w:tcPr>
            <w:tcW w:w="8280" w:type="dxa"/>
          </w:tcPr>
          <w:p w14:paraId="729A708E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Area of the velocity-time graph (aka, displacement)</w:t>
            </w:r>
          </w:p>
          <w:p w14:paraId="4A7153E5" w14:textId="10178D75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C9295D" w14:paraId="2121EA13" w14:textId="77777777" w:rsidTr="00C9295D">
        <w:tc>
          <w:tcPr>
            <w:tcW w:w="2335" w:type="dxa"/>
          </w:tcPr>
          <w:p w14:paraId="7B1ED2C0" w14:textId="4665DA8F" w:rsidR="00C9295D" w:rsidRDefault="00C9295D" w:rsidP="00C9295D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sec to 1.0 sec</w:t>
            </w:r>
          </w:p>
          <w:p w14:paraId="0D3A0958" w14:textId="77777777" w:rsidR="00C9295D" w:rsidRDefault="00C9295D" w:rsidP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08B96D37" w14:textId="6FE3396C" w:rsidR="00C9295D" w:rsidRDefault="00C9295D" w:rsidP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0685345D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Rectangle = length * width</w:t>
            </w:r>
          </w:p>
          <w:p w14:paraId="38BBE611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1755ACAC" w14:textId="2EF7311B" w:rsidR="00C9295D" w:rsidRDefault="00C9295D" w:rsidP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(4 m</w:t>
            </w:r>
            <w:r w:rsidR="005D644D">
              <w:t>eters</w:t>
            </w:r>
            <w:r>
              <w:t>/s</w:t>
            </w:r>
            <w:r w:rsidR="005D644D">
              <w:t>econd</w:t>
            </w:r>
            <w:r>
              <w:t xml:space="preserve"> * 1 second) = 4 meters</w:t>
            </w:r>
          </w:p>
          <w:p w14:paraId="4C9F94F2" w14:textId="28073D00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C9295D" w14:paraId="005F32E2" w14:textId="77777777" w:rsidTr="00C9295D">
        <w:tc>
          <w:tcPr>
            <w:tcW w:w="2335" w:type="dxa"/>
          </w:tcPr>
          <w:p w14:paraId="6706A1F4" w14:textId="61DC0033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1.0 sec to 2.0 sec</w:t>
            </w:r>
          </w:p>
          <w:p w14:paraId="4CCDF3F0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2D1D8C6E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61A13445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C9295D" w14:paraId="62D3439F" w14:textId="77777777" w:rsidTr="00C9295D">
        <w:tc>
          <w:tcPr>
            <w:tcW w:w="2335" w:type="dxa"/>
          </w:tcPr>
          <w:p w14:paraId="4ACD0317" w14:textId="04F082F9" w:rsidR="00C9295D" w:rsidRDefault="00C9295D" w:rsidP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2.0 sec to 3.0 sec</w:t>
            </w:r>
          </w:p>
          <w:p w14:paraId="14141389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5F2FA639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4208B34C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C9295D" w14:paraId="7C48F79D" w14:textId="77777777" w:rsidTr="00C9295D">
        <w:tc>
          <w:tcPr>
            <w:tcW w:w="2335" w:type="dxa"/>
          </w:tcPr>
          <w:p w14:paraId="35FC58EE" w14:textId="3C85CE81" w:rsidR="00C9295D" w:rsidRDefault="00C9295D" w:rsidP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3.0 sec to 4.0 sec</w:t>
            </w:r>
          </w:p>
          <w:p w14:paraId="613E1DF9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5DD622DF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7B04A55E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C9295D" w14:paraId="52362F8A" w14:textId="77777777" w:rsidTr="00C9295D">
        <w:tc>
          <w:tcPr>
            <w:tcW w:w="2335" w:type="dxa"/>
          </w:tcPr>
          <w:p w14:paraId="2CEC788E" w14:textId="08B3AC08" w:rsidR="00C9295D" w:rsidRDefault="00C9295D" w:rsidP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4.0 sec to 5.0 sec</w:t>
            </w:r>
          </w:p>
          <w:p w14:paraId="2710C3EF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1650349A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1DFEC772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C9295D" w14:paraId="06B159E1" w14:textId="77777777" w:rsidTr="00C9295D">
        <w:tc>
          <w:tcPr>
            <w:tcW w:w="2335" w:type="dxa"/>
          </w:tcPr>
          <w:p w14:paraId="06D9AE1D" w14:textId="72F65D4C" w:rsidR="00C9295D" w:rsidRDefault="00C9295D" w:rsidP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5.0 sec to 6.0 sec</w:t>
            </w:r>
          </w:p>
          <w:p w14:paraId="64B5DC25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03CA93C8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0D94208C" w14:textId="77777777" w:rsidR="00C9295D" w:rsidRDefault="00C92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2896747B" w14:textId="7571C06C" w:rsidR="009D4D9E" w:rsidRPr="00C9295D" w:rsidRDefault="009D4D9E">
      <w:pPr>
        <w:rPr>
          <w:rFonts w:ascii="Times New Roman" w:hAnsi="Times New Roman" w:cs="Times New Roman"/>
          <w:b/>
          <w:sz w:val="24"/>
          <w:szCs w:val="24"/>
        </w:rPr>
      </w:pPr>
    </w:p>
    <w:p w14:paraId="1D8E9205" w14:textId="77777777" w:rsidR="009F200D" w:rsidRDefault="00C9295D">
      <w:pPr>
        <w:rPr>
          <w:rFonts w:ascii="Times New Roman" w:hAnsi="Times New Roman" w:cs="Times New Roman"/>
          <w:b/>
          <w:sz w:val="24"/>
          <w:szCs w:val="24"/>
        </w:rPr>
      </w:pPr>
      <w:r w:rsidRPr="00C9295D">
        <w:rPr>
          <w:rFonts w:ascii="Times New Roman" w:hAnsi="Times New Roman" w:cs="Times New Roman"/>
          <w:b/>
          <w:sz w:val="24"/>
          <w:szCs w:val="24"/>
        </w:rPr>
        <w:t>To</w:t>
      </w:r>
      <w:r>
        <w:rPr>
          <w:rFonts w:ascii="Times New Roman" w:hAnsi="Times New Roman" w:cs="Times New Roman"/>
          <w:b/>
          <w:sz w:val="24"/>
          <w:szCs w:val="24"/>
        </w:rPr>
        <w:t>tal displacement = ______________________</w:t>
      </w:r>
      <w:r w:rsidR="00A83924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36590CE" w14:textId="77777777" w:rsidR="009F200D" w:rsidRDefault="009F200D">
      <w:pPr>
        <w:rPr>
          <w:rFonts w:ascii="Times New Roman" w:hAnsi="Times New Roman" w:cs="Times New Roman"/>
          <w:b/>
          <w:sz w:val="24"/>
          <w:szCs w:val="24"/>
        </w:rPr>
      </w:pPr>
    </w:p>
    <w:p w14:paraId="1EF831C6" w14:textId="710DD76F" w:rsidR="00A83924" w:rsidRDefault="009F200D">
      <w:pPr>
        <w:rPr>
          <w:rFonts w:ascii="Times New Roman" w:hAnsi="Times New Roman" w:cs="Times New Roman"/>
          <w:b/>
          <w:sz w:val="24"/>
          <w:szCs w:val="24"/>
        </w:rPr>
      </w:pPr>
      <w:r w:rsidRPr="009F200D">
        <w:rPr>
          <w:rFonts w:ascii="Times New Roman" w:hAnsi="Times New Roman" w:cs="Times New Roman"/>
          <w:sz w:val="24"/>
          <w:szCs w:val="24"/>
        </w:rPr>
        <w:t>Using this method: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200D">
        <w:rPr>
          <w:rFonts w:ascii="Courier New" w:hAnsi="Courier New" w:cs="Courier New"/>
          <w:sz w:val="28"/>
          <w:szCs w:val="28"/>
        </w:rPr>
        <w:t>delta-x = __________________________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3924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337928B7" w14:textId="308D9EBD" w:rsidR="005D644D" w:rsidRDefault="00A83924" w:rsidP="005D6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135FA6D" wp14:editId="30725C93">
                <wp:simplePos x="0" y="0"/>
                <wp:positionH relativeFrom="column">
                  <wp:posOffset>-220345</wp:posOffset>
                </wp:positionH>
                <wp:positionV relativeFrom="paragraph">
                  <wp:posOffset>226060</wp:posOffset>
                </wp:positionV>
                <wp:extent cx="4121785" cy="2974340"/>
                <wp:effectExtent l="0" t="0" r="0" b="0"/>
                <wp:wrapThrough wrapText="bothSides">
                  <wp:wrapPolygon edited="0">
                    <wp:start x="0" y="0"/>
                    <wp:lineTo x="0" y="21397"/>
                    <wp:lineTo x="21430" y="21397"/>
                    <wp:lineTo x="21430" y="0"/>
                    <wp:lineTo x="0" y="0"/>
                  </wp:wrapPolygon>
                </wp:wrapThrough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785" cy="2974340"/>
                          <a:chOff x="0" y="0"/>
                          <a:chExt cx="4121785" cy="297434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785" cy="2974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772160" y="1866900"/>
                            <a:ext cx="527050" cy="512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 w="19050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9178B" id="Group 27" o:spid="_x0000_s1026" style="position:absolute;margin-left:-17.35pt;margin-top:17.8pt;width:324.55pt;height:234.2pt;z-index:251674624" coordsize="4121785,29743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">
                <v:shape id="Picture 20" o:spid="_x0000_s1027" type="#_x0000_t75" style="position:absolute;width:4121785;height:29743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YR&#10;tky+AAAA2wAAAA8AAABkcnMvZG93bnJldi54bWxET8uKwjAU3QvzD+EOuNN0XAxONS0iDDoIgo8P&#10;uDTXpra5KUnU+vdmIczycN7LcrCduJMPjWMFX9MMBHHldMO1gvPpdzIHESKyxs4xKXhSgLL4GC0x&#10;1+7BB7ofYy1SCIccFZgY+1zKUBmyGKauJ07cxXmLMUFfS+3xkcJtJ2dZ9i0tNpwaDPa0NlS1x5tV&#10;YK+XzcrsedduuD39HTzu8AeVGn8OqwWISEP8F7/dW61gltanL+kHyOIF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PYRtky+AAAA2wAAAA8AAAAAAAAAAAAAAAAAnAIAAGRycy9k&#10;b3ducmV2LnhtbFBLBQYAAAAABAAEAPcAAACHAwAAAAA=&#10;">
                  <v:imagedata r:id="rId8" o:title=""/>
                  <v:path arrowok="t"/>
                </v:shape>
                <v:rect id="Rectangle 21" o:spid="_x0000_s1028" style="position:absolute;left:772160;top:1866900;width:527050;height:5124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/VvjwwAA&#10;ANsAAAAPAAAAZHJzL2Rvd25yZXYueG1sRI9Pa8JAFMTvBb/D8oTemk1yKBJdRfyDUk+NkvMj+0yi&#10;2bchu8a0n75bKPQ4zPxmmMVqNK0YqHeNZQVJFIMgLq1uuFJwOe/fZiCcR9bYWiYFX+RgtZy8LDDT&#10;9smfNOS+EqGEXYYKau+7TEpX1mTQRbYjDt7V9gZ9kH0ldY/PUG5amcbxuzTYcFiosaNNTeU9fxgF&#10;6ccdnRuK8ZRviqs/7Le77+qm1Ot0XM9BeBr9f/iPPurAJfD7JfwAu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/VvjwwAAANsAAAAPAAAAAAAAAAAAAAAAAJcCAABkcnMvZG93&#10;bnJldi54bWxQSwUGAAAAAAQABAD1AAAAhwMAAAAA&#10;" fillcolor="#5b9bd5 [3204]" strokecolor="#1f4d78 [1604]" strokeweight="1.5pt">
                  <v:fill opacity="32896f"/>
                </v:rect>
                <w10:wrap type="through"/>
              </v:group>
            </w:pict>
          </mc:Fallback>
        </mc:AlternateContent>
      </w:r>
      <w:r w:rsidR="005D644D">
        <w:rPr>
          <w:rFonts w:ascii="Times New Roman" w:hAnsi="Times New Roman" w:cs="Times New Roman"/>
          <w:sz w:val="24"/>
          <w:szCs w:val="24"/>
        </w:rPr>
        <w:t xml:space="preserve">The previous method produced a displacement </w:t>
      </w:r>
      <w:r w:rsidR="005D644D" w:rsidRPr="005D644D">
        <w:rPr>
          <w:rFonts w:ascii="Times New Roman" w:hAnsi="Times New Roman" w:cs="Times New Roman"/>
          <w:i/>
          <w:sz w:val="24"/>
          <w:szCs w:val="24"/>
        </w:rPr>
        <w:t>smaller</w:t>
      </w:r>
      <w:r w:rsidR="005D644D">
        <w:rPr>
          <w:rFonts w:ascii="Times New Roman" w:hAnsi="Times New Roman" w:cs="Times New Roman"/>
          <w:sz w:val="24"/>
          <w:szCs w:val="24"/>
        </w:rPr>
        <w:t xml:space="preserve"> than expected.  So, we will try another method.</w:t>
      </w:r>
    </w:p>
    <w:p w14:paraId="4A1BCFE5" w14:textId="387D0DF7" w:rsidR="005D644D" w:rsidRDefault="005D644D" w:rsidP="005D644D">
      <w:pPr>
        <w:rPr>
          <w:rFonts w:ascii="Times New Roman" w:hAnsi="Times New Roman" w:cs="Times New Roman"/>
          <w:sz w:val="24"/>
          <w:szCs w:val="24"/>
        </w:rPr>
      </w:pPr>
    </w:p>
    <w:p w14:paraId="28034EBF" w14:textId="675A2E80" w:rsidR="005D644D" w:rsidRDefault="005D644D" w:rsidP="005D6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time, we will use the ‘next-v’ value to determine our displacement for the next step, as illustrated to the left.</w:t>
      </w:r>
    </w:p>
    <w:p w14:paraId="21F0C4F6" w14:textId="77777777" w:rsidR="005D644D" w:rsidRDefault="005D644D" w:rsidP="005D644D">
      <w:pPr>
        <w:rPr>
          <w:rFonts w:ascii="Times New Roman" w:hAnsi="Times New Roman" w:cs="Times New Roman"/>
          <w:sz w:val="24"/>
          <w:szCs w:val="24"/>
        </w:rPr>
      </w:pPr>
    </w:p>
    <w:p w14:paraId="2CC0E776" w14:textId="78E4018D" w:rsidR="005D644D" w:rsidRPr="0053153F" w:rsidRDefault="005D644D" w:rsidP="005D6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now calculate the displacement for the entire motion for the graph as we just did.</w:t>
      </w:r>
    </w:p>
    <w:p w14:paraId="7F7C6863" w14:textId="77777777" w:rsidR="005D644D" w:rsidRDefault="005D644D" w:rsidP="005D644D"/>
    <w:p w14:paraId="62BDABF4" w14:textId="77777777" w:rsidR="005D644D" w:rsidRDefault="005D644D" w:rsidP="005D644D"/>
    <w:p w14:paraId="217A9193" w14:textId="50C58408" w:rsidR="005D644D" w:rsidRDefault="005D644D" w:rsidP="005D644D"/>
    <w:p w14:paraId="762F7763" w14:textId="0D84776D" w:rsidR="005D644D" w:rsidRDefault="005D644D" w:rsidP="005D644D"/>
    <w:p w14:paraId="1603F9A4" w14:textId="77777777" w:rsidR="005D644D" w:rsidRDefault="005D644D" w:rsidP="005D644D"/>
    <w:p w14:paraId="318CD8FA" w14:textId="77777777" w:rsidR="005D644D" w:rsidRDefault="005D644D" w:rsidP="005D644D"/>
    <w:p w14:paraId="036CC4D8" w14:textId="77777777" w:rsidR="005D644D" w:rsidRDefault="005D644D" w:rsidP="005D644D"/>
    <w:p w14:paraId="7EC833A9" w14:textId="77777777" w:rsidR="005D644D" w:rsidRDefault="005D644D" w:rsidP="005D644D"/>
    <w:p w14:paraId="6172C624" w14:textId="77777777" w:rsidR="005D644D" w:rsidRDefault="005D644D" w:rsidP="005D644D"/>
    <w:p w14:paraId="207AF798" w14:textId="77777777" w:rsidR="005D644D" w:rsidRDefault="005D644D" w:rsidP="005D6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280"/>
      </w:tblGrid>
      <w:tr w:rsidR="005D644D" w14:paraId="4ECF4CD5" w14:textId="77777777" w:rsidTr="00A83924">
        <w:trPr>
          <w:trHeight w:val="620"/>
        </w:trPr>
        <w:tc>
          <w:tcPr>
            <w:tcW w:w="2335" w:type="dxa"/>
          </w:tcPr>
          <w:p w14:paraId="28795504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190"/>
            </w:pPr>
            <w:r>
              <w:t>Time interval</w:t>
            </w:r>
          </w:p>
        </w:tc>
        <w:tc>
          <w:tcPr>
            <w:tcW w:w="8280" w:type="dxa"/>
          </w:tcPr>
          <w:p w14:paraId="51BF4947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Area of the velocity-time graph (aka, displacement)</w:t>
            </w:r>
          </w:p>
          <w:p w14:paraId="326B05EE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D644D" w14:paraId="1B0E38FB" w14:textId="77777777" w:rsidTr="000C1482">
        <w:tc>
          <w:tcPr>
            <w:tcW w:w="2335" w:type="dxa"/>
          </w:tcPr>
          <w:p w14:paraId="01C36B43" w14:textId="15DA4B87" w:rsidR="005D644D" w:rsidRDefault="005D644D" w:rsidP="00A83924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sec to 1.0 sec</w:t>
            </w:r>
          </w:p>
          <w:p w14:paraId="40F6A1B0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50A5A731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7E0BF3DD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Rectangle = length * width</w:t>
            </w:r>
          </w:p>
          <w:p w14:paraId="2B976929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6AAA17BE" w14:textId="21D44292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(8 meters/second * 1 second) = 8 meters</w:t>
            </w:r>
          </w:p>
          <w:p w14:paraId="1A5DC9AA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D644D" w14:paraId="2B25CBE0" w14:textId="77777777" w:rsidTr="000C1482">
        <w:tc>
          <w:tcPr>
            <w:tcW w:w="2335" w:type="dxa"/>
          </w:tcPr>
          <w:p w14:paraId="0BACADD5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1.0 sec to 2.0 sec</w:t>
            </w:r>
          </w:p>
          <w:p w14:paraId="7A958424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54FB4905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472D2D0B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D644D" w14:paraId="64FBA44E" w14:textId="77777777" w:rsidTr="000C1482">
        <w:tc>
          <w:tcPr>
            <w:tcW w:w="2335" w:type="dxa"/>
          </w:tcPr>
          <w:p w14:paraId="640B11C9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2.0 sec to 3.0 sec</w:t>
            </w:r>
          </w:p>
          <w:p w14:paraId="17B63BD1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452174B4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2F86E493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D644D" w14:paraId="3759368C" w14:textId="77777777" w:rsidTr="000C1482">
        <w:tc>
          <w:tcPr>
            <w:tcW w:w="2335" w:type="dxa"/>
          </w:tcPr>
          <w:p w14:paraId="24DB3A6D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3.0 sec to 4.0 sec</w:t>
            </w:r>
          </w:p>
          <w:p w14:paraId="095D2544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556B67FC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148116ED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D644D" w14:paraId="64F2BBA8" w14:textId="77777777" w:rsidTr="000C1482">
        <w:tc>
          <w:tcPr>
            <w:tcW w:w="2335" w:type="dxa"/>
          </w:tcPr>
          <w:p w14:paraId="748E7864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4.0 sec to 5.0 sec</w:t>
            </w:r>
          </w:p>
          <w:p w14:paraId="18AD84E0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53CF3242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4EC7E03F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D644D" w14:paraId="3617AC0E" w14:textId="77777777" w:rsidTr="000C1482">
        <w:tc>
          <w:tcPr>
            <w:tcW w:w="2335" w:type="dxa"/>
          </w:tcPr>
          <w:p w14:paraId="4F161604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5.0 sec to 6.0 sec</w:t>
            </w:r>
          </w:p>
          <w:p w14:paraId="1D576635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3CF8AF0F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2B60A7F2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45307751" w14:textId="77777777" w:rsidR="005D644D" w:rsidRPr="00C9295D" w:rsidRDefault="005D644D" w:rsidP="005D644D">
      <w:pPr>
        <w:rPr>
          <w:rFonts w:ascii="Times New Roman" w:hAnsi="Times New Roman" w:cs="Times New Roman"/>
          <w:b/>
          <w:sz w:val="24"/>
          <w:szCs w:val="24"/>
        </w:rPr>
      </w:pPr>
    </w:p>
    <w:p w14:paraId="6F5E3D48" w14:textId="77777777" w:rsidR="005D644D" w:rsidRPr="00C9295D" w:rsidRDefault="005D644D" w:rsidP="005D644D">
      <w:pPr>
        <w:rPr>
          <w:rFonts w:ascii="Times New Roman" w:hAnsi="Times New Roman" w:cs="Times New Roman"/>
          <w:b/>
          <w:sz w:val="24"/>
          <w:szCs w:val="24"/>
        </w:rPr>
      </w:pPr>
      <w:r w:rsidRPr="00C9295D">
        <w:rPr>
          <w:rFonts w:ascii="Times New Roman" w:hAnsi="Times New Roman" w:cs="Times New Roman"/>
          <w:b/>
          <w:sz w:val="24"/>
          <w:szCs w:val="24"/>
        </w:rPr>
        <w:t>To</w:t>
      </w:r>
      <w:r>
        <w:rPr>
          <w:rFonts w:ascii="Times New Roman" w:hAnsi="Times New Roman" w:cs="Times New Roman"/>
          <w:b/>
          <w:sz w:val="24"/>
          <w:szCs w:val="24"/>
        </w:rPr>
        <w:t>tal displacement = ______________________</w:t>
      </w:r>
    </w:p>
    <w:p w14:paraId="130DDABE" w14:textId="1AE55A24" w:rsidR="009D4D9E" w:rsidRDefault="009D4D9E"/>
    <w:p w14:paraId="6DE5707B" w14:textId="77777777" w:rsidR="009F200D" w:rsidRDefault="009F200D" w:rsidP="009F200D">
      <w:pPr>
        <w:rPr>
          <w:rFonts w:ascii="Times New Roman" w:hAnsi="Times New Roman" w:cs="Times New Roman"/>
          <w:b/>
          <w:sz w:val="24"/>
          <w:szCs w:val="24"/>
        </w:rPr>
      </w:pPr>
      <w:r w:rsidRPr="009F200D">
        <w:rPr>
          <w:rFonts w:ascii="Times New Roman" w:hAnsi="Times New Roman" w:cs="Times New Roman"/>
          <w:sz w:val="24"/>
          <w:szCs w:val="24"/>
        </w:rPr>
        <w:t>Using this method: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200D">
        <w:rPr>
          <w:rFonts w:ascii="Courier New" w:hAnsi="Courier New" w:cs="Courier New"/>
          <w:sz w:val="28"/>
          <w:szCs w:val="28"/>
        </w:rPr>
        <w:t>delta-x = __________________________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0803CAE9" w14:textId="18B01E1B" w:rsidR="005D644D" w:rsidRDefault="00A83924" w:rsidP="005D6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66684B3" wp14:editId="42EA2A2A">
                <wp:simplePos x="0" y="0"/>
                <wp:positionH relativeFrom="column">
                  <wp:posOffset>-215265</wp:posOffset>
                </wp:positionH>
                <wp:positionV relativeFrom="paragraph">
                  <wp:posOffset>231140</wp:posOffset>
                </wp:positionV>
                <wp:extent cx="4121785" cy="2974340"/>
                <wp:effectExtent l="0" t="0" r="0" b="0"/>
                <wp:wrapThrough wrapText="bothSides">
                  <wp:wrapPolygon edited="0">
                    <wp:start x="0" y="0"/>
                    <wp:lineTo x="0" y="21397"/>
                    <wp:lineTo x="21430" y="21397"/>
                    <wp:lineTo x="21430" y="0"/>
                    <wp:lineTo x="0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785" cy="2974340"/>
                          <a:chOff x="0" y="0"/>
                          <a:chExt cx="4121785" cy="2974340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785" cy="2974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769620" y="1996440"/>
                            <a:ext cx="527050" cy="3835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 w="19050"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A3FD3" id="Group 26" o:spid="_x0000_s1026" style="position:absolute;margin-left:-16.95pt;margin-top:18.2pt;width:324.55pt;height:234.2pt;z-index:251679744" coordsize="4121785,29743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">
                <v:shape id="Picture 24" o:spid="_x0000_s1027" type="#_x0000_t75" style="position:absolute;width:4121785;height:29743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kq&#10;sE/BAAAA2wAAAA8AAABkcnMvZG93bnJldi54bWxEj92KwjAUhO+FfYdwhL3TVFlEq1FkQdxFEPx5&#10;gENzbGqbk5JE7b79RhC8HGbmG2ax6mwj7uRD5VjBaJiBIC6crrhUcD5tBlMQISJrbByTgj8KsFp+&#10;9BaYa/fgA92PsRQJwiFHBSbGNpcyFIYshqFriZN3cd5iTNKXUnt8JLht5DjLJtJixWnBYEvfhor6&#10;eLMK7PWyXZs97+ot16ffg8cdzlCpz363noOI1MV3+NX+0QrGX/D8kn6AXP4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kqsE/BAAAA2wAAAA8AAAAAAAAAAAAAAAAAnAIAAGRy&#10;cy9kb3ducmV2LnhtbFBLBQYAAAAABAAEAPcAAACKAwAAAAA=&#10;">
                  <v:imagedata r:id="rId8" o:title=""/>
                  <v:path arrowok="t"/>
                </v:shape>
                <v:rect id="Rectangle 25" o:spid="_x0000_s1028" style="position:absolute;left:769620;top:1996440;width:527050;height:383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xl3gwQAA&#10;ANsAAAAPAAAAZHJzL2Rvd25yZXYueG1sRI9Bi8IwFITvgv8hPMGbpgqKVKOIrijuySqeH82zrTYv&#10;pcnW6q/fLCx4HGa+GWaxak0pGqpdYVnBaBiBIE6tLjhTcDnvBjMQziNrLC2Tghc5WC27nQXG2j75&#10;RE3iMxFK2MWoIPe+iqV0aU4G3dBWxMG72dqgD7LOpK7xGcpNKcdRNJUGCw4LOVa0ySl9JD9Gwfj4&#10;QOeaa/udbK43v99tv97ZXal+r13PQXhq/Sf8Tx904Cbw9yX8ALn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8Zd4MEAAADbAAAADwAAAAAAAAAAAAAAAACXAgAAZHJzL2Rvd25y&#10;ZXYueG1sUEsFBgAAAAAEAAQA9QAAAIUDAAAAAA==&#10;" fillcolor="#5b9bd5 [3204]" strokecolor="#1f4d78 [1604]" strokeweight="1.5pt">
                  <v:fill opacity="32896f"/>
                </v:rect>
                <w10:wrap type="through"/>
              </v:group>
            </w:pict>
          </mc:Fallback>
        </mc:AlternateContent>
      </w:r>
      <w:r w:rsidR="005D644D">
        <w:rPr>
          <w:rFonts w:ascii="Times New Roman" w:hAnsi="Times New Roman" w:cs="Times New Roman"/>
          <w:sz w:val="24"/>
          <w:szCs w:val="24"/>
        </w:rPr>
        <w:t xml:space="preserve">The previous method produced a displacement </w:t>
      </w:r>
      <w:r w:rsidR="005D644D">
        <w:rPr>
          <w:rFonts w:ascii="Times New Roman" w:hAnsi="Times New Roman" w:cs="Times New Roman"/>
          <w:i/>
          <w:sz w:val="24"/>
          <w:szCs w:val="24"/>
        </w:rPr>
        <w:t>larger</w:t>
      </w:r>
      <w:r w:rsidR="005D644D">
        <w:rPr>
          <w:rFonts w:ascii="Times New Roman" w:hAnsi="Times New Roman" w:cs="Times New Roman"/>
          <w:sz w:val="24"/>
          <w:szCs w:val="24"/>
        </w:rPr>
        <w:t xml:space="preserve"> than expected.  So, we will try another method.</w:t>
      </w:r>
    </w:p>
    <w:p w14:paraId="1C93FDE9" w14:textId="24E5A322" w:rsidR="005D644D" w:rsidRDefault="005D644D" w:rsidP="005D644D">
      <w:pPr>
        <w:rPr>
          <w:rFonts w:ascii="Times New Roman" w:hAnsi="Times New Roman" w:cs="Times New Roman"/>
          <w:sz w:val="24"/>
          <w:szCs w:val="24"/>
        </w:rPr>
      </w:pPr>
    </w:p>
    <w:p w14:paraId="6811A246" w14:textId="6E446E4C" w:rsidR="00A83924" w:rsidRDefault="005D644D" w:rsidP="005D644D">
      <w:pPr>
        <w:rPr>
          <w:rFonts w:ascii="Times New Roman" w:hAnsi="Times New Roman" w:cs="Times New Roman"/>
          <w:sz w:val="24"/>
          <w:szCs w:val="24"/>
        </w:rPr>
      </w:pPr>
      <w:r w:rsidRPr="005D644D">
        <w:rPr>
          <w:rFonts w:ascii="Times New Roman" w:hAnsi="Times New Roman" w:cs="Times New Roman"/>
          <w:sz w:val="24"/>
          <w:szCs w:val="24"/>
        </w:rPr>
        <w:t>Recall</w:t>
      </w:r>
      <w:r>
        <w:rPr>
          <w:rFonts w:ascii="Times New Roman" w:hAnsi="Times New Roman" w:cs="Times New Roman"/>
          <w:sz w:val="24"/>
          <w:szCs w:val="24"/>
        </w:rPr>
        <w:t xml:space="preserve">:  In Worksheet 1, we were able to determine the </w:t>
      </w:r>
      <w:r>
        <w:rPr>
          <w:rFonts w:ascii="Times New Roman" w:hAnsi="Times New Roman" w:cs="Times New Roman"/>
          <w:i/>
          <w:sz w:val="24"/>
          <w:szCs w:val="24"/>
        </w:rPr>
        <w:t>average velocity.</w:t>
      </w:r>
      <w:r w:rsidR="00A83924">
        <w:rPr>
          <w:rFonts w:ascii="Times New Roman" w:hAnsi="Times New Roman" w:cs="Times New Roman"/>
          <w:sz w:val="24"/>
          <w:szCs w:val="24"/>
        </w:rPr>
        <w:t xml:space="preserve">  The average velocity was approximately the same as the velocity at the ‘mid-point’ for the time interval we used.</w:t>
      </w:r>
    </w:p>
    <w:p w14:paraId="53653F91" w14:textId="77777777" w:rsidR="00A83924" w:rsidRDefault="00A83924" w:rsidP="005D644D">
      <w:pPr>
        <w:rPr>
          <w:rFonts w:ascii="Times New Roman" w:hAnsi="Times New Roman" w:cs="Times New Roman"/>
          <w:sz w:val="24"/>
          <w:szCs w:val="24"/>
        </w:rPr>
      </w:pPr>
    </w:p>
    <w:p w14:paraId="52484488" w14:textId="2F3819C0" w:rsidR="00A83924" w:rsidRDefault="00A83924" w:rsidP="005D644D">
      <w:r>
        <w:rPr>
          <w:rFonts w:ascii="Times New Roman" w:hAnsi="Times New Roman" w:cs="Times New Roman"/>
          <w:sz w:val="24"/>
          <w:szCs w:val="24"/>
        </w:rPr>
        <w:t>We will use the midpoint velocity between ‘v’ and ‘next v’ (aka, the average velocity) for that interval, and determine the displacement with that value.</w:t>
      </w:r>
    </w:p>
    <w:p w14:paraId="0F34549E" w14:textId="63826B25" w:rsidR="005D644D" w:rsidRDefault="005D644D" w:rsidP="005D644D"/>
    <w:p w14:paraId="659EF116" w14:textId="77777777" w:rsidR="005D644D" w:rsidRDefault="005D644D" w:rsidP="005D644D"/>
    <w:p w14:paraId="2C605EB5" w14:textId="77777777" w:rsidR="00A83924" w:rsidRDefault="00A83924" w:rsidP="005D644D"/>
    <w:p w14:paraId="77EA5862" w14:textId="77777777" w:rsidR="00A83924" w:rsidRDefault="00A83924" w:rsidP="005D644D"/>
    <w:p w14:paraId="744DB224" w14:textId="77777777" w:rsidR="00A83924" w:rsidRDefault="00A83924" w:rsidP="005D6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280"/>
      </w:tblGrid>
      <w:tr w:rsidR="005D644D" w14:paraId="498C6AB8" w14:textId="77777777" w:rsidTr="000C1482">
        <w:tc>
          <w:tcPr>
            <w:tcW w:w="2335" w:type="dxa"/>
          </w:tcPr>
          <w:p w14:paraId="1D93C1F8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-190"/>
            </w:pPr>
            <w:r>
              <w:t>Time interval</w:t>
            </w:r>
          </w:p>
        </w:tc>
        <w:tc>
          <w:tcPr>
            <w:tcW w:w="8280" w:type="dxa"/>
          </w:tcPr>
          <w:p w14:paraId="48850CED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Area of the velocity-time graph (aka, displacement)</w:t>
            </w:r>
          </w:p>
          <w:p w14:paraId="334DC507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D644D" w14:paraId="047BAC99" w14:textId="77777777" w:rsidTr="000C1482">
        <w:tc>
          <w:tcPr>
            <w:tcW w:w="2335" w:type="dxa"/>
          </w:tcPr>
          <w:p w14:paraId="2AE6F222" w14:textId="40397B40" w:rsidR="005D644D" w:rsidRDefault="005D644D" w:rsidP="00A8392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sec to 1.0 sec</w:t>
            </w:r>
          </w:p>
          <w:p w14:paraId="78E3BB4B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53952E3F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1D1C066C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Rectangle = length * width</w:t>
            </w:r>
          </w:p>
          <w:p w14:paraId="572F276A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4707E09A" w14:textId="0D88FD6E" w:rsidR="005D644D" w:rsidRDefault="00A83924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(6</w:t>
            </w:r>
            <w:r w:rsidR="005D644D">
              <w:t xml:space="preserve"> meters/second</w:t>
            </w:r>
            <w:r>
              <w:t xml:space="preserve"> * 1 second) = 6</w:t>
            </w:r>
            <w:r w:rsidR="005D644D">
              <w:t xml:space="preserve"> meters</w:t>
            </w:r>
          </w:p>
          <w:p w14:paraId="14405EA5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D644D" w14:paraId="27F7D3A1" w14:textId="77777777" w:rsidTr="000C1482">
        <w:tc>
          <w:tcPr>
            <w:tcW w:w="2335" w:type="dxa"/>
          </w:tcPr>
          <w:p w14:paraId="17991618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1.0 sec to 2.0 sec</w:t>
            </w:r>
          </w:p>
          <w:p w14:paraId="66F14625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511CF8D2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5F826209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D644D" w14:paraId="782E24C9" w14:textId="77777777" w:rsidTr="000C1482">
        <w:tc>
          <w:tcPr>
            <w:tcW w:w="2335" w:type="dxa"/>
          </w:tcPr>
          <w:p w14:paraId="697E9197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2.0 sec to 3.0 sec</w:t>
            </w:r>
          </w:p>
          <w:p w14:paraId="37A44059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33455ECA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075237AA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D644D" w14:paraId="180B3EDC" w14:textId="77777777" w:rsidTr="000C1482">
        <w:tc>
          <w:tcPr>
            <w:tcW w:w="2335" w:type="dxa"/>
          </w:tcPr>
          <w:p w14:paraId="1D461D6C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3.0 sec to 4.0 sec</w:t>
            </w:r>
          </w:p>
          <w:p w14:paraId="25E36904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20407B72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64CC98B5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D644D" w14:paraId="379B3976" w14:textId="77777777" w:rsidTr="000C1482">
        <w:tc>
          <w:tcPr>
            <w:tcW w:w="2335" w:type="dxa"/>
          </w:tcPr>
          <w:p w14:paraId="02772F01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4.0 sec to 5.0 sec</w:t>
            </w:r>
          </w:p>
          <w:p w14:paraId="3152EBDE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552F6776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16A0F31C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5D644D" w14:paraId="27F0E3D6" w14:textId="77777777" w:rsidTr="000C1482">
        <w:tc>
          <w:tcPr>
            <w:tcW w:w="2335" w:type="dxa"/>
          </w:tcPr>
          <w:p w14:paraId="58F837DC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5.0 sec to 6.0 sec</w:t>
            </w:r>
          </w:p>
          <w:p w14:paraId="4583E483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p w14:paraId="6FE25D83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280" w:type="dxa"/>
          </w:tcPr>
          <w:p w14:paraId="5A2A6851" w14:textId="77777777" w:rsidR="005D644D" w:rsidRDefault="005D644D" w:rsidP="000C14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5F615E9C" w14:textId="77777777" w:rsidR="005D644D" w:rsidRPr="00C9295D" w:rsidRDefault="005D644D" w:rsidP="005D644D">
      <w:pPr>
        <w:rPr>
          <w:rFonts w:ascii="Times New Roman" w:hAnsi="Times New Roman" w:cs="Times New Roman"/>
          <w:b/>
          <w:sz w:val="24"/>
          <w:szCs w:val="24"/>
        </w:rPr>
      </w:pPr>
    </w:p>
    <w:p w14:paraId="357766A8" w14:textId="77777777" w:rsidR="005D644D" w:rsidRPr="00C9295D" w:rsidRDefault="005D644D" w:rsidP="005D644D">
      <w:pPr>
        <w:rPr>
          <w:rFonts w:ascii="Times New Roman" w:hAnsi="Times New Roman" w:cs="Times New Roman"/>
          <w:b/>
          <w:sz w:val="24"/>
          <w:szCs w:val="24"/>
        </w:rPr>
      </w:pPr>
      <w:r w:rsidRPr="00C9295D">
        <w:rPr>
          <w:rFonts w:ascii="Times New Roman" w:hAnsi="Times New Roman" w:cs="Times New Roman"/>
          <w:b/>
          <w:sz w:val="24"/>
          <w:szCs w:val="24"/>
        </w:rPr>
        <w:t>To</w:t>
      </w:r>
      <w:r>
        <w:rPr>
          <w:rFonts w:ascii="Times New Roman" w:hAnsi="Times New Roman" w:cs="Times New Roman"/>
          <w:b/>
          <w:sz w:val="24"/>
          <w:szCs w:val="24"/>
        </w:rPr>
        <w:t>tal displacement = ______________________</w:t>
      </w:r>
    </w:p>
    <w:p w14:paraId="161906E9" w14:textId="77777777" w:rsidR="009F200D" w:rsidRDefault="009F200D" w:rsidP="009F200D">
      <w:pPr>
        <w:rPr>
          <w:rFonts w:ascii="Times New Roman" w:hAnsi="Times New Roman" w:cs="Times New Roman"/>
          <w:b/>
          <w:sz w:val="24"/>
          <w:szCs w:val="24"/>
        </w:rPr>
      </w:pPr>
    </w:p>
    <w:p w14:paraId="5D570536" w14:textId="1BC48DE5" w:rsidR="009D4D9E" w:rsidRPr="009F200D" w:rsidRDefault="009F20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9F200D">
        <w:rPr>
          <w:rFonts w:ascii="Times New Roman" w:hAnsi="Times New Roman" w:cs="Times New Roman"/>
          <w:sz w:val="24"/>
          <w:szCs w:val="24"/>
        </w:rPr>
        <w:t>sing this method: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200D">
        <w:rPr>
          <w:rFonts w:ascii="Courier New" w:hAnsi="Courier New" w:cs="Courier New"/>
          <w:sz w:val="28"/>
          <w:szCs w:val="28"/>
        </w:rPr>
        <w:t>delta-x = __________________________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sectPr w:rsidR="009D4D9E" w:rsidRPr="009F200D" w:rsidSect="009D4D9E"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9D384" w14:textId="77777777" w:rsidR="00B4758D" w:rsidRDefault="00B4758D" w:rsidP="006A3E35">
      <w:pPr>
        <w:spacing w:line="240" w:lineRule="auto"/>
      </w:pPr>
      <w:r>
        <w:separator/>
      </w:r>
    </w:p>
  </w:endnote>
  <w:endnote w:type="continuationSeparator" w:id="0">
    <w:p w14:paraId="0353D598" w14:textId="77777777" w:rsidR="00B4758D" w:rsidRDefault="00B4758D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A42FE" w14:textId="0520DDA8" w:rsidR="006A3E35" w:rsidRDefault="00032ADA" w:rsidP="00BC3681">
    <w:pPr>
      <w:pStyle w:val="Footer"/>
      <w:tabs>
        <w:tab w:val="clear" w:pos="4680"/>
        <w:tab w:val="center" w:pos="4320"/>
      </w:tabs>
      <w:jc w:val="center"/>
    </w:pPr>
    <w:fldSimple w:instr=" FILENAME  \* MERGEFORMAT ">
      <w:r w:rsidR="00B10D64">
        <w:rPr>
          <w:noProof/>
        </w:rPr>
        <w:t>05_U3_Activity 1_done.docx</w:t>
      </w:r>
    </w:fldSimple>
    <w:r w:rsidR="00BC3681">
      <w:tab/>
    </w:r>
    <w:r w:rsidR="00BC3681">
      <w:fldChar w:fldCharType="begin"/>
    </w:r>
    <w:r w:rsidR="00BC3681">
      <w:instrText xml:space="preserve"> PAGE  \* MERGEFORMAT </w:instrText>
    </w:r>
    <w:r w:rsidR="00BC3681">
      <w:fldChar w:fldCharType="separate"/>
    </w:r>
    <w:r w:rsidR="00B10D64">
      <w:rPr>
        <w:noProof/>
      </w:rPr>
      <w:t>4</w:t>
    </w:r>
    <w:r w:rsidR="00BC3681">
      <w:fldChar w:fldCharType="end"/>
    </w:r>
    <w:r w:rsidR="00BC3681">
      <w:ptab w:relativeTo="margin" w:alignment="right" w:leader="none"/>
    </w:r>
    <w:r w:rsidR="00BC3681" w:rsidRPr="00DE5D33">
      <w:rPr>
        <w:rFonts w:hint="eastAsia"/>
      </w:rPr>
      <w:t>ⓒ</w:t>
    </w:r>
    <w:r w:rsidR="00BC3681" w:rsidRPr="00DE5D33">
      <w:t xml:space="preserve"> 2017 AAPT, AMTA, Bootstrap, STEMteachersNYC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8ED2E" w14:textId="3DC23A2D" w:rsidR="009D4D9E" w:rsidRDefault="00032ADA" w:rsidP="009D4D9E">
    <w:pPr>
      <w:pStyle w:val="Footer"/>
      <w:tabs>
        <w:tab w:val="clear" w:pos="4680"/>
        <w:tab w:val="center" w:pos="4320"/>
      </w:tabs>
      <w:jc w:val="center"/>
    </w:pPr>
    <w:fldSimple w:instr=" FILENAME  \* MERGEFORMAT ">
      <w:r w:rsidR="00B10D64">
        <w:rPr>
          <w:noProof/>
        </w:rPr>
        <w:t>05_U3_Activity 1_done.docx</w:t>
      </w:r>
    </w:fldSimple>
    <w:r w:rsidR="009D4D9E">
      <w:tab/>
    </w:r>
    <w:r w:rsidR="009D4D9E">
      <w:fldChar w:fldCharType="begin"/>
    </w:r>
    <w:r w:rsidR="009D4D9E">
      <w:instrText xml:space="preserve"> PAGE  \* MERGEFORMAT </w:instrText>
    </w:r>
    <w:r w:rsidR="009D4D9E">
      <w:fldChar w:fldCharType="separate"/>
    </w:r>
    <w:r w:rsidR="00B4758D">
      <w:rPr>
        <w:noProof/>
      </w:rPr>
      <w:t>1</w:t>
    </w:r>
    <w:r w:rsidR="009D4D9E">
      <w:fldChar w:fldCharType="end"/>
    </w:r>
    <w:r w:rsidR="009D4D9E">
      <w:ptab w:relativeTo="margin" w:alignment="right" w:leader="none"/>
    </w:r>
    <w:r w:rsidR="009D4D9E" w:rsidRPr="00DE5D33">
      <w:rPr>
        <w:rFonts w:hint="eastAsia"/>
      </w:rPr>
      <w:t>ⓒ</w:t>
    </w:r>
    <w:r w:rsidR="009D4D9E" w:rsidRPr="00DE5D33">
      <w:t xml:space="preserve"> 2017 AAPT, AMTA, Bootstrap, STEMteachersNYC</w:t>
    </w:r>
  </w:p>
  <w:p w14:paraId="778FB647" w14:textId="77777777" w:rsidR="009D4D9E" w:rsidRDefault="009D4D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AF477" w14:textId="77777777" w:rsidR="00B4758D" w:rsidRDefault="00B4758D" w:rsidP="006A3E35">
      <w:pPr>
        <w:spacing w:line="240" w:lineRule="auto"/>
      </w:pPr>
      <w:r>
        <w:separator/>
      </w:r>
    </w:p>
  </w:footnote>
  <w:footnote w:type="continuationSeparator" w:id="0">
    <w:p w14:paraId="7EEE5A95" w14:textId="77777777" w:rsidR="00B4758D" w:rsidRDefault="00B4758D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6706E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3413F2C5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7C553BFD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D2DC1"/>
    <w:multiLevelType w:val="multilevel"/>
    <w:tmpl w:val="69FC714E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728F22FD"/>
    <w:multiLevelType w:val="multilevel"/>
    <w:tmpl w:val="F5405F64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83965F6"/>
    <w:multiLevelType w:val="multilevel"/>
    <w:tmpl w:val="A1667152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9E"/>
    <w:rsid w:val="00032ADA"/>
    <w:rsid w:val="003609C2"/>
    <w:rsid w:val="0053153F"/>
    <w:rsid w:val="005D644D"/>
    <w:rsid w:val="00613188"/>
    <w:rsid w:val="006A3E35"/>
    <w:rsid w:val="006E5328"/>
    <w:rsid w:val="0092259E"/>
    <w:rsid w:val="009D4D9E"/>
    <w:rsid w:val="009F200D"/>
    <w:rsid w:val="00A83924"/>
    <w:rsid w:val="00B10D64"/>
    <w:rsid w:val="00B36855"/>
    <w:rsid w:val="00B4758D"/>
    <w:rsid w:val="00BC3681"/>
    <w:rsid w:val="00C9295D"/>
    <w:rsid w:val="00CE11AE"/>
    <w:rsid w:val="00CF1F55"/>
    <w:rsid w:val="00E42526"/>
    <w:rsid w:val="00F3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4F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table" w:styleId="TableGrid">
    <w:name w:val="Table Grid"/>
    <w:basedOn w:val="TableNormal"/>
    <w:uiPriority w:val="39"/>
    <w:rsid w:val="00C92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2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dykes/Library/Group%20Containers/UBF8T346G9.Office/User%20Content.localized/Templates.localized/CMPF%20Model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CMPF Modeling.dotx</Template>
  <TotalTime>37</TotalTime>
  <Pages>4</Pages>
  <Words>442</Words>
  <Characters>2523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jdykes@ridleysd.org</cp:lastModifiedBy>
  <cp:revision>4</cp:revision>
  <cp:lastPrinted>2018-03-19T14:31:00Z</cp:lastPrinted>
  <dcterms:created xsi:type="dcterms:W3CDTF">2018-03-10T12:49:00Z</dcterms:created>
  <dcterms:modified xsi:type="dcterms:W3CDTF">2018-03-19T14:31:00Z</dcterms:modified>
</cp:coreProperties>
</file>