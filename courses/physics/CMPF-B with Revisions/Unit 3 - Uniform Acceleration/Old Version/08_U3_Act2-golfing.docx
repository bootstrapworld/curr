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99CA6" w14:textId="77777777" w:rsidR="006A3E35" w:rsidRDefault="0055118C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Unit 3 Activity </w:t>
      </w:r>
      <w:r w:rsidR="000C3A3D">
        <w:rPr>
          <w:rFonts w:ascii="Helvetica Neue" w:eastAsia="Helvetica Neue" w:hAnsi="Helvetica Neue" w:cs="Helvetica Neue"/>
          <w:b/>
          <w:sz w:val="36"/>
          <w:szCs w:val="36"/>
        </w:rPr>
        <w:t>2</w:t>
      </w:r>
      <w:r>
        <w:rPr>
          <w:rFonts w:ascii="Helvetica Neue" w:eastAsia="Helvetica Neue" w:hAnsi="Helvetica Neue" w:cs="Helvetica Neue"/>
          <w:b/>
          <w:sz w:val="36"/>
          <w:szCs w:val="36"/>
        </w:rPr>
        <w:t>: Golfing</w:t>
      </w:r>
    </w:p>
    <w:p w14:paraId="7CDB2D58" w14:textId="77777777" w:rsidR="006A3E35" w:rsidRDefault="0055118C" w:rsidP="006A3E35">
      <w:pPr>
        <w:tabs>
          <w:tab w:val="right" w:pos="10800"/>
        </w:tabs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Uniform Acceleration</w:t>
      </w:r>
    </w:p>
    <w:p w14:paraId="7F678D24" w14:textId="77777777" w:rsidR="00C26C6B" w:rsidRPr="0055118C" w:rsidRDefault="004961D0">
      <w:pPr>
        <w:rPr>
          <w:sz w:val="24"/>
          <w:szCs w:val="24"/>
        </w:rPr>
      </w:pPr>
    </w:p>
    <w:p w14:paraId="429E87CD" w14:textId="77777777" w:rsidR="0055118C" w:rsidRPr="0055118C" w:rsidRDefault="0055118C">
      <w:pPr>
        <w:rPr>
          <w:rFonts w:ascii="Times New Roman" w:hAnsi="Times New Roman" w:cs="Times New Roman"/>
          <w:sz w:val="24"/>
          <w:szCs w:val="24"/>
        </w:rPr>
      </w:pPr>
    </w:p>
    <w:p w14:paraId="56CCA8B3" w14:textId="77777777" w:rsidR="0055118C" w:rsidRPr="0055118C" w:rsidRDefault="0055118C">
      <w:p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>You and a friend decide to work on your short game in Putt-Putt miniature golf.</w:t>
      </w:r>
    </w:p>
    <w:p w14:paraId="0470C415" w14:textId="77777777" w:rsidR="0055118C" w:rsidRPr="0055118C" w:rsidRDefault="0055118C">
      <w:pPr>
        <w:rPr>
          <w:rFonts w:ascii="Times New Roman" w:hAnsi="Times New Roman" w:cs="Times New Roman"/>
          <w:sz w:val="24"/>
          <w:szCs w:val="24"/>
        </w:rPr>
      </w:pPr>
    </w:p>
    <w:p w14:paraId="751F0010" w14:textId="77777777" w:rsidR="0055118C" w:rsidRDefault="0055118C">
      <w:p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>You play 4 different holes.  Each hole provides a different acceleration due to the length of the grass on the putting green.</w:t>
      </w:r>
    </w:p>
    <w:p w14:paraId="41526CFC" w14:textId="77777777" w:rsidR="0055118C" w:rsidRDefault="0055118C">
      <w:pPr>
        <w:rPr>
          <w:rFonts w:ascii="Times New Roman" w:hAnsi="Times New Roman" w:cs="Times New Roman"/>
          <w:sz w:val="24"/>
          <w:szCs w:val="24"/>
        </w:rPr>
      </w:pPr>
    </w:p>
    <w:p w14:paraId="122BCD1A" w14:textId="77777777" w:rsidR="0055118C" w:rsidRDefault="0055118C">
      <w:pPr>
        <w:rPr>
          <w:rFonts w:ascii="Times New Roman" w:hAnsi="Times New Roman" w:cs="Times New Roman"/>
          <w:sz w:val="24"/>
          <w:szCs w:val="24"/>
        </w:rPr>
      </w:pPr>
    </w:p>
    <w:p w14:paraId="356811D9" w14:textId="77777777" w:rsidR="0055118C" w:rsidRPr="0055118C" w:rsidRDefault="00551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get to choose where to place the ball, and will attempt your putt from that location.  </w:t>
      </w:r>
    </w:p>
    <w:p w14:paraId="74817C88" w14:textId="77777777" w:rsidR="0055118C" w:rsidRDefault="0055118C">
      <w:r>
        <w:rPr>
          <w:noProof/>
          <w:lang w:val="en-US"/>
        </w:rPr>
        <w:drawing>
          <wp:inline distT="0" distB="0" distL="0" distR="0" wp14:anchorId="6D979F1F" wp14:editId="6CC05A3A">
            <wp:extent cx="6858000" cy="279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3 at 11.50.2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7148" w14:textId="77777777" w:rsidR="009D4D9E" w:rsidRDefault="009D4D9E"/>
    <w:p w14:paraId="016DA503" w14:textId="77777777" w:rsidR="009D4D9E" w:rsidRPr="0055118C" w:rsidRDefault="009D4D9E">
      <w:pPr>
        <w:rPr>
          <w:rFonts w:ascii="Times New Roman" w:hAnsi="Times New Roman" w:cs="Times New Roman"/>
          <w:sz w:val="24"/>
          <w:szCs w:val="24"/>
        </w:rPr>
      </w:pPr>
    </w:p>
    <w:p w14:paraId="66600D00" w14:textId="77777777" w:rsidR="0055118C" w:rsidRDefault="0055118C">
      <w:p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>The good news is that your reading of the green is superb, but getting that initial velocity on the ball is a challenge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DDF9996" w14:textId="77777777" w:rsidR="0055118C" w:rsidRPr="0055118C" w:rsidRDefault="0055118C" w:rsidP="0055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 xml:space="preserve">Hitting it too lightly and the ball won’t make it to the hole!  </w:t>
      </w:r>
    </w:p>
    <w:p w14:paraId="5613D39A" w14:textId="77777777" w:rsidR="009D4D9E" w:rsidRPr="0055118C" w:rsidRDefault="0055118C" w:rsidP="00551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>Hit it too hard and the ball will skip right over the top!</w:t>
      </w:r>
    </w:p>
    <w:p w14:paraId="51A9990E" w14:textId="77777777" w:rsidR="009D4D9E" w:rsidRPr="0055118C" w:rsidRDefault="009D4D9E">
      <w:pPr>
        <w:rPr>
          <w:rFonts w:ascii="Times New Roman" w:hAnsi="Times New Roman" w:cs="Times New Roman"/>
          <w:sz w:val="24"/>
          <w:szCs w:val="24"/>
        </w:rPr>
      </w:pPr>
    </w:p>
    <w:p w14:paraId="72618D51" w14:textId="77777777" w:rsidR="009D4D9E" w:rsidRPr="0055118C" w:rsidRDefault="009D4D9E">
      <w:pPr>
        <w:rPr>
          <w:rFonts w:ascii="Times New Roman" w:hAnsi="Times New Roman" w:cs="Times New Roman"/>
          <w:sz w:val="24"/>
          <w:szCs w:val="24"/>
        </w:rPr>
      </w:pPr>
    </w:p>
    <w:p w14:paraId="23775776" w14:textId="77777777" w:rsidR="0055118C" w:rsidRDefault="0055118C">
      <w:pPr>
        <w:rPr>
          <w:rFonts w:ascii="Times New Roman" w:hAnsi="Times New Roman" w:cs="Times New Roman"/>
          <w:sz w:val="24"/>
          <w:szCs w:val="24"/>
        </w:rPr>
      </w:pPr>
      <w:r w:rsidRPr="0055118C">
        <w:rPr>
          <w:rFonts w:ascii="Times New Roman" w:hAnsi="Times New Roman" w:cs="Times New Roman"/>
          <w:sz w:val="24"/>
          <w:szCs w:val="24"/>
        </w:rPr>
        <w:t xml:space="preserve">For each </w:t>
      </w:r>
      <w:r>
        <w:rPr>
          <w:rFonts w:ascii="Times New Roman" w:hAnsi="Times New Roman" w:cs="Times New Roman"/>
          <w:sz w:val="24"/>
          <w:szCs w:val="24"/>
        </w:rPr>
        <w:t>hole (a1, a2, a3, and a4):</w:t>
      </w:r>
    </w:p>
    <w:p w14:paraId="3463073C" w14:textId="77777777" w:rsidR="0055118C" w:rsidRDefault="0055118C" w:rsidP="005511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your initial position of the ball.</w:t>
      </w:r>
    </w:p>
    <w:p w14:paraId="56195992" w14:textId="77777777" w:rsidR="009D4D9E" w:rsidRPr="002F1A80" w:rsidRDefault="0055118C" w:rsidP="0020392D">
      <w:pPr>
        <w:pStyle w:val="ListParagraph"/>
        <w:numPr>
          <w:ilvl w:val="0"/>
          <w:numId w:val="2"/>
        </w:numPr>
      </w:pPr>
      <w:r w:rsidRPr="0055118C">
        <w:rPr>
          <w:rFonts w:ascii="Times New Roman" w:hAnsi="Times New Roman" w:cs="Times New Roman"/>
          <w:sz w:val="24"/>
          <w:szCs w:val="24"/>
        </w:rPr>
        <w:t>How did you determine how hard to hit the ball?</w:t>
      </w:r>
    </w:p>
    <w:p w14:paraId="506069B9" w14:textId="77777777" w:rsidR="002F1A80" w:rsidRDefault="002F1A80" w:rsidP="002F1A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DC4B8B9" w14:textId="1EEF54DF" w:rsidR="002F1A80" w:rsidRDefault="002F1A80" w:rsidP="002F1A80">
      <w:pPr>
        <w:pStyle w:val="ListParagraph"/>
        <w:ind w:left="0"/>
      </w:pPr>
      <w:r>
        <w:rPr>
          <w:rFonts w:ascii="Times New Roman" w:hAnsi="Times New Roman" w:cs="Times New Roman"/>
          <w:sz w:val="24"/>
          <w:szCs w:val="24"/>
        </w:rPr>
        <w:t>Which green had the longest grass?  What is your evidence?</w:t>
      </w:r>
    </w:p>
    <w:p w14:paraId="258E0889" w14:textId="77777777" w:rsidR="009D4D9E" w:rsidRDefault="009D4D9E"/>
    <w:p w14:paraId="3B029840" w14:textId="77777777" w:rsidR="009D4D9E" w:rsidRDefault="009D4D9E"/>
    <w:sectPr w:rsidR="009D4D9E" w:rsidSect="009D4D9E">
      <w:footerReference w:type="default" r:id="rId8"/>
      <w:headerReference w:type="first" r:id="rId9"/>
      <w:footerReference w:type="first" r:id="rId10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A8B74" w14:textId="77777777" w:rsidR="004961D0" w:rsidRDefault="004961D0" w:rsidP="006A3E35">
      <w:pPr>
        <w:spacing w:line="240" w:lineRule="auto"/>
      </w:pPr>
      <w:r>
        <w:separator/>
      </w:r>
    </w:p>
  </w:endnote>
  <w:endnote w:type="continuationSeparator" w:id="0">
    <w:p w14:paraId="0171B641" w14:textId="77777777" w:rsidR="004961D0" w:rsidRDefault="004961D0" w:rsidP="006A3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021E" w14:textId="4F3614BA" w:rsidR="006A3E35" w:rsidRDefault="00896A26" w:rsidP="00BC3681">
    <w:pPr>
      <w:pStyle w:val="Footer"/>
      <w:tabs>
        <w:tab w:val="clear" w:pos="4680"/>
        <w:tab w:val="center" w:pos="4320"/>
      </w:tabs>
      <w:jc w:val="center"/>
    </w:pPr>
    <w:fldSimple w:instr=" FILENAME  \* MERGEFORMAT ">
      <w:r w:rsidR="008D4FFC">
        <w:rPr>
          <w:noProof/>
        </w:rPr>
        <w:t>08_U3_Act2-golfing.docx</w:t>
      </w:r>
    </w:fldSimple>
    <w:r w:rsidR="00BC3681">
      <w:tab/>
    </w:r>
    <w:r w:rsidR="00BC3681">
      <w:fldChar w:fldCharType="begin"/>
    </w:r>
    <w:r w:rsidR="00BC3681">
      <w:instrText xml:space="preserve"> PAGE  \* MERGEFORMAT </w:instrText>
    </w:r>
    <w:r w:rsidR="00BC3681">
      <w:fldChar w:fldCharType="separate"/>
    </w:r>
    <w:r w:rsidR="002F1A80">
      <w:rPr>
        <w:noProof/>
      </w:rPr>
      <w:t>2</w:t>
    </w:r>
    <w:r w:rsidR="00BC3681">
      <w:fldChar w:fldCharType="end"/>
    </w:r>
    <w:r w:rsidR="00BC3681">
      <w:ptab w:relativeTo="margin" w:alignment="right" w:leader="none"/>
    </w:r>
    <w:r w:rsidR="00BC3681" w:rsidRPr="00DE5D33">
      <w:rPr>
        <w:rFonts w:hint="eastAsia"/>
      </w:rPr>
      <w:t>ⓒ</w:t>
    </w:r>
    <w:r w:rsidR="00BC3681" w:rsidRPr="00DE5D33">
      <w:t xml:space="preserve"> 2017 AAPT, AMTA, Bootstrap, STEMteachersNYC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D655E" w14:textId="56E2D7CF" w:rsidR="009D4D9E" w:rsidRDefault="00896A26" w:rsidP="009D4D9E">
    <w:pPr>
      <w:pStyle w:val="Footer"/>
      <w:tabs>
        <w:tab w:val="clear" w:pos="4680"/>
        <w:tab w:val="center" w:pos="4320"/>
      </w:tabs>
      <w:jc w:val="center"/>
    </w:pPr>
    <w:fldSimple w:instr=" FILENAME  \* MERGEFORMAT ">
      <w:r w:rsidR="008D4FFC">
        <w:rPr>
          <w:noProof/>
        </w:rPr>
        <w:t>08_U3_Act2-golfing.docx</w:t>
      </w:r>
    </w:fldSimple>
    <w:r w:rsidR="009D4D9E">
      <w:tab/>
    </w:r>
    <w:r w:rsidR="009D4D9E">
      <w:fldChar w:fldCharType="begin"/>
    </w:r>
    <w:r w:rsidR="009D4D9E">
      <w:instrText xml:space="preserve"> PAGE  \* MERGEFORMAT </w:instrText>
    </w:r>
    <w:r w:rsidR="009D4D9E">
      <w:fldChar w:fldCharType="separate"/>
    </w:r>
    <w:r w:rsidR="004961D0">
      <w:rPr>
        <w:noProof/>
      </w:rPr>
      <w:t>1</w:t>
    </w:r>
    <w:r w:rsidR="009D4D9E">
      <w:fldChar w:fldCharType="end"/>
    </w:r>
    <w:r w:rsidR="009D4D9E">
      <w:ptab w:relativeTo="margin" w:alignment="right" w:leader="none"/>
    </w:r>
    <w:r w:rsidR="009D4D9E" w:rsidRPr="00DE5D33">
      <w:rPr>
        <w:rFonts w:hint="eastAsia"/>
      </w:rPr>
      <w:t>ⓒ</w:t>
    </w:r>
    <w:r w:rsidR="009D4D9E" w:rsidRPr="00DE5D33">
      <w:t xml:space="preserve"> 2017 AAPT, AMTA, Bootstrap, STEMteachersNYC</w:t>
    </w:r>
  </w:p>
  <w:p w14:paraId="4136C361" w14:textId="77777777" w:rsidR="009D4D9E" w:rsidRDefault="009D4D9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4ECC8" w14:textId="77777777" w:rsidR="004961D0" w:rsidRDefault="004961D0" w:rsidP="006A3E35">
      <w:pPr>
        <w:spacing w:line="240" w:lineRule="auto"/>
      </w:pPr>
      <w:r>
        <w:separator/>
      </w:r>
    </w:p>
  </w:footnote>
  <w:footnote w:type="continuationSeparator" w:id="0">
    <w:p w14:paraId="0F17BA6B" w14:textId="77777777" w:rsidR="004961D0" w:rsidRDefault="004961D0" w:rsidP="006A3E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9DDB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Name__________________________</w:t>
    </w:r>
  </w:p>
  <w:p w14:paraId="28549E25" w14:textId="77777777" w:rsidR="009D4D9E" w:rsidRPr="004419D1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rPr>
        <w:rFonts w:ascii="Times New Roman" w:eastAsia="Times New Roman" w:hAnsi="Times New Roman" w:cs="Times New Roman"/>
        <w:color w:val="auto"/>
        <w:sz w:val="24"/>
        <w:szCs w:val="24"/>
        <w:lang w:val="en-US"/>
      </w:rPr>
    </w:pPr>
  </w:p>
  <w:p w14:paraId="5143C523" w14:textId="77777777" w:rsidR="009D4D9E" w:rsidRPr="009D4D9E" w:rsidRDefault="009D4D9E" w:rsidP="009D4D9E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jc w:val="right"/>
      <w:rPr>
        <w:rFonts w:ascii="Times New Roman" w:eastAsia="Times New Roman" w:hAnsi="Times New Roman" w:cs="Times New Roman"/>
        <w:sz w:val="20"/>
        <w:szCs w:val="20"/>
        <w:lang w:val="en-US"/>
      </w:rPr>
    </w:pPr>
    <w:r w:rsidRPr="004419D1">
      <w:rPr>
        <w:rFonts w:ascii="Times New Roman" w:eastAsia="Times New Roman" w:hAnsi="Times New Roman" w:cs="Times New Roman"/>
        <w:sz w:val="20"/>
        <w:szCs w:val="20"/>
        <w:lang w:val="en-US"/>
      </w:rPr>
      <w:t>Date__________ Period 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33504A"/>
    <w:multiLevelType w:val="hybridMultilevel"/>
    <w:tmpl w:val="A50E7D14"/>
    <w:lvl w:ilvl="0" w:tplc="737A7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DA1D9D"/>
    <w:multiLevelType w:val="hybridMultilevel"/>
    <w:tmpl w:val="9A4E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8C"/>
    <w:rsid w:val="000C3A3D"/>
    <w:rsid w:val="002F1A80"/>
    <w:rsid w:val="003609C2"/>
    <w:rsid w:val="004961D0"/>
    <w:rsid w:val="0055118C"/>
    <w:rsid w:val="00613188"/>
    <w:rsid w:val="006A3E35"/>
    <w:rsid w:val="006E5328"/>
    <w:rsid w:val="007303AE"/>
    <w:rsid w:val="00844641"/>
    <w:rsid w:val="00896A26"/>
    <w:rsid w:val="008D4FFC"/>
    <w:rsid w:val="009D4D9E"/>
    <w:rsid w:val="00B36855"/>
    <w:rsid w:val="00BC3681"/>
    <w:rsid w:val="00CC7D18"/>
    <w:rsid w:val="00CF1F55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40E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3E3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A3E35"/>
  </w:style>
  <w:style w:type="paragraph" w:styleId="Footer">
    <w:name w:val="footer"/>
    <w:basedOn w:val="Normal"/>
    <w:link w:val="FooterChar"/>
    <w:uiPriority w:val="99"/>
    <w:unhideWhenUsed/>
    <w:rsid w:val="006A3E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A3E35"/>
  </w:style>
  <w:style w:type="paragraph" w:styleId="ListParagraph">
    <w:name w:val="List Paragraph"/>
    <w:basedOn w:val="Normal"/>
    <w:uiPriority w:val="34"/>
    <w:qFormat/>
    <w:rsid w:val="00551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dykes/Library/Group%20Containers/UBF8T346G9.Office/User%20Content.localized/Templates.localized/CMPF%20Mode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CMPF Modeling.dotx</Template>
  <TotalTime>3</TotalTime>
  <Pages>1</Pages>
  <Words>118</Words>
  <Characters>676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jdykes@ridleysd.org</dc:creator>
  <cp:keywords/>
  <dc:description/>
  <cp:lastModifiedBy>jdykes@ridleysd.org</cp:lastModifiedBy>
  <cp:revision>5</cp:revision>
  <cp:lastPrinted>2018-04-03T14:44:00Z</cp:lastPrinted>
  <dcterms:created xsi:type="dcterms:W3CDTF">2018-02-13T17:23:00Z</dcterms:created>
  <dcterms:modified xsi:type="dcterms:W3CDTF">2018-04-03T14:44:00Z</dcterms:modified>
</cp:coreProperties>
</file>