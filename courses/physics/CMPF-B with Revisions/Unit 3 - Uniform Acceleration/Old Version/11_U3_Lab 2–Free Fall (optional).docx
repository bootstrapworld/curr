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1818A" w14:textId="1325CF8A" w:rsidR="006A3E35" w:rsidRDefault="00A95BEA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3 - </w:t>
      </w:r>
      <w:r w:rsidR="00AF501E">
        <w:rPr>
          <w:rFonts w:ascii="Helvetica Neue" w:eastAsia="Helvetica Neue" w:hAnsi="Helvetica Neue" w:cs="Helvetica Neue"/>
          <w:b/>
          <w:sz w:val="36"/>
          <w:szCs w:val="36"/>
        </w:rPr>
        <w:t>Lab 2 – Free Fall</w:t>
      </w:r>
    </w:p>
    <w:p w14:paraId="62834DF8" w14:textId="77777777" w:rsidR="006A3E35" w:rsidRDefault="00AF501E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Falling Objects</w:t>
      </w:r>
    </w:p>
    <w:p w14:paraId="6252FDD5" w14:textId="77777777" w:rsidR="00AF501E" w:rsidRPr="002260A8" w:rsidRDefault="00AF501E" w:rsidP="006A3E35">
      <w:pPr>
        <w:tabs>
          <w:tab w:val="right" w:pos="10800"/>
        </w:tabs>
        <w:jc w:val="center"/>
        <w:rPr>
          <w:rFonts w:ascii="Times New Roman" w:eastAsia="Helvetica Neue" w:hAnsi="Times New Roman" w:cs="Times New Roman"/>
          <w:b/>
          <w:sz w:val="28"/>
          <w:szCs w:val="28"/>
        </w:rPr>
      </w:pPr>
    </w:p>
    <w:p w14:paraId="24E0ACF2" w14:textId="3CDBB66F" w:rsidR="00AF501E" w:rsidRPr="002260A8" w:rsidRDefault="002260A8" w:rsidP="002260A8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Times New Roman" w:eastAsia="Helvetica Neue" w:hAnsi="Times New Roman" w:cs="Times New Roman"/>
          <w:sz w:val="24"/>
          <w:szCs w:val="24"/>
        </w:rPr>
        <w:t>Sketch the position vs time and the velocity vs time graphs in the space below.</w:t>
      </w:r>
    </w:p>
    <w:p w14:paraId="710159FE" w14:textId="6975F3B9" w:rsidR="002260A8" w:rsidRDefault="00255BC6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>
        <w:rPr>
          <w:rFonts w:ascii="Times New Roman" w:eastAsia="Helvetica Neue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15CEB" wp14:editId="432A4A8E">
                <wp:simplePos x="0" y="0"/>
                <wp:positionH relativeFrom="column">
                  <wp:posOffset>3696335</wp:posOffset>
                </wp:positionH>
                <wp:positionV relativeFrom="paragraph">
                  <wp:posOffset>334645</wp:posOffset>
                </wp:positionV>
                <wp:extent cx="2794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CA281" w14:textId="7D49DA05" w:rsidR="00A95BEA" w:rsidRDefault="00A95BEA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F15CEB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291.05pt;margin-top:26.35pt;width:22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" filled="f" stroked="f">
                <v:textbox>
                  <w:txbxContent>
                    <w:p w14:paraId="4FBCA281" w14:textId="7D49DA05" w:rsidR="00A95BEA" w:rsidRDefault="00A95BEA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867">
        <w:rPr>
          <w:rFonts w:ascii="Times New Roman" w:eastAsia="Helvetica Neue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CFEE0" wp14:editId="6D13F564">
                <wp:simplePos x="0" y="0"/>
                <wp:positionH relativeFrom="column">
                  <wp:posOffset>136525</wp:posOffset>
                </wp:positionH>
                <wp:positionV relativeFrom="paragraph">
                  <wp:posOffset>334645</wp:posOffset>
                </wp:positionV>
                <wp:extent cx="2794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4B2AF" w14:textId="080F051C" w:rsidR="00A95BEA" w:rsidRDefault="00A95BEA" w:rsidP="00A95BEA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CFEE0" id="Text Box 11" o:spid="_x0000_s1027" type="#_x0000_t202" style="position:absolute;margin-left:10.75pt;margin-top:26.35pt;width:22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" filled="f" stroked="f">
                <v:textbox>
                  <w:txbxContent>
                    <w:p w14:paraId="6E54B2AF" w14:textId="080F051C" w:rsidR="00A95BEA" w:rsidRDefault="00A95BEA" w:rsidP="00A95BEA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5BEA">
        <w:rPr>
          <w:rFonts w:ascii="Times New Roman" w:eastAsia="Helvetica Neue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275FA" wp14:editId="781B041F">
                <wp:simplePos x="0" y="0"/>
                <wp:positionH relativeFrom="column">
                  <wp:posOffset>2783205</wp:posOffset>
                </wp:positionH>
                <wp:positionV relativeFrom="paragraph">
                  <wp:posOffset>1813560</wp:posOffset>
                </wp:positionV>
                <wp:extent cx="2794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4E133" w14:textId="77777777" w:rsidR="00A95BEA" w:rsidRDefault="00A95BEA" w:rsidP="00A95BE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275FA" id="Text Box 10" o:spid="_x0000_s1028" type="#_x0000_t202" style="position:absolute;margin-left:219.15pt;margin-top:142.8pt;width:22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" filled="f" stroked="f">
                <v:textbox>
                  <w:txbxContent>
                    <w:p w14:paraId="67A4E133" w14:textId="77777777" w:rsidR="00A95BEA" w:rsidRDefault="00A95BEA" w:rsidP="00A95BEA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5BEA">
        <w:rPr>
          <w:rFonts w:ascii="Times New Roman" w:eastAsia="Helvetica Neue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B7030" wp14:editId="77809E31">
                <wp:simplePos x="0" y="0"/>
                <wp:positionH relativeFrom="column">
                  <wp:posOffset>6276815</wp:posOffset>
                </wp:positionH>
                <wp:positionV relativeFrom="paragraph">
                  <wp:posOffset>1242695</wp:posOffset>
                </wp:positionV>
                <wp:extent cx="2794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10F7E" w14:textId="0C6BB3A1" w:rsidR="00A95BEA" w:rsidRDefault="00A95BEA" w:rsidP="00A95BE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B7030" id="Text Box 9" o:spid="_x0000_s1029" type="#_x0000_t202" style="position:absolute;margin-left:494.25pt;margin-top:97.85pt;width:22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" filled="f" stroked="f">
                <v:textbox>
                  <w:txbxContent>
                    <w:p w14:paraId="62E10F7E" w14:textId="0C6BB3A1" w:rsidR="00A95BEA" w:rsidRDefault="00A95BEA" w:rsidP="00A95BEA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5BEA" w:rsidRPr="00A95BEA">
        <w:rPr>
          <w:rFonts w:ascii="Times New Roman" w:eastAsia="Helvetica Neue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7D455" wp14:editId="23D8C77D">
                <wp:simplePos x="0" y="0"/>
                <wp:positionH relativeFrom="column">
                  <wp:posOffset>3979545</wp:posOffset>
                </wp:positionH>
                <wp:positionV relativeFrom="paragraph">
                  <wp:posOffset>445770</wp:posOffset>
                </wp:positionV>
                <wp:extent cx="0" cy="1485900"/>
                <wp:effectExtent l="50800" t="50800" r="762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E10F9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3.35pt;margin-top:35.1pt;width:0;height:11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A95BEA" w:rsidRPr="00A95BEA">
        <w:rPr>
          <w:rFonts w:ascii="Times New Roman" w:eastAsia="Helvetica Neue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4A236" wp14:editId="0C794856">
                <wp:simplePos x="0" y="0"/>
                <wp:positionH relativeFrom="column">
                  <wp:posOffset>3982622</wp:posOffset>
                </wp:positionH>
                <wp:positionV relativeFrom="paragraph">
                  <wp:posOffset>1240804</wp:posOffset>
                </wp:positionV>
                <wp:extent cx="2374900" cy="0"/>
                <wp:effectExtent l="0" t="76200" r="381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9C310" id="Straight Arrow Connector 6" o:spid="_x0000_s1026" type="#_x0000_t32" style="position:absolute;margin-left:313.6pt;margin-top:97.7pt;width:18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 w:rsidR="00A95BEA">
        <w:rPr>
          <w:rFonts w:ascii="Times New Roman" w:eastAsia="Helvetica Neue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AAAF4" wp14:editId="3BC726D7">
                <wp:simplePos x="0" y="0"/>
                <wp:positionH relativeFrom="column">
                  <wp:posOffset>413385</wp:posOffset>
                </wp:positionH>
                <wp:positionV relativeFrom="paragraph">
                  <wp:posOffset>1932940</wp:posOffset>
                </wp:positionV>
                <wp:extent cx="2374900" cy="0"/>
                <wp:effectExtent l="0" t="76200" r="381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2C031" id="Straight Arrow Connector 4" o:spid="_x0000_s1026" type="#_x0000_t32" style="position:absolute;margin-left:32.55pt;margin-top:152.2pt;width:18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" strokecolor="black [3213]" strokeweight="1pt">
                <v:stroke endarrow="block" joinstyle="miter"/>
              </v:shape>
            </w:pict>
          </mc:Fallback>
        </mc:AlternateContent>
      </w:r>
      <w:r w:rsidR="00A95BEA">
        <w:rPr>
          <w:rFonts w:ascii="Times New Roman" w:eastAsia="Helvetica Neue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8DCE6" wp14:editId="6229DDB2">
                <wp:simplePos x="0" y="0"/>
                <wp:positionH relativeFrom="column">
                  <wp:posOffset>413385</wp:posOffset>
                </wp:positionH>
                <wp:positionV relativeFrom="paragraph">
                  <wp:posOffset>447040</wp:posOffset>
                </wp:positionV>
                <wp:extent cx="0" cy="1485900"/>
                <wp:effectExtent l="50800" t="50800" r="762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13FB8" id="Straight Arrow Connector 3" o:spid="_x0000_s1026" type="#_x0000_t32" style="position:absolute;margin-left:32.55pt;margin-top:35.2pt;width:0;height:11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bookmarkStart w:id="0" w:name="_GoBack"/>
      <w:r w:rsidR="002260A8">
        <w:rPr>
          <w:rFonts w:ascii="Times New Roman" w:eastAsia="Helvetica Neue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954E4" wp14:editId="7B2ADC76">
                <wp:simplePos x="0" y="0"/>
                <wp:positionH relativeFrom="column">
                  <wp:posOffset>3488055</wp:posOffset>
                </wp:positionH>
                <wp:positionV relativeFrom="paragraph">
                  <wp:posOffset>219710</wp:posOffset>
                </wp:positionV>
                <wp:extent cx="3143250" cy="20574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44" y="21600"/>
                    <wp:lineTo x="2164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45C57" id="Rectangle 2" o:spid="_x0000_s1026" style="position:absolute;margin-left:274.65pt;margin-top:17.3pt;width:247.5pt;height:1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" filled="f" strokecolor="black [3213]" strokeweight="1pt">
                <w10:wrap type="through"/>
              </v:rect>
            </w:pict>
          </mc:Fallback>
        </mc:AlternateContent>
      </w:r>
      <w:bookmarkEnd w:id="0"/>
    </w:p>
    <w:p w14:paraId="5BE663D3" w14:textId="25FC6B85" w:rsidR="002260A8" w:rsidRDefault="002260A8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>
        <w:rPr>
          <w:rFonts w:ascii="Times New Roman" w:eastAsia="Helvetica Neue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11849" wp14:editId="3658A32A">
                <wp:simplePos x="0" y="0"/>
                <wp:positionH relativeFrom="column">
                  <wp:posOffset>133985</wp:posOffset>
                </wp:positionH>
                <wp:positionV relativeFrom="paragraph">
                  <wp:posOffset>17145</wp:posOffset>
                </wp:positionV>
                <wp:extent cx="3143250" cy="20574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44" y="21600"/>
                    <wp:lineTo x="2164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5AC7E" id="Rectangle 1" o:spid="_x0000_s1026" style="position:absolute;margin-left:10.55pt;margin-top:1.35pt;width:247.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" filled="f" strokecolor="black [3213]" strokeweight="1pt">
                <w10:wrap type="through"/>
              </v:rect>
            </w:pict>
          </mc:Fallback>
        </mc:AlternateContent>
      </w:r>
    </w:p>
    <w:p w14:paraId="53F296DE" w14:textId="3B52E506" w:rsidR="002260A8" w:rsidRPr="002260A8" w:rsidRDefault="002260A8" w:rsidP="002260A8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Times New Roman" w:eastAsia="Helvetica Neue" w:hAnsi="Times New Roman" w:cs="Times New Roman"/>
          <w:sz w:val="24"/>
          <w:szCs w:val="24"/>
        </w:rPr>
        <w:t>Do the graphs match your expectation of the motion of a falling object?  Explain.</w:t>
      </w:r>
    </w:p>
    <w:p w14:paraId="72610633" w14:textId="34FA9340" w:rsidR="002260A8" w:rsidRDefault="002260A8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0F37BD14" w14:textId="0F365687" w:rsidR="002260A8" w:rsidRDefault="002260A8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685D6721" w14:textId="51BD4398" w:rsidR="002260A8" w:rsidRDefault="002260A8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624A4609" w14:textId="1A3366E3" w:rsidR="002260A8" w:rsidRDefault="002260A8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566DBA6F" w14:textId="63D98AB8" w:rsidR="002260A8" w:rsidRDefault="002260A8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4A961522" w14:textId="77777777" w:rsidR="002260A8" w:rsidRDefault="002260A8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7FBD6860" w14:textId="2764419C" w:rsidR="002260A8" w:rsidRPr="002260A8" w:rsidRDefault="002260A8" w:rsidP="002260A8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  <w:r w:rsidRPr="002260A8">
        <w:rPr>
          <w:rFonts w:ascii="Times New Roman" w:eastAsia="Helvetica Neue" w:hAnsi="Times New Roman" w:cs="Times New Roman"/>
          <w:sz w:val="24"/>
          <w:szCs w:val="24"/>
        </w:rPr>
        <w:t xml:space="preserve"> </w:t>
      </w:r>
    </w:p>
    <w:p w14:paraId="3C87235B" w14:textId="5D83756D" w:rsidR="002260A8" w:rsidRDefault="002260A8" w:rsidP="002260A8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 w:rsidRPr="002260A8">
        <w:rPr>
          <w:rFonts w:ascii="Times New Roman" w:eastAsia="Helvetica Neue" w:hAnsi="Times New Roman" w:cs="Times New Roman"/>
          <w:sz w:val="24"/>
          <w:szCs w:val="24"/>
        </w:rPr>
        <w:t xml:space="preserve">What </w:t>
      </w:r>
      <w:r>
        <w:rPr>
          <w:rFonts w:ascii="Times New Roman" w:eastAsia="Helvetica Neue" w:hAnsi="Times New Roman" w:cs="Times New Roman"/>
          <w:sz w:val="24"/>
          <w:szCs w:val="24"/>
        </w:rPr>
        <w:t>does the slope of the velocity versus time graph tell you?</w:t>
      </w:r>
    </w:p>
    <w:p w14:paraId="0F0D43BB" w14:textId="77777777" w:rsidR="002260A8" w:rsidRDefault="002260A8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0AEC04B9" w14:textId="77777777" w:rsidR="002260A8" w:rsidRDefault="002260A8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1B7DF1FE" w14:textId="77777777" w:rsidR="002260A8" w:rsidRDefault="002260A8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49B96D5F" w14:textId="77777777" w:rsidR="002260A8" w:rsidRDefault="002260A8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69A5B604" w14:textId="77777777" w:rsidR="002260A8" w:rsidRDefault="002260A8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210525AF" w14:textId="10ED0BF9" w:rsidR="002260A8" w:rsidRPr="002260A8" w:rsidRDefault="002260A8" w:rsidP="002260A8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 w:rsidRPr="002260A8">
        <w:rPr>
          <w:rFonts w:ascii="Times New Roman" w:eastAsia="Helvetica Neue" w:hAnsi="Times New Roman" w:cs="Times New Roman"/>
          <w:sz w:val="24"/>
          <w:szCs w:val="24"/>
        </w:rPr>
        <w:t xml:space="preserve"> </w:t>
      </w:r>
    </w:p>
    <w:p w14:paraId="74452A72" w14:textId="61A32E4C" w:rsidR="009D4D9E" w:rsidRDefault="002260A8" w:rsidP="00941CA1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>
        <w:rPr>
          <w:rFonts w:ascii="Times New Roman" w:eastAsia="Helvetica Neue" w:hAnsi="Times New Roman" w:cs="Times New Roman"/>
          <w:sz w:val="24"/>
          <w:szCs w:val="24"/>
        </w:rPr>
        <w:t>What would happen if we dropped different objects?  What if we dropped a coffee filter?</w:t>
      </w:r>
    </w:p>
    <w:p w14:paraId="24D5F31C" w14:textId="77777777" w:rsidR="00941CA1" w:rsidRDefault="00941CA1" w:rsidP="00941CA1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3EDC380A" w14:textId="77777777" w:rsidR="00941CA1" w:rsidRDefault="00941CA1" w:rsidP="00941CA1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215E9A52" w14:textId="77777777" w:rsidR="00941CA1" w:rsidRDefault="00941CA1" w:rsidP="00941CA1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45530897" w14:textId="77777777" w:rsidR="00941CA1" w:rsidRDefault="00941CA1" w:rsidP="00941CA1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1D7D69AA" w14:textId="77777777" w:rsidR="00941CA1" w:rsidRDefault="00941CA1" w:rsidP="00941CA1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6F4B6C4E" w14:textId="77777777" w:rsidR="00941CA1" w:rsidRDefault="00941CA1" w:rsidP="00941CA1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4C33F7A5" w14:textId="068EC30C" w:rsidR="00941CA1" w:rsidRPr="00941CA1" w:rsidRDefault="00941CA1" w:rsidP="00941CA1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 w:rsidRPr="00941CA1">
        <w:rPr>
          <w:rFonts w:ascii="Times New Roman" w:eastAsia="Helvetica Neue" w:hAnsi="Times New Roman" w:cs="Times New Roman"/>
          <w:sz w:val="24"/>
          <w:szCs w:val="24"/>
        </w:rPr>
        <w:t xml:space="preserve"> </w:t>
      </w:r>
    </w:p>
    <w:p w14:paraId="306519ED" w14:textId="688B3779" w:rsidR="0040523D" w:rsidRPr="0040523D" w:rsidRDefault="00941CA1" w:rsidP="0040523D">
      <w:pPr>
        <w:pStyle w:val="ListParagraph"/>
        <w:numPr>
          <w:ilvl w:val="0"/>
          <w:numId w:val="1"/>
        </w:numPr>
        <w:tabs>
          <w:tab w:val="right" w:pos="10800"/>
        </w:tabs>
      </w:pPr>
      <w:r w:rsidRPr="0040523D">
        <w:rPr>
          <w:rFonts w:ascii="Times New Roman" w:eastAsia="Helvetica Neue" w:hAnsi="Times New Roman" w:cs="Times New Roman"/>
          <w:sz w:val="24"/>
          <w:szCs w:val="24"/>
        </w:rPr>
        <w:lastRenderedPageBreak/>
        <w:t>On the Moon</w:t>
      </w:r>
      <w:r w:rsidR="0040523D">
        <w:rPr>
          <w:rFonts w:ascii="Times New Roman" w:eastAsia="Helvetica Neue" w:hAnsi="Times New Roman" w:cs="Times New Roman"/>
          <w:sz w:val="24"/>
          <w:szCs w:val="24"/>
        </w:rPr>
        <w:t xml:space="preserve"> Apollo astronaut David Scott dropped a hammer and a feather at the same time.  What happened?  Why do you think that?</w:t>
      </w:r>
    </w:p>
    <w:p w14:paraId="2AE9DB35" w14:textId="77777777" w:rsidR="0040523D" w:rsidRDefault="0040523D" w:rsidP="0040523D">
      <w:pPr>
        <w:tabs>
          <w:tab w:val="right" w:pos="10800"/>
        </w:tabs>
      </w:pPr>
    </w:p>
    <w:p w14:paraId="46346103" w14:textId="77777777" w:rsidR="0040523D" w:rsidRDefault="0040523D" w:rsidP="0040523D">
      <w:pPr>
        <w:tabs>
          <w:tab w:val="right" w:pos="10800"/>
        </w:tabs>
      </w:pPr>
    </w:p>
    <w:p w14:paraId="627A874E" w14:textId="77777777" w:rsidR="0040523D" w:rsidRDefault="0040523D" w:rsidP="0040523D">
      <w:pPr>
        <w:tabs>
          <w:tab w:val="right" w:pos="10800"/>
        </w:tabs>
      </w:pPr>
    </w:p>
    <w:p w14:paraId="11A5A5AA" w14:textId="77777777" w:rsidR="0040523D" w:rsidRDefault="0040523D" w:rsidP="0040523D">
      <w:pPr>
        <w:tabs>
          <w:tab w:val="right" w:pos="10800"/>
        </w:tabs>
      </w:pPr>
    </w:p>
    <w:p w14:paraId="1AD11492" w14:textId="77777777" w:rsidR="0040523D" w:rsidRDefault="0040523D" w:rsidP="0040523D">
      <w:pPr>
        <w:tabs>
          <w:tab w:val="right" w:pos="10800"/>
        </w:tabs>
      </w:pPr>
    </w:p>
    <w:p w14:paraId="620EE626" w14:textId="77777777" w:rsidR="0040523D" w:rsidRDefault="0040523D" w:rsidP="0040523D">
      <w:pPr>
        <w:tabs>
          <w:tab w:val="right" w:pos="10800"/>
        </w:tabs>
      </w:pPr>
    </w:p>
    <w:p w14:paraId="70A03A16" w14:textId="77777777" w:rsidR="0040523D" w:rsidRDefault="0040523D" w:rsidP="0040523D">
      <w:pPr>
        <w:tabs>
          <w:tab w:val="right" w:pos="10800"/>
        </w:tabs>
      </w:pPr>
    </w:p>
    <w:p w14:paraId="4DE1489D" w14:textId="77777777" w:rsidR="0040523D" w:rsidRDefault="0040523D" w:rsidP="0040523D">
      <w:pPr>
        <w:tabs>
          <w:tab w:val="right" w:pos="10800"/>
        </w:tabs>
      </w:pPr>
    </w:p>
    <w:p w14:paraId="56AB9B28" w14:textId="77777777" w:rsidR="0040523D" w:rsidRDefault="0040523D" w:rsidP="0040523D">
      <w:pPr>
        <w:tabs>
          <w:tab w:val="right" w:pos="10800"/>
        </w:tabs>
      </w:pPr>
    </w:p>
    <w:p w14:paraId="106C2B7F" w14:textId="77777777" w:rsidR="0040523D" w:rsidRDefault="0040523D" w:rsidP="0040523D">
      <w:pPr>
        <w:tabs>
          <w:tab w:val="right" w:pos="10800"/>
        </w:tabs>
      </w:pPr>
    </w:p>
    <w:p w14:paraId="20CD5213" w14:textId="77777777" w:rsidR="0040523D" w:rsidRDefault="0040523D" w:rsidP="0040523D">
      <w:pPr>
        <w:tabs>
          <w:tab w:val="right" w:pos="10800"/>
        </w:tabs>
      </w:pPr>
    </w:p>
    <w:p w14:paraId="7FD25972" w14:textId="77777777" w:rsidR="0040523D" w:rsidRDefault="0040523D" w:rsidP="0040523D">
      <w:pPr>
        <w:tabs>
          <w:tab w:val="right" w:pos="10800"/>
        </w:tabs>
      </w:pPr>
    </w:p>
    <w:p w14:paraId="43BE739C" w14:textId="77777777" w:rsidR="0040523D" w:rsidRDefault="0040523D" w:rsidP="0040523D">
      <w:pPr>
        <w:tabs>
          <w:tab w:val="right" w:pos="10800"/>
        </w:tabs>
      </w:pPr>
    </w:p>
    <w:p w14:paraId="7C65F19F" w14:textId="77777777" w:rsidR="0040523D" w:rsidRPr="0040523D" w:rsidRDefault="0040523D" w:rsidP="0040523D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4DEB61D7" w14:textId="2EB9FE7E" w:rsidR="0040523D" w:rsidRDefault="0040523D" w:rsidP="0040523D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0523D">
        <w:rPr>
          <w:rFonts w:ascii="Times New Roman" w:hAnsi="Times New Roman" w:cs="Times New Roman"/>
          <w:sz w:val="24"/>
          <w:szCs w:val="24"/>
        </w:rPr>
        <w:t xml:space="preserve">After having watched the </w:t>
      </w:r>
      <w:r>
        <w:rPr>
          <w:rFonts w:ascii="Times New Roman" w:hAnsi="Times New Roman" w:cs="Times New Roman"/>
          <w:sz w:val="24"/>
          <w:szCs w:val="24"/>
        </w:rPr>
        <w:t xml:space="preserve">video, how can you explain why that phenomenon happens on the Moon, but not the Earth?  </w:t>
      </w:r>
    </w:p>
    <w:p w14:paraId="49FAE0AF" w14:textId="77777777" w:rsidR="0040523D" w:rsidRDefault="0040523D" w:rsidP="0040523D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388A7390" w14:textId="77777777" w:rsidR="0040523D" w:rsidRDefault="0040523D" w:rsidP="0040523D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32803AEC" w14:textId="77777777" w:rsidR="0040523D" w:rsidRDefault="0040523D" w:rsidP="0040523D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7C6140E1" w14:textId="77777777" w:rsidR="0040523D" w:rsidRDefault="0040523D" w:rsidP="0040523D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3A02ED14" w14:textId="77777777" w:rsidR="0040523D" w:rsidRDefault="0040523D" w:rsidP="0040523D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1D4DDD21" w14:textId="77777777" w:rsidR="0040523D" w:rsidRDefault="0040523D" w:rsidP="0040523D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4F28EBB1" w14:textId="77777777" w:rsidR="0040523D" w:rsidRDefault="0040523D" w:rsidP="0040523D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6FE6C1AF" w14:textId="77777777" w:rsidR="0040523D" w:rsidRDefault="0040523D" w:rsidP="0040523D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306504E0" w14:textId="696DB863" w:rsidR="0040523D" w:rsidRPr="0040523D" w:rsidRDefault="0040523D" w:rsidP="0040523D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052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8C015" w14:textId="0A7A88A3" w:rsidR="0040523D" w:rsidRPr="0040523D" w:rsidRDefault="0040523D" w:rsidP="0040523D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were the findings of Galileo, and what is the Law of Falling Bodies?</w:t>
      </w:r>
    </w:p>
    <w:p w14:paraId="094D6FB8" w14:textId="77777777" w:rsidR="009D4D9E" w:rsidRDefault="009D4D9E"/>
    <w:p w14:paraId="7AC39DF6" w14:textId="77777777" w:rsidR="009D4D9E" w:rsidRDefault="009D4D9E"/>
    <w:p w14:paraId="3D8FE871" w14:textId="77777777" w:rsidR="009D4D9E" w:rsidRDefault="009D4D9E"/>
    <w:p w14:paraId="448B50C7" w14:textId="77777777" w:rsidR="009D4D9E" w:rsidRDefault="009D4D9E"/>
    <w:sectPr w:rsidR="009D4D9E" w:rsidSect="009D4D9E">
      <w:footerReference w:type="default" r:id="rId7"/>
      <w:headerReference w:type="first" r:id="rId8"/>
      <w:footerReference w:type="first" r:id="rId9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32F43" w14:textId="77777777" w:rsidR="00DD67A4" w:rsidRDefault="00DD67A4" w:rsidP="006A3E35">
      <w:pPr>
        <w:spacing w:line="240" w:lineRule="auto"/>
      </w:pPr>
      <w:r>
        <w:separator/>
      </w:r>
    </w:p>
  </w:endnote>
  <w:endnote w:type="continuationSeparator" w:id="0">
    <w:p w14:paraId="2FAABAF4" w14:textId="77777777" w:rsidR="00DD67A4" w:rsidRDefault="00DD67A4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81CE7" w14:textId="469A1F5B" w:rsidR="006A3E35" w:rsidRDefault="00A95BEA" w:rsidP="00BC3681">
    <w:pPr>
      <w:pStyle w:val="Footer"/>
      <w:tabs>
        <w:tab w:val="clear" w:pos="4680"/>
        <w:tab w:val="center" w:pos="4320"/>
      </w:tabs>
      <w:jc w:val="center"/>
    </w:pPr>
    <w:fldSimple w:instr=" FILENAME  \* MERGEFORMAT ">
      <w:r>
        <w:rPr>
          <w:noProof/>
        </w:rPr>
        <w:t>Lab 2 – Free Fal</w:t>
      </w:r>
    </w:fldSimple>
    <w:r>
      <w:t>l</w:t>
    </w:r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120AE6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STEMteachersNYC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5D6FC" w14:textId="37EFC5B5" w:rsidR="009D4D9E" w:rsidRDefault="00A95BEA" w:rsidP="009D4D9E">
    <w:pPr>
      <w:pStyle w:val="Footer"/>
      <w:tabs>
        <w:tab w:val="clear" w:pos="4680"/>
        <w:tab w:val="center" w:pos="4320"/>
      </w:tabs>
      <w:jc w:val="center"/>
    </w:pPr>
    <w:fldSimple w:instr=" FILENAME  \* MERGEFORMAT ">
      <w:r>
        <w:rPr>
          <w:noProof/>
        </w:rPr>
        <w:t>Lab 2 – Free Fall</w:t>
      </w:r>
    </w:fldSimple>
    <w:r w:rsidR="009D4D9E">
      <w:tab/>
    </w:r>
    <w:r w:rsidR="009D4D9E">
      <w:fldChar w:fldCharType="begin"/>
    </w:r>
    <w:r w:rsidR="009D4D9E">
      <w:instrText xml:space="preserve"> PAGE  \* MERGEFORMAT </w:instrText>
    </w:r>
    <w:r w:rsidR="009D4D9E">
      <w:fldChar w:fldCharType="separate"/>
    </w:r>
    <w:r w:rsidR="00DD67A4">
      <w:rPr>
        <w:noProof/>
      </w:rPr>
      <w:t>1</w:t>
    </w:r>
    <w:r w:rsidR="009D4D9E">
      <w:fldChar w:fldCharType="end"/>
    </w:r>
    <w:r w:rsidR="009D4D9E">
      <w:ptab w:relativeTo="margin" w:alignment="right" w:leader="none"/>
    </w:r>
    <w:r w:rsidR="009D4D9E" w:rsidRPr="00DE5D33">
      <w:rPr>
        <w:rFonts w:hint="eastAsia"/>
      </w:rPr>
      <w:t>ⓒ</w:t>
    </w:r>
    <w:r w:rsidR="009D4D9E" w:rsidRPr="00DE5D33">
      <w:t xml:space="preserve"> 2017 AAPT, AMTA, Bootstrap, STEMteachersNYC</w:t>
    </w:r>
  </w:p>
  <w:p w14:paraId="5D253C37" w14:textId="77777777" w:rsidR="009D4D9E" w:rsidRDefault="009D4D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EC3AA" w14:textId="77777777" w:rsidR="00DD67A4" w:rsidRDefault="00DD67A4" w:rsidP="006A3E35">
      <w:pPr>
        <w:spacing w:line="240" w:lineRule="auto"/>
      </w:pPr>
      <w:r>
        <w:separator/>
      </w:r>
    </w:p>
  </w:footnote>
  <w:footnote w:type="continuationSeparator" w:id="0">
    <w:p w14:paraId="265BC734" w14:textId="77777777" w:rsidR="00DD67A4" w:rsidRDefault="00DD67A4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02FD8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32482BD7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15C69DB1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7648D"/>
    <w:multiLevelType w:val="hybridMultilevel"/>
    <w:tmpl w:val="08A60770"/>
    <w:lvl w:ilvl="0" w:tplc="C39482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1E"/>
    <w:rsid w:val="000A5CAC"/>
    <w:rsid w:val="001157DC"/>
    <w:rsid w:val="00120AE6"/>
    <w:rsid w:val="00130867"/>
    <w:rsid w:val="002260A8"/>
    <w:rsid w:val="00255BC6"/>
    <w:rsid w:val="003609C2"/>
    <w:rsid w:val="0040523D"/>
    <w:rsid w:val="00613188"/>
    <w:rsid w:val="006A3E35"/>
    <w:rsid w:val="006E5328"/>
    <w:rsid w:val="00941CA1"/>
    <w:rsid w:val="009D4D9E"/>
    <w:rsid w:val="00A41405"/>
    <w:rsid w:val="00A95BEA"/>
    <w:rsid w:val="00AF501E"/>
    <w:rsid w:val="00B36855"/>
    <w:rsid w:val="00BC3681"/>
    <w:rsid w:val="00CF1F55"/>
    <w:rsid w:val="00DD67A4"/>
    <w:rsid w:val="00E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A5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ListParagraph">
    <w:name w:val="List Paragraph"/>
    <w:basedOn w:val="Normal"/>
    <w:uiPriority w:val="34"/>
    <w:qFormat/>
    <w:rsid w:val="00226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dykes/Library/Group%20Containers/UBF8T346G9.Office/User%20Content.localized/Templates.localized/CMPF%20Mode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CMPF Modeling.dotx</Template>
  <TotalTime>26</TotalTime>
  <Pages>2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jdykes@ridleysd.org</cp:lastModifiedBy>
  <cp:revision>3</cp:revision>
  <dcterms:created xsi:type="dcterms:W3CDTF">2018-03-29T15:25:00Z</dcterms:created>
  <dcterms:modified xsi:type="dcterms:W3CDTF">2018-04-03T14:44:00Z</dcterms:modified>
</cp:coreProperties>
</file>